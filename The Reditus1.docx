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Table contains information about title, author and location"/>
      </w:tblPr>
      <w:tblGrid>
        <w:gridCol w:w="8856"/>
      </w:tblGrid>
      <w:tr w:rsidR="00E57E78" w:rsidRPr="00877BA7" w:rsidTr="00B946F2">
        <w:trPr>
          <w:trHeight w:val="7110"/>
        </w:trPr>
        <w:tc>
          <w:tcPr>
            <w:tcW w:w="8856" w:type="dxa"/>
          </w:tcPr>
          <w:p w:rsidR="00E57E78" w:rsidRPr="00877BA7" w:rsidRDefault="00060196" w:rsidP="00E57E78">
            <w:pPr>
              <w:pStyle w:val="Title"/>
              <w:rPr>
                <w:rFonts w:ascii="Times New Roman" w:hAnsi="Times New Roman" w:cs="Times New Roman"/>
              </w:rPr>
            </w:pPr>
            <w:bookmarkStart w:id="0" w:name="_Toc27398044"/>
            <w:bookmarkStart w:id="1" w:name="_Toc27398188"/>
            <w:bookmarkStart w:id="2" w:name="_Toc27398295"/>
            <w:bookmarkStart w:id="3" w:name="_Toc27398445"/>
            <w:bookmarkStart w:id="4" w:name="_Toc76405176"/>
            <w:r w:rsidRPr="00877BA7">
              <w:rPr>
                <w:rFonts w:ascii="Times New Roman" w:hAnsi="Times New Roman" w:cs="Times New Roman"/>
              </w:rPr>
              <w:t>Reditus</w:t>
            </w:r>
            <w:bookmarkEnd w:id="0"/>
            <w:bookmarkEnd w:id="1"/>
            <w:bookmarkEnd w:id="2"/>
            <w:bookmarkEnd w:id="3"/>
            <w:bookmarkEnd w:id="4"/>
          </w:p>
          <w:p w:rsidR="00E57E78" w:rsidRPr="00877BA7" w:rsidRDefault="00527E0B" w:rsidP="00E57E78">
            <w:pPr>
              <w:pStyle w:val="Author"/>
              <w:rPr>
                <w:rFonts w:ascii="Times New Roman" w:hAnsi="Times New Roman"/>
              </w:rPr>
            </w:pPr>
            <w:sdt>
              <w:sdtPr>
                <w:rPr>
                  <w:rFonts w:ascii="Times New Roman" w:hAnsi="Times New Roman"/>
                </w:rPr>
                <w:alias w:val="By:"/>
                <w:tag w:val="By:"/>
                <w:id w:val="961075789"/>
                <w:placeholder>
                  <w:docPart w:val="DE643337AE5345EF8F30302A65C22BAC"/>
                </w:placeholder>
                <w:temporary/>
                <w:showingPlcHdr/>
              </w:sdtPr>
              <w:sdtContent>
                <w:r w:rsidR="00DD2C6C" w:rsidRPr="00877BA7">
                  <w:rPr>
                    <w:rFonts w:ascii="Times New Roman" w:hAnsi="Times New Roman"/>
                  </w:rPr>
                  <w:t>By</w:t>
                </w:r>
              </w:sdtContent>
            </w:sdt>
          </w:p>
          <w:p w:rsidR="00F449AE" w:rsidRPr="00877BA7" w:rsidRDefault="009137FD" w:rsidP="009137FD">
            <w:pPr>
              <w:pStyle w:val="Author"/>
              <w:rPr>
                <w:rFonts w:ascii="Times New Roman" w:hAnsi="Times New Roman"/>
              </w:rPr>
            </w:pPr>
            <w:r w:rsidRPr="00877BA7">
              <w:rPr>
                <w:rFonts w:ascii="Times New Roman" w:hAnsi="Times New Roman"/>
              </w:rPr>
              <w:t>Yashua M Lebowitz</w:t>
            </w:r>
          </w:p>
          <w:p w:rsidR="00E57E78" w:rsidRPr="00877BA7" w:rsidRDefault="00E57E78" w:rsidP="009137FD">
            <w:pPr>
              <w:pStyle w:val="Author"/>
              <w:rPr>
                <w:rFonts w:ascii="Times New Roman" w:hAnsi="Times New Roman"/>
              </w:rPr>
            </w:pPr>
          </w:p>
        </w:tc>
      </w:tr>
      <w:tr w:rsidR="00E57E78" w:rsidRPr="00877BA7" w:rsidTr="00B946F2">
        <w:trPr>
          <w:trHeight w:val="5580"/>
        </w:trPr>
        <w:tc>
          <w:tcPr>
            <w:tcW w:w="8856" w:type="dxa"/>
            <w:vAlign w:val="bottom"/>
          </w:tcPr>
          <w:sdt>
            <w:sdtPr>
              <w:rPr>
                <w:rFonts w:ascii="Times New Roman" w:hAnsi="Times New Roman"/>
              </w:rPr>
              <w:alias w:val="Enter street address:"/>
              <w:tag w:val="Enter street address:"/>
              <w:id w:val="269294082"/>
              <w:placeholder>
                <w:docPart w:val="E2F3F5632005415286042E93EEB0E164"/>
              </w:placeholder>
              <w:temporary/>
              <w:showingPlcHdr/>
            </w:sdtPr>
            <w:sdtContent>
              <w:p w:rsidR="00E57E78" w:rsidRPr="00877BA7" w:rsidRDefault="00B72103" w:rsidP="00E57E78">
                <w:pPr>
                  <w:pStyle w:val="Address"/>
                  <w:rPr>
                    <w:rFonts w:ascii="Times New Roman" w:hAnsi="Times New Roman"/>
                  </w:rPr>
                </w:pPr>
                <w:r w:rsidRPr="00877BA7">
                  <w:rPr>
                    <w:rFonts w:ascii="Times New Roman" w:hAnsi="Times New Roman"/>
                  </w:rPr>
                  <w:t>Street Address</w:t>
                </w:r>
              </w:p>
            </w:sdtContent>
          </w:sdt>
          <w:sdt>
            <w:sdtPr>
              <w:rPr>
                <w:rFonts w:ascii="Times New Roman" w:hAnsi="Times New Roman"/>
              </w:rPr>
              <w:alias w:val="Enter City, ST  ZIP Code:"/>
              <w:tag w:val="Enter City, ST  ZIP Code:"/>
              <w:id w:val="269294109"/>
              <w:placeholder>
                <w:docPart w:val="367B948516F4419FB89C2F7CE8A8E95F"/>
              </w:placeholder>
              <w:temporary/>
              <w:showingPlcHdr/>
            </w:sdtPr>
            <w:sdtContent>
              <w:p w:rsidR="00E57E78" w:rsidRPr="00877BA7" w:rsidRDefault="00B72103" w:rsidP="00E57E78">
                <w:pPr>
                  <w:pStyle w:val="Address"/>
                  <w:rPr>
                    <w:rFonts w:ascii="Times New Roman" w:hAnsi="Times New Roman"/>
                  </w:rPr>
                </w:pPr>
                <w:r w:rsidRPr="00877BA7">
                  <w:rPr>
                    <w:rFonts w:ascii="Times New Roman" w:hAnsi="Times New Roman"/>
                  </w:rPr>
                  <w:t>City, ST ZIP Code</w:t>
                </w:r>
              </w:p>
            </w:sdtContent>
          </w:sdt>
          <w:sdt>
            <w:sdtPr>
              <w:rPr>
                <w:rFonts w:ascii="Times New Roman" w:hAnsi="Times New Roman"/>
              </w:rPr>
              <w:alias w:val="Enter phone:"/>
              <w:tag w:val="Enter phone:"/>
              <w:id w:val="269294136"/>
              <w:placeholder>
                <w:docPart w:val="99556F2B2E1349F2B5E4B781C866C898"/>
              </w:placeholder>
              <w:temporary/>
              <w:showingPlcHdr/>
            </w:sdtPr>
            <w:sdtContent>
              <w:p w:rsidR="00E57E78" w:rsidRPr="00877BA7" w:rsidRDefault="00B64663" w:rsidP="00B72103">
                <w:pPr>
                  <w:pStyle w:val="Address"/>
                  <w:rPr>
                    <w:rFonts w:ascii="Times New Roman" w:hAnsi="Times New Roman"/>
                  </w:rPr>
                </w:pPr>
                <w:r w:rsidRPr="00877BA7">
                  <w:rPr>
                    <w:rFonts w:ascii="Times New Roman" w:hAnsi="Times New Roman"/>
                  </w:rPr>
                  <w:t>P</w:t>
                </w:r>
                <w:r w:rsidR="00B72103" w:rsidRPr="00877BA7">
                  <w:rPr>
                    <w:rFonts w:ascii="Times New Roman" w:hAnsi="Times New Roman"/>
                  </w:rPr>
                  <w:t>hone</w:t>
                </w:r>
              </w:p>
            </w:sdtContent>
          </w:sdt>
          <w:sdt>
            <w:sdtPr>
              <w:rPr>
                <w:rFonts w:ascii="Times New Roman" w:hAnsi="Times New Roman"/>
              </w:rPr>
              <w:alias w:val="Enter email:"/>
              <w:tag w:val="Enter email:"/>
              <w:id w:val="269294163"/>
              <w:placeholder>
                <w:docPart w:val="461F2CAA123344C2AA9FB3F38F3B5D4D"/>
              </w:placeholder>
              <w:temporary/>
              <w:showingPlcHdr/>
            </w:sdtPr>
            <w:sdtContent>
              <w:p w:rsidR="00B72103" w:rsidRPr="00877BA7" w:rsidRDefault="00F8523F" w:rsidP="00B72103">
                <w:pPr>
                  <w:pStyle w:val="Address"/>
                  <w:rPr>
                    <w:rFonts w:ascii="Times New Roman" w:hAnsi="Times New Roman"/>
                  </w:rPr>
                </w:pPr>
                <w:r w:rsidRPr="00877BA7">
                  <w:rPr>
                    <w:rFonts w:ascii="Times New Roman" w:hAnsi="Times New Roman"/>
                  </w:rPr>
                  <w:t>E</w:t>
                </w:r>
                <w:r w:rsidR="00B72103" w:rsidRPr="00877BA7">
                  <w:rPr>
                    <w:rFonts w:ascii="Times New Roman" w:hAnsi="Times New Roman"/>
                  </w:rPr>
                  <w:t>mail</w:t>
                </w:r>
              </w:p>
            </w:sdtContent>
          </w:sdt>
        </w:tc>
      </w:tr>
    </w:tbl>
    <w:sdt>
      <w:sdtPr>
        <w:rPr>
          <w:rFonts w:ascii="Times New Roman" w:eastAsia="Times New Roman" w:hAnsi="Times New Roman" w:cs="Times New Roman"/>
          <w:color w:val="auto"/>
          <w:sz w:val="24"/>
          <w:szCs w:val="24"/>
        </w:rPr>
        <w:id w:val="103236933"/>
        <w:docPartObj>
          <w:docPartGallery w:val="Table of Contents"/>
          <w:docPartUnique/>
        </w:docPartObj>
      </w:sdtPr>
      <w:sdtEndPr>
        <w:rPr>
          <w:b/>
          <w:bCs/>
          <w:noProof/>
        </w:rPr>
      </w:sdtEndPr>
      <w:sdtContent>
        <w:p w:rsidR="00323BF4" w:rsidRPr="00877BA7" w:rsidRDefault="00323BF4">
          <w:pPr>
            <w:pStyle w:val="TOCHeading"/>
            <w:rPr>
              <w:rFonts w:ascii="Times New Roman" w:hAnsi="Times New Roman" w:cs="Times New Roman"/>
              <w:color w:val="auto"/>
              <w:sz w:val="24"/>
              <w:szCs w:val="24"/>
            </w:rPr>
          </w:pPr>
          <w:r w:rsidRPr="00877BA7">
            <w:rPr>
              <w:rFonts w:ascii="Times New Roman" w:hAnsi="Times New Roman" w:cs="Times New Roman"/>
              <w:color w:val="auto"/>
              <w:sz w:val="24"/>
              <w:szCs w:val="24"/>
            </w:rPr>
            <w:t>Contents</w:t>
          </w:r>
        </w:p>
        <w:p w:rsidR="00877BA7" w:rsidRPr="00877BA7" w:rsidRDefault="00323BF4">
          <w:pPr>
            <w:pStyle w:val="TOC1"/>
            <w:tabs>
              <w:tab w:val="right" w:leader="dot" w:pos="8630"/>
            </w:tabs>
            <w:rPr>
              <w:rFonts w:ascii="Times New Roman" w:eastAsiaTheme="minorEastAsia" w:hAnsi="Times New Roman"/>
              <w:noProof/>
              <w:sz w:val="22"/>
              <w:szCs w:val="22"/>
            </w:rPr>
          </w:pPr>
          <w:r w:rsidRPr="00877BA7">
            <w:rPr>
              <w:rFonts w:ascii="Times New Roman" w:hAnsi="Times New Roman"/>
            </w:rPr>
            <w:fldChar w:fldCharType="begin"/>
          </w:r>
          <w:r w:rsidRPr="00877BA7">
            <w:rPr>
              <w:rFonts w:ascii="Times New Roman" w:hAnsi="Times New Roman"/>
            </w:rPr>
            <w:instrText xml:space="preserve"> TOC \o "1-3" \h \z \u </w:instrText>
          </w:r>
          <w:r w:rsidRPr="00877BA7">
            <w:rPr>
              <w:rFonts w:ascii="Times New Roman" w:hAnsi="Times New Roman"/>
            </w:rPr>
            <w:fldChar w:fldCharType="separate"/>
          </w:r>
          <w:hyperlink w:anchor="_Toc76405176" w:history="1">
            <w:r w:rsidR="00877BA7" w:rsidRPr="00877BA7">
              <w:rPr>
                <w:rStyle w:val="Hyperlink"/>
                <w:rFonts w:ascii="Times New Roman" w:hAnsi="Times New Roman"/>
                <w:noProof/>
              </w:rPr>
              <w:t>Reditus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w:t>
            </w:r>
            <w:r w:rsidR="00877BA7" w:rsidRPr="00877BA7">
              <w:rPr>
                <w:rFonts w:ascii="Times New Roman" w:hAnsi="Times New Roman"/>
                <w:noProof/>
                <w:webHidden/>
              </w:rPr>
              <w:fldChar w:fldCharType="end"/>
            </w:r>
          </w:hyperlink>
        </w:p>
        <w:p w:rsidR="00877BA7" w:rsidRPr="00877BA7" w:rsidRDefault="00527E0B">
          <w:pPr>
            <w:pStyle w:val="TOC1"/>
            <w:tabs>
              <w:tab w:val="right" w:leader="dot" w:pos="8630"/>
            </w:tabs>
            <w:rPr>
              <w:rFonts w:ascii="Times New Roman" w:eastAsiaTheme="minorEastAsia" w:hAnsi="Times New Roman"/>
              <w:noProof/>
              <w:sz w:val="22"/>
              <w:szCs w:val="22"/>
            </w:rPr>
          </w:pPr>
          <w:hyperlink w:anchor="_Toc76405177" w:history="1">
            <w:r w:rsidR="00877BA7" w:rsidRPr="00877BA7">
              <w:rPr>
                <w:rStyle w:val="Hyperlink"/>
                <w:rFonts w:ascii="Times New Roman" w:hAnsi="Times New Roman"/>
                <w:i/>
                <w:iCs/>
                <w:noProof/>
              </w:rPr>
              <w:t>Intro</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w:t>
            </w:r>
            <w:r w:rsidR="00877BA7" w:rsidRPr="00877BA7">
              <w:rPr>
                <w:rFonts w:ascii="Times New Roman" w:hAnsi="Times New Roman"/>
                <w:noProof/>
                <w:webHidden/>
              </w:rPr>
              <w:fldChar w:fldCharType="end"/>
            </w:r>
          </w:hyperlink>
        </w:p>
        <w:p w:rsidR="00877BA7" w:rsidRPr="00877BA7" w:rsidRDefault="00527E0B">
          <w:pPr>
            <w:pStyle w:val="TOC1"/>
            <w:tabs>
              <w:tab w:val="right" w:leader="dot" w:pos="8630"/>
            </w:tabs>
            <w:rPr>
              <w:rFonts w:ascii="Times New Roman" w:eastAsiaTheme="minorEastAsia" w:hAnsi="Times New Roman"/>
              <w:noProof/>
              <w:sz w:val="22"/>
              <w:szCs w:val="22"/>
            </w:rPr>
          </w:pPr>
          <w:hyperlink w:anchor="_Toc76405178" w:history="1">
            <w:r w:rsidR="00877BA7" w:rsidRPr="00877BA7">
              <w:rPr>
                <w:rStyle w:val="Hyperlink"/>
                <w:rFonts w:ascii="Times New Roman" w:hAnsi="Times New Roman"/>
                <w:noProof/>
              </w:rPr>
              <w:t>Rediit Camp People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179" w:history="1">
            <w:r w:rsidR="00877BA7" w:rsidRPr="00877BA7">
              <w:rPr>
                <w:rStyle w:val="Hyperlink"/>
                <w:rFonts w:ascii="Times New Roman" w:hAnsi="Times New Roman"/>
                <w:noProof/>
              </w:rPr>
              <w:t>Widow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180" w:history="1">
            <w:r w:rsidR="00877BA7" w:rsidRPr="00877BA7">
              <w:rPr>
                <w:rStyle w:val="Hyperlink"/>
                <w:rFonts w:ascii="Times New Roman" w:hAnsi="Times New Roman"/>
                <w:noProof/>
              </w:rPr>
              <w:t>High Priest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181" w:history="1">
            <w:r w:rsidR="00877BA7" w:rsidRPr="00877BA7">
              <w:rPr>
                <w:rStyle w:val="Hyperlink"/>
                <w:rFonts w:ascii="Times New Roman" w:hAnsi="Times New Roman"/>
                <w:noProof/>
              </w:rPr>
              <w:t>Rediit Childless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182" w:history="1">
            <w:r w:rsidR="00877BA7" w:rsidRPr="00877BA7">
              <w:rPr>
                <w:rStyle w:val="Hyperlink"/>
                <w:rFonts w:ascii="Times New Roman" w:hAnsi="Times New Roman"/>
                <w:noProof/>
              </w:rPr>
              <w:t>Man Hogging Outhouse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183" w:history="1">
            <w:r w:rsidR="00877BA7" w:rsidRPr="00877BA7">
              <w:rPr>
                <w:rStyle w:val="Hyperlink"/>
                <w:rFonts w:ascii="Times New Roman" w:hAnsi="Times New Roman"/>
                <w:noProof/>
              </w:rPr>
              <w:t>Kweh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14</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184" w:history="1">
            <w:r w:rsidR="00877BA7" w:rsidRPr="00877BA7">
              <w:rPr>
                <w:rStyle w:val="Hyperlink"/>
                <w:rFonts w:ascii="Times New Roman" w:hAnsi="Times New Roman"/>
                <w:noProof/>
              </w:rPr>
              <w:t>Chief Hunter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185" w:history="1">
            <w:r w:rsidR="00877BA7" w:rsidRPr="00877BA7">
              <w:rPr>
                <w:rStyle w:val="Hyperlink"/>
                <w:rFonts w:ascii="Times New Roman" w:hAnsi="Times New Roman"/>
                <w:noProof/>
              </w:rPr>
              <w:t>Corydon Deus Prison &amp; Tower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15</w:t>
            </w:r>
            <w:r w:rsidR="00877BA7" w:rsidRPr="00877BA7">
              <w:rPr>
                <w:rFonts w:ascii="Times New Roman" w:hAnsi="Times New Roman"/>
                <w:noProof/>
                <w:webHidden/>
              </w:rPr>
              <w:fldChar w:fldCharType="end"/>
            </w:r>
          </w:hyperlink>
        </w:p>
        <w:p w:rsidR="00877BA7" w:rsidRPr="00877BA7" w:rsidRDefault="00527E0B">
          <w:pPr>
            <w:pStyle w:val="TOC1"/>
            <w:tabs>
              <w:tab w:val="right" w:leader="dot" w:pos="8630"/>
            </w:tabs>
            <w:rPr>
              <w:rFonts w:ascii="Times New Roman" w:eastAsiaTheme="minorEastAsia" w:hAnsi="Times New Roman"/>
              <w:noProof/>
              <w:sz w:val="22"/>
              <w:szCs w:val="22"/>
            </w:rPr>
          </w:pPr>
          <w:hyperlink w:anchor="_Toc76405186" w:history="1">
            <w:r w:rsidR="00877BA7" w:rsidRPr="00877BA7">
              <w:rPr>
                <w:rStyle w:val="Hyperlink"/>
                <w:rFonts w:ascii="Times New Roman" w:hAnsi="Times New Roman"/>
                <w:noProof/>
              </w:rPr>
              <w:t>Ransom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17</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187" w:history="1">
            <w:r w:rsidR="00877BA7" w:rsidRPr="00877BA7">
              <w:rPr>
                <w:rStyle w:val="Hyperlink"/>
                <w:rFonts w:ascii="Times New Roman" w:hAnsi="Times New Roman"/>
                <w:noProof/>
              </w:rPr>
              <w:t>Young Married Couple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188" w:history="1">
            <w:r w:rsidR="00877BA7" w:rsidRPr="00877BA7">
              <w:rPr>
                <w:rStyle w:val="Hyperlink"/>
                <w:rFonts w:ascii="Times New Roman" w:hAnsi="Times New Roman"/>
                <w:noProof/>
              </w:rPr>
              <w:t>Rediit Herdsman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21</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189" w:history="1">
            <w:r w:rsidR="00877BA7" w:rsidRPr="00877BA7">
              <w:rPr>
                <w:rStyle w:val="Hyperlink"/>
                <w:rFonts w:ascii="Times New Roman" w:hAnsi="Times New Roman"/>
                <w:noProof/>
              </w:rPr>
              <w:t>Family with Lots of Kids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190" w:history="1">
            <w:r w:rsidR="00877BA7" w:rsidRPr="00877BA7">
              <w:rPr>
                <w:rStyle w:val="Hyperlink"/>
                <w:rFonts w:ascii="Times New Roman" w:hAnsi="Times New Roman"/>
                <w:noProof/>
              </w:rPr>
              <w:t>Kids Fighting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22</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191" w:history="1">
            <w:r w:rsidR="00877BA7" w:rsidRPr="00877BA7">
              <w:rPr>
                <w:rStyle w:val="Hyperlink"/>
                <w:rFonts w:ascii="Times New Roman" w:hAnsi="Times New Roman"/>
                <w:noProof/>
              </w:rPr>
              <w:t>Temple Walker Devotees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192" w:history="1">
            <w:r w:rsidR="00877BA7" w:rsidRPr="00877BA7">
              <w:rPr>
                <w:rStyle w:val="Hyperlink"/>
                <w:rFonts w:ascii="Times New Roman" w:hAnsi="Times New Roman"/>
                <w:noProof/>
              </w:rPr>
              <w:t>Camp Guards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23</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193" w:history="1">
            <w:r w:rsidR="00877BA7" w:rsidRPr="00877BA7">
              <w:rPr>
                <w:rStyle w:val="Hyperlink"/>
                <w:rFonts w:ascii="Times New Roman" w:hAnsi="Times New Roman"/>
                <w:noProof/>
              </w:rPr>
              <w:t>Hunter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194" w:history="1">
            <w:r w:rsidR="00877BA7" w:rsidRPr="00877BA7">
              <w:rPr>
                <w:rStyle w:val="Hyperlink"/>
                <w:rFonts w:ascii="Times New Roman" w:hAnsi="Times New Roman"/>
                <w:noProof/>
              </w:rPr>
              <w:t>Herdsman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195" w:history="1">
            <w:r w:rsidR="00877BA7" w:rsidRPr="00877BA7">
              <w:rPr>
                <w:rStyle w:val="Hyperlink"/>
                <w:rFonts w:ascii="Times New Roman" w:hAnsi="Times New Roman"/>
                <w:noProof/>
              </w:rPr>
              <w:t>Grave Yard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24</w:t>
            </w:r>
            <w:r w:rsidR="00877BA7" w:rsidRPr="00877BA7">
              <w:rPr>
                <w:rFonts w:ascii="Times New Roman" w:hAnsi="Times New Roman"/>
                <w:noProof/>
                <w:webHidden/>
              </w:rPr>
              <w:fldChar w:fldCharType="end"/>
            </w:r>
          </w:hyperlink>
        </w:p>
        <w:p w:rsidR="00877BA7" w:rsidRPr="00877BA7" w:rsidRDefault="00527E0B">
          <w:pPr>
            <w:pStyle w:val="TOC1"/>
            <w:tabs>
              <w:tab w:val="right" w:leader="dot" w:pos="8630"/>
            </w:tabs>
            <w:rPr>
              <w:rFonts w:ascii="Times New Roman" w:eastAsiaTheme="minorEastAsia" w:hAnsi="Times New Roman"/>
              <w:noProof/>
              <w:sz w:val="22"/>
              <w:szCs w:val="22"/>
            </w:rPr>
          </w:pPr>
          <w:hyperlink w:anchor="_Toc76405196" w:history="1">
            <w:r w:rsidR="00877BA7" w:rsidRPr="00877BA7">
              <w:rPr>
                <w:rStyle w:val="Hyperlink"/>
                <w:rFonts w:ascii="Times New Roman" w:hAnsi="Times New Roman"/>
                <w:noProof/>
              </w:rPr>
              <w:t>Pimp Out My Droid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197" w:history="1">
            <w:r w:rsidR="00877BA7" w:rsidRPr="00877BA7">
              <w:rPr>
                <w:rStyle w:val="Hyperlink"/>
                <w:rFonts w:ascii="Times New Roman" w:hAnsi="Times New Roman"/>
                <w:noProof/>
              </w:rPr>
              <w:t>Theresa’s Tent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25</w:t>
            </w:r>
            <w:r w:rsidR="00877BA7" w:rsidRPr="00877BA7">
              <w:rPr>
                <w:rFonts w:ascii="Times New Roman" w:hAnsi="Times New Roman"/>
                <w:noProof/>
                <w:webHidden/>
              </w:rPr>
              <w:fldChar w:fldCharType="end"/>
            </w:r>
          </w:hyperlink>
        </w:p>
        <w:p w:rsidR="00877BA7" w:rsidRPr="00877BA7" w:rsidRDefault="00527E0B">
          <w:pPr>
            <w:pStyle w:val="TOC1"/>
            <w:tabs>
              <w:tab w:val="right" w:leader="dot" w:pos="8630"/>
            </w:tabs>
            <w:rPr>
              <w:rFonts w:ascii="Times New Roman" w:eastAsiaTheme="minorEastAsia" w:hAnsi="Times New Roman"/>
              <w:noProof/>
              <w:sz w:val="22"/>
              <w:szCs w:val="22"/>
            </w:rPr>
          </w:pPr>
          <w:hyperlink w:anchor="_Toc76405198" w:history="1">
            <w:r w:rsidR="00877BA7" w:rsidRPr="00877BA7">
              <w:rPr>
                <w:rStyle w:val="Hyperlink"/>
                <w:rFonts w:ascii="Times New Roman" w:hAnsi="Times New Roman"/>
                <w:noProof/>
              </w:rPr>
              <w:t>Side Quest Girl by the well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26</w:t>
            </w:r>
            <w:r w:rsidR="00877BA7" w:rsidRPr="00877BA7">
              <w:rPr>
                <w:rFonts w:ascii="Times New Roman" w:hAnsi="Times New Roman"/>
                <w:noProof/>
                <w:webHidden/>
              </w:rPr>
              <w:fldChar w:fldCharType="end"/>
            </w:r>
          </w:hyperlink>
        </w:p>
        <w:p w:rsidR="00877BA7" w:rsidRPr="00877BA7" w:rsidRDefault="00527E0B">
          <w:pPr>
            <w:pStyle w:val="TOC1"/>
            <w:tabs>
              <w:tab w:val="right" w:leader="dot" w:pos="8630"/>
            </w:tabs>
            <w:rPr>
              <w:rFonts w:ascii="Times New Roman" w:eastAsiaTheme="minorEastAsia" w:hAnsi="Times New Roman"/>
              <w:noProof/>
              <w:sz w:val="22"/>
              <w:szCs w:val="22"/>
            </w:rPr>
          </w:pPr>
          <w:hyperlink w:anchor="_Toc76405199" w:history="1">
            <w:r w:rsidR="00877BA7" w:rsidRPr="00877BA7">
              <w:rPr>
                <w:rStyle w:val="Hyperlink"/>
                <w:rFonts w:ascii="Times New Roman" w:hAnsi="Times New Roman"/>
                <w:noProof/>
              </w:rPr>
              <w:t>High Priest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_Toc76405199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27</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200" w:history="1">
            <w:r w:rsidR="00877BA7" w:rsidRPr="00877BA7">
              <w:rPr>
                <w:rStyle w:val="Hyperlink"/>
                <w:rFonts w:ascii="Times New Roman" w:hAnsi="Times New Roman"/>
                <w:noProof/>
              </w:rPr>
              <w:t>High Priest after defeating bandits,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28</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201" w:history="1">
            <w:r w:rsidR="00877BA7" w:rsidRPr="00877BA7">
              <w:rPr>
                <w:rStyle w:val="Hyperlink"/>
                <w:rFonts w:ascii="Times New Roman" w:hAnsi="Times New Roman"/>
                <w:noProof/>
              </w:rPr>
              <w:t>Seer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527E0B">
          <w:pPr>
            <w:pStyle w:val="TOC1"/>
            <w:tabs>
              <w:tab w:val="right" w:leader="dot" w:pos="8630"/>
            </w:tabs>
            <w:rPr>
              <w:rFonts w:ascii="Times New Roman" w:eastAsiaTheme="minorEastAsia" w:hAnsi="Times New Roman"/>
              <w:noProof/>
              <w:sz w:val="22"/>
              <w:szCs w:val="22"/>
            </w:rPr>
          </w:pPr>
          <w:hyperlink w:anchor="_Toc76405202" w:history="1">
            <w:r w:rsidR="00877BA7" w:rsidRPr="00877BA7">
              <w:rPr>
                <w:rStyle w:val="Hyperlink"/>
                <w:rFonts w:ascii="Times New Roman" w:hAnsi="Times New Roman"/>
                <w:noProof/>
              </w:rPr>
              <w:t>Heremus Rose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29</w:t>
            </w:r>
            <w:r w:rsidR="00877BA7" w:rsidRPr="00877BA7">
              <w:rPr>
                <w:rFonts w:ascii="Times New Roman" w:hAnsi="Times New Roman"/>
                <w:noProof/>
                <w:webHidden/>
              </w:rPr>
              <w:fldChar w:fldCharType="end"/>
            </w:r>
          </w:hyperlink>
        </w:p>
        <w:p w:rsidR="00877BA7" w:rsidRPr="00877BA7" w:rsidRDefault="00527E0B">
          <w:pPr>
            <w:pStyle w:val="TOC1"/>
            <w:tabs>
              <w:tab w:val="right" w:leader="dot" w:pos="8630"/>
            </w:tabs>
            <w:rPr>
              <w:rFonts w:ascii="Times New Roman" w:eastAsiaTheme="minorEastAsia" w:hAnsi="Times New Roman"/>
              <w:noProof/>
              <w:sz w:val="22"/>
              <w:szCs w:val="22"/>
            </w:rPr>
          </w:pPr>
          <w:hyperlink w:anchor="_Toc76405203" w:history="1">
            <w:r w:rsidR="00877BA7" w:rsidRPr="00877BA7">
              <w:rPr>
                <w:rStyle w:val="Hyperlink"/>
                <w:rFonts w:ascii="Times New Roman" w:hAnsi="Times New Roman"/>
                <w:noProof/>
              </w:rPr>
              <w:t>The Heremus (Very subject to change)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204" w:history="1">
            <w:r w:rsidR="00877BA7" w:rsidRPr="00877BA7">
              <w:rPr>
                <w:rStyle w:val="Hyperlink"/>
                <w:rFonts w:ascii="Times New Roman" w:hAnsi="Times New Roman"/>
                <w:noProof/>
              </w:rPr>
              <w:t>Misc</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205" w:history="1">
            <w:r w:rsidR="00877BA7" w:rsidRPr="00877BA7">
              <w:rPr>
                <w:rStyle w:val="Hyperlink"/>
                <w:rFonts w:ascii="Times New Roman" w:hAnsi="Times New Roman"/>
                <w:noProof/>
              </w:rPr>
              <w:t>Sandstorm Begins Again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206" w:history="1">
            <w:r w:rsidR="00877BA7" w:rsidRPr="00877BA7">
              <w:rPr>
                <w:rStyle w:val="Hyperlink"/>
                <w:rFonts w:ascii="Times New Roman" w:hAnsi="Times New Roman"/>
                <w:noProof/>
              </w:rPr>
              <w:t>Where They Burn Blasphemers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207" w:history="1">
            <w:r w:rsidR="00877BA7" w:rsidRPr="00877BA7">
              <w:rPr>
                <w:rStyle w:val="Hyperlink"/>
                <w:rFonts w:ascii="Times New Roman" w:hAnsi="Times New Roman"/>
                <w:noProof/>
              </w:rPr>
              <w:t>Hunters Camping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31</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208" w:history="1">
            <w:r w:rsidR="00877BA7" w:rsidRPr="00877BA7">
              <w:rPr>
                <w:rStyle w:val="Hyperlink"/>
                <w:rFonts w:ascii="Times New Roman" w:hAnsi="Times New Roman"/>
                <w:noProof/>
              </w:rPr>
              <w:t>Mount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209" w:history="1">
            <w:r w:rsidR="00877BA7" w:rsidRPr="00877BA7">
              <w:rPr>
                <w:rStyle w:val="Hyperlink"/>
                <w:rFonts w:ascii="Times New Roman" w:hAnsi="Times New Roman"/>
                <w:noProof/>
              </w:rPr>
              <w:t>Bandit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32</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210" w:history="1">
            <w:r w:rsidR="00877BA7" w:rsidRPr="00877BA7">
              <w:rPr>
                <w:rStyle w:val="Hyperlink"/>
                <w:rFonts w:ascii="Times New Roman" w:hAnsi="Times New Roman"/>
                <w:noProof/>
              </w:rPr>
              <w:t>Augustus Party Skills and Survival Gameplay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35</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211" w:history="1">
            <w:r w:rsidR="00877BA7" w:rsidRPr="00877BA7">
              <w:rPr>
                <w:rStyle w:val="Hyperlink"/>
                <w:rFonts w:ascii="Times New Roman" w:hAnsi="Times New Roman"/>
                <w:noProof/>
              </w:rPr>
              <w:t>Enemies of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527E0B">
          <w:pPr>
            <w:pStyle w:val="TOC1"/>
            <w:tabs>
              <w:tab w:val="right" w:leader="dot" w:pos="8630"/>
            </w:tabs>
            <w:rPr>
              <w:rFonts w:ascii="Times New Roman" w:eastAsiaTheme="minorEastAsia" w:hAnsi="Times New Roman"/>
              <w:noProof/>
              <w:sz w:val="22"/>
              <w:szCs w:val="22"/>
            </w:rPr>
          </w:pPr>
          <w:hyperlink w:anchor="_Toc76405212" w:history="1">
            <w:r w:rsidR="00877BA7" w:rsidRPr="00877BA7">
              <w:rPr>
                <w:rStyle w:val="Hyperlink"/>
                <w:rFonts w:ascii="Times New Roman" w:hAnsi="Times New Roman"/>
                <w:noProof/>
              </w:rPr>
              <w:t>Deep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213" w:history="1">
            <w:r w:rsidR="00877BA7" w:rsidRPr="00877BA7">
              <w:rPr>
                <w:rStyle w:val="Hyperlink"/>
                <w:rFonts w:ascii="Times New Roman" w:hAnsi="Times New Roman"/>
                <w:noProof/>
              </w:rPr>
              <w:t>In First Campsite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36</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214" w:history="1">
            <w:r w:rsidR="00877BA7" w:rsidRPr="00877BA7">
              <w:rPr>
                <w:rStyle w:val="Hyperlink"/>
                <w:rFonts w:ascii="Times New Roman" w:hAnsi="Times New Roman"/>
                <w:noProof/>
              </w:rPr>
              <w:t>Around the Campfire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37</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215" w:history="1">
            <w:r w:rsidR="00877BA7" w:rsidRPr="00877BA7">
              <w:rPr>
                <w:rStyle w:val="Hyperlink"/>
                <w:rFonts w:ascii="Times New Roman" w:hAnsi="Times New Roman"/>
                <w:noProof/>
              </w:rPr>
              <w:t>Boremaug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216" w:history="1">
            <w:r w:rsidR="00877BA7" w:rsidRPr="00877BA7">
              <w:rPr>
                <w:rStyle w:val="Hyperlink"/>
                <w:rFonts w:ascii="Times New Roman" w:hAnsi="Times New Roman"/>
                <w:noProof/>
              </w:rPr>
              <w:t>Southern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217" w:history="1">
            <w:r w:rsidR="00877BA7" w:rsidRPr="00877BA7">
              <w:rPr>
                <w:rStyle w:val="Hyperlink"/>
                <w:rFonts w:ascii="Times New Roman" w:hAnsi="Times New Roman"/>
                <w:noProof/>
              </w:rPr>
              <w:t>Quicksand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38</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218" w:history="1">
            <w:r w:rsidR="00877BA7" w:rsidRPr="00877BA7">
              <w:rPr>
                <w:rStyle w:val="Hyperlink"/>
                <w:rFonts w:ascii="Times New Roman" w:hAnsi="Times New Roman"/>
                <w:noProof/>
              </w:rPr>
              <w:t>Battle of the Heremus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39</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219" w:history="1">
            <w:r w:rsidR="00877BA7" w:rsidRPr="00877BA7">
              <w:rPr>
                <w:rStyle w:val="Hyperlink"/>
                <w:rFonts w:ascii="Times New Roman" w:hAnsi="Times New Roman"/>
                <w:noProof/>
              </w:rPr>
              <w:t>Neural Master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220" w:history="1">
            <w:r w:rsidR="00877BA7" w:rsidRPr="00877BA7">
              <w:rPr>
                <w:rStyle w:val="Hyperlink"/>
                <w:rFonts w:ascii="Times New Roman" w:hAnsi="Times New Roman"/>
                <w:noProof/>
              </w:rPr>
              <w:t>Heremus A.I. Boss (use for later area)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221" w:history="1">
            <w:r w:rsidR="00877BA7" w:rsidRPr="00877BA7">
              <w:rPr>
                <w:rStyle w:val="Hyperlink"/>
                <w:rFonts w:ascii="Times New Roman" w:hAnsi="Times New Roman"/>
                <w:noProof/>
              </w:rPr>
              <w:t>Dream Sequence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41</w:t>
            </w:r>
            <w:r w:rsidR="00877BA7" w:rsidRPr="00877BA7">
              <w:rPr>
                <w:rFonts w:ascii="Times New Roman" w:hAnsi="Times New Roman"/>
                <w:noProof/>
                <w:webHidden/>
              </w:rPr>
              <w:fldChar w:fldCharType="end"/>
            </w:r>
          </w:hyperlink>
        </w:p>
        <w:p w:rsidR="00877BA7" w:rsidRPr="00877BA7" w:rsidRDefault="00527E0B">
          <w:pPr>
            <w:pStyle w:val="TOC1"/>
            <w:tabs>
              <w:tab w:val="right" w:leader="dot" w:pos="8630"/>
            </w:tabs>
            <w:rPr>
              <w:rFonts w:ascii="Times New Roman" w:eastAsiaTheme="minorEastAsia" w:hAnsi="Times New Roman"/>
              <w:noProof/>
              <w:sz w:val="22"/>
              <w:szCs w:val="22"/>
            </w:rPr>
          </w:pPr>
          <w:hyperlink w:anchor="_Toc76405222" w:history="1">
            <w:r w:rsidR="00877BA7" w:rsidRPr="00877BA7">
              <w:rPr>
                <w:rStyle w:val="Hyperlink"/>
                <w:rFonts w:ascii="Times New Roman" w:hAnsi="Times New Roman"/>
                <w:noProof/>
              </w:rPr>
              <w:t>Felnis Colony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42</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223" w:history="1">
            <w:r w:rsidR="00877BA7" w:rsidRPr="00877BA7">
              <w:rPr>
                <w:rStyle w:val="Hyperlink"/>
                <w:rFonts w:ascii="Times New Roman" w:hAnsi="Times New Roman"/>
                <w:noProof/>
              </w:rPr>
              <w:t>Historian Flashback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224" w:history="1">
            <w:r w:rsidR="00877BA7" w:rsidRPr="00877BA7">
              <w:rPr>
                <w:rStyle w:val="Hyperlink"/>
                <w:rFonts w:ascii="Times New Roman" w:hAnsi="Times New Roman"/>
                <w:noProof/>
              </w:rPr>
              <w:t>Flashback 1:</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44</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225" w:history="1">
            <w:r w:rsidR="00877BA7" w:rsidRPr="00877BA7">
              <w:rPr>
                <w:rStyle w:val="Hyperlink"/>
                <w:rFonts w:ascii="Times New Roman" w:hAnsi="Times New Roman"/>
                <w:noProof/>
              </w:rPr>
              <w:t>Flashback 2:</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45</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226" w:history="1">
            <w:r w:rsidR="00877BA7" w:rsidRPr="00877BA7">
              <w:rPr>
                <w:rStyle w:val="Hyperlink"/>
                <w:rFonts w:ascii="Times New Roman" w:hAnsi="Times New Roman"/>
                <w:noProof/>
              </w:rPr>
              <w:t>Flashback 3:</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47</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227" w:history="1">
            <w:r w:rsidR="00877BA7" w:rsidRPr="00877BA7">
              <w:rPr>
                <w:rStyle w:val="Hyperlink"/>
                <w:rFonts w:ascii="Times New Roman" w:hAnsi="Times New Roman"/>
                <w:noProof/>
              </w:rPr>
              <w:t>Hidden room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228" w:history="1">
            <w:r w:rsidR="00877BA7" w:rsidRPr="00877BA7">
              <w:rPr>
                <w:rStyle w:val="Hyperlink"/>
                <w:rFonts w:ascii="Times New Roman" w:hAnsi="Times New Roman"/>
                <w:noProof/>
              </w:rPr>
              <w:t>The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229" w:history="1">
            <w:r w:rsidR="00877BA7" w:rsidRPr="00877BA7">
              <w:rPr>
                <w:rStyle w:val="Hyperlink"/>
                <w:rFonts w:ascii="Times New Roman" w:hAnsi="Times New Roman"/>
                <w:noProof/>
              </w:rPr>
              <w:t>Ruins of Vehere Enemies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_Toc76405229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49</w:t>
            </w:r>
            <w:r w:rsidR="00877BA7" w:rsidRPr="00877BA7">
              <w:rPr>
                <w:rFonts w:ascii="Times New Roman" w:hAnsi="Times New Roman"/>
                <w:noProof/>
                <w:webHidden/>
              </w:rPr>
              <w:fldChar w:fldCharType="end"/>
            </w:r>
          </w:hyperlink>
        </w:p>
        <w:p w:rsidR="00877BA7" w:rsidRPr="00877BA7" w:rsidRDefault="00527E0B">
          <w:pPr>
            <w:pStyle w:val="TOC1"/>
            <w:tabs>
              <w:tab w:val="right" w:leader="dot" w:pos="8630"/>
            </w:tabs>
            <w:rPr>
              <w:rFonts w:ascii="Times New Roman" w:eastAsiaTheme="minorEastAsia" w:hAnsi="Times New Roman"/>
              <w:noProof/>
              <w:sz w:val="22"/>
              <w:szCs w:val="22"/>
            </w:rPr>
          </w:pPr>
          <w:hyperlink w:anchor="_Toc76405230" w:history="1">
            <w:r w:rsidR="00877BA7" w:rsidRPr="00877BA7">
              <w:rPr>
                <w:rStyle w:val="Hyperlink"/>
                <w:rFonts w:ascii="Times New Roman" w:hAnsi="Times New Roman"/>
                <w:noProof/>
              </w:rPr>
              <w:t>Security Protocol</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52</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231" w:history="1">
            <w:r w:rsidR="00877BA7" w:rsidRPr="00877BA7">
              <w:rPr>
                <w:rStyle w:val="Hyperlink"/>
                <w:rFonts w:ascii="Times New Roman" w:hAnsi="Times New Roman"/>
                <w:noProof/>
              </w:rPr>
              <w:t>Enemies in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53</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232" w:history="1">
            <w:r w:rsidR="00877BA7" w:rsidRPr="00877BA7">
              <w:rPr>
                <w:rStyle w:val="Hyperlink"/>
                <w:rFonts w:ascii="Times New Roman" w:hAnsi="Times New Roman"/>
                <w:noProof/>
              </w:rPr>
              <w:t>Twisted Guerrilla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233" w:history="1">
            <w:r w:rsidR="00877BA7" w:rsidRPr="00877BA7">
              <w:rPr>
                <w:rStyle w:val="Hyperlink"/>
                <w:rFonts w:ascii="Times New Roman" w:hAnsi="Times New Roman"/>
                <w:noProof/>
              </w:rPr>
              <w:t>Reviving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55</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234" w:history="1">
            <w:r w:rsidR="00877BA7" w:rsidRPr="00877BA7">
              <w:rPr>
                <w:rStyle w:val="Hyperlink"/>
                <w:rFonts w:ascii="Times New Roman" w:hAnsi="Times New Roman"/>
                <w:noProof/>
              </w:rPr>
              <w:t>Escape from Magicius Facility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56</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235" w:history="1">
            <w:r w:rsidR="00877BA7" w:rsidRPr="00877BA7">
              <w:rPr>
                <w:rStyle w:val="Hyperlink"/>
                <w:rFonts w:ascii="Times New Roman" w:hAnsi="Times New Roman"/>
                <w:noProof/>
              </w:rPr>
              <w:t>Cart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58</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236"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59</w:t>
            </w:r>
            <w:r w:rsidR="00877BA7" w:rsidRPr="00877BA7">
              <w:rPr>
                <w:rFonts w:ascii="Times New Roman" w:hAnsi="Times New Roman"/>
                <w:noProof/>
                <w:webHidden/>
              </w:rPr>
              <w:fldChar w:fldCharType="end"/>
            </w:r>
          </w:hyperlink>
        </w:p>
        <w:p w:rsidR="00877BA7" w:rsidRPr="00877BA7" w:rsidRDefault="00527E0B">
          <w:pPr>
            <w:pStyle w:val="TOC1"/>
            <w:tabs>
              <w:tab w:val="right" w:leader="dot" w:pos="8630"/>
            </w:tabs>
            <w:rPr>
              <w:rFonts w:ascii="Times New Roman" w:eastAsiaTheme="minorEastAsia" w:hAnsi="Times New Roman"/>
              <w:noProof/>
              <w:sz w:val="22"/>
              <w:szCs w:val="22"/>
            </w:rPr>
          </w:pPr>
          <w:hyperlink w:anchor="_Toc76405237" w:history="1">
            <w:r w:rsidR="00877BA7" w:rsidRPr="00877BA7">
              <w:rPr>
                <w:rStyle w:val="Hyperlink"/>
                <w:rFonts w:ascii="Times New Roman" w:hAnsi="Times New Roman"/>
                <w:noProof/>
              </w:rPr>
              <w:t>Residential Ruins of Vehere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238" w:history="1">
            <w:r w:rsidR="00877BA7" w:rsidRPr="00877BA7">
              <w:rPr>
                <w:rStyle w:val="Hyperlink"/>
                <w:rFonts w:ascii="Times New Roman" w:hAnsi="Times New Roman"/>
                <w:noProof/>
              </w:rPr>
              <w:t>Enemies of Residential Ruins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239"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_Toc76405239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60</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240" w:history="1">
            <w:r w:rsidR="00877BA7" w:rsidRPr="00877BA7">
              <w:rPr>
                <w:rStyle w:val="Hyperlink"/>
                <w:rFonts w:ascii="Times New Roman" w:hAnsi="Times New Roman"/>
                <w:noProof/>
              </w:rPr>
              <w:t>Cannibal Rediit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527E0B">
          <w:pPr>
            <w:pStyle w:val="TOC1"/>
            <w:tabs>
              <w:tab w:val="right" w:leader="dot" w:pos="8630"/>
            </w:tabs>
            <w:rPr>
              <w:rFonts w:ascii="Times New Roman" w:eastAsiaTheme="minorEastAsia" w:hAnsi="Times New Roman"/>
              <w:noProof/>
              <w:sz w:val="22"/>
              <w:szCs w:val="22"/>
            </w:rPr>
          </w:pPr>
          <w:hyperlink w:anchor="_Toc76405241" w:history="1">
            <w:r w:rsidR="00877BA7" w:rsidRPr="00877BA7">
              <w:rPr>
                <w:rStyle w:val="Hyperlink"/>
                <w:rFonts w:ascii="Times New Roman" w:hAnsi="Times New Roman"/>
                <w:noProof/>
              </w:rPr>
              <w:t>Felnis’s Hideout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61</w:t>
            </w:r>
            <w:r w:rsidR="00877BA7" w:rsidRPr="00877BA7">
              <w:rPr>
                <w:rFonts w:ascii="Times New Roman" w:hAnsi="Times New Roman"/>
                <w:noProof/>
                <w:webHidden/>
              </w:rPr>
              <w:fldChar w:fldCharType="end"/>
            </w:r>
          </w:hyperlink>
        </w:p>
        <w:p w:rsidR="00877BA7" w:rsidRPr="00877BA7" w:rsidRDefault="00527E0B">
          <w:pPr>
            <w:pStyle w:val="TOC1"/>
            <w:tabs>
              <w:tab w:val="right" w:leader="dot" w:pos="8630"/>
            </w:tabs>
            <w:rPr>
              <w:rFonts w:ascii="Times New Roman" w:eastAsiaTheme="minorEastAsia" w:hAnsi="Times New Roman"/>
              <w:noProof/>
              <w:sz w:val="22"/>
              <w:szCs w:val="22"/>
            </w:rPr>
          </w:pPr>
          <w:hyperlink w:anchor="_Toc76405242" w:history="1">
            <w:r w:rsidR="00877BA7" w:rsidRPr="00877BA7">
              <w:rPr>
                <w:rStyle w:val="Hyperlink"/>
                <w:rFonts w:ascii="Times New Roman" w:hAnsi="Times New Roman"/>
                <w:noProof/>
              </w:rPr>
              <w:t>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243" w:history="1">
            <w:r w:rsidR="00877BA7" w:rsidRPr="00877BA7">
              <w:rPr>
                <w:rStyle w:val="Hyperlink"/>
                <w:rFonts w:ascii="Times New Roman" w:hAnsi="Times New Roman"/>
                <w:noProof/>
              </w:rPr>
              <w:t>Enemies of Heremus at Night: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63</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244" w:history="1">
            <w:r w:rsidR="00877BA7" w:rsidRPr="00877BA7">
              <w:rPr>
                <w:rStyle w:val="Hyperlink"/>
                <w:rFonts w:ascii="Times New Roman" w:hAnsi="Times New Roman"/>
                <w:noProof/>
              </w:rPr>
              <w:t>Leonidas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65</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245" w:history="1">
            <w:r w:rsidR="00877BA7" w:rsidRPr="00877BA7">
              <w:rPr>
                <w:rStyle w:val="Hyperlink"/>
                <w:rFonts w:ascii="Times New Roman" w:hAnsi="Times New Roman"/>
                <w:noProof/>
              </w:rPr>
              <w:t>The Brooch and the Riddle Side Quest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66</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246" w:history="1">
            <w:r w:rsidR="00877BA7" w:rsidRPr="00877BA7">
              <w:rPr>
                <w:rStyle w:val="Hyperlink"/>
                <w:rFonts w:ascii="Times New Roman" w:hAnsi="Times New Roman"/>
                <w:noProof/>
              </w:rPr>
              <w:t>Lich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68</w:t>
            </w:r>
            <w:r w:rsidR="00877BA7" w:rsidRPr="00877BA7">
              <w:rPr>
                <w:rFonts w:ascii="Times New Roman" w:hAnsi="Times New Roman"/>
                <w:noProof/>
                <w:webHidden/>
              </w:rPr>
              <w:fldChar w:fldCharType="end"/>
            </w:r>
          </w:hyperlink>
        </w:p>
        <w:p w:rsidR="00877BA7" w:rsidRPr="00877BA7" w:rsidRDefault="00527E0B">
          <w:pPr>
            <w:pStyle w:val="TOC1"/>
            <w:tabs>
              <w:tab w:val="right" w:leader="dot" w:pos="8630"/>
            </w:tabs>
            <w:rPr>
              <w:rFonts w:ascii="Times New Roman" w:eastAsiaTheme="minorEastAsia" w:hAnsi="Times New Roman"/>
              <w:noProof/>
              <w:sz w:val="22"/>
              <w:szCs w:val="22"/>
            </w:rPr>
          </w:pPr>
          <w:hyperlink w:anchor="_Toc76405247" w:history="1">
            <w:r w:rsidR="00877BA7" w:rsidRPr="00877BA7">
              <w:rPr>
                <w:rStyle w:val="Hyperlink"/>
                <w:rFonts w:ascii="Times New Roman" w:hAnsi="Times New Roman"/>
                <w:noProof/>
              </w:rPr>
              <w:t>Rediit Camp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69</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248" w:history="1">
            <w:r w:rsidR="00877BA7" w:rsidRPr="00877BA7">
              <w:rPr>
                <w:rStyle w:val="Hyperlink"/>
                <w:rFonts w:ascii="Times New Roman" w:hAnsi="Times New Roman"/>
                <w:noProof/>
              </w:rPr>
              <w:t>Augustus and High Priest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71</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249" w:history="1">
            <w:r w:rsidR="00877BA7" w:rsidRPr="00877BA7">
              <w:rPr>
                <w:rStyle w:val="Hyperlink"/>
                <w:rFonts w:ascii="Times New Roman" w:hAnsi="Times New Roman"/>
                <w:noProof/>
              </w:rPr>
              <w:t>Rediit Camp People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_Toc76405249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72</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250" w:history="1">
            <w:r w:rsidR="00877BA7" w:rsidRPr="00877BA7">
              <w:rPr>
                <w:rStyle w:val="Hyperlink"/>
                <w:rFonts w:ascii="Times New Roman" w:hAnsi="Times New Roman"/>
                <w:noProof/>
              </w:rPr>
              <w:t>Mech Wannabe Side Quest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527E0B">
          <w:pPr>
            <w:pStyle w:val="TOC1"/>
            <w:tabs>
              <w:tab w:val="right" w:leader="dot" w:pos="8630"/>
            </w:tabs>
            <w:rPr>
              <w:rFonts w:ascii="Times New Roman" w:eastAsiaTheme="minorEastAsia" w:hAnsi="Times New Roman"/>
              <w:noProof/>
              <w:sz w:val="22"/>
              <w:szCs w:val="22"/>
            </w:rPr>
          </w:pPr>
          <w:hyperlink w:anchor="_Toc76405251" w:history="1">
            <w:r w:rsidR="00877BA7" w:rsidRPr="00877BA7">
              <w:rPr>
                <w:rStyle w:val="Hyperlink"/>
                <w:rFonts w:ascii="Times New Roman" w:hAnsi="Times New Roman"/>
                <w:noProof/>
              </w:rPr>
              <w:t>Caeser’s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252" w:history="1">
            <w:r w:rsidR="00877BA7" w:rsidRPr="00877BA7">
              <w:rPr>
                <w:rStyle w:val="Hyperlink"/>
                <w:rFonts w:ascii="Times New Roman" w:hAnsi="Times New Roman"/>
                <w:noProof/>
              </w:rPr>
              <w:t>Heremus Rose Side Quest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73</w:t>
            </w:r>
            <w:r w:rsidR="00877BA7" w:rsidRPr="00877BA7">
              <w:rPr>
                <w:rFonts w:ascii="Times New Roman" w:hAnsi="Times New Roman"/>
                <w:noProof/>
                <w:webHidden/>
              </w:rPr>
              <w:fldChar w:fldCharType="end"/>
            </w:r>
          </w:hyperlink>
        </w:p>
        <w:p w:rsidR="00877BA7" w:rsidRPr="00877BA7" w:rsidRDefault="00527E0B">
          <w:pPr>
            <w:pStyle w:val="TOC1"/>
            <w:tabs>
              <w:tab w:val="right" w:leader="dot" w:pos="8630"/>
            </w:tabs>
            <w:rPr>
              <w:rFonts w:ascii="Times New Roman" w:eastAsiaTheme="minorEastAsia" w:hAnsi="Times New Roman"/>
              <w:noProof/>
              <w:sz w:val="22"/>
              <w:szCs w:val="22"/>
            </w:rPr>
          </w:pPr>
          <w:hyperlink w:anchor="_Toc76405253" w:history="1">
            <w:r w:rsidR="00877BA7" w:rsidRPr="00877BA7">
              <w:rPr>
                <w:rStyle w:val="Hyperlink"/>
                <w:rFonts w:ascii="Times New Roman" w:hAnsi="Times New Roman"/>
                <w:noProof/>
              </w:rPr>
              <w:t>Caeser’s Marriage Continued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74</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254" w:history="1">
            <w:r w:rsidR="00877BA7" w:rsidRPr="00877BA7">
              <w:rPr>
                <w:rStyle w:val="Hyperlink"/>
                <w:rFonts w:ascii="Times New Roman" w:hAnsi="Times New Roman"/>
                <w:noProof/>
              </w:rPr>
              <w:t>Reditus Crash Ceaser’s Marriage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75</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255" w:history="1">
            <w:r w:rsidR="00877BA7" w:rsidRPr="00877BA7">
              <w:rPr>
                <w:rStyle w:val="Hyperlink"/>
                <w:rFonts w:ascii="Times New Roman" w:hAnsi="Times New Roman"/>
                <w:noProof/>
              </w:rPr>
              <w:t>Rediit Camp Tactical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79</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256" w:history="1">
            <w:r w:rsidR="00877BA7" w:rsidRPr="00877BA7">
              <w:rPr>
                <w:rStyle w:val="Hyperlink"/>
                <w:rFonts w:ascii="Times New Roman" w:hAnsi="Times New Roman"/>
                <w:noProof/>
              </w:rPr>
              <w:t>Mechanized Infantry</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80</w:t>
            </w:r>
            <w:r w:rsidR="00877BA7" w:rsidRPr="00877BA7">
              <w:rPr>
                <w:rFonts w:ascii="Times New Roman" w:hAnsi="Times New Roman"/>
                <w:noProof/>
                <w:webHidden/>
              </w:rPr>
              <w:fldChar w:fldCharType="end"/>
            </w:r>
          </w:hyperlink>
        </w:p>
        <w:p w:rsidR="00877BA7" w:rsidRPr="00877BA7" w:rsidRDefault="00527E0B">
          <w:pPr>
            <w:pStyle w:val="TOC1"/>
            <w:tabs>
              <w:tab w:val="right" w:leader="dot" w:pos="8630"/>
            </w:tabs>
            <w:rPr>
              <w:rFonts w:ascii="Times New Roman" w:eastAsiaTheme="minorEastAsia" w:hAnsi="Times New Roman"/>
              <w:noProof/>
              <w:sz w:val="22"/>
              <w:szCs w:val="22"/>
            </w:rPr>
          </w:pPr>
          <w:hyperlink w:anchor="_Toc76405257" w:history="1">
            <w:r w:rsidR="00877BA7" w:rsidRPr="00877BA7">
              <w:rPr>
                <w:rStyle w:val="Hyperlink"/>
                <w:rFonts w:ascii="Times New Roman" w:hAnsi="Times New Roman"/>
                <w:noProof/>
              </w:rPr>
              <w:t>Rediit Camp after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84</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258" w:history="1">
            <w:r w:rsidR="00877BA7" w:rsidRPr="00877BA7">
              <w:rPr>
                <w:rStyle w:val="Hyperlink"/>
                <w:rFonts w:ascii="Times New Roman" w:hAnsi="Times New Roman"/>
                <w:noProof/>
              </w:rPr>
              <w:t>High Priest Death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86</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259" w:history="1">
            <w:r w:rsidR="00877BA7" w:rsidRPr="00877BA7">
              <w:rPr>
                <w:rStyle w:val="Hyperlink"/>
                <w:rFonts w:ascii="Times New Roman" w:hAnsi="Times New Roman"/>
                <w:noProof/>
              </w:rPr>
              <w:t>Temple of Corydon Deus Planning</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_Toc76405259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87</w:t>
            </w:r>
            <w:r w:rsidR="00877BA7" w:rsidRPr="00877BA7">
              <w:rPr>
                <w:rFonts w:ascii="Times New Roman" w:hAnsi="Times New Roman"/>
                <w:noProof/>
                <w:webHidden/>
              </w:rPr>
              <w:fldChar w:fldCharType="end"/>
            </w:r>
          </w:hyperlink>
        </w:p>
        <w:p w:rsidR="00877BA7" w:rsidRPr="00877BA7" w:rsidRDefault="00527E0B">
          <w:pPr>
            <w:pStyle w:val="TOC1"/>
            <w:tabs>
              <w:tab w:val="right" w:leader="dot" w:pos="8630"/>
            </w:tabs>
            <w:rPr>
              <w:rFonts w:ascii="Times New Roman" w:eastAsiaTheme="minorEastAsia" w:hAnsi="Times New Roman"/>
              <w:noProof/>
              <w:sz w:val="22"/>
              <w:szCs w:val="22"/>
            </w:rPr>
          </w:pPr>
          <w:hyperlink w:anchor="_Toc76405260" w:history="1">
            <w:r w:rsidR="00877BA7" w:rsidRPr="00877BA7">
              <w:rPr>
                <w:rStyle w:val="Hyperlink"/>
                <w:rFonts w:ascii="Times New Roman" w:hAnsi="Times New Roman"/>
                <w:noProof/>
              </w:rPr>
              <w:t>The Road to 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88</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261" w:history="1">
            <w:r w:rsidR="00877BA7" w:rsidRPr="00877BA7">
              <w:rPr>
                <w:rStyle w:val="Hyperlink"/>
                <w:rFonts w:ascii="Times New Roman" w:hAnsi="Times New Roman"/>
                <w:noProof/>
              </w:rPr>
              <w:t>Enemies on Overworld Map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527E0B">
          <w:pPr>
            <w:pStyle w:val="TOC1"/>
            <w:tabs>
              <w:tab w:val="right" w:leader="dot" w:pos="8630"/>
            </w:tabs>
            <w:rPr>
              <w:rFonts w:ascii="Times New Roman" w:eastAsiaTheme="minorEastAsia" w:hAnsi="Times New Roman"/>
              <w:noProof/>
              <w:sz w:val="22"/>
              <w:szCs w:val="22"/>
            </w:rPr>
          </w:pPr>
          <w:hyperlink w:anchor="_Toc76405262" w:history="1">
            <w:r w:rsidR="00205B2C">
              <w:rPr>
                <w:rStyle w:val="Hyperlink"/>
                <w:rFonts w:ascii="Times New Roman" w:hAnsi="Times New Roman"/>
                <w:noProof/>
              </w:rPr>
              <w: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263" w:history="1">
            <w:r w:rsidR="00877BA7" w:rsidRPr="00877BA7">
              <w:rPr>
                <w:rStyle w:val="Hyperlink"/>
                <w:rFonts w:ascii="Times New Roman" w:hAnsi="Times New Roman"/>
                <w:noProof/>
              </w:rPr>
              <w:t xml:space="preserve">The People of </w:t>
            </w:r>
            <w:r w:rsidR="00205B2C">
              <w:rPr>
                <w:rStyle w:val="Hyperlink"/>
                <w:rFonts w:ascii="Times New Roman" w:hAnsi="Times New Roman"/>
                <w:noProof/>
              </w:rPr>
              <w: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89</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264" w:history="1">
            <w:r w:rsidR="00877BA7" w:rsidRPr="00877BA7">
              <w:rPr>
                <w:rStyle w:val="Hyperlink"/>
                <w:rFonts w:ascii="Times New Roman" w:hAnsi="Times New Roman"/>
                <w:noProof/>
              </w:rPr>
              <w:t>The Felnis and Inn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265" w:history="1">
            <w:r w:rsidR="00877BA7" w:rsidRPr="00877BA7">
              <w:rPr>
                <w:rStyle w:val="Hyperlink"/>
                <w:rFonts w:ascii="Times New Roman" w:hAnsi="Times New Roman"/>
                <w:noProof/>
              </w:rPr>
              <w:t>Jester and Ali Botta</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90</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266" w:history="1">
            <w:r w:rsidR="00877BA7" w:rsidRPr="00877BA7">
              <w:rPr>
                <w:rStyle w:val="Hyperlink"/>
                <w:rFonts w:ascii="Times New Roman" w:hAnsi="Times New Roman"/>
                <w:noProof/>
              </w:rPr>
              <w:t>Thief’s Family Home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91</w:t>
            </w:r>
            <w:r w:rsidR="00877BA7" w:rsidRPr="00877BA7">
              <w:rPr>
                <w:rFonts w:ascii="Times New Roman" w:hAnsi="Times New Roman"/>
                <w:noProof/>
                <w:webHidden/>
              </w:rPr>
              <w:fldChar w:fldCharType="end"/>
            </w:r>
          </w:hyperlink>
        </w:p>
        <w:p w:rsidR="00877BA7" w:rsidRPr="00877BA7" w:rsidRDefault="00527E0B">
          <w:pPr>
            <w:pStyle w:val="TOC1"/>
            <w:tabs>
              <w:tab w:val="right" w:leader="dot" w:pos="8630"/>
            </w:tabs>
            <w:rPr>
              <w:rFonts w:ascii="Times New Roman" w:eastAsiaTheme="minorEastAsia" w:hAnsi="Times New Roman"/>
              <w:noProof/>
              <w:sz w:val="22"/>
              <w:szCs w:val="22"/>
            </w:rPr>
          </w:pPr>
          <w:hyperlink w:anchor="_Toc76405267" w:history="1">
            <w:r w:rsidR="00877BA7" w:rsidRPr="00877BA7">
              <w:rPr>
                <w:rStyle w:val="Hyperlink"/>
                <w:rFonts w:ascii="Times New Roman" w:hAnsi="Times New Roman"/>
                <w:noProof/>
              </w:rPr>
              <w:t>Thief’s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268" w:history="1">
            <w:r w:rsidR="00877BA7" w:rsidRPr="00877BA7">
              <w:rPr>
                <w:rStyle w:val="Hyperlink"/>
                <w:rFonts w:ascii="Times New Roman" w:hAnsi="Times New Roman"/>
                <w:noProof/>
              </w:rPr>
              <w:t>Enemies of Thieves Cave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269" w:history="1">
            <w:r w:rsidR="00877BA7" w:rsidRPr="00877BA7">
              <w:rPr>
                <w:rStyle w:val="Hyperlink"/>
                <w:rFonts w:ascii="Times New Roman" w:hAnsi="Times New Roman"/>
                <w:noProof/>
              </w:rPr>
              <w:t>Ali Botta and the Mysterious Thief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_Toc76405269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92</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270" w:history="1">
            <w:r w:rsidR="00877BA7" w:rsidRPr="00877BA7">
              <w:rPr>
                <w:rStyle w:val="Hyperlink"/>
                <w:rFonts w:ascii="Times New Roman" w:hAnsi="Times New Roman"/>
                <w:noProof/>
              </w:rPr>
              <w:t>Jester Skills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94</w:t>
            </w:r>
            <w:r w:rsidR="00877BA7" w:rsidRPr="00877BA7">
              <w:rPr>
                <w:rFonts w:ascii="Times New Roman" w:hAnsi="Times New Roman"/>
                <w:noProof/>
                <w:webHidden/>
              </w:rPr>
              <w:fldChar w:fldCharType="end"/>
            </w:r>
          </w:hyperlink>
        </w:p>
        <w:p w:rsidR="00877BA7" w:rsidRPr="00877BA7" w:rsidRDefault="00527E0B">
          <w:pPr>
            <w:pStyle w:val="TOC1"/>
            <w:tabs>
              <w:tab w:val="right" w:leader="dot" w:pos="8630"/>
            </w:tabs>
            <w:rPr>
              <w:rFonts w:ascii="Times New Roman" w:eastAsiaTheme="minorEastAsia" w:hAnsi="Times New Roman"/>
              <w:noProof/>
              <w:sz w:val="22"/>
              <w:szCs w:val="22"/>
            </w:rPr>
          </w:pPr>
          <w:hyperlink w:anchor="_Toc76405271" w:history="1">
            <w:r w:rsidR="00877BA7" w:rsidRPr="00877BA7">
              <w:rPr>
                <w:rStyle w:val="Hyperlink"/>
                <w:rFonts w:ascii="Times New Roman" w:hAnsi="Times New Roman"/>
                <w:noProof/>
              </w:rPr>
              <w:t>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272" w:history="1">
            <w:r w:rsidR="00877BA7" w:rsidRPr="00877BA7">
              <w:rPr>
                <w:rStyle w:val="Hyperlink"/>
                <w:rFonts w:ascii="Times New Roman" w:hAnsi="Times New Roman"/>
                <w:noProof/>
              </w:rPr>
              <w:t>People of Hamilton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95</w:t>
            </w:r>
            <w:r w:rsidR="00877BA7" w:rsidRPr="00877BA7">
              <w:rPr>
                <w:rFonts w:ascii="Times New Roman" w:hAnsi="Times New Roman"/>
                <w:noProof/>
                <w:webHidden/>
              </w:rPr>
              <w:fldChar w:fldCharType="end"/>
            </w:r>
          </w:hyperlink>
        </w:p>
        <w:p w:rsidR="00877BA7" w:rsidRPr="00877BA7" w:rsidRDefault="00527E0B">
          <w:pPr>
            <w:pStyle w:val="TOC1"/>
            <w:tabs>
              <w:tab w:val="right" w:leader="dot" w:pos="8630"/>
            </w:tabs>
            <w:rPr>
              <w:rFonts w:ascii="Times New Roman" w:eastAsiaTheme="minorEastAsia" w:hAnsi="Times New Roman"/>
              <w:noProof/>
              <w:sz w:val="22"/>
              <w:szCs w:val="22"/>
            </w:rPr>
          </w:pPr>
          <w:hyperlink w:anchor="_Toc76405273" w:history="1">
            <w:r w:rsidR="00877BA7" w:rsidRPr="00877BA7">
              <w:rPr>
                <w:rStyle w:val="Hyperlink"/>
                <w:rFonts w:ascii="Times New Roman" w:hAnsi="Times New Roman"/>
                <w:noProof/>
              </w:rPr>
              <w:t>Shady Man’s Fight Club</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97</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274" w:history="1">
            <w:r w:rsidR="00877BA7" w:rsidRPr="00877BA7">
              <w:rPr>
                <w:rStyle w:val="Hyperlink"/>
                <w:rFonts w:ascii="Times New Roman" w:hAnsi="Times New Roman"/>
                <w:noProof/>
              </w:rPr>
              <w:t>Albrook Bully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100</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275" w:history="1">
            <w:r w:rsidR="00877BA7" w:rsidRPr="00877BA7">
              <w:rPr>
                <w:rStyle w:val="Hyperlink"/>
                <w:rFonts w:ascii="Times New Roman" w:hAnsi="Times New Roman"/>
                <w:noProof/>
              </w:rPr>
              <w:t>Throw the match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101</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276" w:history="1">
            <w:r w:rsidR="00877BA7" w:rsidRPr="00877BA7">
              <w:rPr>
                <w:rStyle w:val="Hyperlink"/>
                <w:rFonts w:ascii="Times New Roman" w:hAnsi="Times New Roman"/>
                <w:noProof/>
              </w:rPr>
              <w:t>KMDM Mini Game Battle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102</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277" w:history="1">
            <w:r w:rsidR="00877BA7" w:rsidRPr="00877BA7">
              <w:rPr>
                <w:rStyle w:val="Hyperlink"/>
                <w:rFonts w:ascii="Times New Roman" w:hAnsi="Times New Roman"/>
                <w:noProof/>
              </w:rPr>
              <w:t>Fight for Honor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104</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278" w:history="1">
            <w:r w:rsidR="00877BA7" w:rsidRPr="00877BA7">
              <w:rPr>
                <w:rStyle w:val="Hyperlink"/>
                <w:rFonts w:ascii="Times New Roman" w:hAnsi="Times New Roman"/>
                <w:noProof/>
              </w:rPr>
              <w:t>KMDM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105</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279" w:history="1">
            <w:r w:rsidR="00877BA7" w:rsidRPr="00877BA7">
              <w:rPr>
                <w:rStyle w:val="Hyperlink"/>
                <w:rFonts w:ascii="Times New Roman" w:hAnsi="Times New Roman"/>
                <w:noProof/>
              </w:rPr>
              <w:t>Shady man’s Heist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_Toc76405279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106</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280" w:history="1">
            <w:r w:rsidR="00877BA7" w:rsidRPr="00877BA7">
              <w:rPr>
                <w:rStyle w:val="Hyperlink"/>
                <w:rFonts w:ascii="Times New Roman" w:hAnsi="Times New Roman"/>
                <w:noProof/>
              </w:rPr>
              <w:t xml:space="preserve">Heist in </w:t>
            </w:r>
            <w:r w:rsidR="00205B2C">
              <w:rPr>
                <w:rStyle w:val="Hyperlink"/>
                <w:rFonts w:ascii="Times New Roman" w:hAnsi="Times New Roman"/>
                <w:noProof/>
              </w:rPr>
              <w:t>Zen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108</w:t>
            </w:r>
            <w:r w:rsidR="00877BA7" w:rsidRPr="00877BA7">
              <w:rPr>
                <w:rFonts w:ascii="Times New Roman" w:hAnsi="Times New Roman"/>
                <w:noProof/>
                <w:webHidden/>
              </w:rPr>
              <w:fldChar w:fldCharType="end"/>
            </w:r>
          </w:hyperlink>
        </w:p>
        <w:p w:rsidR="00877BA7" w:rsidRPr="00877BA7" w:rsidRDefault="00527E0B">
          <w:pPr>
            <w:pStyle w:val="TOC1"/>
            <w:tabs>
              <w:tab w:val="right" w:leader="dot" w:pos="8630"/>
            </w:tabs>
            <w:rPr>
              <w:rFonts w:ascii="Times New Roman" w:eastAsiaTheme="minorEastAsia" w:hAnsi="Times New Roman"/>
              <w:noProof/>
              <w:sz w:val="22"/>
              <w:szCs w:val="22"/>
            </w:rPr>
          </w:pPr>
          <w:hyperlink w:anchor="_Toc76405281" w:history="1">
            <w:r w:rsidR="00877BA7" w:rsidRPr="00877BA7">
              <w:rPr>
                <w:rStyle w:val="Hyperlink"/>
                <w:rFonts w:ascii="Times New Roman" w:hAnsi="Times New Roman"/>
                <w:noProof/>
              </w:rPr>
              <w:t>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282" w:history="1">
            <w:r w:rsidR="00877BA7" w:rsidRPr="00877BA7">
              <w:rPr>
                <w:rStyle w:val="Hyperlink"/>
                <w:rFonts w:ascii="Times New Roman" w:hAnsi="Times New Roman"/>
                <w:noProof/>
              </w:rPr>
              <w:t>Enemies of Alfonso’s mansion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283" w:history="1">
            <w:r w:rsidR="00877BA7" w:rsidRPr="00877BA7">
              <w:rPr>
                <w:rStyle w:val="Hyperlink"/>
                <w:rFonts w:ascii="Times New Roman" w:hAnsi="Times New Roman"/>
                <w:noProof/>
              </w:rPr>
              <w:t>Jester’s Infiltration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112</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284" w:history="1">
            <w:r w:rsidR="00877BA7" w:rsidRPr="00877BA7">
              <w:rPr>
                <w:rStyle w:val="Hyperlink"/>
                <w:rFonts w:ascii="Times New Roman" w:hAnsi="Times New Roman"/>
                <w:noProof/>
              </w:rPr>
              <w:t>Airloft Mini Game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113</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285" w:history="1">
            <w:r w:rsidR="00877BA7" w:rsidRPr="00877BA7">
              <w:rPr>
                <w:rStyle w:val="Hyperlink"/>
                <w:rFonts w:ascii="Times New Roman" w:hAnsi="Times New Roman"/>
                <w:noProof/>
              </w:rPr>
              <w:t>Alfonso Proposition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286" w:history="1">
            <w:r w:rsidR="00877BA7" w:rsidRPr="00877BA7">
              <w:rPr>
                <w:rStyle w:val="Hyperlink"/>
                <w:rFonts w:ascii="Times New Roman" w:hAnsi="Times New Roman"/>
                <w:noProof/>
              </w:rPr>
              <w:t>Alfonso Boss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114</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287" w:history="1">
            <w:r w:rsidR="00877BA7" w:rsidRPr="00877BA7">
              <w:rPr>
                <w:rStyle w:val="Hyperlink"/>
                <w:rFonts w:ascii="Times New Roman" w:hAnsi="Times New Roman"/>
                <w:noProof/>
              </w:rPr>
              <w:t>Jester’s Escape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115</w:t>
            </w:r>
            <w:r w:rsidR="00877BA7" w:rsidRPr="00877BA7">
              <w:rPr>
                <w:rFonts w:ascii="Times New Roman" w:hAnsi="Times New Roman"/>
                <w:noProof/>
                <w:webHidden/>
              </w:rPr>
              <w:fldChar w:fldCharType="end"/>
            </w:r>
          </w:hyperlink>
        </w:p>
        <w:p w:rsidR="00877BA7" w:rsidRPr="00877BA7" w:rsidRDefault="00527E0B">
          <w:pPr>
            <w:pStyle w:val="TOC1"/>
            <w:tabs>
              <w:tab w:val="right" w:leader="dot" w:pos="8630"/>
            </w:tabs>
            <w:rPr>
              <w:rFonts w:ascii="Times New Roman" w:eastAsiaTheme="minorEastAsia" w:hAnsi="Times New Roman"/>
              <w:noProof/>
              <w:sz w:val="22"/>
              <w:szCs w:val="22"/>
            </w:rPr>
          </w:pPr>
          <w:hyperlink w:anchor="_Toc76405288" w:history="1">
            <w:r w:rsidR="00877BA7" w:rsidRPr="00877BA7">
              <w:rPr>
                <w:rStyle w:val="Hyperlink"/>
                <w:rFonts w:ascii="Times New Roman" w:hAnsi="Times New Roman"/>
                <w:noProof/>
              </w:rPr>
              <w:t>Hamilton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116</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289" w:history="1">
            <w:r w:rsidR="00877BA7" w:rsidRPr="00877BA7">
              <w:rPr>
                <w:rStyle w:val="Hyperlink"/>
                <w:rFonts w:ascii="Times New Roman" w:hAnsi="Times New Roman"/>
                <w:noProof/>
              </w:rPr>
              <w:t>Albrook</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_Toc76405289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290" w:history="1">
            <w:r w:rsidR="000178A3">
              <w:rPr>
                <w:rStyle w:val="Hyperlink"/>
                <w:rFonts w:ascii="Times New Roman" w:hAnsi="Times New Roman"/>
                <w:noProof/>
              </w:rPr>
              <w:t>Tandoor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117</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291" w:history="1">
            <w:r w:rsidR="00877BA7" w:rsidRPr="00877BA7">
              <w:rPr>
                <w:rStyle w:val="Hyperlink"/>
                <w:rFonts w:ascii="Times New Roman" w:hAnsi="Times New Roman"/>
                <w:noProof/>
              </w:rPr>
              <w:t>South Tonsorem</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292" w:history="1">
            <w:r w:rsidR="00877BA7" w:rsidRPr="00877BA7">
              <w:rPr>
                <w:rStyle w:val="Hyperlink"/>
                <w:rFonts w:ascii="Times New Roman" w:hAnsi="Times New Roman"/>
                <w:noProof/>
              </w:rPr>
              <w:t>Mountain Pass to 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293" w:history="1">
            <w:r w:rsidR="00877BA7" w:rsidRPr="00877BA7">
              <w:rPr>
                <w:rStyle w:val="Hyperlink"/>
                <w:rFonts w:ascii="Times New Roman" w:hAnsi="Times New Roman"/>
                <w:noProof/>
              </w:rPr>
              <w:t>Kohlingen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118</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294" w:history="1">
            <w:r w:rsidR="00877BA7" w:rsidRPr="00877BA7">
              <w:rPr>
                <w:rStyle w:val="Hyperlink"/>
                <w:rFonts w:ascii="Times New Roman" w:hAnsi="Times New Roman"/>
                <w:noProof/>
              </w:rPr>
              <w:t>Side Quest Girl by the well Cont’d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295" w:history="1">
            <w:r w:rsidR="00877BA7" w:rsidRPr="00877BA7">
              <w:rPr>
                <w:rStyle w:val="Hyperlink"/>
                <w:rFonts w:ascii="Times New Roman" w:hAnsi="Times New Roman"/>
                <w:noProof/>
              </w:rPr>
              <w:t>Ocean Floor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296" w:history="1">
            <w:r w:rsidR="00877BA7" w:rsidRPr="00877BA7">
              <w:rPr>
                <w:rStyle w:val="Hyperlink"/>
                <w:rFonts w:ascii="Times New Roman" w:hAnsi="Times New Roman"/>
                <w:noProof/>
              </w:rPr>
              <w:t>Gate of 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119</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297" w:history="1">
            <w:r w:rsidR="00877BA7" w:rsidRPr="00877BA7">
              <w:rPr>
                <w:rStyle w:val="Hyperlink"/>
                <w:rFonts w:ascii="Times New Roman" w:hAnsi="Times New Roman"/>
                <w:noProof/>
              </w:rPr>
              <w:t>The Fabricius World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120</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298" w:history="1">
            <w:r w:rsidR="00877BA7" w:rsidRPr="00877BA7">
              <w:rPr>
                <w:rStyle w:val="Hyperlink"/>
                <w:rFonts w:ascii="Times New Roman" w:hAnsi="Times New Roman"/>
                <w:noProof/>
              </w:rPr>
              <w:t>Tonsorem castle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299" w:history="1">
            <w:r w:rsidR="007A1FDA">
              <w:rPr>
                <w:rStyle w:val="Hyperlink"/>
                <w:rFonts w:ascii="Times New Roman" w:hAnsi="Times New Roman"/>
                <w:noProof/>
              </w:rPr>
              <w:t>Terrae</w:t>
            </w:r>
            <w:r w:rsidR="00877BA7" w:rsidRPr="00877BA7">
              <w:rPr>
                <w:rStyle w:val="Hyperlink"/>
                <w:rFonts w:ascii="Times New Roman" w:hAnsi="Times New Roman"/>
                <w:noProof/>
              </w:rPr>
              <w:t>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_Toc76405299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121</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300" w:history="1">
            <w:r w:rsidR="00877BA7" w:rsidRPr="00877BA7">
              <w:rPr>
                <w:rStyle w:val="Hyperlink"/>
                <w:rFonts w:ascii="Times New Roman" w:hAnsi="Times New Roman"/>
                <w:noProof/>
              </w:rPr>
              <w:t>The Road to 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301" w:history="1">
            <w:r w:rsidR="00877BA7" w:rsidRPr="00877BA7">
              <w:rPr>
                <w:rStyle w:val="Hyperlink"/>
                <w:rFonts w:ascii="Times New Roman" w:hAnsi="Times New Roman"/>
                <w:noProof/>
              </w:rPr>
              <w:t>Ehsran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302"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303" w:history="1">
            <w:r w:rsidR="00877BA7" w:rsidRPr="00877BA7">
              <w:rPr>
                <w:rStyle w:val="Hyperlink"/>
                <w:rFonts w:ascii="Times New Roman" w:hAnsi="Times New Roman"/>
                <w:noProof/>
              </w:rPr>
              <w:t>Excalibur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304" w:history="1">
            <w:r w:rsidR="00877BA7" w:rsidRPr="00877BA7">
              <w:rPr>
                <w:rStyle w:val="Hyperlink"/>
                <w:rFonts w:ascii="Times New Roman" w:hAnsi="Times New Roman"/>
                <w:noProof/>
              </w:rPr>
              <w:t>The Tower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122</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305" w:history="1">
            <w:r w:rsidR="00574B41">
              <w:rPr>
                <w:rStyle w:val="Hyperlink"/>
                <w:rFonts w:ascii="Times New Roman" w:hAnsi="Times New Roman"/>
                <w:noProof/>
              </w:rPr>
              <w:t>Neo</w:t>
            </w:r>
            <w:r w:rsidR="00877BA7" w:rsidRPr="00877BA7">
              <w:rPr>
                <w:rStyle w:val="Hyperlink"/>
                <w:rFonts w:ascii="Times New Roman" w:hAnsi="Times New Roman"/>
                <w:noProof/>
              </w:rPr>
              <w:t xml:space="preserve"> V Revisited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306" w:history="1">
            <w:r w:rsidR="00877BA7" w:rsidRPr="00877BA7">
              <w:rPr>
                <w:rStyle w:val="Hyperlink"/>
                <w:rFonts w:ascii="Times New Roman" w:hAnsi="Times New Roman"/>
                <w:noProof/>
              </w:rPr>
              <w:t>Cannibal Rediit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307" w:history="1">
            <w:r w:rsidR="00877BA7" w:rsidRPr="00877BA7">
              <w:rPr>
                <w:rStyle w:val="Hyperlink"/>
                <w:rFonts w:ascii="Times New Roman" w:hAnsi="Times New Roman"/>
                <w:noProof/>
              </w:rPr>
              <w:t>The Security Protocol Defense Bot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308" w:history="1">
            <w:r w:rsidR="00877BA7" w:rsidRPr="00877BA7">
              <w:rPr>
                <w:rStyle w:val="Hyperlink"/>
                <w:rFonts w:ascii="Times New Roman" w:hAnsi="Times New Roman"/>
                <w:noProof/>
              </w:rPr>
              <w:t>---Areas Opened Up By Dropship---</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309" w:history="1">
            <w:r w:rsidR="00877BA7" w:rsidRPr="00877BA7">
              <w:rPr>
                <w:rStyle w:val="Hyperlink"/>
                <w:rFonts w:ascii="Times New Roman" w:hAnsi="Times New Roman"/>
                <w:noProof/>
              </w:rPr>
              <w:t>The Island of Magus and Johannes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_Toc76405309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310" w:history="1">
            <w:r w:rsidR="00877BA7" w:rsidRPr="00877BA7">
              <w:rPr>
                <w:rStyle w:val="Hyperlink"/>
                <w:rFonts w:ascii="Times New Roman" w:hAnsi="Times New Roman"/>
                <w:noProof/>
              </w:rPr>
              <w:t>Island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123</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311" w:history="1">
            <w:r w:rsidR="00877BA7" w:rsidRPr="00877BA7">
              <w:rPr>
                <w:rStyle w:val="Hyperlink"/>
                <w:rFonts w:ascii="Times New Roman" w:hAnsi="Times New Roman"/>
                <w:noProof/>
              </w:rPr>
              <w:t>Inside the Cave of the Phoenix</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312" w:history="1">
            <w:r w:rsidR="00877BA7" w:rsidRPr="00877BA7">
              <w:rPr>
                <w:rStyle w:val="Hyperlink"/>
                <w:rFonts w:ascii="Times New Roman" w:hAnsi="Times New Roman"/>
                <w:noProof/>
              </w:rPr>
              <w:t>Leonidas Sword</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_Toc76405312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313" w:history="1">
            <w:r w:rsidR="00877BA7" w:rsidRPr="00877BA7">
              <w:rPr>
                <w:rStyle w:val="Hyperlink"/>
                <w:rFonts w:ascii="Times New Roman" w:hAnsi="Times New Roman"/>
                <w:noProof/>
              </w:rPr>
              <w:t>Ehsran Rocket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_Toc76405313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314" w:history="1">
            <w:r w:rsidR="00877BA7" w:rsidRPr="00877BA7">
              <w:rPr>
                <w:rStyle w:val="Hyperlink"/>
                <w:rFonts w:ascii="Times New Roman" w:hAnsi="Times New Roman"/>
                <w:noProof/>
              </w:rPr>
              <w:t>Ehsran Rocket Launch</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_Toc76405314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315" w:history="1">
            <w:r w:rsidR="00877BA7" w:rsidRPr="00877BA7">
              <w:rPr>
                <w:rStyle w:val="Hyperlink"/>
                <w:rFonts w:ascii="Times New Roman" w:hAnsi="Times New Roman"/>
                <w:noProof/>
              </w:rPr>
              <w:t>Space</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_Toc76405315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316" w:history="1">
            <w:r w:rsidR="00877BA7" w:rsidRPr="00877BA7">
              <w:rPr>
                <w:rStyle w:val="Hyperlink"/>
                <w:rFonts w:ascii="Times New Roman" w:hAnsi="Times New Roman"/>
                <w:noProof/>
              </w:rPr>
              <w:t>The Moon</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_Toc76405316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124</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317" w:history="1">
            <w:r w:rsidR="00877BA7" w:rsidRPr="00877BA7">
              <w:rPr>
                <w:rStyle w:val="Hyperlink"/>
                <w:rFonts w:ascii="Times New Roman" w:hAnsi="Times New Roman"/>
                <w:noProof/>
              </w:rPr>
              <w:t>The Party so Far</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_Toc76405317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318" w:history="1">
            <w:r w:rsidR="00877BA7" w:rsidRPr="00877BA7">
              <w:rPr>
                <w:rStyle w:val="Hyperlink"/>
                <w:rFonts w:ascii="Times New Roman" w:hAnsi="Times New Roman"/>
                <w:noProof/>
              </w:rPr>
              <w:t>Resputin the Great</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_Toc76405318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319" w:history="1">
            <w:r w:rsidR="00877BA7" w:rsidRPr="00877BA7">
              <w:rPr>
                <w:rStyle w:val="Hyperlink"/>
                <w:rFonts w:ascii="Times New Roman" w:hAnsi="Times New Roman"/>
                <w:noProof/>
              </w:rPr>
              <w:t>The Edifice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_Toc76405319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320" w:history="1">
            <w:r w:rsidR="00877BA7" w:rsidRPr="00877BA7">
              <w:rPr>
                <w:rStyle w:val="Hyperlink"/>
                <w:rFonts w:ascii="Times New Roman" w:hAnsi="Times New Roman"/>
                <w:noProof/>
              </w:rPr>
              <w:t>The Redoubt of Corydon Deus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_Toc76405320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125</w:t>
            </w:r>
            <w:r w:rsidR="00877BA7" w:rsidRPr="00877BA7">
              <w:rPr>
                <w:rFonts w:ascii="Times New Roman" w:hAnsi="Times New Roman"/>
                <w:noProof/>
                <w:webHidden/>
              </w:rPr>
              <w:fldChar w:fldCharType="end"/>
            </w:r>
          </w:hyperlink>
        </w:p>
        <w:p w:rsidR="00877BA7" w:rsidRPr="00877BA7" w:rsidRDefault="00527E0B">
          <w:pPr>
            <w:pStyle w:val="TOC2"/>
            <w:tabs>
              <w:tab w:val="right" w:leader="dot" w:pos="8630"/>
            </w:tabs>
            <w:rPr>
              <w:rFonts w:ascii="Times New Roman" w:eastAsiaTheme="minorEastAsia" w:hAnsi="Times New Roman"/>
              <w:noProof/>
              <w:sz w:val="22"/>
              <w:szCs w:val="22"/>
            </w:rPr>
          </w:pPr>
          <w:hyperlink w:anchor="_Toc76405321" w:history="1">
            <w:r w:rsidR="00877BA7" w:rsidRPr="00877BA7">
              <w:rPr>
                <w:rStyle w:val="Hyperlink"/>
                <w:rFonts w:ascii="Times New Roman" w:hAnsi="Times New Roman"/>
                <w:noProof/>
              </w:rPr>
              <w:t>The Gate Opens</w:t>
            </w:r>
            <w:r w:rsidR="00877BA7" w:rsidRPr="00877BA7">
              <w:rPr>
                <w:rFonts w:ascii="Times New Roman" w:hAnsi="Times New Roman"/>
                <w:noProof/>
                <w:webHidden/>
              </w:rPr>
              <w:tab/>
            </w:r>
            <w:r w:rsidR="00877BA7" w:rsidRPr="00877BA7">
              <w:rPr>
                <w:rFonts w:ascii="Times New Roman" w:hAnsi="Times New Roman"/>
                <w:noProof/>
                <w:webHidden/>
              </w:rPr>
              <w:fldChar w:fldCharType="begin"/>
            </w:r>
            <w:r w:rsidR="00877BA7" w:rsidRPr="00877BA7">
              <w:rPr>
                <w:rFonts w:ascii="Times New Roman" w:hAnsi="Times New Roman"/>
                <w:noProof/>
                <w:webHidden/>
              </w:rPr>
              <w:instrText xml:space="preserve"> PAGEREF _Toc76405321 \h </w:instrText>
            </w:r>
            <w:r w:rsidR="00877BA7" w:rsidRPr="00877BA7">
              <w:rPr>
                <w:rFonts w:ascii="Times New Roman" w:hAnsi="Times New Roman"/>
                <w:noProof/>
                <w:webHidden/>
              </w:rPr>
            </w:r>
            <w:r w:rsidR="00877BA7" w:rsidRPr="00877BA7">
              <w:rPr>
                <w:rFonts w:ascii="Times New Roman" w:hAnsi="Times New Roman"/>
                <w:noProof/>
                <w:webHidden/>
              </w:rPr>
              <w:fldChar w:fldCharType="separate"/>
            </w:r>
            <w:r w:rsidR="00877BA7" w:rsidRPr="00877BA7">
              <w:rPr>
                <w:rFonts w:ascii="Times New Roman" w:hAnsi="Times New Roman"/>
                <w:noProof/>
                <w:webHidden/>
              </w:rPr>
              <w:t>126</w:t>
            </w:r>
            <w:r w:rsidR="00877BA7" w:rsidRPr="00877BA7">
              <w:rPr>
                <w:rFonts w:ascii="Times New Roman" w:hAnsi="Times New Roman"/>
                <w:noProof/>
                <w:webHidden/>
              </w:rPr>
              <w:fldChar w:fldCharType="end"/>
            </w:r>
          </w:hyperlink>
        </w:p>
        <w:p w:rsidR="00323BF4" w:rsidRPr="00877BA7" w:rsidRDefault="00323BF4">
          <w:pPr>
            <w:rPr>
              <w:rFonts w:ascii="Times New Roman" w:hAnsi="Times New Roman"/>
            </w:rPr>
          </w:pPr>
          <w:r w:rsidRPr="00877BA7">
            <w:rPr>
              <w:rFonts w:ascii="Times New Roman" w:hAnsi="Times New Roman"/>
              <w:b/>
              <w:bCs/>
              <w:noProof/>
            </w:rPr>
            <w:fldChar w:fldCharType="end"/>
          </w:r>
        </w:p>
      </w:sdtContent>
    </w:sdt>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A5405C" w:rsidRPr="00877BA7" w:rsidRDefault="00A5405C" w:rsidP="00A5405C">
      <w:pPr>
        <w:pStyle w:val="TRANSIN"/>
        <w:rPr>
          <w:rFonts w:ascii="Times New Roman" w:hAnsi="Times New Roman"/>
        </w:rPr>
      </w:pPr>
    </w:p>
    <w:p w:rsidR="005408F6" w:rsidRPr="00877BA7" w:rsidRDefault="00A92EC2" w:rsidP="00A92EC2">
      <w:pPr>
        <w:pStyle w:val="Heading1"/>
        <w:rPr>
          <w:rStyle w:val="IntenseEmphasis"/>
          <w:rFonts w:ascii="Times New Roman" w:hAnsi="Times New Roman" w:cs="Times New Roman"/>
          <w:i w:val="0"/>
          <w:color w:val="auto"/>
          <w:sz w:val="24"/>
          <w:szCs w:val="24"/>
        </w:rPr>
      </w:pPr>
      <w:bookmarkStart w:id="5" w:name="_Toc76405177"/>
      <w:r w:rsidRPr="00877BA7">
        <w:rPr>
          <w:rStyle w:val="IntenseEmphasis"/>
          <w:rFonts w:ascii="Times New Roman" w:hAnsi="Times New Roman" w:cs="Times New Roman"/>
          <w:color w:val="auto"/>
          <w:sz w:val="24"/>
          <w:szCs w:val="24"/>
        </w:rPr>
        <w:t>Intro</w:t>
      </w:r>
      <w:bookmarkEnd w:id="5"/>
    </w:p>
    <w:p w:rsidR="009137FD" w:rsidRPr="00877BA7" w:rsidRDefault="006E72D7" w:rsidP="009137FD">
      <w:pPr>
        <w:spacing w:after="0"/>
        <w:rPr>
          <w:rFonts w:ascii="Times New Roman" w:hAnsi="Times New Roman"/>
        </w:rPr>
      </w:pPr>
      <w:r w:rsidRPr="00877BA7">
        <w:rPr>
          <w:rFonts w:ascii="Times New Roman" w:hAnsi="Times New Roman"/>
        </w:rPr>
        <w:t xml:space="preserve">When a man wishes to restore that which was lost he walks the path of the Reditus.  </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When a man no longer walks the path of the Reditus he becomes the Rediit.</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Evil men and good men both walk the path of the Reditus, the heavens make no distinction between the two.</w:t>
      </w:r>
    </w:p>
    <w:p w:rsidR="006E72D7" w:rsidRPr="00877BA7" w:rsidRDefault="006E72D7" w:rsidP="009137FD">
      <w:pPr>
        <w:spacing w:after="0"/>
        <w:rPr>
          <w:rFonts w:ascii="Times New Roman" w:hAnsi="Times New Roman"/>
        </w:rPr>
      </w:pPr>
    </w:p>
    <w:p w:rsidR="006E72D7" w:rsidRPr="00877BA7" w:rsidRDefault="006E72D7" w:rsidP="009137FD">
      <w:pPr>
        <w:spacing w:after="0"/>
        <w:rPr>
          <w:rFonts w:ascii="Times New Roman" w:hAnsi="Times New Roman"/>
        </w:rPr>
      </w:pPr>
      <w:r w:rsidRPr="00877BA7">
        <w:rPr>
          <w:rFonts w:ascii="Times New Roman" w:hAnsi="Times New Roman"/>
        </w:rPr>
        <w:t>Thus begins our story as destiny calls a new man to walk the path of the Reditus.</w:t>
      </w:r>
      <w:r w:rsidR="007F78F4" w:rsidRPr="00877BA7">
        <w:rPr>
          <w:rFonts w:ascii="Times New Roman" w:hAnsi="Times New Roman"/>
        </w:rPr>
        <w:t xml:space="preserve"> Those who follow him will be swept up in its irresistible calling.</w:t>
      </w:r>
    </w:p>
    <w:p w:rsidR="000A1AC1" w:rsidRPr="00877BA7" w:rsidRDefault="000A1AC1" w:rsidP="009137FD">
      <w:pPr>
        <w:spacing w:after="0"/>
        <w:rPr>
          <w:rFonts w:ascii="Times New Roman" w:hAnsi="Times New Roman"/>
        </w:rPr>
      </w:pPr>
    </w:p>
    <w:p w:rsidR="000A1AC1" w:rsidRPr="00877BA7" w:rsidRDefault="000A1AC1" w:rsidP="000A1AC1">
      <w:pPr>
        <w:spacing w:after="0"/>
        <w:rPr>
          <w:rFonts w:ascii="Times New Roman" w:hAnsi="Times New Roman"/>
        </w:rPr>
      </w:pPr>
      <w:r w:rsidRPr="00877BA7">
        <w:rPr>
          <w:rFonts w:ascii="Times New Roman" w:hAnsi="Times New Roman"/>
        </w:rPr>
        <w:t xml:space="preserve">Augustus: Where I hear the wind, there I hear your voice. I will follow the winds of the </w:t>
      </w:r>
      <w:r w:rsidR="005D5912" w:rsidRPr="00877BA7">
        <w:rPr>
          <w:rFonts w:ascii="Times New Roman" w:hAnsi="Times New Roman"/>
        </w:rPr>
        <w:t>Heremus</w:t>
      </w:r>
      <w:r w:rsidRPr="00877BA7">
        <w:rPr>
          <w:rFonts w:ascii="Times New Roman" w:hAnsi="Times New Roman"/>
        </w:rPr>
        <w:t xml:space="preserve"> to the place you dwell and fulfill my destiny.</w:t>
      </w:r>
    </w:p>
    <w:p w:rsidR="00E15484" w:rsidRPr="00877BA7" w:rsidRDefault="00E15484" w:rsidP="000A1AC1">
      <w:pPr>
        <w:spacing w:after="0"/>
        <w:rPr>
          <w:rFonts w:ascii="Times New Roman" w:hAnsi="Times New Roman"/>
        </w:rPr>
      </w:pPr>
    </w:p>
    <w:p w:rsidR="00E15484" w:rsidRPr="00877BA7" w:rsidRDefault="00E15484" w:rsidP="000A1AC1">
      <w:pPr>
        <w:spacing w:after="0"/>
        <w:rPr>
          <w:rFonts w:ascii="Times New Roman" w:hAnsi="Times New Roman"/>
        </w:rPr>
      </w:pPr>
      <w:r w:rsidRPr="00877BA7">
        <w:rPr>
          <w:rFonts w:ascii="Times New Roman" w:hAnsi="Times New Roman"/>
        </w:rPr>
        <w:t>On the way to camp Augustus is ambushed by a Reditus drone.</w:t>
      </w:r>
    </w:p>
    <w:p w:rsidR="00E15484" w:rsidRPr="00877BA7" w:rsidRDefault="00E15484" w:rsidP="000A1AC1">
      <w:pPr>
        <w:spacing w:after="0"/>
        <w:rPr>
          <w:rFonts w:ascii="Times New Roman" w:hAnsi="Times New Roman"/>
        </w:rPr>
      </w:pPr>
    </w:p>
    <w:p w:rsidR="00E15484" w:rsidRPr="00877BA7" w:rsidRDefault="00E15484" w:rsidP="000A1AC1">
      <w:pPr>
        <w:spacing w:after="0"/>
        <w:rPr>
          <w:rFonts w:ascii="Times New Roman" w:hAnsi="Times New Roman"/>
        </w:rPr>
      </w:pPr>
      <w:r w:rsidRPr="00877BA7">
        <w:rPr>
          <w:rFonts w:ascii="Times New Roman" w:hAnsi="Times New Roman"/>
        </w:rPr>
        <w:t>Augustus: A Reditus drone in this weather!</w:t>
      </w:r>
      <w:r w:rsidR="00D10934">
        <w:rPr>
          <w:rFonts w:ascii="Times New Roman" w:hAnsi="Times New Roman"/>
        </w:rPr>
        <w:t>?</w:t>
      </w:r>
      <w:r w:rsidRPr="00877BA7">
        <w:rPr>
          <w:rFonts w:ascii="Times New Roman" w:hAnsi="Times New Roman"/>
        </w:rPr>
        <w:t xml:space="preserve"> How brazen they’ve become!</w:t>
      </w:r>
    </w:p>
    <w:p w:rsidR="00E15484" w:rsidRPr="00877BA7" w:rsidRDefault="00E15484" w:rsidP="000A1AC1">
      <w:pPr>
        <w:spacing w:after="0"/>
        <w:rPr>
          <w:rFonts w:ascii="Times New Roman" w:hAnsi="Times New Roman"/>
        </w:rPr>
      </w:pPr>
    </w:p>
    <w:p w:rsidR="00E15484" w:rsidRDefault="00E15484" w:rsidP="000A1AC1">
      <w:pPr>
        <w:spacing w:after="0"/>
        <w:rPr>
          <w:rFonts w:ascii="Times New Roman" w:hAnsi="Times New Roman"/>
        </w:rPr>
      </w:pPr>
      <w:r w:rsidRPr="00877BA7">
        <w:rPr>
          <w:rFonts w:ascii="Times New Roman" w:hAnsi="Times New Roman"/>
        </w:rPr>
        <w:t>Augustus: It looks like he wants to fight, okay, bring it on!</w:t>
      </w:r>
    </w:p>
    <w:p w:rsidR="00FE1AA1" w:rsidRDefault="00FE1AA1" w:rsidP="000A1AC1">
      <w:pPr>
        <w:spacing w:after="0"/>
        <w:rPr>
          <w:rFonts w:ascii="Times New Roman" w:hAnsi="Times New Roman"/>
        </w:rPr>
      </w:pPr>
    </w:p>
    <w:p w:rsidR="00FE1AA1" w:rsidRDefault="00FE1AA1" w:rsidP="000A1AC1">
      <w:pPr>
        <w:spacing w:after="0"/>
        <w:rPr>
          <w:rFonts w:ascii="Times New Roman" w:hAnsi="Times New Roman"/>
        </w:rPr>
      </w:pPr>
      <w:r>
        <w:rPr>
          <w:rFonts w:ascii="Times New Roman" w:hAnsi="Times New Roman"/>
        </w:rPr>
        <w:t>During battle,</w:t>
      </w:r>
    </w:p>
    <w:p w:rsidR="00FE1AA1" w:rsidRDefault="00FE1AA1" w:rsidP="000A1AC1">
      <w:pPr>
        <w:spacing w:after="0"/>
        <w:rPr>
          <w:rFonts w:ascii="Times New Roman" w:hAnsi="Times New Roman"/>
        </w:rPr>
      </w:pPr>
    </w:p>
    <w:p w:rsidR="00FE1AA1" w:rsidRPr="00877BA7" w:rsidRDefault="00FE1AA1" w:rsidP="000A1AC1">
      <w:pPr>
        <w:spacing w:after="0"/>
        <w:rPr>
          <w:rFonts w:ascii="Times New Roman" w:hAnsi="Times New Roman"/>
        </w:rPr>
      </w:pPr>
      <w:r>
        <w:rPr>
          <w:rFonts w:ascii="Times New Roman" w:hAnsi="Times New Roman"/>
        </w:rPr>
        <w:t>Augustus: He looks damaged, I might be able to survive this.</w:t>
      </w:r>
    </w:p>
    <w:p w:rsidR="006E72D7" w:rsidRPr="00877BA7" w:rsidRDefault="006E72D7" w:rsidP="009137FD">
      <w:pPr>
        <w:spacing w:after="0"/>
        <w:rPr>
          <w:rFonts w:ascii="Times New Roman" w:hAnsi="Times New Roman"/>
        </w:rPr>
      </w:pPr>
    </w:p>
    <w:p w:rsidR="00B42D0D" w:rsidRPr="00877BA7" w:rsidRDefault="00B42D0D" w:rsidP="009137FD">
      <w:pPr>
        <w:spacing w:after="0"/>
        <w:rPr>
          <w:rFonts w:ascii="Times New Roman" w:hAnsi="Times New Roman"/>
        </w:rPr>
      </w:pPr>
      <w:r w:rsidRPr="00877BA7">
        <w:rPr>
          <w:rFonts w:ascii="Times New Roman" w:hAnsi="Times New Roman"/>
        </w:rPr>
        <w:t>Rediit Man: It’s my job to light the lamps so that hunters find their way through the darkness on their way home.</w:t>
      </w:r>
    </w:p>
    <w:p w:rsidR="00B42D0D" w:rsidRPr="00877BA7" w:rsidRDefault="00B42D0D" w:rsidP="009137FD">
      <w:pPr>
        <w:spacing w:after="0"/>
        <w:rPr>
          <w:rFonts w:ascii="Times New Roman" w:hAnsi="Times New Roman"/>
        </w:rPr>
      </w:pPr>
    </w:p>
    <w:p w:rsidR="009137FD" w:rsidRPr="00877BA7" w:rsidRDefault="009137FD" w:rsidP="009137FD">
      <w:pPr>
        <w:spacing w:after="0"/>
        <w:rPr>
          <w:rFonts w:ascii="Times New Roman" w:hAnsi="Times New Roman"/>
        </w:rPr>
      </w:pPr>
      <w:r w:rsidRPr="00877BA7">
        <w:rPr>
          <w:rFonts w:ascii="Times New Roman" w:hAnsi="Times New Roman"/>
        </w:rPr>
        <w:t>Augustus enter camp frustrated stopping outside his tent.</w:t>
      </w:r>
    </w:p>
    <w:p w:rsidR="009137FD" w:rsidRPr="00877BA7" w:rsidRDefault="009137FD" w:rsidP="009137FD">
      <w:pPr>
        <w:spacing w:after="0"/>
        <w:rPr>
          <w:rFonts w:ascii="Times New Roman" w:hAnsi="Times New Roman"/>
        </w:rPr>
      </w:pPr>
    </w:p>
    <w:p w:rsidR="009137FD" w:rsidRPr="00877BA7" w:rsidRDefault="009137FD" w:rsidP="009137FD">
      <w:pPr>
        <w:spacing w:after="0"/>
        <w:rPr>
          <w:rFonts w:ascii="Times New Roman" w:hAnsi="Times New Roman"/>
        </w:rPr>
      </w:pPr>
      <w:r w:rsidRPr="00877BA7">
        <w:rPr>
          <w:rFonts w:ascii="Times New Roman" w:hAnsi="Times New Roman"/>
        </w:rPr>
        <w:t>Augustus: (Sighs)............I don't know how much more I can take of this.</w:t>
      </w:r>
      <w:r w:rsidR="001A02A5" w:rsidRPr="00877BA7">
        <w:rPr>
          <w:rFonts w:ascii="Times New Roman" w:hAnsi="Times New Roman"/>
        </w:rPr>
        <w:t xml:space="preserve"> I’ve seen my dreams die and my hopes vanquished by the winds of the Heremus. The winds of my torment may also be the source of my redemption. I must do something.</w:t>
      </w:r>
    </w:p>
    <w:p w:rsidR="003F5774" w:rsidRPr="00877BA7" w:rsidRDefault="003F5774" w:rsidP="003F5774">
      <w:pPr>
        <w:pStyle w:val="Dialogue"/>
        <w:ind w:left="0"/>
        <w:rPr>
          <w:rFonts w:ascii="Times New Roman" w:hAnsi="Times New Roman"/>
        </w:rPr>
      </w:pPr>
    </w:p>
    <w:p w:rsidR="009137FD" w:rsidRPr="00877BA7" w:rsidRDefault="009137FD" w:rsidP="003F5774">
      <w:pPr>
        <w:pStyle w:val="Dialogue"/>
        <w:ind w:left="0"/>
        <w:rPr>
          <w:rFonts w:ascii="Times New Roman" w:hAnsi="Times New Roman"/>
        </w:rPr>
      </w:pPr>
      <w:r w:rsidRPr="00877BA7">
        <w:rPr>
          <w:rFonts w:ascii="Times New Roman" w:hAnsi="Times New Roman"/>
        </w:rPr>
        <w:t>Augustus enters tent</w:t>
      </w:r>
    </w:p>
    <w:p w:rsidR="009137FD" w:rsidRPr="00877BA7" w:rsidRDefault="009137FD" w:rsidP="003F5774">
      <w:pPr>
        <w:pStyle w:val="NormalWeb"/>
        <w:spacing w:after="0"/>
      </w:pPr>
      <w:r w:rsidRPr="00877BA7">
        <w:t>Augustus:</w:t>
      </w:r>
      <w:r w:rsidR="003F5774" w:rsidRPr="00877BA7">
        <w:t xml:space="preserve"> Blasted </w:t>
      </w:r>
      <w:r w:rsidR="00060196" w:rsidRPr="00877BA7">
        <w:t>Reditus</w:t>
      </w:r>
      <w:r w:rsidR="003F5774" w:rsidRPr="00877BA7">
        <w:t xml:space="preserve">. Every year they try to push us deeper into the </w:t>
      </w:r>
      <w:r w:rsidR="007F78F4" w:rsidRPr="00877BA7">
        <w:t>Heremus</w:t>
      </w:r>
      <w:r w:rsidR="003F5774" w:rsidRPr="00877BA7">
        <w:t xml:space="preserve">. I think they want us dead for worshipping </w:t>
      </w:r>
      <w:r w:rsidR="004C63A6" w:rsidRPr="00877BA7">
        <w:t>Corydon Deus</w:t>
      </w:r>
      <w:r w:rsidR="003F5774" w:rsidRPr="00877BA7">
        <w:t>. He must return soon or we will all die in these horrible conditions.</w:t>
      </w:r>
    </w:p>
    <w:p w:rsidR="003F5774" w:rsidRPr="00877BA7" w:rsidRDefault="003F5774" w:rsidP="003F5774">
      <w:pPr>
        <w:pStyle w:val="NormalWeb"/>
        <w:spacing w:after="0"/>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w:t>
      </w:r>
      <w:r w:rsidR="004623A5" w:rsidRPr="00877BA7">
        <w:rPr>
          <w:rFonts w:ascii="Times New Roman" w:hAnsi="Times New Roman"/>
        </w:rPr>
        <w:t xml:space="preserve"> If he returns father. All the </w:t>
      </w:r>
      <w:r w:rsidR="006E72D7" w:rsidRPr="00877BA7">
        <w:rPr>
          <w:rFonts w:ascii="Times New Roman" w:hAnsi="Times New Roman"/>
        </w:rPr>
        <w:t>Magicia</w:t>
      </w:r>
      <w:r w:rsidR="003F5774" w:rsidRPr="00877BA7">
        <w:rPr>
          <w:rFonts w:ascii="Times New Roman" w:hAnsi="Times New Roman"/>
        </w:rPr>
        <w:t xml:space="preserve"> disappeared when he disappeared. If magic no longer exists then how can he exist? He is the god of magic, correct? Then he is god of nothing!</w:t>
      </w:r>
      <w:r w:rsidR="00BF088A">
        <w:rPr>
          <w:rFonts w:ascii="Times New Roman" w:hAnsi="Times New Roman"/>
        </w:rPr>
        <w:t xml:space="preserve"> (35)</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You see.....</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Wife: Sit down both of you</w:t>
      </w:r>
      <w:r w:rsidR="00CD6AF3">
        <w:rPr>
          <w:rFonts w:ascii="Times New Roman" w:hAnsi="Times New Roman"/>
        </w:rPr>
        <w:t xml:space="preserve"> for food</w:t>
      </w:r>
      <w:r w:rsidRPr="00877BA7">
        <w:rPr>
          <w:rFonts w:ascii="Times New Roman" w:hAnsi="Times New Roman"/>
        </w:rPr>
        <w:t xml:space="preserve"> and quit blabbering.</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His wife serves food.</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w:t>
      </w:r>
      <w:r w:rsidR="00081CD1" w:rsidRPr="00877BA7">
        <w:rPr>
          <w:rFonts w:ascii="Times New Roman" w:hAnsi="Times New Roman"/>
        </w:rPr>
        <w:t xml:space="preserve"> Dark root </w:t>
      </w:r>
      <w:r w:rsidRPr="00877BA7">
        <w:rPr>
          <w:rFonts w:ascii="Times New Roman" w:hAnsi="Times New Roman"/>
        </w:rPr>
        <w:t>porridge again! Yuk!</w:t>
      </w:r>
      <w:r w:rsidR="00081CD1" w:rsidRPr="00877BA7">
        <w:rPr>
          <w:rFonts w:ascii="Times New Roman" w:hAnsi="Times New Roman"/>
        </w:rPr>
        <w:t xml:space="preserve"> I swear to Corydon dark root permeates everything in this forsaken camp</w:t>
      </w:r>
      <w:r w:rsidRPr="00877BA7">
        <w:rPr>
          <w:rFonts w:ascii="Times New Roman" w:hAnsi="Times New Roman"/>
        </w:rPr>
        <w:t>.</w:t>
      </w:r>
      <w:r w:rsidR="00081CD1" w:rsidRPr="00877BA7">
        <w:rPr>
          <w:rFonts w:ascii="Times New Roman" w:hAnsi="Times New Roman"/>
        </w:rPr>
        <w:t xml:space="preserve"> Even the Yak milk has a tinge of its god-awful flavor</w:t>
      </w:r>
      <w:r w:rsidRPr="00877BA7">
        <w:rPr>
          <w:rFonts w:ascii="Times New Roman" w:hAnsi="Times New Roman"/>
        </w:rPr>
        <w:t>!</w:t>
      </w:r>
    </w:p>
    <w:p w:rsidR="00081CD1" w:rsidRPr="00877BA7" w:rsidRDefault="00081CD1" w:rsidP="003F5774">
      <w:pPr>
        <w:spacing w:after="0"/>
        <w:rPr>
          <w:rFonts w:ascii="Times New Roman" w:hAnsi="Times New Roman"/>
        </w:rPr>
      </w:pPr>
    </w:p>
    <w:p w:rsidR="00081CD1" w:rsidRPr="00877BA7" w:rsidRDefault="00081CD1" w:rsidP="003F5774">
      <w:pPr>
        <w:spacing w:after="0"/>
        <w:rPr>
          <w:rFonts w:ascii="Times New Roman" w:hAnsi="Times New Roman"/>
        </w:rPr>
      </w:pPr>
      <w:r w:rsidRPr="00877BA7">
        <w:rPr>
          <w:rFonts w:ascii="Times New Roman" w:hAnsi="Times New Roman"/>
        </w:rPr>
        <w:t>Augustus Wife: The dark root nourishes and sustains us. It is a gift from Corydon Deus to keep us alive until his return.</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Start eating you old fool.</w:t>
      </w:r>
      <w:r w:rsidR="00BF088A">
        <w:rPr>
          <w:rFonts w:ascii="Times New Roman" w:hAnsi="Times New Roman"/>
        </w:rPr>
        <w:t xml:space="preserve"> (5)</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 xml:space="preserve">Augustus: </w:t>
      </w:r>
      <w:r w:rsidR="00081CD1" w:rsidRPr="00877BA7">
        <w:rPr>
          <w:rFonts w:ascii="Times New Roman" w:hAnsi="Times New Roman"/>
        </w:rPr>
        <w:t xml:space="preserve">Tomorrow I'm going to do something. Magic must be revived. </w:t>
      </w:r>
      <w:r w:rsidRPr="00877BA7">
        <w:rPr>
          <w:rFonts w:ascii="Times New Roman" w:hAnsi="Times New Roman"/>
        </w:rPr>
        <w:t xml:space="preserve">You watch! Insolent son! </w:t>
      </w:r>
      <w:r w:rsidR="004C63A6" w:rsidRPr="00877BA7">
        <w:rPr>
          <w:rFonts w:ascii="Times New Roman" w:hAnsi="Times New Roman"/>
        </w:rPr>
        <w:t>Corydon Deus</w:t>
      </w:r>
      <w:r w:rsidRPr="00877BA7">
        <w:rPr>
          <w:rFonts w:ascii="Times New Roman" w:hAnsi="Times New Roman"/>
        </w:rPr>
        <w:t xml:space="preserve"> will return and I will be rewarded for my faithfulness.</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You'll get yourself killed.</w:t>
      </w:r>
      <w:r w:rsidR="00BF088A">
        <w:rPr>
          <w:rFonts w:ascii="Times New Roman" w:hAnsi="Times New Roman"/>
        </w:rPr>
        <w:t xml:space="preserve"> (4)</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 xml:space="preserve">Augustus: So be it. </w:t>
      </w:r>
      <w:r w:rsidR="004623A5" w:rsidRPr="00877BA7">
        <w:rPr>
          <w:rFonts w:ascii="Times New Roman" w:hAnsi="Times New Roman"/>
        </w:rPr>
        <w:t>I’d</w:t>
      </w:r>
      <w:r w:rsidRPr="00877BA7">
        <w:rPr>
          <w:rFonts w:ascii="Times New Roman" w:hAnsi="Times New Roman"/>
        </w:rPr>
        <w:t xml:space="preserve"> rather die than live like this.</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sits in silence.</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This old "Fool" is going to bed. I'm in the</w:t>
      </w:r>
      <w:r w:rsidR="004623A5" w:rsidRPr="00877BA7">
        <w:rPr>
          <w:rFonts w:ascii="Times New Roman" w:hAnsi="Times New Roman"/>
        </w:rPr>
        <w:t xml:space="preserve"> </w:t>
      </w:r>
      <w:r w:rsidRPr="00877BA7">
        <w:rPr>
          <w:rFonts w:ascii="Times New Roman" w:hAnsi="Times New Roman"/>
        </w:rPr>
        <w:t>company of the "Wise" so I guess sleep is better than blank stares and silence. This "Fool" is speechless.</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xml:space="preserve">: Father, I'm sorry for my rudeness, but I </w:t>
      </w:r>
      <w:r w:rsidR="004623A5" w:rsidRPr="00877BA7">
        <w:rPr>
          <w:rFonts w:ascii="Times New Roman" w:hAnsi="Times New Roman"/>
        </w:rPr>
        <w:t>think you</w:t>
      </w:r>
      <w:r w:rsidR="003F5774" w:rsidRPr="00877BA7">
        <w:rPr>
          <w:rFonts w:ascii="Times New Roman" w:hAnsi="Times New Roman"/>
        </w:rPr>
        <w:t xml:space="preserve"> should focus on the work that needs done around here. There are always drones and other machinery </w:t>
      </w:r>
      <w:r w:rsidR="004623A5" w:rsidRPr="00877BA7">
        <w:rPr>
          <w:rFonts w:ascii="Times New Roman" w:hAnsi="Times New Roman"/>
        </w:rPr>
        <w:t>that needs</w:t>
      </w:r>
      <w:r w:rsidR="003F5774" w:rsidRPr="00877BA7">
        <w:rPr>
          <w:rFonts w:ascii="Times New Roman" w:hAnsi="Times New Roman"/>
        </w:rPr>
        <w:t xml:space="preserve"> repaired. The entire camp is reliant on </w:t>
      </w:r>
      <w:r w:rsidR="006C3BDD" w:rsidRPr="00877BA7">
        <w:rPr>
          <w:rFonts w:ascii="Times New Roman" w:hAnsi="Times New Roman"/>
        </w:rPr>
        <w:t>you. We</w:t>
      </w:r>
      <w:r w:rsidR="003F5774" w:rsidRPr="00877BA7">
        <w:rPr>
          <w:rFonts w:ascii="Times New Roman" w:hAnsi="Times New Roman"/>
        </w:rPr>
        <w:t xml:space="preserve"> can't have you listlessly staring off into </w:t>
      </w:r>
      <w:r w:rsidR="004623A5" w:rsidRPr="00877BA7">
        <w:rPr>
          <w:rFonts w:ascii="Times New Roman" w:hAnsi="Times New Roman"/>
        </w:rPr>
        <w:t>space. I’m</w:t>
      </w:r>
      <w:r w:rsidR="003F5774" w:rsidRPr="00877BA7">
        <w:rPr>
          <w:rFonts w:ascii="Times New Roman" w:hAnsi="Times New Roman"/>
        </w:rPr>
        <w:t xml:space="preserve"> still your apprentice and there is much more for me</w:t>
      </w:r>
      <w:r w:rsidR="004623A5" w:rsidRPr="00877BA7">
        <w:rPr>
          <w:rFonts w:ascii="Times New Roman" w:hAnsi="Times New Roman"/>
        </w:rPr>
        <w:t xml:space="preserve"> </w:t>
      </w:r>
      <w:r w:rsidR="003F5774" w:rsidRPr="00877BA7">
        <w:rPr>
          <w:rFonts w:ascii="Times New Roman" w:hAnsi="Times New Roman"/>
        </w:rPr>
        <w:t>to learn.</w:t>
      </w:r>
      <w:r w:rsidR="00BF088A">
        <w:rPr>
          <w:rFonts w:ascii="Times New Roman" w:hAnsi="Times New Roman"/>
        </w:rPr>
        <w:t xml:space="preserve"> (59)</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I see what you're saying son, but still.......oh let it be. I'm going to bed. There is much work</w:t>
      </w:r>
      <w:r w:rsidR="004623A5" w:rsidRPr="00877BA7">
        <w:rPr>
          <w:rFonts w:ascii="Times New Roman" w:hAnsi="Times New Roman"/>
        </w:rPr>
        <w:t xml:space="preserve"> </w:t>
      </w:r>
      <w:r w:rsidRPr="00877BA7">
        <w:rPr>
          <w:rFonts w:ascii="Times New Roman" w:hAnsi="Times New Roman"/>
        </w:rPr>
        <w:t>that has to be done tomorrow.</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That's the spirit Father.</w:t>
      </w:r>
      <w:r w:rsidR="00BF088A">
        <w:rPr>
          <w:rFonts w:ascii="Times New Roman" w:hAnsi="Times New Roman"/>
        </w:rPr>
        <w:t>(4)</w:t>
      </w:r>
    </w:p>
    <w:p w:rsidR="003F5774" w:rsidRPr="00877BA7" w:rsidRDefault="003F5774" w:rsidP="003F5774">
      <w:pPr>
        <w:spacing w:after="0"/>
        <w:rPr>
          <w:rFonts w:ascii="Times New Roman" w:hAnsi="Times New Roman"/>
        </w:rPr>
      </w:pPr>
    </w:p>
    <w:p w:rsidR="003F5774" w:rsidRPr="00877BA7" w:rsidRDefault="003F5774" w:rsidP="003F5774">
      <w:pPr>
        <w:spacing w:after="0"/>
        <w:rPr>
          <w:rFonts w:ascii="Times New Roman" w:hAnsi="Times New Roman"/>
        </w:rPr>
      </w:pPr>
      <w:r w:rsidRPr="00877BA7">
        <w:rPr>
          <w:rFonts w:ascii="Times New Roman" w:hAnsi="Times New Roman"/>
        </w:rPr>
        <w:t>Augustus: Well, off to bed.</w:t>
      </w:r>
    </w:p>
    <w:p w:rsidR="003F5774" w:rsidRPr="00877BA7" w:rsidRDefault="003F5774" w:rsidP="003F5774">
      <w:pPr>
        <w:spacing w:after="0"/>
        <w:rPr>
          <w:rFonts w:ascii="Times New Roman" w:hAnsi="Times New Roman"/>
        </w:rPr>
      </w:pPr>
    </w:p>
    <w:p w:rsidR="003F5774" w:rsidRPr="00877BA7" w:rsidRDefault="00681445" w:rsidP="003F5774">
      <w:pPr>
        <w:spacing w:after="0"/>
        <w:rPr>
          <w:rFonts w:ascii="Times New Roman" w:hAnsi="Times New Roman"/>
        </w:rPr>
      </w:pPr>
      <w:r w:rsidRPr="00877BA7">
        <w:rPr>
          <w:rFonts w:ascii="Times New Roman" w:hAnsi="Times New Roman"/>
        </w:rPr>
        <w:t>Caeser</w:t>
      </w:r>
      <w:r w:rsidR="003F5774" w:rsidRPr="00877BA7">
        <w:rPr>
          <w:rFonts w:ascii="Times New Roman" w:hAnsi="Times New Roman"/>
        </w:rPr>
        <w:t>: Good night father.</w:t>
      </w:r>
      <w:r w:rsidR="00BF088A">
        <w:rPr>
          <w:rFonts w:ascii="Times New Roman" w:hAnsi="Times New Roman"/>
        </w:rPr>
        <w:t xml:space="preserve"> (4)</w:t>
      </w:r>
    </w:p>
    <w:p w:rsidR="004623A5" w:rsidRPr="00877BA7" w:rsidRDefault="004623A5" w:rsidP="003F5774">
      <w:pPr>
        <w:spacing w:after="0"/>
        <w:rPr>
          <w:rFonts w:ascii="Times New Roman" w:hAnsi="Times New Roman"/>
        </w:rPr>
      </w:pPr>
    </w:p>
    <w:p w:rsidR="004623A5" w:rsidRPr="00877BA7" w:rsidRDefault="004623A5" w:rsidP="003F5774">
      <w:pPr>
        <w:spacing w:after="0"/>
        <w:rPr>
          <w:rFonts w:ascii="Times New Roman" w:hAnsi="Times New Roman"/>
        </w:rPr>
      </w:pPr>
      <w:r w:rsidRPr="00877BA7">
        <w:rPr>
          <w:rFonts w:ascii="Times New Roman" w:hAnsi="Times New Roman"/>
        </w:rPr>
        <w:t>Augustus unable to sleep leaves his tent at night and goes outside.</w:t>
      </w:r>
    </w:p>
    <w:p w:rsidR="004623A5" w:rsidRPr="00877BA7" w:rsidRDefault="004623A5" w:rsidP="003F5774">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 xml:space="preserve">Augustus: (Speaking to himself) I must journey to the ruins of </w:t>
      </w:r>
      <w:r w:rsidR="007F78F4" w:rsidRPr="00877BA7">
        <w:rPr>
          <w:rFonts w:ascii="Times New Roman" w:hAnsi="Times New Roman"/>
        </w:rPr>
        <w:t>Vehere</w:t>
      </w:r>
      <w:r w:rsidRPr="00877BA7">
        <w:rPr>
          <w:rFonts w:ascii="Times New Roman" w:hAnsi="Times New Roman"/>
        </w:rPr>
        <w:t xml:space="preserve"> through the </w:t>
      </w:r>
      <w:r w:rsidR="007F78F4" w:rsidRPr="00877BA7">
        <w:rPr>
          <w:rFonts w:ascii="Times New Roman" w:hAnsi="Times New Roman"/>
        </w:rPr>
        <w:t>Heremus</w:t>
      </w:r>
      <w:r w:rsidRPr="00877BA7">
        <w:rPr>
          <w:rFonts w:ascii="Times New Roman" w:hAnsi="Times New Roman"/>
        </w:rPr>
        <w:t xml:space="preserve">. Only there I will find the answers I'm looking for, so help me </w:t>
      </w:r>
      <w:r w:rsidR="004C63A6" w:rsidRPr="00877BA7">
        <w:rPr>
          <w:rFonts w:ascii="Times New Roman" w:hAnsi="Times New Roman"/>
        </w:rPr>
        <w:t>Corydon Deus</w:t>
      </w:r>
      <w:r w:rsidRPr="00877BA7">
        <w:rPr>
          <w:rFonts w:ascii="Times New Roman" w:hAnsi="Times New Roman"/>
        </w:rPr>
        <w:t>.</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 xml:space="preserve"> comes outside.</w:t>
      </w:r>
    </w:p>
    <w:p w:rsidR="004623A5" w:rsidRPr="00877BA7" w:rsidRDefault="004623A5" w:rsidP="004623A5">
      <w:pPr>
        <w:spacing w:after="0"/>
        <w:rPr>
          <w:rFonts w:ascii="Times New Roman" w:hAnsi="Times New Roman"/>
        </w:rPr>
      </w:pPr>
    </w:p>
    <w:p w:rsidR="004623A5" w:rsidRPr="00877BA7" w:rsidRDefault="00681445" w:rsidP="004623A5">
      <w:pPr>
        <w:pStyle w:val="NormalWeb"/>
        <w:spacing w:after="0"/>
      </w:pPr>
      <w:r w:rsidRPr="00877BA7">
        <w:t>Caeser</w:t>
      </w:r>
      <w:r w:rsidR="004623A5" w:rsidRPr="00877BA7">
        <w:t>:</w:t>
      </w:r>
      <w:r w:rsidR="00F52E40" w:rsidRPr="00877BA7">
        <w:t xml:space="preserve">  </w:t>
      </w:r>
      <w:r w:rsidR="004623A5" w:rsidRPr="00877BA7">
        <w:t xml:space="preserve"> </w:t>
      </w:r>
      <w:r w:rsidR="00C15F79" w:rsidRPr="00877BA7">
        <w:t xml:space="preserve">You can’t do this on your own old man.  </w:t>
      </w:r>
      <w:r w:rsidR="004623A5" w:rsidRPr="00877BA7">
        <w:t xml:space="preserve">The </w:t>
      </w:r>
      <w:r w:rsidR="00060196" w:rsidRPr="00877BA7">
        <w:t xml:space="preserve">Reditus </w:t>
      </w:r>
      <w:r w:rsidR="004623A5" w:rsidRPr="00877BA7">
        <w:t xml:space="preserve">have countless security drones in the </w:t>
      </w:r>
      <w:r w:rsidR="007F78F4" w:rsidRPr="00877BA7">
        <w:t>Heremus</w:t>
      </w:r>
      <w:r w:rsidR="004623A5" w:rsidRPr="00877BA7">
        <w:t xml:space="preserve">. </w:t>
      </w:r>
      <w:r w:rsidR="00865846" w:rsidRPr="00877BA7">
        <w:t>No Rediit ever makes it back alive from the ruins of Vehere.</w:t>
      </w:r>
      <w:r w:rsidR="00C15F79" w:rsidRPr="00877BA7">
        <w:t xml:space="preserve"> It will be a perilous journey.</w:t>
      </w:r>
      <w:r w:rsidR="00865846" w:rsidRPr="00877BA7">
        <w:t xml:space="preserve"> They even speak of a robot which wanders the Heremus controlling the minds of its creatures making them do its bidding.</w:t>
      </w:r>
      <w:r w:rsidR="00C15F79" w:rsidRPr="00877BA7">
        <w:t xml:space="preserve">  </w:t>
      </w:r>
      <w:r w:rsidR="004623A5" w:rsidRPr="00877BA7">
        <w:t>I</w:t>
      </w:r>
      <w:r w:rsidR="00426F67" w:rsidRPr="00877BA7">
        <w:t xml:space="preserve"> </w:t>
      </w:r>
      <w:r w:rsidR="004623A5" w:rsidRPr="00877BA7">
        <w:t>cannot let you do this alone.</w:t>
      </w:r>
      <w:r w:rsidR="00BF088A">
        <w:t xml:space="preserve"> (64)</w:t>
      </w:r>
    </w:p>
    <w:p w:rsidR="004623A5" w:rsidRPr="00877BA7" w:rsidRDefault="004623A5" w:rsidP="004623A5">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 xml:space="preserve">Augustus: </w:t>
      </w:r>
      <w:r w:rsidR="00C15F79" w:rsidRPr="00877BA7">
        <w:rPr>
          <w:rFonts w:ascii="Times New Roman" w:hAnsi="Times New Roman"/>
        </w:rPr>
        <w:t>But what will y</w:t>
      </w:r>
      <w:r w:rsidR="008E7F27">
        <w:rPr>
          <w:rFonts w:ascii="Times New Roman" w:hAnsi="Times New Roman"/>
        </w:rPr>
        <w:t>our mother do if we both perish?</w:t>
      </w:r>
      <w:r w:rsidR="00C15F79" w:rsidRPr="00877BA7">
        <w:rPr>
          <w:rFonts w:ascii="Times New Roman" w:hAnsi="Times New Roman"/>
        </w:rPr>
        <w:t xml:space="preserve"> It’s one thing to lose her husband, but also her only son. </w:t>
      </w:r>
    </w:p>
    <w:p w:rsidR="00C15F79" w:rsidRPr="00877BA7" w:rsidRDefault="00C15F79" w:rsidP="004623A5">
      <w:pPr>
        <w:spacing w:after="0"/>
        <w:rPr>
          <w:rFonts w:ascii="Times New Roman" w:hAnsi="Times New Roman"/>
        </w:rPr>
      </w:pPr>
    </w:p>
    <w:p w:rsidR="00C15F79" w:rsidRPr="00877BA7" w:rsidRDefault="00C15F79" w:rsidP="004623A5">
      <w:pPr>
        <w:spacing w:after="0"/>
        <w:rPr>
          <w:rFonts w:ascii="Times New Roman" w:hAnsi="Times New Roman"/>
        </w:rPr>
      </w:pPr>
      <w:r w:rsidRPr="00877BA7">
        <w:rPr>
          <w:rFonts w:ascii="Times New Roman" w:hAnsi="Times New Roman"/>
        </w:rPr>
        <w:t>Caeser: We will not perish, but rather we will overcome whatever obstacles lay out there before us. I cannot fail you because failure means death and I’m not going to lose my Father and my mother is not going to lose her husband.</w:t>
      </w:r>
      <w:r w:rsidR="00BF088A">
        <w:rPr>
          <w:rFonts w:ascii="Times New Roman" w:hAnsi="Times New Roman"/>
        </w:rPr>
        <w:t xml:space="preserve"> (42)</w:t>
      </w:r>
    </w:p>
    <w:p w:rsidR="00C15F79" w:rsidRPr="00877BA7" w:rsidRDefault="00C15F79" w:rsidP="004623A5">
      <w:pPr>
        <w:spacing w:after="0"/>
        <w:rPr>
          <w:rFonts w:ascii="Times New Roman" w:hAnsi="Times New Roman"/>
        </w:rPr>
      </w:pPr>
    </w:p>
    <w:p w:rsidR="004623A5"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w:t>
      </w:r>
      <w:r w:rsidR="00C15F79" w:rsidRPr="00877BA7">
        <w:rPr>
          <w:rFonts w:ascii="Times New Roman" w:hAnsi="Times New Roman"/>
        </w:rPr>
        <w:t xml:space="preserve"> I don’t care why you’re going, but if you must, I will see this thing through with you to the very end.</w:t>
      </w:r>
      <w:r w:rsidR="00BF088A">
        <w:rPr>
          <w:rFonts w:ascii="Times New Roman" w:hAnsi="Times New Roman"/>
        </w:rPr>
        <w:t xml:space="preserve"> (22)</w:t>
      </w:r>
    </w:p>
    <w:p w:rsidR="00B21182" w:rsidRDefault="00B21182" w:rsidP="004623A5">
      <w:pPr>
        <w:spacing w:after="0"/>
        <w:rPr>
          <w:rFonts w:ascii="Times New Roman" w:hAnsi="Times New Roman"/>
        </w:rPr>
      </w:pPr>
    </w:p>
    <w:p w:rsidR="00B21182" w:rsidRPr="00877BA7" w:rsidRDefault="00B21182" w:rsidP="004623A5">
      <w:pPr>
        <w:spacing w:after="0"/>
        <w:rPr>
          <w:rFonts w:ascii="Times New Roman" w:hAnsi="Times New Roman"/>
        </w:rPr>
      </w:pPr>
      <w:r w:rsidRPr="00B21182">
        <w:rPr>
          <w:rFonts w:ascii="Times New Roman" w:hAnsi="Times New Roman"/>
        </w:rPr>
        <w:t xml:space="preserve">Augustus: Your mother is going to kill me...but I cannot say no. The dictates of Corydon Deus speak of no greater sacrifice than a son willing to risk his life for </w:t>
      </w:r>
      <w:r>
        <w:rPr>
          <w:rFonts w:ascii="Times New Roman" w:hAnsi="Times New Roman"/>
        </w:rPr>
        <w:t xml:space="preserve">other </w:t>
      </w:r>
      <w:r w:rsidRPr="00B21182">
        <w:rPr>
          <w:rFonts w:ascii="Times New Roman" w:hAnsi="Times New Roman"/>
        </w:rPr>
        <w:t>Rediits.</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 xml:space="preserve">: </w:t>
      </w:r>
      <w:r w:rsidR="005F1A93" w:rsidRPr="00877BA7">
        <w:rPr>
          <w:rFonts w:ascii="Times New Roman" w:hAnsi="Times New Roman"/>
        </w:rPr>
        <w:t>Our God is a mysterious God whose teachings I don’t understand. Even our teachers are vague in their explanations of what happened in the past. Did he not destroy our world? If this is so, why are you so intent on reviving our God?</w:t>
      </w:r>
      <w:r w:rsidR="00BF088A">
        <w:rPr>
          <w:rFonts w:ascii="Times New Roman" w:hAnsi="Times New Roman"/>
        </w:rPr>
        <w:t xml:space="preserve"> (44)</w:t>
      </w:r>
    </w:p>
    <w:p w:rsidR="005F1A93" w:rsidRPr="00877BA7" w:rsidRDefault="005F1A93" w:rsidP="004623A5">
      <w:pPr>
        <w:spacing w:after="0"/>
        <w:rPr>
          <w:rFonts w:ascii="Times New Roman" w:hAnsi="Times New Roman"/>
        </w:rPr>
      </w:pPr>
    </w:p>
    <w:p w:rsidR="004623A5" w:rsidRPr="00877BA7" w:rsidRDefault="002068CA" w:rsidP="004623A5">
      <w:pPr>
        <w:spacing w:after="0"/>
        <w:rPr>
          <w:rFonts w:ascii="Times New Roman" w:hAnsi="Times New Roman"/>
        </w:rPr>
      </w:pPr>
      <w:r w:rsidRPr="00877BA7">
        <w:rPr>
          <w:rFonts w:ascii="Times New Roman" w:hAnsi="Times New Roman"/>
        </w:rPr>
        <w:t>Augustus (</w:t>
      </w:r>
      <w:r w:rsidR="004623A5" w:rsidRPr="00877BA7">
        <w:rPr>
          <w:rFonts w:ascii="Times New Roman" w:hAnsi="Times New Roman"/>
        </w:rPr>
        <w:t>Quiet Pondering): I believe he destroyed our</w:t>
      </w:r>
      <w:r w:rsidR="005F1A93" w:rsidRPr="00877BA7">
        <w:rPr>
          <w:rFonts w:ascii="Times New Roman" w:hAnsi="Times New Roman"/>
        </w:rPr>
        <w:t xml:space="preserve"> world for its</w:t>
      </w:r>
      <w:r w:rsidR="004623A5" w:rsidRPr="00877BA7">
        <w:rPr>
          <w:rFonts w:ascii="Times New Roman" w:hAnsi="Times New Roman"/>
        </w:rPr>
        <w:t xml:space="preserve"> own good, to purify its corruption. Even in this age of the </w:t>
      </w:r>
      <w:r w:rsidR="00060196" w:rsidRPr="00877BA7">
        <w:rPr>
          <w:rFonts w:ascii="Times New Roman" w:hAnsi="Times New Roman"/>
        </w:rPr>
        <w:t>Reditus</w:t>
      </w:r>
      <w:r w:rsidR="004623A5" w:rsidRPr="00877BA7">
        <w:rPr>
          <w:rFonts w:ascii="Times New Roman" w:hAnsi="Times New Roman"/>
        </w:rPr>
        <w:t xml:space="preserve">, their technology and </w:t>
      </w:r>
      <w:r w:rsidRPr="00877BA7">
        <w:rPr>
          <w:rFonts w:ascii="Times New Roman" w:hAnsi="Times New Roman"/>
        </w:rPr>
        <w:t xml:space="preserve">corruption pollutes </w:t>
      </w:r>
      <w:r w:rsidR="004623A5" w:rsidRPr="00877BA7">
        <w:rPr>
          <w:rFonts w:ascii="Times New Roman" w:hAnsi="Times New Roman"/>
        </w:rPr>
        <w:t xml:space="preserve">and destroys our world.  </w:t>
      </w:r>
      <w:r w:rsidRPr="00877BA7">
        <w:rPr>
          <w:rFonts w:ascii="Times New Roman" w:hAnsi="Times New Roman"/>
        </w:rPr>
        <w:t>Who’s</w:t>
      </w:r>
      <w:r w:rsidR="004623A5" w:rsidRPr="00877BA7">
        <w:rPr>
          <w:rFonts w:ascii="Times New Roman" w:hAnsi="Times New Roman"/>
        </w:rPr>
        <w:t xml:space="preserve"> to say </w:t>
      </w:r>
      <w:r w:rsidR="004C63A6" w:rsidRPr="00877BA7">
        <w:rPr>
          <w:rFonts w:ascii="Times New Roman" w:hAnsi="Times New Roman"/>
        </w:rPr>
        <w:t>Corydon Deus</w:t>
      </w:r>
      <w:r w:rsidR="004623A5" w:rsidRPr="00877BA7">
        <w:rPr>
          <w:rFonts w:ascii="Times New Roman" w:hAnsi="Times New Roman"/>
        </w:rPr>
        <w:t xml:space="preserve"> was wrong?</w:t>
      </w:r>
    </w:p>
    <w:p w:rsidR="004623A5" w:rsidRPr="00877BA7" w:rsidRDefault="004623A5" w:rsidP="004623A5">
      <w:pPr>
        <w:spacing w:after="0"/>
        <w:rPr>
          <w:rFonts w:ascii="Times New Roman" w:hAnsi="Times New Roman"/>
        </w:rPr>
      </w:pPr>
    </w:p>
    <w:p w:rsidR="004623A5" w:rsidRPr="00877BA7" w:rsidRDefault="00681445" w:rsidP="004623A5">
      <w:pPr>
        <w:spacing w:after="0"/>
        <w:rPr>
          <w:rFonts w:ascii="Times New Roman" w:hAnsi="Times New Roman"/>
        </w:rPr>
      </w:pPr>
      <w:r w:rsidRPr="00877BA7">
        <w:rPr>
          <w:rFonts w:ascii="Times New Roman" w:hAnsi="Times New Roman"/>
        </w:rPr>
        <w:t>Caeser</w:t>
      </w:r>
      <w:r w:rsidR="004623A5" w:rsidRPr="00877BA7">
        <w:rPr>
          <w:rFonts w:ascii="Times New Roman" w:hAnsi="Times New Roman"/>
        </w:rPr>
        <w:t>:</w:t>
      </w:r>
      <w:r w:rsidR="005F1A93" w:rsidRPr="00877BA7">
        <w:rPr>
          <w:rFonts w:ascii="Times New Roman" w:hAnsi="Times New Roman"/>
        </w:rPr>
        <w:t xml:space="preserve"> Yes, but there might still be some good in the Reditus. The reason they persecute us so is because our God destroyed the world.</w:t>
      </w:r>
      <w:r w:rsidR="00BF088A">
        <w:rPr>
          <w:rFonts w:ascii="Times New Roman" w:hAnsi="Times New Roman"/>
        </w:rPr>
        <w:t xml:space="preserve"> (24)</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Augustus: He did not destroy our people, we prospered and we built a great tower. The one we have now pales in comparison to it. He wanted purity and sometimes to purify something you need to put the flame to it. Do you not want purity?</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Ceaser: Yes, I mean, ok Father, he is pure and he is just.</w:t>
      </w:r>
      <w:r w:rsidR="00BF088A">
        <w:rPr>
          <w:rFonts w:ascii="Times New Roman" w:hAnsi="Times New Roman"/>
        </w:rPr>
        <w:t xml:space="preserve"> (12)</w:t>
      </w:r>
    </w:p>
    <w:p w:rsidR="005F1A93" w:rsidRPr="00877BA7" w:rsidRDefault="005F1A93" w:rsidP="004623A5">
      <w:pPr>
        <w:spacing w:after="0"/>
        <w:rPr>
          <w:rFonts w:ascii="Times New Roman" w:hAnsi="Times New Roman"/>
        </w:rPr>
      </w:pPr>
    </w:p>
    <w:p w:rsidR="005F1A93" w:rsidRPr="00877BA7" w:rsidRDefault="005F1A93" w:rsidP="004623A5">
      <w:pPr>
        <w:spacing w:after="0"/>
        <w:rPr>
          <w:rFonts w:ascii="Times New Roman" w:hAnsi="Times New Roman"/>
        </w:rPr>
      </w:pPr>
      <w:r w:rsidRPr="00877BA7">
        <w:rPr>
          <w:rFonts w:ascii="Times New Roman" w:hAnsi="Times New Roman"/>
        </w:rPr>
        <w:t>Augustus:</w:t>
      </w:r>
      <w:r w:rsidR="00865846" w:rsidRPr="00877BA7">
        <w:rPr>
          <w:rFonts w:ascii="Times New Roman" w:hAnsi="Times New Roman"/>
        </w:rPr>
        <w:t xml:space="preserve"> He is pure and he is just.</w:t>
      </w:r>
    </w:p>
    <w:p w:rsidR="004623A5" w:rsidRPr="00877BA7" w:rsidRDefault="004623A5" w:rsidP="004623A5">
      <w:pPr>
        <w:spacing w:after="0"/>
        <w:rPr>
          <w:rFonts w:ascii="Times New Roman" w:hAnsi="Times New Roman"/>
        </w:rPr>
      </w:pPr>
    </w:p>
    <w:p w:rsidR="004623A5" w:rsidRPr="00877BA7" w:rsidRDefault="004623A5" w:rsidP="004623A5">
      <w:pPr>
        <w:spacing w:after="0"/>
        <w:rPr>
          <w:rFonts w:ascii="Times New Roman" w:hAnsi="Times New Roman"/>
        </w:rPr>
      </w:pPr>
      <w:r w:rsidRPr="00877BA7">
        <w:rPr>
          <w:rFonts w:ascii="Times New Roman" w:hAnsi="Times New Roman"/>
        </w:rPr>
        <w:t>Augustus:</w:t>
      </w:r>
      <w:r w:rsidR="00865846" w:rsidRPr="00877BA7">
        <w:rPr>
          <w:rFonts w:ascii="Times New Roman" w:hAnsi="Times New Roman"/>
        </w:rPr>
        <w:t xml:space="preserve"> Now we have a long road ahead of us tomorrow</w:t>
      </w:r>
      <w:r w:rsidR="006A123E">
        <w:rPr>
          <w:rFonts w:ascii="Times New Roman" w:hAnsi="Times New Roman"/>
        </w:rPr>
        <w:t>. T</w:t>
      </w:r>
      <w:r w:rsidR="00865846" w:rsidRPr="00877BA7">
        <w:rPr>
          <w:rFonts w:ascii="Times New Roman" w:hAnsi="Times New Roman"/>
        </w:rPr>
        <w:t xml:space="preserve">ry to get whatever sleep you can get, we leave at </w:t>
      </w:r>
      <w:r w:rsidR="00DD0475" w:rsidRPr="00877BA7">
        <w:rPr>
          <w:rFonts w:ascii="Times New Roman" w:hAnsi="Times New Roman"/>
        </w:rPr>
        <w:t>first</w:t>
      </w:r>
      <w:r w:rsidR="00865846" w:rsidRPr="00877BA7">
        <w:rPr>
          <w:rFonts w:ascii="Times New Roman" w:hAnsi="Times New Roman"/>
        </w:rPr>
        <w:t xml:space="preserve"> light.</w:t>
      </w:r>
    </w:p>
    <w:p w:rsidR="002068CA" w:rsidRPr="00877BA7" w:rsidRDefault="002068CA"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wakes up next morning ready to go, but he is opposed by his wife.</w:t>
      </w:r>
    </w:p>
    <w:p w:rsidR="002068CA" w:rsidRPr="00877BA7" w:rsidRDefault="002068CA" w:rsidP="004623A5">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 xml:space="preserve">Augustus Wife: You wish to restore magic? Don't be such a fool! You can't create something from nothing. The source of all magic is gone. We live as </w:t>
      </w:r>
      <w:r w:rsidR="00EB621C">
        <w:rPr>
          <w:rFonts w:ascii="Times New Roman" w:hAnsi="Times New Roman"/>
        </w:rPr>
        <w:t>prisoners to the Heremus</w:t>
      </w:r>
      <w:r w:rsidRPr="00877BA7">
        <w:rPr>
          <w:rFonts w:ascii="Times New Roman" w:hAnsi="Times New Roman"/>
        </w:rPr>
        <w:t xml:space="preserve"> for a reason. </w:t>
      </w:r>
      <w:r w:rsidR="00EB621C">
        <w:rPr>
          <w:rFonts w:ascii="Times New Roman" w:hAnsi="Times New Roman"/>
        </w:rPr>
        <w:t>If you succeed you</w:t>
      </w:r>
      <w:r w:rsidRPr="00877BA7">
        <w:rPr>
          <w:rFonts w:ascii="Times New Roman" w:hAnsi="Times New Roman"/>
        </w:rPr>
        <w:t xml:space="preserve"> will only make things worse for us. Quit your stubbornness and come to your senses.</w:t>
      </w:r>
    </w:p>
    <w:p w:rsidR="004623A5" w:rsidRPr="00877BA7" w:rsidRDefault="004623A5"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wife tries to stop him.</w:t>
      </w:r>
      <w:r w:rsidR="00C219C2">
        <w:rPr>
          <w:rFonts w:ascii="Times New Roman" w:hAnsi="Times New Roman"/>
        </w:rPr>
        <w:t xml:space="preserve"> </w:t>
      </w:r>
    </w:p>
    <w:p w:rsidR="002068CA" w:rsidRPr="00877BA7" w:rsidRDefault="002068CA" w:rsidP="004623A5">
      <w:pPr>
        <w:spacing w:after="0"/>
        <w:rPr>
          <w:rFonts w:ascii="Times New Roman" w:hAnsi="Times New Roman"/>
        </w:rPr>
      </w:pPr>
    </w:p>
    <w:p w:rsidR="002068CA" w:rsidRDefault="000B05BD" w:rsidP="004623A5">
      <w:pPr>
        <w:spacing w:after="0"/>
        <w:rPr>
          <w:rFonts w:ascii="Times New Roman" w:hAnsi="Times New Roman"/>
        </w:rPr>
      </w:pPr>
      <w:r w:rsidRPr="000B05BD">
        <w:rPr>
          <w:rFonts w:ascii="Times New Roman" w:hAnsi="Times New Roman"/>
        </w:rPr>
        <w:t>Augustus: I'm going woman. Now stand aside. I’ll come back and I will bring our son back to you. Do not keep me from our sacred duty; the redemption of our people.</w:t>
      </w:r>
    </w:p>
    <w:p w:rsidR="000B05BD" w:rsidRPr="00877BA7" w:rsidRDefault="000B05BD" w:rsidP="004623A5">
      <w:pPr>
        <w:spacing w:after="0"/>
        <w:rPr>
          <w:rFonts w:ascii="Times New Roman" w:hAnsi="Times New Roman"/>
        </w:rPr>
      </w:pPr>
    </w:p>
    <w:p w:rsidR="002068CA" w:rsidRPr="00877BA7" w:rsidRDefault="002068CA" w:rsidP="004623A5">
      <w:pPr>
        <w:spacing w:after="0"/>
        <w:rPr>
          <w:rFonts w:ascii="Times New Roman" w:hAnsi="Times New Roman"/>
        </w:rPr>
      </w:pPr>
      <w:r w:rsidRPr="00877BA7">
        <w:rPr>
          <w:rFonts w:ascii="Times New Roman" w:hAnsi="Times New Roman"/>
        </w:rPr>
        <w:t>Augustus leaves the tent.</w:t>
      </w:r>
    </w:p>
    <w:p w:rsidR="002068CA" w:rsidRPr="00877BA7" w:rsidRDefault="002068CA" w:rsidP="004623A5">
      <w:pPr>
        <w:spacing w:after="0"/>
        <w:rPr>
          <w:rFonts w:ascii="Times New Roman" w:hAnsi="Times New Roman"/>
        </w:rPr>
      </w:pPr>
    </w:p>
    <w:p w:rsidR="002068CA" w:rsidRPr="00877BA7" w:rsidRDefault="00681445" w:rsidP="004623A5">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Don't worry mother, I'll keep him safe.</w:t>
      </w:r>
      <w:r w:rsidR="00BF088A">
        <w:rPr>
          <w:rFonts w:ascii="Times New Roman" w:hAnsi="Times New Roman"/>
        </w:rPr>
        <w:t xml:space="preserve"> (10)</w:t>
      </w:r>
    </w:p>
    <w:p w:rsidR="002068CA" w:rsidRPr="00877BA7" w:rsidRDefault="002068CA" w:rsidP="004623A5">
      <w:pPr>
        <w:spacing w:after="0"/>
        <w:rPr>
          <w:rFonts w:ascii="Times New Roman" w:hAnsi="Times New Roman"/>
        </w:rPr>
      </w:pPr>
    </w:p>
    <w:p w:rsidR="002068CA" w:rsidRPr="00877BA7" w:rsidRDefault="002068CA" w:rsidP="002068CA">
      <w:pPr>
        <w:pStyle w:val="NormalWeb"/>
        <w:spacing w:after="0"/>
      </w:pPr>
      <w:r w:rsidRPr="00877BA7">
        <w:t>Augustus wife: I hope you find what you are looking for. I think you're going to destroy us all. (She begins sobbing).</w:t>
      </w:r>
    </w:p>
    <w:p w:rsidR="002068CA" w:rsidRPr="00877BA7" w:rsidRDefault="002068CA" w:rsidP="002068CA">
      <w:pPr>
        <w:spacing w:after="0"/>
        <w:rPr>
          <w:rFonts w:ascii="Times New Roman" w:hAnsi="Times New Roman"/>
        </w:rPr>
      </w:pPr>
    </w:p>
    <w:p w:rsidR="002068CA" w:rsidRPr="00877BA7" w:rsidRDefault="00C219C2" w:rsidP="002068CA">
      <w:pPr>
        <w:spacing w:after="0"/>
        <w:rPr>
          <w:rFonts w:ascii="Times New Roman" w:hAnsi="Times New Roman"/>
        </w:rPr>
      </w:pPr>
      <w:r>
        <w:rPr>
          <w:rFonts w:ascii="Times New Roman" w:hAnsi="Times New Roman"/>
        </w:rPr>
        <w:t xml:space="preserve">Augustus: </w:t>
      </w:r>
    </w:p>
    <w:p w:rsidR="002068CA" w:rsidRPr="00877BA7" w:rsidRDefault="002068CA" w:rsidP="002068CA">
      <w:pPr>
        <w:spacing w:after="0"/>
        <w:rPr>
          <w:rFonts w:ascii="Times New Roman" w:hAnsi="Times New Roman"/>
        </w:rPr>
      </w:pPr>
    </w:p>
    <w:p w:rsidR="002068CA" w:rsidRPr="00877BA7" w:rsidRDefault="00681445" w:rsidP="002068CA">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Bye mother. I love you.</w:t>
      </w:r>
      <w:r w:rsidR="00FC6A6E">
        <w:rPr>
          <w:rFonts w:ascii="Times New Roman" w:hAnsi="Times New Roman"/>
        </w:rPr>
        <w:t xml:space="preserve"> (5)</w:t>
      </w:r>
    </w:p>
    <w:p w:rsidR="002068CA" w:rsidRPr="00877BA7" w:rsidRDefault="002068CA" w:rsidP="002068CA">
      <w:pPr>
        <w:spacing w:after="0"/>
        <w:rPr>
          <w:rFonts w:ascii="Times New Roman" w:hAnsi="Times New Roman"/>
        </w:rPr>
      </w:pPr>
    </w:p>
    <w:p w:rsidR="002068CA" w:rsidRPr="00877BA7" w:rsidRDefault="00681445" w:rsidP="002068CA">
      <w:pPr>
        <w:spacing w:after="0"/>
        <w:rPr>
          <w:rFonts w:ascii="Times New Roman" w:hAnsi="Times New Roman"/>
        </w:rPr>
      </w:pPr>
      <w:r w:rsidRPr="00877BA7">
        <w:rPr>
          <w:rFonts w:ascii="Times New Roman" w:hAnsi="Times New Roman"/>
        </w:rPr>
        <w:t>Caeser</w:t>
      </w:r>
      <w:r w:rsidR="002068CA" w:rsidRPr="00877BA7">
        <w:rPr>
          <w:rFonts w:ascii="Times New Roman" w:hAnsi="Times New Roman"/>
        </w:rPr>
        <w:t xml:space="preserve"> leaves the tent.</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The camp is alerted the Augustus’ departure.</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Villagers:  Everyone.  He’s leaving.</w:t>
      </w:r>
    </w:p>
    <w:p w:rsidR="002068CA" w:rsidRPr="00877BA7" w:rsidRDefault="002068CA" w:rsidP="002068CA">
      <w:pPr>
        <w:spacing w:after="0"/>
        <w:rPr>
          <w:rFonts w:ascii="Times New Roman" w:hAnsi="Times New Roman"/>
        </w:rPr>
      </w:pPr>
    </w:p>
    <w:p w:rsidR="002068CA" w:rsidRPr="00877BA7" w:rsidRDefault="002068CA" w:rsidP="002068CA">
      <w:pPr>
        <w:spacing w:after="0"/>
        <w:rPr>
          <w:rFonts w:ascii="Times New Roman" w:hAnsi="Times New Roman"/>
        </w:rPr>
      </w:pPr>
      <w:r w:rsidRPr="00877BA7">
        <w:rPr>
          <w:rFonts w:ascii="Times New Roman" w:hAnsi="Times New Roman"/>
        </w:rPr>
        <w:t>The priest stops him on the way.</w:t>
      </w:r>
    </w:p>
    <w:p w:rsidR="002068CA" w:rsidRPr="00877BA7" w:rsidRDefault="002068CA" w:rsidP="002068CA">
      <w:pPr>
        <w:spacing w:after="0"/>
        <w:rPr>
          <w:rFonts w:ascii="Times New Roman" w:hAnsi="Times New Roman"/>
        </w:rPr>
      </w:pPr>
    </w:p>
    <w:p w:rsidR="00D3626E" w:rsidRPr="00877BA7" w:rsidRDefault="002068CA" w:rsidP="002068CA">
      <w:pPr>
        <w:spacing w:after="0"/>
        <w:rPr>
          <w:rFonts w:ascii="Times New Roman" w:hAnsi="Times New Roman"/>
        </w:rPr>
      </w:pPr>
      <w:r w:rsidRPr="00877BA7">
        <w:rPr>
          <w:rFonts w:ascii="Times New Roman" w:hAnsi="Times New Roman"/>
        </w:rPr>
        <w:t>Priest: I know what you plan on doing Augustus.</w:t>
      </w:r>
      <w:r w:rsidR="00D3626E" w:rsidRPr="00877BA7">
        <w:rPr>
          <w:rFonts w:ascii="Times New Roman" w:hAnsi="Times New Roman"/>
        </w:rPr>
        <w:t xml:space="preserve">  </w:t>
      </w:r>
    </w:p>
    <w:p w:rsidR="00D3626E" w:rsidRPr="00877BA7" w:rsidRDefault="00D3626E" w:rsidP="002068CA">
      <w:pPr>
        <w:spacing w:after="0"/>
        <w:rPr>
          <w:rFonts w:ascii="Times New Roman" w:hAnsi="Times New Roman"/>
        </w:rPr>
      </w:pPr>
    </w:p>
    <w:p w:rsidR="00D3626E" w:rsidRPr="00877BA7" w:rsidRDefault="00D3626E" w:rsidP="002068CA">
      <w:pPr>
        <w:spacing w:after="0"/>
        <w:rPr>
          <w:rFonts w:ascii="Times New Roman" w:hAnsi="Times New Roman"/>
        </w:rPr>
      </w:pPr>
      <w:r w:rsidRPr="00877BA7">
        <w:rPr>
          <w:rFonts w:ascii="Times New Roman" w:hAnsi="Times New Roman"/>
        </w:rPr>
        <w:t>Augustus: How did you know?</w:t>
      </w:r>
    </w:p>
    <w:p w:rsidR="00D3626E" w:rsidRPr="00877BA7" w:rsidRDefault="00D3626E" w:rsidP="002068CA">
      <w:pPr>
        <w:spacing w:after="0"/>
        <w:rPr>
          <w:rFonts w:ascii="Times New Roman" w:hAnsi="Times New Roman"/>
        </w:rPr>
      </w:pPr>
    </w:p>
    <w:p w:rsidR="00D3626E" w:rsidRPr="00877BA7" w:rsidRDefault="00681445" w:rsidP="002068CA">
      <w:pPr>
        <w:spacing w:after="0"/>
        <w:rPr>
          <w:rFonts w:ascii="Times New Roman" w:hAnsi="Times New Roman"/>
        </w:rPr>
      </w:pPr>
      <w:r w:rsidRPr="00877BA7">
        <w:rPr>
          <w:rFonts w:ascii="Times New Roman" w:hAnsi="Times New Roman"/>
        </w:rPr>
        <w:t>Caeser</w:t>
      </w:r>
      <w:r w:rsidR="00D3626E" w:rsidRPr="00877BA7">
        <w:rPr>
          <w:rFonts w:ascii="Times New Roman" w:hAnsi="Times New Roman"/>
        </w:rPr>
        <w:t>: Sorry Father.</w:t>
      </w:r>
      <w:r w:rsidR="00FC6A6E">
        <w:rPr>
          <w:rFonts w:ascii="Times New Roman" w:hAnsi="Times New Roman"/>
        </w:rPr>
        <w:t xml:space="preserve"> (2)</w:t>
      </w:r>
    </w:p>
    <w:p w:rsidR="00D3626E" w:rsidRPr="00877BA7" w:rsidRDefault="00D3626E" w:rsidP="002068CA">
      <w:pPr>
        <w:spacing w:after="0"/>
        <w:rPr>
          <w:rFonts w:ascii="Times New Roman" w:hAnsi="Times New Roman"/>
        </w:rPr>
      </w:pPr>
    </w:p>
    <w:p w:rsidR="00D3626E" w:rsidRPr="00877BA7" w:rsidRDefault="00D3626E" w:rsidP="00D3626E">
      <w:pPr>
        <w:spacing w:after="0"/>
        <w:rPr>
          <w:rFonts w:ascii="Times New Roman" w:hAnsi="Times New Roman"/>
        </w:rPr>
      </w:pPr>
      <w:r w:rsidRPr="00877BA7">
        <w:rPr>
          <w:rFonts w:ascii="Times New Roman" w:hAnsi="Times New Roman"/>
        </w:rPr>
        <w:t xml:space="preserve">Augustus: </w:t>
      </w:r>
      <w:r w:rsidR="00380CF2" w:rsidRPr="00877BA7">
        <w:rPr>
          <w:rFonts w:ascii="Times New Roman" w:hAnsi="Times New Roman"/>
        </w:rPr>
        <w:t xml:space="preserve">I will return with all the answers </w:t>
      </w:r>
      <w:r w:rsidR="004B50C3">
        <w:rPr>
          <w:rFonts w:ascii="Times New Roman" w:hAnsi="Times New Roman"/>
        </w:rPr>
        <w:t>we’ve all been searching for!</w:t>
      </w:r>
      <w:r w:rsidR="00380CF2" w:rsidRPr="00877BA7">
        <w:rPr>
          <w:rFonts w:ascii="Times New Roman" w:hAnsi="Times New Roman"/>
        </w:rPr>
        <w:t xml:space="preserve">  </w:t>
      </w:r>
      <w:r w:rsidR="004B50C3">
        <w:rPr>
          <w:rFonts w:ascii="Times New Roman" w:hAnsi="Times New Roman"/>
        </w:rPr>
        <w:t xml:space="preserve">As we all know our answers must lie where our Lord hid his face and took away the magic from us because of the disbelief of the Rediits. </w:t>
      </w:r>
      <w:r w:rsidR="00380CF2" w:rsidRPr="00877BA7">
        <w:rPr>
          <w:rFonts w:ascii="Times New Roman" w:hAnsi="Times New Roman"/>
        </w:rPr>
        <w:t>I believe I will return the Rediits back to the glory we once knew when Corydon Deus walked among us!</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t>Rediits</w:t>
      </w:r>
      <w:r w:rsidR="00D3626E" w:rsidRPr="00877BA7">
        <w:rPr>
          <w:rFonts w:ascii="Times New Roman" w:hAnsi="Times New Roman"/>
        </w:rPr>
        <w:t xml:space="preserve">:  </w:t>
      </w:r>
      <w:r w:rsidRPr="00877BA7">
        <w:rPr>
          <w:rFonts w:ascii="Times New Roman" w:hAnsi="Times New Roman"/>
        </w:rPr>
        <w:t>Please don't l</w:t>
      </w:r>
      <w:r w:rsidR="00D3626E" w:rsidRPr="00877BA7">
        <w:rPr>
          <w:rFonts w:ascii="Times New Roman" w:hAnsi="Times New Roman"/>
        </w:rPr>
        <w:t>eave! Who will fix our drones when they break down?</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t>Rediits</w:t>
      </w:r>
      <w:r w:rsidR="00D3626E" w:rsidRPr="00877BA7">
        <w:rPr>
          <w:rFonts w:ascii="Times New Roman" w:hAnsi="Times New Roman"/>
        </w:rPr>
        <w:t xml:space="preserve">:  It's impossible! All who go deep into the </w:t>
      </w:r>
      <w:r w:rsidR="007F78F4" w:rsidRPr="00877BA7">
        <w:rPr>
          <w:rFonts w:ascii="Times New Roman" w:hAnsi="Times New Roman"/>
        </w:rPr>
        <w:t>Heremus</w:t>
      </w:r>
      <w:r w:rsidR="00D3626E" w:rsidRPr="00877BA7">
        <w:rPr>
          <w:rFonts w:ascii="Times New Roman" w:hAnsi="Times New Roman"/>
        </w:rPr>
        <w:t xml:space="preserve"> never come back.</w:t>
      </w:r>
    </w:p>
    <w:p w:rsidR="00D3626E" w:rsidRPr="00877BA7" w:rsidRDefault="00D3626E" w:rsidP="00D3626E">
      <w:pPr>
        <w:spacing w:after="0"/>
        <w:rPr>
          <w:rFonts w:ascii="Times New Roman" w:hAnsi="Times New Roman"/>
        </w:rPr>
      </w:pPr>
    </w:p>
    <w:p w:rsidR="00D3626E" w:rsidRPr="00877BA7" w:rsidRDefault="00380CF2" w:rsidP="00D3626E">
      <w:pPr>
        <w:spacing w:after="0"/>
        <w:rPr>
          <w:rFonts w:ascii="Times New Roman" w:hAnsi="Times New Roman"/>
        </w:rPr>
      </w:pPr>
      <w:r w:rsidRPr="00877BA7">
        <w:rPr>
          <w:rFonts w:ascii="Times New Roman" w:hAnsi="Times New Roman"/>
        </w:rPr>
        <w:t xml:space="preserve">High </w:t>
      </w:r>
      <w:r w:rsidR="00D3626E" w:rsidRPr="00877BA7">
        <w:rPr>
          <w:rFonts w:ascii="Times New Roman" w:hAnsi="Times New Roman"/>
        </w:rPr>
        <w:t>Priest: Many have tried and failed. I've seen many widows cry after their husbands who failed to return. What makes you so different?</w:t>
      </w:r>
    </w:p>
    <w:p w:rsidR="00D3626E" w:rsidRPr="00877BA7" w:rsidRDefault="00D3626E" w:rsidP="00D3626E">
      <w:pPr>
        <w:spacing w:after="0"/>
        <w:rPr>
          <w:rFonts w:ascii="Times New Roman" w:hAnsi="Times New Roman"/>
        </w:rPr>
      </w:pPr>
    </w:p>
    <w:p w:rsidR="00D3626E" w:rsidRPr="00877BA7" w:rsidRDefault="00D3626E" w:rsidP="00D3626E">
      <w:pPr>
        <w:spacing w:after="0"/>
        <w:rPr>
          <w:rFonts w:ascii="Times New Roman" w:hAnsi="Times New Roman"/>
        </w:rPr>
      </w:pPr>
      <w:r w:rsidRPr="00877BA7">
        <w:rPr>
          <w:rFonts w:ascii="Times New Roman" w:hAnsi="Times New Roman"/>
        </w:rPr>
        <w:t xml:space="preserve">Augustus: The blood of Cid, the great engineer flows through me. </w:t>
      </w:r>
      <w:r w:rsidR="004C63A6" w:rsidRPr="00877BA7">
        <w:rPr>
          <w:rFonts w:ascii="Times New Roman" w:hAnsi="Times New Roman"/>
        </w:rPr>
        <w:t>Corydon Deus</w:t>
      </w:r>
      <w:r w:rsidRPr="00877BA7">
        <w:rPr>
          <w:rFonts w:ascii="Times New Roman" w:hAnsi="Times New Roman"/>
        </w:rPr>
        <w:t xml:space="preserve"> was with him and he is also with me. I will triumph over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who only believe in their precious minerals and technology.</w:t>
      </w:r>
    </w:p>
    <w:p w:rsidR="00D3626E" w:rsidRPr="00877BA7" w:rsidRDefault="00D3626E" w:rsidP="00D3626E">
      <w:pPr>
        <w:spacing w:after="0"/>
        <w:rPr>
          <w:rFonts w:ascii="Times New Roman" w:hAnsi="Times New Roman"/>
        </w:rPr>
      </w:pPr>
    </w:p>
    <w:p w:rsidR="00D3626E" w:rsidRPr="00877BA7" w:rsidRDefault="00CC35F3" w:rsidP="00885412">
      <w:pPr>
        <w:pStyle w:val="NormalWeb"/>
        <w:spacing w:after="0"/>
      </w:pPr>
      <w:r w:rsidRPr="00877BA7">
        <w:t>High priest</w:t>
      </w:r>
      <w:r w:rsidR="00D3626E" w:rsidRPr="00877BA7">
        <w:t xml:space="preserve">: </w:t>
      </w:r>
      <w:r w:rsidR="00885412" w:rsidRPr="00877BA7">
        <w:t>I think…</w:t>
      </w:r>
      <w:r w:rsidR="00D3626E" w:rsidRPr="00877BA7">
        <w:t>.</w:t>
      </w:r>
    </w:p>
    <w:p w:rsidR="00DA58AD" w:rsidRPr="00877BA7" w:rsidRDefault="00DA58AD" w:rsidP="00D3626E">
      <w:pPr>
        <w:spacing w:after="0"/>
        <w:rPr>
          <w:rFonts w:ascii="Times New Roman" w:hAnsi="Times New Roman"/>
        </w:rPr>
      </w:pPr>
    </w:p>
    <w:p w:rsidR="009142B8" w:rsidRPr="00877BA7" w:rsidRDefault="009142B8" w:rsidP="00D3626E">
      <w:pPr>
        <w:spacing w:after="0"/>
        <w:rPr>
          <w:rFonts w:ascii="Times New Roman" w:hAnsi="Times New Roman"/>
        </w:rPr>
      </w:pPr>
      <w:r w:rsidRPr="00877BA7">
        <w:rPr>
          <w:rFonts w:ascii="Times New Roman" w:hAnsi="Times New Roman"/>
        </w:rPr>
        <w:t xml:space="preserve">Airloft </w:t>
      </w:r>
      <w:r w:rsidR="00885412" w:rsidRPr="00877BA7">
        <w:rPr>
          <w:rFonts w:ascii="Times New Roman" w:hAnsi="Times New Roman"/>
        </w:rPr>
        <w:t>bursts out of Augustus’ tent</w:t>
      </w:r>
      <w:r w:rsidRPr="00877BA7">
        <w:rPr>
          <w:rFonts w:ascii="Times New Roman" w:hAnsi="Times New Roman"/>
        </w:rPr>
        <w:t xml:space="preserve">. </w:t>
      </w:r>
    </w:p>
    <w:p w:rsidR="00885412" w:rsidRPr="00877BA7" w:rsidRDefault="00885412" w:rsidP="00D3626E">
      <w:pPr>
        <w:spacing w:after="0"/>
        <w:rPr>
          <w:rFonts w:ascii="Times New Roman" w:hAnsi="Times New Roman"/>
        </w:rPr>
      </w:pPr>
    </w:p>
    <w:p w:rsidR="009142B8" w:rsidRPr="00877BA7" w:rsidRDefault="009142B8" w:rsidP="00D3626E">
      <w:pPr>
        <w:spacing w:after="0"/>
        <w:rPr>
          <w:rFonts w:ascii="Times New Roman" w:hAnsi="Times New Roman"/>
        </w:rPr>
      </w:pPr>
      <w:r w:rsidRPr="00877BA7">
        <w:rPr>
          <w:rFonts w:ascii="Times New Roman" w:hAnsi="Times New Roman"/>
        </w:rPr>
        <w:t>Airloft Description: A top-of-the-line drone</w:t>
      </w:r>
      <w:r w:rsidR="00CC35F3" w:rsidRPr="00877BA7">
        <w:rPr>
          <w:rFonts w:ascii="Times New Roman" w:hAnsi="Times New Roman"/>
        </w:rPr>
        <w:t xml:space="preserve"> model</w:t>
      </w:r>
      <w:r w:rsidRPr="00877BA7">
        <w:rPr>
          <w:rFonts w:ascii="Times New Roman" w:hAnsi="Times New Roman"/>
        </w:rPr>
        <w:t xml:space="preserve"> given</w:t>
      </w:r>
      <w:r w:rsidR="00CC35F3" w:rsidRPr="00877BA7">
        <w:rPr>
          <w:rFonts w:ascii="Times New Roman" w:hAnsi="Times New Roman"/>
        </w:rPr>
        <w:t xml:space="preserve"> to Augustus by the high priest to repair. </w:t>
      </w:r>
      <w:r w:rsidRPr="00877BA7">
        <w:rPr>
          <w:rFonts w:ascii="Times New Roman" w:hAnsi="Times New Roman"/>
        </w:rPr>
        <w:t xml:space="preserve">Airloft was initially a </w:t>
      </w:r>
      <w:r w:rsidR="004E44FD" w:rsidRPr="00877BA7">
        <w:rPr>
          <w:rFonts w:ascii="Times New Roman" w:hAnsi="Times New Roman"/>
        </w:rPr>
        <w:t>Reditus</w:t>
      </w:r>
      <w:r w:rsidRPr="00877BA7">
        <w:rPr>
          <w:rFonts w:ascii="Times New Roman" w:hAnsi="Times New Roman"/>
        </w:rPr>
        <w:t xml:space="preserve"> drone but through a stroke of luck the </w:t>
      </w:r>
      <w:r w:rsidR="001407A4" w:rsidRPr="00877BA7">
        <w:rPr>
          <w:rFonts w:ascii="Times New Roman" w:hAnsi="Times New Roman"/>
        </w:rPr>
        <w:t>Rediit</w:t>
      </w:r>
      <w:r w:rsidRPr="00877BA7">
        <w:rPr>
          <w:rFonts w:ascii="Times New Roman" w:hAnsi="Times New Roman"/>
        </w:rPr>
        <w:t>s shot him down. Augustus, the top engineer in the camp,</w:t>
      </w:r>
      <w:r w:rsidR="00CC35F3" w:rsidRPr="00877BA7">
        <w:rPr>
          <w:rFonts w:ascii="Times New Roman" w:hAnsi="Times New Roman"/>
        </w:rPr>
        <w:t xml:space="preserve"> found it difficult to repair and left it as a hopeless case.</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High priest: Augustus it works!</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Augustus: I thought I’d try one more time to fix him. I couldn’t sleep. Something must’ve clicked.</w:t>
      </w:r>
    </w:p>
    <w:p w:rsidR="00CC35F3" w:rsidRPr="00877BA7" w:rsidRDefault="00CC35F3"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Ceaser: Would you look at that!</w:t>
      </w:r>
      <w:r w:rsidR="00FC6A6E">
        <w:rPr>
          <w:rFonts w:ascii="Times New Roman" w:hAnsi="Times New Roman"/>
        </w:rPr>
        <w:t xml:space="preserve"> (5)</w:t>
      </w:r>
    </w:p>
    <w:p w:rsidR="00CC35F3" w:rsidRPr="00877BA7" w:rsidRDefault="00CC35F3" w:rsidP="00D3626E">
      <w:pPr>
        <w:spacing w:after="0"/>
        <w:rPr>
          <w:rFonts w:ascii="Times New Roman" w:hAnsi="Times New Roman"/>
        </w:rPr>
      </w:pPr>
    </w:p>
    <w:p w:rsidR="00DA58AD" w:rsidRPr="00877BA7" w:rsidRDefault="00DA58AD" w:rsidP="00D3626E">
      <w:pPr>
        <w:spacing w:after="0"/>
        <w:rPr>
          <w:rFonts w:ascii="Times New Roman" w:hAnsi="Times New Roman"/>
        </w:rPr>
      </w:pPr>
      <w:r w:rsidRPr="00877BA7">
        <w:rPr>
          <w:rFonts w:ascii="Times New Roman" w:hAnsi="Times New Roman"/>
        </w:rPr>
        <w:t>Airloft:</w:t>
      </w:r>
      <w:r w:rsidR="00CC35F3" w:rsidRPr="00877BA7">
        <w:rPr>
          <w:rFonts w:ascii="Times New Roman" w:hAnsi="Times New Roman"/>
        </w:rPr>
        <w:t xml:space="preserve"> State directive.</w:t>
      </w:r>
    </w:p>
    <w:p w:rsidR="00DA58AD" w:rsidRPr="00877BA7" w:rsidRDefault="00DA58AD" w:rsidP="00D3626E">
      <w:pPr>
        <w:spacing w:after="0"/>
        <w:rPr>
          <w:rFonts w:ascii="Times New Roman" w:hAnsi="Times New Roman"/>
        </w:rPr>
      </w:pPr>
    </w:p>
    <w:p w:rsidR="00CC35F3" w:rsidRPr="00877BA7" w:rsidRDefault="00CC35F3" w:rsidP="00D3626E">
      <w:pPr>
        <w:spacing w:after="0"/>
        <w:rPr>
          <w:rFonts w:ascii="Times New Roman" w:hAnsi="Times New Roman"/>
        </w:rPr>
      </w:pPr>
      <w:r w:rsidRPr="00877BA7">
        <w:rPr>
          <w:rFonts w:ascii="Times New Roman" w:hAnsi="Times New Roman"/>
        </w:rPr>
        <w:t>High priest:</w:t>
      </w:r>
      <w:r w:rsidR="00EA28D9" w:rsidRPr="00877BA7">
        <w:rPr>
          <w:rFonts w:ascii="Times New Roman" w:hAnsi="Times New Roman"/>
        </w:rPr>
        <w:t xml:space="preserve"> Protect Augustus and Caesar at any cost as they travel through the Heremus.</w:t>
      </w:r>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Airloft: Protect Augustus and Caesar any cost as they travel through the Heremus. State secondary directive.</w:t>
      </w:r>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High Priest: Self Destruct if captured by a Reditus.</w:t>
      </w:r>
    </w:p>
    <w:p w:rsidR="00EA28D9" w:rsidRPr="00877BA7" w:rsidRDefault="00EA28D9" w:rsidP="00D3626E">
      <w:pPr>
        <w:spacing w:after="0"/>
        <w:rPr>
          <w:rFonts w:ascii="Times New Roman" w:hAnsi="Times New Roman"/>
        </w:rPr>
      </w:pPr>
    </w:p>
    <w:p w:rsidR="00EA28D9" w:rsidRPr="00877BA7" w:rsidRDefault="00EA28D9" w:rsidP="00D3626E">
      <w:pPr>
        <w:spacing w:after="0"/>
        <w:rPr>
          <w:rFonts w:ascii="Times New Roman" w:hAnsi="Times New Roman"/>
        </w:rPr>
      </w:pPr>
      <w:r w:rsidRPr="00877BA7">
        <w:rPr>
          <w:rFonts w:ascii="Times New Roman" w:hAnsi="Times New Roman"/>
        </w:rPr>
        <w:t>Airloft: Directives confirmed. Initiating protocol.</w:t>
      </w:r>
    </w:p>
    <w:p w:rsidR="00EA28D9" w:rsidRPr="00877BA7" w:rsidRDefault="00EA28D9" w:rsidP="00D3626E">
      <w:pPr>
        <w:spacing w:after="0"/>
        <w:rPr>
          <w:rFonts w:ascii="Times New Roman" w:hAnsi="Times New Roman"/>
        </w:rPr>
      </w:pPr>
    </w:p>
    <w:p w:rsidR="00CC35F3" w:rsidRPr="00877BA7" w:rsidRDefault="00EA28D9" w:rsidP="00D3626E">
      <w:pPr>
        <w:spacing w:after="0"/>
        <w:rPr>
          <w:rFonts w:ascii="Times New Roman" w:hAnsi="Times New Roman"/>
        </w:rPr>
      </w:pPr>
      <w:r w:rsidRPr="00877BA7">
        <w:rPr>
          <w:rFonts w:ascii="Times New Roman" w:hAnsi="Times New Roman"/>
        </w:rPr>
        <w:t>Augustus: Thank you high priest for your generosity. I will return your drone.</w:t>
      </w:r>
    </w:p>
    <w:p w:rsidR="00EA28D9" w:rsidRPr="00877BA7" w:rsidRDefault="00EA28D9" w:rsidP="00D3626E">
      <w:pPr>
        <w:spacing w:after="0"/>
        <w:rPr>
          <w:rFonts w:ascii="Times New Roman" w:hAnsi="Times New Roman"/>
        </w:rPr>
      </w:pPr>
    </w:p>
    <w:p w:rsidR="00DA58AD" w:rsidRPr="00877BA7" w:rsidRDefault="00EA28D9" w:rsidP="00D3626E">
      <w:pPr>
        <w:spacing w:after="0"/>
        <w:rPr>
          <w:rFonts w:ascii="Times New Roman" w:hAnsi="Times New Roman"/>
        </w:rPr>
      </w:pPr>
      <w:r w:rsidRPr="00877BA7">
        <w:rPr>
          <w:rFonts w:ascii="Times New Roman" w:hAnsi="Times New Roman"/>
        </w:rPr>
        <w:t>High Priest</w:t>
      </w:r>
      <w:r w:rsidR="00DA58AD" w:rsidRPr="00877BA7">
        <w:rPr>
          <w:rFonts w:ascii="Times New Roman" w:hAnsi="Times New Roman"/>
        </w:rPr>
        <w:t xml:space="preserve">:  </w:t>
      </w:r>
      <w:r w:rsidRPr="00877BA7">
        <w:rPr>
          <w:rFonts w:ascii="Times New Roman" w:hAnsi="Times New Roman"/>
        </w:rPr>
        <w:t xml:space="preserve">Consider the drone as a gift for your faithful service to the Rediit cause. </w:t>
      </w:r>
      <w:r w:rsidR="00DA58AD" w:rsidRPr="00877BA7">
        <w:rPr>
          <w:rFonts w:ascii="Times New Roman" w:hAnsi="Times New Roman"/>
        </w:rPr>
        <w:t xml:space="preserve">All the </w:t>
      </w:r>
      <w:r w:rsidR="00682152" w:rsidRPr="00877BA7">
        <w:rPr>
          <w:rFonts w:ascii="Times New Roman" w:hAnsi="Times New Roman"/>
        </w:rPr>
        <w:t>Rediits</w:t>
      </w:r>
      <w:r w:rsidR="00DA58AD" w:rsidRPr="00877BA7">
        <w:rPr>
          <w:rFonts w:ascii="Times New Roman" w:hAnsi="Times New Roman"/>
        </w:rPr>
        <w:t xml:space="preserve"> have been notified of your intentions.  Please stop by their tents.  They wish to help you in your journey.  Whenever one of you attempts this it revives a spark of hope in my heart.  May </w:t>
      </w:r>
      <w:r w:rsidR="004C63A6" w:rsidRPr="00877BA7">
        <w:rPr>
          <w:rFonts w:ascii="Times New Roman" w:hAnsi="Times New Roman"/>
        </w:rPr>
        <w:t>Corydon Deus</w:t>
      </w:r>
      <w:r w:rsidR="00DA58AD" w:rsidRPr="00877BA7">
        <w:rPr>
          <w:rFonts w:ascii="Times New Roman" w:hAnsi="Times New Roman"/>
        </w:rPr>
        <w:t xml:space="preserve"> be with you.</w:t>
      </w:r>
    </w:p>
    <w:p w:rsidR="00DA58AD" w:rsidRPr="00877BA7" w:rsidRDefault="00DA58AD" w:rsidP="00D3626E">
      <w:pPr>
        <w:spacing w:after="0"/>
        <w:rPr>
          <w:rFonts w:ascii="Times New Roman" w:hAnsi="Times New Roman"/>
        </w:rPr>
      </w:pPr>
    </w:p>
    <w:p w:rsidR="00DA58AD" w:rsidRPr="00877BA7" w:rsidRDefault="00DA58AD" w:rsidP="00D3626E">
      <w:pPr>
        <w:spacing w:after="0"/>
        <w:rPr>
          <w:rFonts w:ascii="Times New Roman" w:hAnsi="Times New Roman"/>
        </w:rPr>
      </w:pPr>
      <w:r w:rsidRPr="00877BA7">
        <w:rPr>
          <w:rFonts w:ascii="Times New Roman" w:hAnsi="Times New Roman"/>
        </w:rPr>
        <w:t>Airloft joins the party</w:t>
      </w:r>
    </w:p>
    <w:p w:rsidR="00DA58AD" w:rsidRPr="00877BA7" w:rsidRDefault="00DA58AD" w:rsidP="00D3626E">
      <w:pPr>
        <w:spacing w:after="0"/>
        <w:rPr>
          <w:rFonts w:ascii="Times New Roman" w:hAnsi="Times New Roman"/>
        </w:rPr>
      </w:pPr>
    </w:p>
    <w:p w:rsidR="007B7F0B" w:rsidRPr="00877BA7" w:rsidRDefault="007B7F0B" w:rsidP="007B7F0B">
      <w:pPr>
        <w:spacing w:after="0"/>
        <w:rPr>
          <w:rFonts w:ascii="Times New Roman" w:hAnsi="Times New Roman"/>
        </w:rPr>
      </w:pPr>
      <w:r w:rsidRPr="00877BA7">
        <w:rPr>
          <w:rFonts w:ascii="Times New Roman" w:hAnsi="Times New Roman"/>
        </w:rPr>
        <w:t>High Priest: Augustus, come and see me later. I have some work for you.</w:t>
      </w:r>
    </w:p>
    <w:p w:rsidR="007B7F0B" w:rsidRPr="00877BA7" w:rsidRDefault="007B7F0B" w:rsidP="007B7F0B">
      <w:pPr>
        <w:spacing w:after="0"/>
        <w:rPr>
          <w:rFonts w:ascii="Times New Roman" w:hAnsi="Times New Roman"/>
        </w:rPr>
      </w:pPr>
    </w:p>
    <w:p w:rsidR="007B7F0B" w:rsidRPr="00877BA7" w:rsidRDefault="007B7F0B" w:rsidP="007B7F0B">
      <w:pPr>
        <w:spacing w:after="0"/>
        <w:rPr>
          <w:rFonts w:ascii="Times New Roman" w:hAnsi="Times New Roman"/>
        </w:rPr>
      </w:pPr>
      <w:r w:rsidRPr="00877BA7">
        <w:rPr>
          <w:rFonts w:ascii="Times New Roman" w:hAnsi="Times New Roman"/>
        </w:rPr>
        <w:lastRenderedPageBreak/>
        <w:t>Theresa: Ceaser, I need to speak to you.</w:t>
      </w:r>
      <w:r w:rsidR="00E620FD" w:rsidRPr="00877BA7">
        <w:rPr>
          <w:rFonts w:ascii="Times New Roman" w:hAnsi="Times New Roman"/>
        </w:rPr>
        <w:t xml:space="preserve"> Come to my tent.</w:t>
      </w:r>
    </w:p>
    <w:p w:rsidR="0076513D" w:rsidRPr="00877BA7" w:rsidRDefault="00ED1F2B" w:rsidP="0076513D">
      <w:pPr>
        <w:pStyle w:val="Heading1"/>
        <w:rPr>
          <w:rFonts w:ascii="Times New Roman" w:hAnsi="Times New Roman" w:cs="Times New Roman"/>
        </w:rPr>
      </w:pPr>
      <w:bookmarkStart w:id="6" w:name="_Toc76405178"/>
      <w:r w:rsidRPr="00877BA7">
        <w:rPr>
          <w:rFonts w:ascii="Times New Roman" w:hAnsi="Times New Roman" w:cs="Times New Roman"/>
        </w:rPr>
        <w:t>Rediit Camp People</w:t>
      </w:r>
      <w:bookmarkEnd w:id="6"/>
    </w:p>
    <w:p w:rsidR="00196DDC" w:rsidRDefault="00196DDC" w:rsidP="00196DDC">
      <w:pPr>
        <w:pStyle w:val="NormalWeb"/>
        <w:spacing w:after="0"/>
      </w:pPr>
      <w:r>
        <w:t xml:space="preserve">Augustus Wife:  Who’s going to fix the gaping hole in our tent roof? I’ve never seen a drone suddenly come alive with such vivacity. He tore right through our tent. I’ll manage to fix it while you’re gone. </w:t>
      </w:r>
      <w:r w:rsidRPr="00196DDC">
        <w:t>Do you want to rest here before going?</w:t>
      </w:r>
    </w:p>
    <w:p w:rsidR="00EC27FD" w:rsidRDefault="00EC27FD" w:rsidP="004125CE">
      <w:pPr>
        <w:spacing w:after="0"/>
        <w:rPr>
          <w:rFonts w:ascii="Times New Roman" w:hAnsi="Times New Roman"/>
        </w:rPr>
      </w:pPr>
    </w:p>
    <w:p w:rsidR="00196DDC" w:rsidRPr="004125CE" w:rsidRDefault="004125CE" w:rsidP="004125CE">
      <w:pPr>
        <w:spacing w:after="0"/>
        <w:rPr>
          <w:rFonts w:ascii="Times New Roman" w:hAnsi="Times New Roman"/>
        </w:rPr>
      </w:pPr>
      <w:r w:rsidRPr="004125CE">
        <w:rPr>
          <w:rFonts w:ascii="Times New Roman" w:hAnsi="Times New Roman"/>
        </w:rPr>
        <w:t>Augustus Wife</w:t>
      </w:r>
      <w:r>
        <w:t xml:space="preserve">: </w:t>
      </w:r>
      <w:r w:rsidRPr="004125CE">
        <w:rPr>
          <w:rFonts w:ascii="Times New Roman" w:hAnsi="Times New Roman"/>
        </w:rPr>
        <w:t>I'll be fine while you are gone. I'll stay busy and</w:t>
      </w:r>
      <w:r>
        <w:rPr>
          <w:rFonts w:ascii="Times New Roman" w:hAnsi="Times New Roman"/>
        </w:rPr>
        <w:t xml:space="preserve"> </w:t>
      </w:r>
      <w:r w:rsidRPr="004125CE">
        <w:rPr>
          <w:rFonts w:ascii="Times New Roman" w:hAnsi="Times New Roman"/>
        </w:rPr>
        <w:t>before you know it you'll be here again and things will be like they were.</w:t>
      </w:r>
    </w:p>
    <w:p w:rsidR="0076513D" w:rsidRPr="00877BA7" w:rsidRDefault="0076513D" w:rsidP="0076513D">
      <w:pPr>
        <w:pStyle w:val="Address"/>
        <w:jc w:val="left"/>
        <w:rPr>
          <w:rFonts w:ascii="Times New Roman" w:hAnsi="Times New Roman"/>
        </w:rPr>
      </w:pPr>
      <w:r w:rsidRPr="00877BA7">
        <w:rPr>
          <w:rFonts w:ascii="Times New Roman" w:hAnsi="Times New Roman"/>
        </w:rPr>
        <w:t>Shopkeeper1: I got weapons if you can call them that.</w:t>
      </w:r>
    </w:p>
    <w:p w:rsidR="0076513D" w:rsidRPr="00877BA7" w:rsidRDefault="0076513D" w:rsidP="0076513D">
      <w:pPr>
        <w:pStyle w:val="Address"/>
        <w:jc w:val="left"/>
        <w:rPr>
          <w:rFonts w:ascii="Times New Roman" w:hAnsi="Times New Roman"/>
        </w:rPr>
      </w:pPr>
    </w:p>
    <w:p w:rsidR="0076513D" w:rsidRPr="00877BA7" w:rsidRDefault="0076513D" w:rsidP="0076513D">
      <w:pPr>
        <w:pStyle w:val="Address"/>
        <w:jc w:val="left"/>
        <w:rPr>
          <w:rFonts w:ascii="Times New Roman" w:hAnsi="Times New Roman"/>
        </w:rPr>
      </w:pPr>
      <w:r w:rsidRPr="00877BA7">
        <w:rPr>
          <w:rFonts w:ascii="Times New Roman" w:hAnsi="Times New Roman"/>
        </w:rPr>
        <w:t>Shopkeeper2: Whaddaya want in the name of Corydon Deus.</w:t>
      </w:r>
    </w:p>
    <w:p w:rsidR="0076513D" w:rsidRPr="00877BA7" w:rsidRDefault="0076513D" w:rsidP="0076513D">
      <w:pPr>
        <w:pStyle w:val="Address"/>
        <w:jc w:val="left"/>
        <w:rPr>
          <w:rFonts w:ascii="Times New Roman" w:hAnsi="Times New Roman"/>
        </w:rPr>
      </w:pPr>
    </w:p>
    <w:p w:rsidR="0076513D" w:rsidRDefault="0076513D" w:rsidP="0076513D">
      <w:pPr>
        <w:pStyle w:val="Address"/>
        <w:jc w:val="left"/>
        <w:rPr>
          <w:rFonts w:ascii="Times New Roman" w:hAnsi="Times New Roman"/>
        </w:rPr>
      </w:pPr>
      <w:r w:rsidRPr="00877BA7">
        <w:rPr>
          <w:rFonts w:ascii="Times New Roman" w:hAnsi="Times New Roman"/>
        </w:rPr>
        <w:t>Shopkeeper3: My husband works in the pit while I tend to the shop.</w:t>
      </w:r>
    </w:p>
    <w:p w:rsidR="00C42708" w:rsidRDefault="00C42708" w:rsidP="0076513D">
      <w:pPr>
        <w:pStyle w:val="Address"/>
        <w:jc w:val="left"/>
        <w:rPr>
          <w:rFonts w:ascii="Times New Roman" w:hAnsi="Times New Roman"/>
        </w:rPr>
      </w:pPr>
    </w:p>
    <w:p w:rsidR="00C42708" w:rsidRPr="00877BA7" w:rsidRDefault="00C42708" w:rsidP="0076513D">
      <w:pPr>
        <w:pStyle w:val="Address"/>
        <w:jc w:val="left"/>
        <w:rPr>
          <w:rFonts w:ascii="Times New Roman" w:hAnsi="Times New Roman"/>
        </w:rPr>
      </w:pPr>
      <w:r w:rsidRPr="00C42708">
        <w:rPr>
          <w:rFonts w:ascii="Times New Roman" w:hAnsi="Times New Roman"/>
        </w:rPr>
        <w:t xml:space="preserve">Lonely Woman: </w:t>
      </w:r>
      <w:r>
        <w:rPr>
          <w:rFonts w:ascii="Times New Roman" w:hAnsi="Times New Roman"/>
        </w:rPr>
        <w:t>(Woman standing alone on top of tower)</w:t>
      </w:r>
      <w:r w:rsidRPr="00C42708">
        <w:rPr>
          <w:rFonts w:ascii="Times New Roman" w:hAnsi="Times New Roman"/>
        </w:rPr>
        <w:t>When I want to be alone I come up here for fresh air and to take in the view.  I want to see green.  Beautiful green.</w:t>
      </w:r>
    </w:p>
    <w:p w:rsidR="003E2131" w:rsidRPr="00877BA7" w:rsidRDefault="003E2131" w:rsidP="003E2131">
      <w:pPr>
        <w:pStyle w:val="Heading2"/>
        <w:rPr>
          <w:rFonts w:ascii="Times New Roman" w:hAnsi="Times New Roman" w:cs="Times New Roman"/>
        </w:rPr>
      </w:pPr>
      <w:bookmarkStart w:id="7" w:name="_Toc76405188"/>
      <w:bookmarkStart w:id="8" w:name="_Toc76405179"/>
      <w:r w:rsidRPr="00877BA7">
        <w:rPr>
          <w:rFonts w:ascii="Times New Roman" w:hAnsi="Times New Roman" w:cs="Times New Roman"/>
        </w:rPr>
        <w:t>Rediit Herdsman</w:t>
      </w:r>
      <w:bookmarkEnd w:id="7"/>
    </w:p>
    <w:p w:rsidR="003E2131" w:rsidRPr="00877BA7" w:rsidRDefault="003E2131" w:rsidP="003E2131">
      <w:pPr>
        <w:spacing w:after="0"/>
        <w:rPr>
          <w:rFonts w:ascii="Times New Roman" w:hAnsi="Times New Roman"/>
        </w:rPr>
      </w:pPr>
    </w:p>
    <w:p w:rsidR="003E2131" w:rsidRPr="00877BA7" w:rsidRDefault="003E2131" w:rsidP="003E2131">
      <w:pPr>
        <w:spacing w:after="0"/>
        <w:rPr>
          <w:rFonts w:ascii="Times New Roman" w:hAnsi="Times New Roman"/>
        </w:rPr>
      </w:pPr>
      <w:r w:rsidRPr="00877BA7">
        <w:rPr>
          <w:rFonts w:ascii="Times New Roman" w:hAnsi="Times New Roman"/>
        </w:rPr>
        <w:t xml:space="preserve">Rediit Herdsman:  For as long as I can remember we have fed these cattle the dark root. It nourishes us and gives us life from the sustenance these cattle provide. </w:t>
      </w:r>
    </w:p>
    <w:p w:rsidR="003E2131" w:rsidRPr="00877BA7" w:rsidRDefault="003E2131" w:rsidP="003E2131">
      <w:pPr>
        <w:spacing w:after="0"/>
        <w:rPr>
          <w:rFonts w:ascii="Times New Roman" w:hAnsi="Times New Roman"/>
        </w:rPr>
      </w:pPr>
    </w:p>
    <w:p w:rsidR="003E2131" w:rsidRPr="00877BA7" w:rsidRDefault="003E2131" w:rsidP="003E2131">
      <w:pPr>
        <w:spacing w:after="0"/>
        <w:rPr>
          <w:rFonts w:ascii="Times New Roman" w:hAnsi="Times New Roman"/>
        </w:rPr>
      </w:pPr>
      <w:r w:rsidRPr="00877BA7">
        <w:rPr>
          <w:rFonts w:ascii="Times New Roman" w:hAnsi="Times New Roman"/>
        </w:rPr>
        <w:t>Reply 1: Augustus: Yes, the blessed dark root.</w:t>
      </w:r>
    </w:p>
    <w:p w:rsidR="003E2131" w:rsidRPr="00877BA7" w:rsidRDefault="003E2131" w:rsidP="003E2131">
      <w:pPr>
        <w:spacing w:after="0"/>
        <w:rPr>
          <w:rFonts w:ascii="Times New Roman" w:hAnsi="Times New Roman"/>
        </w:rPr>
      </w:pPr>
    </w:p>
    <w:p w:rsidR="003E2131" w:rsidRPr="00877BA7" w:rsidRDefault="003E2131" w:rsidP="003E2131">
      <w:pPr>
        <w:spacing w:after="0"/>
        <w:rPr>
          <w:rFonts w:ascii="Times New Roman" w:hAnsi="Times New Roman"/>
        </w:rPr>
      </w:pPr>
      <w:r w:rsidRPr="00877BA7">
        <w:rPr>
          <w:rFonts w:ascii="Times New Roman" w:hAnsi="Times New Roman"/>
        </w:rPr>
        <w:t>Reply 2: Augustus: Yuck, I can no longer tolerate the bloody tinge of the dark roots.</w:t>
      </w:r>
    </w:p>
    <w:p w:rsidR="003E2131" w:rsidRPr="00877BA7" w:rsidRDefault="003E2131" w:rsidP="003E2131">
      <w:pPr>
        <w:spacing w:after="0"/>
        <w:rPr>
          <w:rFonts w:ascii="Times New Roman" w:hAnsi="Times New Roman"/>
        </w:rPr>
      </w:pPr>
    </w:p>
    <w:p w:rsidR="003E2131" w:rsidRPr="00877BA7" w:rsidRDefault="003E2131" w:rsidP="003E2131">
      <w:pPr>
        <w:spacing w:after="0"/>
        <w:rPr>
          <w:rFonts w:ascii="Times New Roman" w:hAnsi="Times New Roman"/>
        </w:rPr>
      </w:pPr>
      <w:r w:rsidRPr="00877BA7">
        <w:rPr>
          <w:rFonts w:ascii="Times New Roman" w:hAnsi="Times New Roman"/>
        </w:rPr>
        <w:t>Rediit Herdsman Reply 1: He is pure and just to give us blessed sustenance.</w:t>
      </w:r>
      <w:r w:rsidRPr="00877BA7">
        <w:rPr>
          <w:rFonts w:ascii="Times New Roman" w:hAnsi="Times New Roman"/>
        </w:rPr>
        <w:br/>
      </w:r>
    </w:p>
    <w:p w:rsidR="003E2131" w:rsidRPr="00877BA7" w:rsidRDefault="003E2131" w:rsidP="003E2131">
      <w:pPr>
        <w:spacing w:after="0"/>
        <w:rPr>
          <w:rFonts w:ascii="Times New Roman" w:hAnsi="Times New Roman"/>
        </w:rPr>
      </w:pPr>
      <w:r w:rsidRPr="00877BA7">
        <w:rPr>
          <w:rFonts w:ascii="Times New Roman" w:hAnsi="Times New Roman"/>
        </w:rPr>
        <w:t>Rediit Herdsman Reply 2: Don’t say such things Augustus, you know very well Corydon Deus will keep you alive with the dark root when you’re in Heremus.</w:t>
      </w:r>
    </w:p>
    <w:p w:rsidR="003E2131" w:rsidRPr="00877BA7" w:rsidRDefault="003E2131" w:rsidP="003E2131">
      <w:pPr>
        <w:spacing w:after="0"/>
        <w:rPr>
          <w:rFonts w:ascii="Times New Roman" w:hAnsi="Times New Roman"/>
        </w:rPr>
      </w:pPr>
    </w:p>
    <w:p w:rsidR="003E2131" w:rsidRDefault="003E2131" w:rsidP="003E2131">
      <w:pPr>
        <w:spacing w:after="0"/>
        <w:rPr>
          <w:rFonts w:ascii="Times New Roman" w:hAnsi="Times New Roman"/>
        </w:rPr>
      </w:pPr>
      <w:r w:rsidRPr="00877BA7">
        <w:rPr>
          <w:rFonts w:ascii="Times New Roman" w:hAnsi="Times New Roman"/>
        </w:rPr>
        <w:t>Rediit Herdsman:  At night I also work as a blacksmith.  I pieced these suits together with parts I found in the Heremus.  All of our prayers to Corydon Deus are with you. Be careful with Reditus drones. Their guns pack a punch. You received 2 Hard Armor Suits.</w:t>
      </w:r>
    </w:p>
    <w:p w:rsidR="003E2131" w:rsidRDefault="003E2131" w:rsidP="003E2131">
      <w:pPr>
        <w:spacing w:after="0"/>
        <w:rPr>
          <w:rFonts w:ascii="Times New Roman" w:hAnsi="Times New Roman"/>
        </w:rPr>
      </w:pPr>
    </w:p>
    <w:p w:rsidR="003E2131" w:rsidRPr="00877BA7" w:rsidRDefault="003E2131" w:rsidP="003E2131">
      <w:pPr>
        <w:spacing w:after="0"/>
        <w:rPr>
          <w:rFonts w:ascii="Times New Roman" w:hAnsi="Times New Roman"/>
        </w:rPr>
      </w:pPr>
      <w:r w:rsidRPr="00EC27FD">
        <w:rPr>
          <w:rFonts w:ascii="Times New Roman" w:hAnsi="Times New Roman"/>
        </w:rPr>
        <w:t>Herdsman wife:  I never get any sleep with him working all night.  I wish he would just be a full time herdsman.</w:t>
      </w:r>
    </w:p>
    <w:p w:rsidR="003E2131" w:rsidRPr="00877BA7" w:rsidRDefault="003E2131" w:rsidP="003E2131">
      <w:pPr>
        <w:spacing w:after="0"/>
        <w:rPr>
          <w:rFonts w:ascii="Times New Roman" w:hAnsi="Times New Roman"/>
        </w:rPr>
      </w:pPr>
    </w:p>
    <w:p w:rsidR="003E2131" w:rsidRPr="00877BA7" w:rsidRDefault="003E2131" w:rsidP="003E2131">
      <w:pPr>
        <w:spacing w:after="0"/>
        <w:rPr>
          <w:rFonts w:ascii="Times New Roman" w:hAnsi="Times New Roman"/>
        </w:rPr>
      </w:pPr>
      <w:r w:rsidRPr="00877BA7">
        <w:rPr>
          <w:rFonts w:ascii="Times New Roman" w:hAnsi="Times New Roman"/>
        </w:rPr>
        <w:t>Temple Guard: Are you sure you spoke to everyone in the camp.  You will require as much help as possible. The Heremus is an unforgiving place. Self-reliance means self-destruction.</w:t>
      </w:r>
    </w:p>
    <w:p w:rsidR="003E2131" w:rsidRPr="00877BA7" w:rsidRDefault="003E2131" w:rsidP="003E2131">
      <w:pPr>
        <w:pStyle w:val="Heading2"/>
        <w:rPr>
          <w:rFonts w:ascii="Times New Roman" w:hAnsi="Times New Roman" w:cs="Times New Roman"/>
        </w:rPr>
      </w:pPr>
      <w:bookmarkStart w:id="9" w:name="_Toc76405187"/>
      <w:r w:rsidRPr="00877BA7">
        <w:rPr>
          <w:rFonts w:ascii="Times New Roman" w:hAnsi="Times New Roman" w:cs="Times New Roman"/>
        </w:rPr>
        <w:lastRenderedPageBreak/>
        <w:t>Young Married Couple</w:t>
      </w:r>
      <w:bookmarkEnd w:id="9"/>
    </w:p>
    <w:p w:rsidR="003E2131" w:rsidRPr="00877BA7" w:rsidRDefault="003E2131" w:rsidP="003E2131">
      <w:pPr>
        <w:spacing w:after="0"/>
        <w:rPr>
          <w:rFonts w:ascii="Times New Roman" w:hAnsi="Times New Roman"/>
        </w:rPr>
      </w:pPr>
    </w:p>
    <w:p w:rsidR="003E2131" w:rsidRPr="00877BA7" w:rsidRDefault="003E2131" w:rsidP="003E2131">
      <w:pPr>
        <w:spacing w:after="0"/>
        <w:rPr>
          <w:rFonts w:ascii="Times New Roman" w:hAnsi="Times New Roman"/>
        </w:rPr>
      </w:pPr>
      <w:r w:rsidRPr="00877BA7">
        <w:rPr>
          <w:rFonts w:ascii="Times New Roman" w:hAnsi="Times New Roman"/>
        </w:rPr>
        <w:t>Young married wife:  Here is a sweater I was knitting for my husband to keep him cold at night on the Heremus. I want you to have it. You will need it more than he will.</w:t>
      </w:r>
    </w:p>
    <w:p w:rsidR="003E2131" w:rsidRPr="00877BA7" w:rsidRDefault="003E2131" w:rsidP="003E2131">
      <w:pPr>
        <w:spacing w:after="0"/>
        <w:rPr>
          <w:rFonts w:ascii="Times New Roman" w:hAnsi="Times New Roman"/>
        </w:rPr>
      </w:pPr>
    </w:p>
    <w:p w:rsidR="003E2131" w:rsidRPr="00877BA7" w:rsidRDefault="003E2131" w:rsidP="003E2131">
      <w:pPr>
        <w:spacing w:after="0"/>
        <w:rPr>
          <w:rFonts w:ascii="Times New Roman" w:hAnsi="Times New Roman"/>
        </w:rPr>
      </w:pPr>
      <w:r w:rsidRPr="00877BA7">
        <w:rPr>
          <w:rFonts w:ascii="Times New Roman" w:hAnsi="Times New Roman"/>
        </w:rPr>
        <w:t>Young Married Wife: Sometime the droid's rays vary in temperature. This can protect you against their cold rays.</w:t>
      </w:r>
    </w:p>
    <w:p w:rsidR="003E2131" w:rsidRPr="00877BA7" w:rsidRDefault="003E2131" w:rsidP="003E2131">
      <w:pPr>
        <w:spacing w:after="0"/>
        <w:rPr>
          <w:rFonts w:ascii="Times New Roman" w:hAnsi="Times New Roman"/>
        </w:rPr>
      </w:pPr>
    </w:p>
    <w:p w:rsidR="003E2131" w:rsidRPr="00877BA7" w:rsidRDefault="003E2131" w:rsidP="003E2131">
      <w:pPr>
        <w:spacing w:after="0"/>
        <w:rPr>
          <w:rFonts w:ascii="Times New Roman" w:hAnsi="Times New Roman"/>
        </w:rPr>
      </w:pPr>
      <w:r w:rsidRPr="00877BA7">
        <w:rPr>
          <w:rFonts w:ascii="Times New Roman" w:hAnsi="Times New Roman"/>
        </w:rPr>
        <w:t>Young married husband: We are just married, but I don't know what kinda of future we have in this world. I don't know if we should have had our child.</w:t>
      </w:r>
    </w:p>
    <w:p w:rsidR="003E2131" w:rsidRPr="00877BA7" w:rsidRDefault="003E2131" w:rsidP="003E2131">
      <w:pPr>
        <w:spacing w:after="0"/>
        <w:rPr>
          <w:rFonts w:ascii="Times New Roman" w:hAnsi="Times New Roman"/>
        </w:rPr>
      </w:pPr>
    </w:p>
    <w:p w:rsidR="003E2131" w:rsidRPr="00877BA7" w:rsidRDefault="003E2131" w:rsidP="003E2131">
      <w:pPr>
        <w:spacing w:after="0"/>
        <w:rPr>
          <w:rFonts w:ascii="Times New Roman" w:hAnsi="Times New Roman"/>
        </w:rPr>
      </w:pPr>
      <w:r w:rsidRPr="00877BA7">
        <w:rPr>
          <w:rFonts w:ascii="Times New Roman" w:hAnsi="Times New Roman"/>
        </w:rPr>
        <w:t>Baby: Wah! Wah!</w:t>
      </w:r>
    </w:p>
    <w:p w:rsidR="003E2131" w:rsidRPr="00877BA7" w:rsidRDefault="003E2131" w:rsidP="003E2131">
      <w:pPr>
        <w:spacing w:after="0"/>
        <w:rPr>
          <w:rFonts w:ascii="Times New Roman" w:hAnsi="Times New Roman"/>
        </w:rPr>
      </w:pPr>
    </w:p>
    <w:p w:rsidR="003E2131" w:rsidRPr="00877BA7" w:rsidRDefault="003E2131" w:rsidP="003E2131">
      <w:pPr>
        <w:pStyle w:val="Heading2"/>
        <w:rPr>
          <w:rFonts w:ascii="Times New Roman" w:hAnsi="Times New Roman" w:cs="Times New Roman"/>
        </w:rPr>
      </w:pPr>
      <w:bookmarkStart w:id="10" w:name="_Toc76405189"/>
      <w:r w:rsidRPr="00877BA7">
        <w:rPr>
          <w:rFonts w:ascii="Times New Roman" w:hAnsi="Times New Roman" w:cs="Times New Roman"/>
        </w:rPr>
        <w:t>Family with Lots of Kids</w:t>
      </w:r>
      <w:bookmarkEnd w:id="10"/>
    </w:p>
    <w:p w:rsidR="003E2131" w:rsidRPr="00877BA7" w:rsidRDefault="003E2131" w:rsidP="003E2131">
      <w:pPr>
        <w:spacing w:after="0"/>
        <w:rPr>
          <w:rFonts w:ascii="Times New Roman" w:hAnsi="Times New Roman"/>
        </w:rPr>
      </w:pPr>
      <w:r w:rsidRPr="00877BA7">
        <w:rPr>
          <w:rFonts w:ascii="Times New Roman" w:hAnsi="Times New Roman"/>
        </w:rPr>
        <w:t xml:space="preserve">Mother:  How will we survive </w:t>
      </w:r>
      <w:r>
        <w:rPr>
          <w:rFonts w:ascii="Times New Roman" w:hAnsi="Times New Roman"/>
        </w:rPr>
        <w:t xml:space="preserve">when we </w:t>
      </w:r>
      <w:r w:rsidRPr="00877BA7">
        <w:rPr>
          <w:rFonts w:ascii="Times New Roman" w:hAnsi="Times New Roman"/>
        </w:rPr>
        <w:t>have so many kids? Most families can only support one maybe two kids, but we have five. My husband is milking Yaks during the day and hunting with drone at night. What to do.</w:t>
      </w:r>
    </w:p>
    <w:p w:rsidR="003E2131" w:rsidRPr="00877BA7" w:rsidRDefault="003E2131" w:rsidP="003E2131">
      <w:pPr>
        <w:spacing w:after="0"/>
        <w:rPr>
          <w:rFonts w:ascii="Times New Roman" w:hAnsi="Times New Roman"/>
        </w:rPr>
      </w:pPr>
    </w:p>
    <w:p w:rsidR="003E2131" w:rsidRPr="00877BA7" w:rsidRDefault="003E2131" w:rsidP="003E2131">
      <w:pPr>
        <w:spacing w:after="0"/>
        <w:rPr>
          <w:rFonts w:ascii="Times New Roman" w:hAnsi="Times New Roman"/>
        </w:rPr>
      </w:pPr>
      <w:r w:rsidRPr="00877BA7">
        <w:rPr>
          <w:rFonts w:ascii="Times New Roman" w:hAnsi="Times New Roman"/>
        </w:rPr>
        <w:t>Young Child: I’ve been saving this money my entire life.  I give this to you.  I want to grow up to be like you.</w:t>
      </w:r>
    </w:p>
    <w:p w:rsidR="003E2131" w:rsidRPr="00877BA7" w:rsidRDefault="003E2131" w:rsidP="003E2131">
      <w:pPr>
        <w:spacing w:after="0"/>
        <w:rPr>
          <w:rFonts w:ascii="Times New Roman" w:hAnsi="Times New Roman"/>
        </w:rPr>
      </w:pPr>
    </w:p>
    <w:p w:rsidR="003E2131" w:rsidRPr="00877BA7" w:rsidRDefault="003E2131" w:rsidP="003E2131">
      <w:pPr>
        <w:spacing w:after="0"/>
        <w:rPr>
          <w:rFonts w:ascii="Times New Roman" w:hAnsi="Times New Roman"/>
        </w:rPr>
      </w:pPr>
      <w:r w:rsidRPr="00877BA7">
        <w:rPr>
          <w:rFonts w:ascii="Times New Roman" w:hAnsi="Times New Roman"/>
        </w:rPr>
        <w:t>Young Child: Don't blow that money on candy. I know I would.</w:t>
      </w:r>
    </w:p>
    <w:p w:rsidR="003E2131" w:rsidRPr="00877BA7" w:rsidRDefault="003E2131" w:rsidP="003E2131">
      <w:pPr>
        <w:spacing w:after="0"/>
        <w:rPr>
          <w:rFonts w:ascii="Times New Roman" w:hAnsi="Times New Roman"/>
        </w:rPr>
      </w:pPr>
    </w:p>
    <w:p w:rsidR="003E2131" w:rsidRPr="00877BA7" w:rsidRDefault="003E2131" w:rsidP="003E2131">
      <w:pPr>
        <w:spacing w:after="0"/>
        <w:rPr>
          <w:rFonts w:ascii="Times New Roman" w:hAnsi="Times New Roman"/>
        </w:rPr>
      </w:pPr>
      <w:r w:rsidRPr="00877BA7">
        <w:rPr>
          <w:rFonts w:ascii="Times New Roman" w:hAnsi="Times New Roman"/>
        </w:rPr>
        <w:t>Father: Birth control is impossible to get out here in the Heremus. Here take this.     Player received 2 Electric Shields.</w:t>
      </w:r>
    </w:p>
    <w:p w:rsidR="003E2131" w:rsidRPr="00877BA7" w:rsidRDefault="003E2131" w:rsidP="003E2131">
      <w:pPr>
        <w:spacing w:after="0"/>
        <w:rPr>
          <w:rFonts w:ascii="Times New Roman" w:hAnsi="Times New Roman"/>
        </w:rPr>
      </w:pPr>
    </w:p>
    <w:p w:rsidR="003E2131" w:rsidRPr="00877BA7" w:rsidRDefault="003E2131" w:rsidP="003E2131">
      <w:pPr>
        <w:spacing w:after="0"/>
        <w:rPr>
          <w:rFonts w:ascii="Times New Roman" w:hAnsi="Times New Roman"/>
        </w:rPr>
      </w:pPr>
      <w:r w:rsidRPr="00877BA7">
        <w:rPr>
          <w:rFonts w:ascii="Times New Roman" w:hAnsi="Times New Roman"/>
        </w:rPr>
        <w:t>After receiving electric shields,</w:t>
      </w:r>
    </w:p>
    <w:p w:rsidR="003E2131" w:rsidRPr="00877BA7" w:rsidRDefault="003E2131" w:rsidP="003E2131">
      <w:pPr>
        <w:spacing w:after="0"/>
        <w:rPr>
          <w:rFonts w:ascii="Times New Roman" w:hAnsi="Times New Roman"/>
        </w:rPr>
      </w:pPr>
    </w:p>
    <w:p w:rsidR="003E2131" w:rsidRPr="00877BA7" w:rsidRDefault="003E2131" w:rsidP="003E2131">
      <w:pPr>
        <w:spacing w:after="0"/>
        <w:rPr>
          <w:rFonts w:ascii="Times New Roman" w:hAnsi="Times New Roman"/>
        </w:rPr>
      </w:pPr>
      <w:r w:rsidRPr="00877BA7">
        <w:rPr>
          <w:rFonts w:ascii="Times New Roman" w:hAnsi="Times New Roman"/>
        </w:rPr>
        <w:t>Father: Take care. You never know when you'll need protection.</w:t>
      </w:r>
    </w:p>
    <w:p w:rsidR="003E2131" w:rsidRPr="00877BA7" w:rsidRDefault="003E2131" w:rsidP="003E2131">
      <w:pPr>
        <w:spacing w:after="0"/>
        <w:rPr>
          <w:rFonts w:ascii="Times New Roman" w:hAnsi="Times New Roman"/>
        </w:rPr>
      </w:pPr>
    </w:p>
    <w:p w:rsidR="003E2131" w:rsidRPr="00877BA7" w:rsidRDefault="003E2131" w:rsidP="003E2131">
      <w:pPr>
        <w:pStyle w:val="NormalWeb"/>
        <w:spacing w:after="0"/>
      </w:pPr>
      <w:r w:rsidRPr="00877BA7">
        <w:t>Small Girl: I'm almost the size of this bow. How am going to use this? I can barely pull it back let alone lift it up. Please take this. I'm too young to be a hunter.  Player received Great Bow.</w:t>
      </w:r>
    </w:p>
    <w:p w:rsidR="003E2131" w:rsidRPr="00877BA7" w:rsidRDefault="003E2131" w:rsidP="003E2131">
      <w:pPr>
        <w:pStyle w:val="NormalWeb"/>
        <w:spacing w:after="0"/>
      </w:pPr>
    </w:p>
    <w:p w:rsidR="003E2131" w:rsidRPr="00877BA7" w:rsidRDefault="003E2131" w:rsidP="003E2131">
      <w:pPr>
        <w:pStyle w:val="NormalWeb"/>
        <w:spacing w:after="0"/>
      </w:pPr>
      <w:r w:rsidRPr="00877BA7">
        <w:t xml:space="preserve">Small Girl: I need to get married as soon as possible so my husband can hunt for me. What are my parents thinking?  </w:t>
      </w:r>
    </w:p>
    <w:p w:rsidR="003E2131" w:rsidRPr="00877BA7" w:rsidRDefault="003E2131" w:rsidP="003E2131">
      <w:pPr>
        <w:spacing w:after="0"/>
        <w:rPr>
          <w:rFonts w:ascii="Times New Roman" w:hAnsi="Times New Roman"/>
        </w:rPr>
      </w:pPr>
    </w:p>
    <w:p w:rsidR="003E2131" w:rsidRPr="00877BA7" w:rsidRDefault="003E2131" w:rsidP="003E2131">
      <w:pPr>
        <w:spacing w:after="0"/>
        <w:rPr>
          <w:rFonts w:ascii="Times New Roman" w:hAnsi="Times New Roman"/>
        </w:rPr>
      </w:pPr>
      <w:r w:rsidRPr="00877BA7">
        <w:rPr>
          <w:rFonts w:ascii="Times New Roman" w:hAnsi="Times New Roman"/>
        </w:rPr>
        <w:t>Shotgun Boy: My father gave me a Shotgun Mk.4, but I seem to have misplaced its laser scope. Quietly take this. Shotgun Boy slides you laser scope.</w:t>
      </w:r>
    </w:p>
    <w:p w:rsidR="003E2131" w:rsidRPr="00877BA7" w:rsidRDefault="003E2131" w:rsidP="003E2131">
      <w:pPr>
        <w:spacing w:after="0"/>
        <w:rPr>
          <w:rFonts w:ascii="Times New Roman" w:hAnsi="Times New Roman"/>
        </w:rPr>
      </w:pPr>
    </w:p>
    <w:p w:rsidR="003E2131" w:rsidRPr="00877BA7" w:rsidRDefault="003E2131" w:rsidP="003E2131">
      <w:pPr>
        <w:spacing w:after="0"/>
        <w:rPr>
          <w:rFonts w:ascii="Times New Roman" w:hAnsi="Times New Roman"/>
        </w:rPr>
      </w:pPr>
      <w:r w:rsidRPr="00877BA7">
        <w:rPr>
          <w:rFonts w:ascii="Times New Roman" w:hAnsi="Times New Roman"/>
        </w:rPr>
        <w:t>Shotgun Boy: I better go outside and pretend to hunt before my parents say something.</w:t>
      </w:r>
    </w:p>
    <w:p w:rsidR="003E2131" w:rsidRPr="00877BA7" w:rsidRDefault="003E2131" w:rsidP="003E2131">
      <w:pPr>
        <w:spacing w:after="0"/>
        <w:rPr>
          <w:rFonts w:ascii="Times New Roman" w:hAnsi="Times New Roman"/>
        </w:rPr>
      </w:pPr>
    </w:p>
    <w:p w:rsidR="003E2131" w:rsidRPr="00877BA7" w:rsidRDefault="003E2131" w:rsidP="003E2131">
      <w:pPr>
        <w:pStyle w:val="NormalWeb"/>
        <w:spacing w:after="0"/>
      </w:pPr>
      <w:r w:rsidRPr="00877BA7">
        <w:t xml:space="preserve">Badshot Girl: I blew a hole through our tent yesterday. Take this before I shoot my eye out.  </w:t>
      </w:r>
    </w:p>
    <w:p w:rsidR="003E2131" w:rsidRPr="00877BA7" w:rsidRDefault="003E2131" w:rsidP="003E2131">
      <w:pPr>
        <w:pStyle w:val="NormalWeb"/>
        <w:spacing w:after="0"/>
      </w:pPr>
      <w:r w:rsidRPr="00877BA7">
        <w:lastRenderedPageBreak/>
        <w:t>Badshot Girl: Because of the hole it's too cool here at night where I sleep.</w:t>
      </w:r>
    </w:p>
    <w:p w:rsidR="003E2131" w:rsidRPr="00877BA7" w:rsidRDefault="003E2131" w:rsidP="003E2131">
      <w:pPr>
        <w:spacing w:after="0"/>
        <w:rPr>
          <w:rFonts w:ascii="Times New Roman" w:hAnsi="Times New Roman"/>
        </w:rPr>
      </w:pPr>
    </w:p>
    <w:p w:rsidR="003E2131" w:rsidRPr="00877BA7" w:rsidRDefault="003E2131" w:rsidP="003E2131">
      <w:pPr>
        <w:spacing w:after="0"/>
        <w:rPr>
          <w:rFonts w:ascii="Times New Roman" w:hAnsi="Times New Roman"/>
        </w:rPr>
      </w:pPr>
      <w:r w:rsidRPr="00877BA7">
        <w:rPr>
          <w:rFonts w:ascii="Times New Roman" w:hAnsi="Times New Roman"/>
        </w:rPr>
        <w:t>No Sword For Me: I'm too young to be carrying around a weapon. My father says I need to start hunting because I have so many siblings. I'll let you borrow this.  Just give it back in 10 years.</w:t>
      </w:r>
    </w:p>
    <w:p w:rsidR="003E2131" w:rsidRPr="00877BA7" w:rsidRDefault="003E2131" w:rsidP="003E2131">
      <w:pPr>
        <w:spacing w:after="0"/>
        <w:rPr>
          <w:rFonts w:ascii="Times New Roman" w:hAnsi="Times New Roman"/>
        </w:rPr>
      </w:pPr>
    </w:p>
    <w:p w:rsidR="003E2131" w:rsidRPr="00877BA7" w:rsidRDefault="003E2131" w:rsidP="003E2131">
      <w:pPr>
        <w:spacing w:after="0"/>
        <w:rPr>
          <w:rFonts w:ascii="Times New Roman" w:hAnsi="Times New Roman"/>
        </w:rPr>
      </w:pPr>
      <w:r w:rsidRPr="00877BA7">
        <w:rPr>
          <w:rFonts w:ascii="Times New Roman" w:hAnsi="Times New Roman"/>
        </w:rPr>
        <w:t>You received Scrap Sword.</w:t>
      </w:r>
    </w:p>
    <w:p w:rsidR="003E2131" w:rsidRPr="00877BA7" w:rsidRDefault="003E2131" w:rsidP="003E2131">
      <w:pPr>
        <w:pStyle w:val="NormalWeb"/>
        <w:spacing w:after="0"/>
      </w:pPr>
    </w:p>
    <w:p w:rsidR="003E2131" w:rsidRPr="00877BA7" w:rsidRDefault="003E2131" w:rsidP="003E2131">
      <w:pPr>
        <w:pStyle w:val="Heading2"/>
        <w:rPr>
          <w:rFonts w:ascii="Times New Roman" w:hAnsi="Times New Roman" w:cs="Times New Roman"/>
        </w:rPr>
      </w:pPr>
      <w:bookmarkStart w:id="11" w:name="_Toc76405190"/>
      <w:r w:rsidRPr="00877BA7">
        <w:rPr>
          <w:rFonts w:ascii="Times New Roman" w:hAnsi="Times New Roman" w:cs="Times New Roman"/>
        </w:rPr>
        <w:t>Kids Fighting</w:t>
      </w:r>
      <w:bookmarkEnd w:id="11"/>
    </w:p>
    <w:p w:rsidR="003E2131" w:rsidRPr="00877BA7" w:rsidRDefault="003E2131" w:rsidP="003E2131">
      <w:pPr>
        <w:spacing w:after="0"/>
        <w:rPr>
          <w:rFonts w:ascii="Times New Roman" w:hAnsi="Times New Roman"/>
        </w:rPr>
      </w:pPr>
      <w:r w:rsidRPr="00877BA7">
        <w:rPr>
          <w:rFonts w:ascii="Times New Roman" w:hAnsi="Times New Roman"/>
        </w:rPr>
        <w:t>Miriam: I might be pregnant, this child cannot be. If the temple guards find out I’m carrying a child outside the service of Corydon Deus the child and my life might both be in danger. I have to end its life.</w:t>
      </w:r>
    </w:p>
    <w:p w:rsidR="003E2131" w:rsidRPr="00877BA7" w:rsidRDefault="003E2131" w:rsidP="003E2131">
      <w:pPr>
        <w:spacing w:after="0"/>
        <w:rPr>
          <w:rFonts w:ascii="Times New Roman" w:hAnsi="Times New Roman"/>
        </w:rPr>
      </w:pPr>
    </w:p>
    <w:p w:rsidR="003E2131" w:rsidRPr="00877BA7" w:rsidRDefault="003E2131" w:rsidP="003E2131">
      <w:pPr>
        <w:spacing w:after="0"/>
        <w:rPr>
          <w:rFonts w:ascii="Times New Roman" w:hAnsi="Times New Roman"/>
        </w:rPr>
      </w:pPr>
      <w:r w:rsidRPr="00877BA7">
        <w:rPr>
          <w:rFonts w:ascii="Times New Roman" w:hAnsi="Times New Roman"/>
        </w:rPr>
        <w:t>Billy: If your Father comes to my tent again I swear to Corydon Deus…..</w:t>
      </w:r>
    </w:p>
    <w:p w:rsidR="003E2131" w:rsidRPr="00877BA7" w:rsidRDefault="003E2131" w:rsidP="003E2131">
      <w:pPr>
        <w:spacing w:after="0"/>
        <w:rPr>
          <w:rFonts w:ascii="Times New Roman" w:hAnsi="Times New Roman"/>
        </w:rPr>
      </w:pPr>
    </w:p>
    <w:p w:rsidR="003E2131" w:rsidRPr="00877BA7" w:rsidRDefault="003E2131" w:rsidP="003E2131">
      <w:pPr>
        <w:spacing w:after="0"/>
        <w:rPr>
          <w:rFonts w:ascii="Times New Roman" w:hAnsi="Times New Roman"/>
        </w:rPr>
      </w:pPr>
      <w:r w:rsidRPr="00877BA7">
        <w:rPr>
          <w:rFonts w:ascii="Times New Roman" w:hAnsi="Times New Roman"/>
        </w:rPr>
        <w:t>Tommy: Why don’t you talk</w:t>
      </w:r>
      <w:r>
        <w:rPr>
          <w:rFonts w:ascii="Times New Roman" w:hAnsi="Times New Roman"/>
        </w:rPr>
        <w:t xml:space="preserve"> to</w:t>
      </w:r>
      <w:r w:rsidRPr="00877BA7">
        <w:rPr>
          <w:rFonts w:ascii="Times New Roman" w:hAnsi="Times New Roman"/>
        </w:rPr>
        <w:t xml:space="preserve"> your Mother it’s not my fault……</w:t>
      </w:r>
    </w:p>
    <w:p w:rsidR="003E2131" w:rsidRPr="00877BA7" w:rsidRDefault="003E2131" w:rsidP="003E2131">
      <w:pPr>
        <w:spacing w:after="0"/>
        <w:rPr>
          <w:rFonts w:ascii="Times New Roman" w:hAnsi="Times New Roman"/>
        </w:rPr>
      </w:pPr>
    </w:p>
    <w:p w:rsidR="003E2131" w:rsidRPr="00877BA7" w:rsidRDefault="003E2131" w:rsidP="003E2131">
      <w:pPr>
        <w:spacing w:after="0"/>
        <w:rPr>
          <w:rFonts w:ascii="Times New Roman" w:hAnsi="Times New Roman"/>
        </w:rPr>
      </w:pPr>
      <w:r w:rsidRPr="00877BA7">
        <w:rPr>
          <w:rFonts w:ascii="Times New Roman" w:hAnsi="Times New Roman"/>
        </w:rPr>
        <w:t>Billy's Sister: The dictates of Corydon Deus state that once a woman’s husband has died she must remain a widow dedicating her life to the service of Corydon Deus.</w:t>
      </w:r>
    </w:p>
    <w:p w:rsidR="003E2131" w:rsidRPr="00877BA7" w:rsidRDefault="003E2131" w:rsidP="003E2131">
      <w:pPr>
        <w:spacing w:after="0"/>
        <w:rPr>
          <w:rFonts w:ascii="Times New Roman" w:hAnsi="Times New Roman"/>
        </w:rPr>
      </w:pPr>
    </w:p>
    <w:p w:rsidR="003E2131" w:rsidRPr="00877BA7" w:rsidRDefault="003E2131" w:rsidP="003E2131">
      <w:pPr>
        <w:spacing w:after="0"/>
        <w:rPr>
          <w:rFonts w:ascii="Times New Roman" w:hAnsi="Times New Roman"/>
        </w:rPr>
      </w:pPr>
      <w:r>
        <w:rPr>
          <w:rFonts w:ascii="Times New Roman" w:hAnsi="Times New Roman"/>
        </w:rPr>
        <w:t>Socrates</w:t>
      </w:r>
      <w:r w:rsidRPr="00877BA7">
        <w:rPr>
          <w:rFonts w:ascii="Times New Roman" w:hAnsi="Times New Roman"/>
        </w:rPr>
        <w:t>: You might’ve heard what the dictates of Corydon Deus say. I can’t help it, I love Miriam. If rumors continue to spread about us I could be in serious trouble. The temple guards might even throw me in prison.</w:t>
      </w:r>
    </w:p>
    <w:p w:rsidR="003E2131" w:rsidRPr="00877BA7" w:rsidRDefault="003E2131" w:rsidP="003E2131">
      <w:pPr>
        <w:pStyle w:val="Heading2"/>
        <w:rPr>
          <w:rFonts w:ascii="Times New Roman" w:hAnsi="Times New Roman" w:cs="Times New Roman"/>
        </w:rPr>
      </w:pPr>
      <w:bookmarkStart w:id="12" w:name="_Toc76405191"/>
      <w:r w:rsidRPr="00877BA7">
        <w:rPr>
          <w:rFonts w:ascii="Times New Roman" w:hAnsi="Times New Roman" w:cs="Times New Roman"/>
        </w:rPr>
        <w:t>Temple Walker Devotees</w:t>
      </w:r>
      <w:bookmarkEnd w:id="12"/>
    </w:p>
    <w:p w:rsidR="003E2131" w:rsidRPr="00877BA7" w:rsidRDefault="003E2131" w:rsidP="003E2131">
      <w:pPr>
        <w:spacing w:after="0"/>
        <w:rPr>
          <w:rFonts w:ascii="Times New Roman" w:hAnsi="Times New Roman"/>
        </w:rPr>
      </w:pPr>
      <w:r w:rsidRPr="00877BA7">
        <w:rPr>
          <w:rFonts w:ascii="Times New Roman" w:hAnsi="Times New Roman"/>
        </w:rPr>
        <w:t>Temple Walker: I took my vow to walk in front of Corydon Deus when I was twelve. Now I am twenty-four. My vow will end when I am thirty. Then I can take a wife and have children.</w:t>
      </w:r>
    </w:p>
    <w:p w:rsidR="003E2131" w:rsidRPr="00877BA7" w:rsidRDefault="003E2131" w:rsidP="003E2131">
      <w:pPr>
        <w:spacing w:after="0"/>
        <w:rPr>
          <w:rFonts w:ascii="Times New Roman" w:hAnsi="Times New Roman"/>
        </w:rPr>
      </w:pPr>
    </w:p>
    <w:p w:rsidR="003E2131" w:rsidRPr="00877BA7" w:rsidRDefault="003E2131" w:rsidP="003E2131">
      <w:pPr>
        <w:spacing w:after="0"/>
        <w:rPr>
          <w:rFonts w:ascii="Times New Roman" w:hAnsi="Times New Roman"/>
        </w:rPr>
      </w:pPr>
      <w:r w:rsidRPr="00877BA7">
        <w:rPr>
          <w:rFonts w:ascii="Times New Roman" w:hAnsi="Times New Roman"/>
        </w:rPr>
        <w:t>Temple Walker: We must always walk before Corydon Deus in absolute silence.</w:t>
      </w:r>
    </w:p>
    <w:p w:rsidR="003E2131" w:rsidRPr="00877BA7" w:rsidRDefault="003E2131" w:rsidP="003E2131">
      <w:pPr>
        <w:spacing w:after="0"/>
        <w:rPr>
          <w:rFonts w:ascii="Times New Roman" w:hAnsi="Times New Roman"/>
        </w:rPr>
      </w:pPr>
    </w:p>
    <w:p w:rsidR="003E2131" w:rsidRPr="00877BA7" w:rsidRDefault="003E2131" w:rsidP="003E2131">
      <w:pPr>
        <w:spacing w:after="0"/>
        <w:rPr>
          <w:rFonts w:ascii="Times New Roman" w:hAnsi="Times New Roman"/>
        </w:rPr>
      </w:pPr>
    </w:p>
    <w:p w:rsidR="003E2131" w:rsidRPr="00877BA7" w:rsidRDefault="003E2131" w:rsidP="003E2131">
      <w:pPr>
        <w:spacing w:after="0"/>
        <w:rPr>
          <w:rFonts w:ascii="Times New Roman" w:hAnsi="Times New Roman"/>
        </w:rPr>
      </w:pPr>
      <w:r w:rsidRPr="00877BA7">
        <w:rPr>
          <w:rFonts w:ascii="Times New Roman" w:hAnsi="Times New Roman"/>
        </w:rPr>
        <w:t>Temple Walker: It is a grave sin to disturb a member of the temple guard while he is walking in front of Corydon Deus.</w:t>
      </w:r>
    </w:p>
    <w:p w:rsidR="003E2131" w:rsidRPr="00877BA7" w:rsidRDefault="003E2131" w:rsidP="003E2131">
      <w:pPr>
        <w:spacing w:after="0"/>
        <w:rPr>
          <w:rFonts w:ascii="Times New Roman" w:hAnsi="Times New Roman"/>
        </w:rPr>
      </w:pPr>
    </w:p>
    <w:p w:rsidR="003E2131" w:rsidRPr="00877BA7" w:rsidRDefault="003E2131" w:rsidP="003E2131">
      <w:pPr>
        <w:spacing w:after="0"/>
        <w:rPr>
          <w:rFonts w:ascii="Times New Roman" w:hAnsi="Times New Roman"/>
        </w:rPr>
      </w:pPr>
      <w:r w:rsidRPr="00877BA7">
        <w:rPr>
          <w:rFonts w:ascii="Times New Roman" w:hAnsi="Times New Roman"/>
        </w:rPr>
        <w:t>Temple Walker: We walk before Corydon Deus at night and sleep while the others walk during the day.</w:t>
      </w:r>
    </w:p>
    <w:p w:rsidR="003E2131" w:rsidRPr="00877BA7" w:rsidRDefault="003E2131" w:rsidP="003E2131">
      <w:pPr>
        <w:spacing w:after="0"/>
        <w:rPr>
          <w:rFonts w:ascii="Times New Roman" w:hAnsi="Times New Roman"/>
        </w:rPr>
      </w:pPr>
    </w:p>
    <w:p w:rsidR="009A63DC" w:rsidRPr="00877BA7" w:rsidRDefault="009A63DC" w:rsidP="009A63DC">
      <w:pPr>
        <w:pStyle w:val="Heading2"/>
        <w:rPr>
          <w:rFonts w:ascii="Times New Roman" w:hAnsi="Times New Roman" w:cs="Times New Roman"/>
        </w:rPr>
      </w:pPr>
      <w:r w:rsidRPr="00877BA7">
        <w:rPr>
          <w:rFonts w:ascii="Times New Roman" w:hAnsi="Times New Roman" w:cs="Times New Roman"/>
        </w:rPr>
        <w:t>Widow Quest</w:t>
      </w:r>
      <w:bookmarkEnd w:id="8"/>
    </w:p>
    <w:p w:rsidR="008D722C" w:rsidRPr="00877BA7" w:rsidRDefault="001407A4" w:rsidP="004556FB">
      <w:pPr>
        <w:pStyle w:val="NormalWeb"/>
        <w:spacing w:after="0"/>
      </w:pPr>
      <w:r w:rsidRPr="00877BA7">
        <w:t>Rediit</w:t>
      </w:r>
      <w:r w:rsidR="00DA58AD" w:rsidRPr="00877BA7">
        <w:t xml:space="preserve"> 1 (Older widow):</w:t>
      </w:r>
      <w:r w:rsidR="00542176" w:rsidRPr="00877BA7">
        <w:t xml:space="preserve"> My husband believed deep down in his heart that Corydon Deus will return and he left this camp with that hope in his heart. Alas, like so many fathers and husbands before him he went missing </w:t>
      </w:r>
      <w:r w:rsidR="00DA58AD" w:rsidRPr="00877BA7">
        <w:t xml:space="preserve">in the </w:t>
      </w:r>
      <w:r w:rsidR="007F78F4" w:rsidRPr="00877BA7">
        <w:t>Heremus</w:t>
      </w:r>
      <w:r w:rsidR="00DA58AD" w:rsidRPr="00877BA7">
        <w:t>.</w:t>
      </w:r>
      <w:r w:rsidR="00542176" w:rsidRPr="00877BA7">
        <w:t xml:space="preserve"> Unlike other widows I still </w:t>
      </w:r>
      <w:r w:rsidR="00542176" w:rsidRPr="00877BA7">
        <w:lastRenderedPageBreak/>
        <w:t>haven’t given up hope that after all these years he’s still alive. Please find something out there that will give a glimmer of hope to this old widow’s heart</w:t>
      </w:r>
      <w:r w:rsidR="00DA58AD" w:rsidRPr="00877BA7">
        <w:t>.</w:t>
      </w:r>
      <w:r w:rsidR="008D722C" w:rsidRPr="00877BA7">
        <w:t xml:space="preserve"> Will you do it?</w:t>
      </w:r>
    </w:p>
    <w:p w:rsidR="008D722C" w:rsidRPr="00877BA7" w:rsidRDefault="008D722C" w:rsidP="004556FB">
      <w:pPr>
        <w:pStyle w:val="NormalWeb"/>
        <w:spacing w:after="0"/>
      </w:pPr>
      <w:r w:rsidRPr="00877BA7">
        <w:t>Choices:</w:t>
      </w:r>
    </w:p>
    <w:p w:rsidR="00DA58AD" w:rsidRPr="00877BA7" w:rsidRDefault="008D722C" w:rsidP="008D722C">
      <w:pPr>
        <w:pStyle w:val="NormalWeb"/>
        <w:numPr>
          <w:ilvl w:val="0"/>
          <w:numId w:val="26"/>
        </w:numPr>
        <w:spacing w:after="0"/>
      </w:pPr>
      <w:r w:rsidRPr="00877BA7">
        <w:t>Augustus: You know my quest is an arduous one, but if I find something that will brighten your heart and give you hope and strength I will surely bring it back to you.</w:t>
      </w:r>
    </w:p>
    <w:p w:rsidR="008D722C" w:rsidRPr="00877BA7" w:rsidRDefault="008D722C" w:rsidP="008D722C">
      <w:pPr>
        <w:pStyle w:val="NormalWeb"/>
        <w:numPr>
          <w:ilvl w:val="0"/>
          <w:numId w:val="26"/>
        </w:numPr>
        <w:spacing w:after="0"/>
      </w:pPr>
      <w:r w:rsidRPr="00877BA7">
        <w:t>Augustus: The quest we are on means almost certain death and you want us to find something that will remind you of your husband? This is too much for you to ask, sorry I cannot do it.</w:t>
      </w:r>
    </w:p>
    <w:p w:rsidR="006C6D35" w:rsidRPr="00877BA7" w:rsidRDefault="006C6D35" w:rsidP="006C6D35">
      <w:pPr>
        <w:pStyle w:val="NormalWeb"/>
        <w:spacing w:after="0"/>
        <w:ind w:left="360"/>
      </w:pPr>
      <w:r w:rsidRPr="00877BA7">
        <w:t>Widow Response:</w:t>
      </w:r>
    </w:p>
    <w:p w:rsidR="006C6D35" w:rsidRPr="00877BA7" w:rsidRDefault="006C6D35" w:rsidP="006C6D35">
      <w:pPr>
        <w:pStyle w:val="NormalWeb"/>
        <w:numPr>
          <w:ilvl w:val="0"/>
          <w:numId w:val="28"/>
        </w:numPr>
        <w:spacing w:after="0"/>
      </w:pPr>
      <w:r w:rsidRPr="00877BA7">
        <w:t>Praise Corydon Deus! I don’t have much, but I will surely find something that I can reward you with if you do such a thing.</w:t>
      </w:r>
    </w:p>
    <w:p w:rsidR="006C6D35" w:rsidRPr="00877BA7" w:rsidRDefault="006C6D35" w:rsidP="006C6D35">
      <w:pPr>
        <w:pStyle w:val="NormalWeb"/>
        <w:numPr>
          <w:ilvl w:val="0"/>
          <w:numId w:val="28"/>
        </w:numPr>
        <w:spacing w:after="0"/>
      </w:pPr>
      <w:r w:rsidRPr="00877BA7">
        <w:t xml:space="preserve">I endured much in this life, I didn’t expect to endure such cruelness from you Augustus. If you reconsider please come to me again. </w:t>
      </w:r>
    </w:p>
    <w:p w:rsidR="00B0350C" w:rsidRPr="00877BA7" w:rsidRDefault="00B0350C" w:rsidP="006C6D35">
      <w:pPr>
        <w:pStyle w:val="NormalWeb"/>
        <w:numPr>
          <w:ilvl w:val="0"/>
          <w:numId w:val="28"/>
        </w:numPr>
        <w:spacing w:after="0"/>
      </w:pPr>
      <w:r w:rsidRPr="00877BA7">
        <w:t>Did you reconsider?</w:t>
      </w:r>
    </w:p>
    <w:p w:rsidR="009A63DC" w:rsidRPr="00877BA7" w:rsidRDefault="009A63DC" w:rsidP="009A63DC">
      <w:pPr>
        <w:pStyle w:val="NormalWeb"/>
        <w:spacing w:after="0"/>
        <w:ind w:left="360"/>
      </w:pPr>
      <w:r w:rsidRPr="00877BA7">
        <w:t>When player hasn’t found shotgun:</w:t>
      </w:r>
    </w:p>
    <w:p w:rsidR="009A63DC" w:rsidRPr="00877BA7" w:rsidRDefault="008426F6" w:rsidP="009A63DC">
      <w:pPr>
        <w:pStyle w:val="NormalWeb"/>
        <w:numPr>
          <w:ilvl w:val="0"/>
          <w:numId w:val="30"/>
        </w:numPr>
        <w:spacing w:after="0"/>
      </w:pPr>
      <w:r w:rsidRPr="00877BA7">
        <w:t>Reditt Widow: D</w:t>
      </w:r>
      <w:r w:rsidR="009A63DC" w:rsidRPr="00877BA7">
        <w:t>id you find anything</w:t>
      </w:r>
      <w:r w:rsidRPr="00877BA7">
        <w:t>? Please make haste and find out what you can.</w:t>
      </w:r>
    </w:p>
    <w:p w:rsidR="009A63DC" w:rsidRPr="00877BA7" w:rsidRDefault="009A63DC" w:rsidP="009A63DC">
      <w:pPr>
        <w:pStyle w:val="NormalWeb"/>
        <w:spacing w:after="0"/>
        <w:ind w:left="360"/>
      </w:pPr>
      <w:r w:rsidRPr="00877BA7">
        <w:t>When Player Finds shotgun:</w:t>
      </w:r>
    </w:p>
    <w:p w:rsidR="006C6D35" w:rsidRPr="00877BA7" w:rsidRDefault="009A63DC" w:rsidP="006C6D35">
      <w:pPr>
        <w:pStyle w:val="NormalWeb"/>
        <w:numPr>
          <w:ilvl w:val="0"/>
          <w:numId w:val="29"/>
        </w:numPr>
        <w:spacing w:after="0"/>
      </w:pPr>
      <w:r w:rsidRPr="00877BA7">
        <w:t>Reditt Widow: You found his shotgun…… how would he survive without it? This is strange. This is all you found right?</w:t>
      </w:r>
    </w:p>
    <w:p w:rsidR="009A63DC" w:rsidRPr="00877BA7" w:rsidRDefault="009A63DC" w:rsidP="006C6D35">
      <w:pPr>
        <w:pStyle w:val="NormalWeb"/>
        <w:numPr>
          <w:ilvl w:val="0"/>
          <w:numId w:val="29"/>
        </w:numPr>
        <w:spacing w:after="0"/>
      </w:pPr>
      <w:r w:rsidRPr="00877BA7">
        <w:t>Augustus: Yes, this is all we found.</w:t>
      </w:r>
    </w:p>
    <w:p w:rsidR="00DD2031" w:rsidRPr="00877BA7" w:rsidRDefault="009A63DC" w:rsidP="00DD2031">
      <w:pPr>
        <w:pStyle w:val="NormalWeb"/>
        <w:numPr>
          <w:ilvl w:val="0"/>
          <w:numId w:val="29"/>
        </w:numPr>
        <w:spacing w:after="0"/>
      </w:pPr>
      <w:r w:rsidRPr="00877BA7">
        <w:t>Reditt Widow: Something must have happened while he was traveling; I still won’t give up hope even after all these years. I will continue to wait. Thank you. Oh, and by the way, your reward is his shotgun. Be careful with that thing, it has a massive kick to it.</w:t>
      </w:r>
    </w:p>
    <w:p w:rsidR="006C6D35" w:rsidRPr="00877BA7" w:rsidRDefault="006C6D35" w:rsidP="006C6D35">
      <w:pPr>
        <w:pStyle w:val="NormalWeb"/>
        <w:spacing w:after="0"/>
      </w:pPr>
    </w:p>
    <w:p w:rsidR="003E2131" w:rsidRPr="00877BA7" w:rsidRDefault="003E2131" w:rsidP="003E2131">
      <w:pPr>
        <w:pStyle w:val="Heading2"/>
        <w:rPr>
          <w:rFonts w:ascii="Times New Roman" w:hAnsi="Times New Roman" w:cs="Times New Roman"/>
        </w:rPr>
      </w:pPr>
      <w:bookmarkStart w:id="13" w:name="_Toc76405192"/>
      <w:bookmarkStart w:id="14" w:name="_Toc76405180"/>
      <w:r w:rsidRPr="00877BA7">
        <w:rPr>
          <w:rFonts w:ascii="Times New Roman" w:hAnsi="Times New Roman" w:cs="Times New Roman"/>
        </w:rPr>
        <w:t>Camp Guards</w:t>
      </w:r>
      <w:bookmarkEnd w:id="13"/>
    </w:p>
    <w:p w:rsidR="003E2131" w:rsidRPr="00877BA7" w:rsidRDefault="003E2131" w:rsidP="003E2131">
      <w:pPr>
        <w:spacing w:after="0"/>
        <w:rPr>
          <w:rFonts w:ascii="Times New Roman" w:hAnsi="Times New Roman"/>
        </w:rPr>
      </w:pPr>
      <w:r w:rsidRPr="00877BA7">
        <w:rPr>
          <w:rFonts w:ascii="Times New Roman" w:hAnsi="Times New Roman"/>
        </w:rPr>
        <w:t>Temple Guard: Making my rounds. Everyone should be following the rules of Corydon Deus...or else.</w:t>
      </w:r>
    </w:p>
    <w:p w:rsidR="003E2131" w:rsidRPr="00877BA7" w:rsidRDefault="003E2131" w:rsidP="003E2131">
      <w:pPr>
        <w:pStyle w:val="NormalWeb"/>
        <w:spacing w:after="0"/>
      </w:pPr>
    </w:p>
    <w:p w:rsidR="003E2131" w:rsidRPr="00877BA7" w:rsidRDefault="003E2131" w:rsidP="003E2131">
      <w:pPr>
        <w:pStyle w:val="NormalWeb"/>
        <w:spacing w:after="0"/>
      </w:pPr>
      <w:r w:rsidRPr="00877BA7">
        <w:t>North temple guard:  The exit leads to the Greenland where the Reditus dwell. Only Herdsman are allowed to exit here. Unless you have a death wish then be my guest. Go and revive Corydon Deus. It will be more glorious if you die attempting that than dying at the hands of the Reditus.</w:t>
      </w:r>
    </w:p>
    <w:p w:rsidR="003E2131" w:rsidRPr="00877BA7" w:rsidRDefault="003E2131" w:rsidP="003E2131">
      <w:pPr>
        <w:pStyle w:val="NormalWeb"/>
        <w:spacing w:after="0"/>
      </w:pPr>
    </w:p>
    <w:p w:rsidR="003E2131" w:rsidRPr="00877BA7" w:rsidRDefault="003E2131" w:rsidP="003E2131">
      <w:pPr>
        <w:pStyle w:val="NormalWeb"/>
        <w:spacing w:after="0"/>
      </w:pPr>
      <w:r w:rsidRPr="00877BA7">
        <w:t>North Temple Guard:  Where are your yaks, only herdsman can exit through here.</w:t>
      </w:r>
    </w:p>
    <w:p w:rsidR="003E2131" w:rsidRPr="00877BA7" w:rsidRDefault="003E2131" w:rsidP="003E2131">
      <w:pPr>
        <w:spacing w:after="0"/>
        <w:rPr>
          <w:rFonts w:ascii="Times New Roman" w:hAnsi="Times New Roman"/>
        </w:rPr>
      </w:pPr>
    </w:p>
    <w:p w:rsidR="003E2131" w:rsidRPr="00877BA7" w:rsidRDefault="003E2131" w:rsidP="003E2131">
      <w:pPr>
        <w:spacing w:after="0"/>
        <w:rPr>
          <w:rFonts w:ascii="Times New Roman" w:hAnsi="Times New Roman"/>
        </w:rPr>
      </w:pPr>
      <w:r w:rsidRPr="00877BA7">
        <w:rPr>
          <w:rFonts w:ascii="Times New Roman" w:hAnsi="Times New Roman"/>
        </w:rPr>
        <w:t>Temple Guard in front of camp:  Augustus, how do you bear going out the Heremus?  It’s such a long distance to the mountain you meditate on.  Does Corydon Deus speak to you there?</w:t>
      </w:r>
    </w:p>
    <w:p w:rsidR="003E2131" w:rsidRPr="00877BA7" w:rsidRDefault="003E2131" w:rsidP="003E2131">
      <w:pPr>
        <w:pStyle w:val="NormalWeb"/>
        <w:spacing w:after="0"/>
      </w:pPr>
    </w:p>
    <w:p w:rsidR="003E2131" w:rsidRPr="00877BA7" w:rsidRDefault="003E2131" w:rsidP="003E2131">
      <w:pPr>
        <w:pStyle w:val="NormalWeb"/>
        <w:spacing w:after="0"/>
      </w:pPr>
      <w:r w:rsidRPr="00877BA7">
        <w:t>Temple Guard: Take off your shoes. The place you're entering is holy.</w:t>
      </w:r>
    </w:p>
    <w:p w:rsidR="003E2131" w:rsidRPr="00877BA7" w:rsidRDefault="003E2131" w:rsidP="003E2131">
      <w:pPr>
        <w:spacing w:after="0"/>
        <w:rPr>
          <w:rFonts w:ascii="Times New Roman" w:hAnsi="Times New Roman"/>
        </w:rPr>
      </w:pPr>
    </w:p>
    <w:p w:rsidR="003E2131" w:rsidRPr="00877BA7" w:rsidRDefault="003E2131" w:rsidP="003E2131">
      <w:pPr>
        <w:spacing w:after="0"/>
        <w:rPr>
          <w:rFonts w:ascii="Times New Roman" w:hAnsi="Times New Roman"/>
        </w:rPr>
      </w:pPr>
      <w:r w:rsidRPr="00877BA7">
        <w:rPr>
          <w:rFonts w:ascii="Times New Roman" w:hAnsi="Times New Roman"/>
        </w:rPr>
        <w:lastRenderedPageBreak/>
        <w:t>Temple Guard in front of camp:  When I go to Mt. Corydon Deus all I hear is silence.  It’s scary to hear your own thoughts.  That’s why I never go anymore.  I like the sound of hustle and bustle in the camp.</w:t>
      </w:r>
    </w:p>
    <w:p w:rsidR="003E2131" w:rsidRPr="00877BA7" w:rsidRDefault="003E2131" w:rsidP="003E2131">
      <w:pPr>
        <w:pStyle w:val="Heading2"/>
        <w:rPr>
          <w:rFonts w:ascii="Times New Roman" w:hAnsi="Times New Roman" w:cs="Times New Roman"/>
        </w:rPr>
      </w:pPr>
      <w:bookmarkStart w:id="15" w:name="_Toc76405193"/>
      <w:r w:rsidRPr="00877BA7">
        <w:rPr>
          <w:rFonts w:ascii="Times New Roman" w:hAnsi="Times New Roman" w:cs="Times New Roman"/>
        </w:rPr>
        <w:t>Hunter Tent</w:t>
      </w:r>
      <w:bookmarkEnd w:id="15"/>
    </w:p>
    <w:p w:rsidR="003E2131" w:rsidRPr="00877BA7" w:rsidRDefault="003E2131" w:rsidP="003E2131">
      <w:pPr>
        <w:pStyle w:val="NormalWeb"/>
        <w:spacing w:after="0"/>
      </w:pPr>
      <w:r w:rsidRPr="00877BA7">
        <w:t>Hunter: We sleep during the day and hunt beasts at night with drones and whatever weapons we can fashion. I hope we can maintain our drones while you are gone. I don't know how we will take on the beasts of the Heremus without them. I’ve been saving this armor for a rainy day in case mine were ever to break. You’ll need it more than me. I also have an extra one for you Caesar as well.</w:t>
      </w:r>
    </w:p>
    <w:p w:rsidR="003E2131" w:rsidRPr="00877BA7" w:rsidRDefault="003E2131" w:rsidP="003E2131">
      <w:pPr>
        <w:pStyle w:val="NormalWeb"/>
        <w:spacing w:after="0"/>
      </w:pPr>
    </w:p>
    <w:p w:rsidR="003E2131" w:rsidRPr="00877BA7" w:rsidRDefault="003E2131" w:rsidP="003E2131">
      <w:pPr>
        <w:pStyle w:val="NormalWeb"/>
        <w:spacing w:after="0"/>
      </w:pPr>
      <w:r w:rsidRPr="00877BA7">
        <w:t>Augustus: Thank you for your kindness.</w:t>
      </w:r>
    </w:p>
    <w:p w:rsidR="003E2131" w:rsidRPr="00877BA7" w:rsidRDefault="003E2131" w:rsidP="003E2131">
      <w:pPr>
        <w:pStyle w:val="NormalWeb"/>
        <w:spacing w:after="0"/>
      </w:pPr>
    </w:p>
    <w:p w:rsidR="003E2131" w:rsidRPr="00877BA7" w:rsidRDefault="003E2131" w:rsidP="003E2131">
      <w:pPr>
        <w:pStyle w:val="NormalWeb"/>
        <w:spacing w:after="0"/>
      </w:pPr>
      <w:r w:rsidRPr="00877BA7">
        <w:t>Caeser: I hope it fits.</w:t>
      </w:r>
    </w:p>
    <w:p w:rsidR="003E2131" w:rsidRPr="00877BA7" w:rsidRDefault="003E2131" w:rsidP="003E2131">
      <w:pPr>
        <w:spacing w:after="0"/>
        <w:rPr>
          <w:rFonts w:ascii="Times New Roman" w:hAnsi="Times New Roman"/>
        </w:rPr>
      </w:pPr>
    </w:p>
    <w:p w:rsidR="003E2131" w:rsidRPr="00877BA7" w:rsidRDefault="003E2131" w:rsidP="003E2131">
      <w:pPr>
        <w:pStyle w:val="Heading2"/>
        <w:rPr>
          <w:rFonts w:ascii="Times New Roman" w:hAnsi="Times New Roman" w:cs="Times New Roman"/>
        </w:rPr>
      </w:pPr>
      <w:bookmarkStart w:id="16" w:name="_Toc76405195"/>
      <w:r w:rsidRPr="00877BA7">
        <w:rPr>
          <w:rFonts w:ascii="Times New Roman" w:hAnsi="Times New Roman" w:cs="Times New Roman"/>
        </w:rPr>
        <w:t>Grave Yard</w:t>
      </w:r>
      <w:bookmarkEnd w:id="16"/>
    </w:p>
    <w:p w:rsidR="003E2131" w:rsidRPr="00877BA7" w:rsidRDefault="003E2131" w:rsidP="003E2131">
      <w:pPr>
        <w:spacing w:after="0"/>
        <w:rPr>
          <w:rFonts w:ascii="Times New Roman" w:hAnsi="Times New Roman"/>
        </w:rPr>
      </w:pPr>
      <w:r w:rsidRPr="00877BA7">
        <w:rPr>
          <w:rFonts w:ascii="Times New Roman" w:hAnsi="Times New Roman"/>
        </w:rPr>
        <w:t>Gravestone 1: 14,010 – 14,016. Adnan Mayor.  May you rest in peace Heremus Rose.</w:t>
      </w:r>
    </w:p>
    <w:p w:rsidR="003E2131" w:rsidRPr="00877BA7" w:rsidRDefault="003E2131" w:rsidP="003E2131">
      <w:pPr>
        <w:spacing w:after="0"/>
        <w:rPr>
          <w:rFonts w:ascii="Times New Roman" w:hAnsi="Times New Roman"/>
        </w:rPr>
      </w:pPr>
    </w:p>
    <w:p w:rsidR="003E2131" w:rsidRPr="00877BA7" w:rsidRDefault="003E2131" w:rsidP="003E2131">
      <w:pPr>
        <w:spacing w:after="0"/>
        <w:rPr>
          <w:rFonts w:ascii="Times New Roman" w:hAnsi="Times New Roman"/>
        </w:rPr>
      </w:pPr>
      <w:r w:rsidRPr="00877BA7">
        <w:rPr>
          <w:rFonts w:ascii="Times New Roman" w:hAnsi="Times New Roman"/>
        </w:rPr>
        <w:t>Gravestone 2: 14,006 – 14,082. Felix Burns. Your life was well lived. Very few live to see your days. May you rest in peace with Corydon Deus.</w:t>
      </w:r>
    </w:p>
    <w:p w:rsidR="003E2131" w:rsidRPr="00877BA7" w:rsidRDefault="003E2131" w:rsidP="003E2131">
      <w:pPr>
        <w:spacing w:after="0"/>
        <w:rPr>
          <w:rFonts w:ascii="Times New Roman" w:hAnsi="Times New Roman"/>
        </w:rPr>
      </w:pPr>
    </w:p>
    <w:p w:rsidR="003E2131" w:rsidRPr="00877BA7" w:rsidRDefault="003E2131" w:rsidP="003E2131">
      <w:pPr>
        <w:spacing w:after="0"/>
        <w:rPr>
          <w:rFonts w:ascii="Times New Roman" w:hAnsi="Times New Roman"/>
        </w:rPr>
      </w:pPr>
      <w:r w:rsidRPr="00877BA7">
        <w:rPr>
          <w:rFonts w:ascii="Times New Roman" w:hAnsi="Times New Roman"/>
        </w:rPr>
        <w:t>Gravestone 3: 13,996 – 14,020. Eunice Clare. You died in the hunt, the way you always wanted to go.</w:t>
      </w:r>
    </w:p>
    <w:p w:rsidR="003E2131" w:rsidRPr="00877BA7" w:rsidRDefault="003E2131" w:rsidP="003E2131">
      <w:pPr>
        <w:spacing w:after="0"/>
        <w:rPr>
          <w:rFonts w:ascii="Times New Roman" w:hAnsi="Times New Roman"/>
        </w:rPr>
      </w:pPr>
    </w:p>
    <w:p w:rsidR="003E2131" w:rsidRPr="00877BA7" w:rsidRDefault="003E2131" w:rsidP="003E2131">
      <w:pPr>
        <w:spacing w:after="0"/>
        <w:rPr>
          <w:rFonts w:ascii="Times New Roman" w:hAnsi="Times New Roman"/>
        </w:rPr>
      </w:pPr>
      <w:r w:rsidRPr="00877BA7">
        <w:rPr>
          <w:rFonts w:ascii="Times New Roman" w:hAnsi="Times New Roman"/>
        </w:rPr>
        <w:t>Gravestone 4: 14,100 – 14,100. Corydon Deus’s Angel. You died too early to know life; at least you won’t know the hardships of the Heremus.</w:t>
      </w:r>
    </w:p>
    <w:p w:rsidR="003E2131" w:rsidRPr="00877BA7" w:rsidRDefault="003E2131" w:rsidP="003E2131">
      <w:pPr>
        <w:spacing w:after="0"/>
        <w:rPr>
          <w:rFonts w:ascii="Times New Roman" w:hAnsi="Times New Roman"/>
        </w:rPr>
      </w:pPr>
    </w:p>
    <w:p w:rsidR="003E2131" w:rsidRPr="00877BA7" w:rsidRDefault="003E2131" w:rsidP="003E2131">
      <w:pPr>
        <w:spacing w:after="0"/>
        <w:rPr>
          <w:rFonts w:ascii="Times New Roman" w:hAnsi="Times New Roman"/>
        </w:rPr>
      </w:pPr>
      <w:r w:rsidRPr="00877BA7">
        <w:rPr>
          <w:rFonts w:ascii="Times New Roman" w:hAnsi="Times New Roman"/>
        </w:rPr>
        <w:t>Writing is not clear.</w:t>
      </w:r>
    </w:p>
    <w:p w:rsidR="003E2131" w:rsidRPr="00877BA7" w:rsidRDefault="003E2131" w:rsidP="003E2131">
      <w:pPr>
        <w:spacing w:after="0"/>
        <w:rPr>
          <w:rFonts w:ascii="Times New Roman" w:hAnsi="Times New Roman"/>
        </w:rPr>
      </w:pPr>
    </w:p>
    <w:p w:rsidR="005965BC" w:rsidRPr="00877BA7" w:rsidRDefault="005965BC" w:rsidP="005965BC">
      <w:pPr>
        <w:pStyle w:val="Heading2"/>
        <w:rPr>
          <w:rFonts w:ascii="Times New Roman" w:hAnsi="Times New Roman" w:cs="Times New Roman"/>
        </w:rPr>
      </w:pPr>
      <w:r w:rsidRPr="00877BA7">
        <w:rPr>
          <w:rFonts w:ascii="Times New Roman" w:hAnsi="Times New Roman" w:cs="Times New Roman"/>
        </w:rPr>
        <w:t>High Priest Home</w:t>
      </w:r>
      <w:bookmarkEnd w:id="14"/>
    </w:p>
    <w:p w:rsidR="005965BC" w:rsidRPr="00877BA7" w:rsidRDefault="001D28C2" w:rsidP="00710889">
      <w:pPr>
        <w:spacing w:after="0"/>
        <w:rPr>
          <w:rFonts w:ascii="Times New Roman" w:hAnsi="Times New Roman"/>
        </w:rPr>
      </w:pPr>
      <w:r w:rsidRPr="00877BA7">
        <w:rPr>
          <w:rFonts w:ascii="Times New Roman" w:hAnsi="Times New Roman"/>
        </w:rPr>
        <w:t>High Priest Girl: Why don’t you talk to that secretary? If she asks you to wait I can help you out.</w:t>
      </w:r>
    </w:p>
    <w:p w:rsidR="001D28C2" w:rsidRPr="00877BA7" w:rsidRDefault="001D28C2" w:rsidP="00710889">
      <w:pPr>
        <w:spacing w:after="0"/>
        <w:rPr>
          <w:rFonts w:ascii="Times New Roman" w:hAnsi="Times New Roman"/>
        </w:rPr>
      </w:pPr>
    </w:p>
    <w:p w:rsidR="001D28C2" w:rsidRPr="00877BA7" w:rsidRDefault="001D28C2" w:rsidP="00710889">
      <w:pPr>
        <w:spacing w:after="0"/>
        <w:rPr>
          <w:rFonts w:ascii="Times New Roman" w:hAnsi="Times New Roman"/>
        </w:rPr>
      </w:pPr>
      <w:r w:rsidRPr="00877BA7">
        <w:rPr>
          <w:rFonts w:ascii="Times New Roman" w:hAnsi="Times New Roman"/>
        </w:rPr>
        <w:t>High Priest Girl: You actually waited. I think you missed out on an opportunity to see who the High Priest really is.</w:t>
      </w:r>
    </w:p>
    <w:p w:rsidR="001D28C2" w:rsidRPr="00877BA7" w:rsidRDefault="001D28C2" w:rsidP="00710889">
      <w:pPr>
        <w:spacing w:after="0"/>
        <w:rPr>
          <w:rFonts w:ascii="Times New Roman" w:hAnsi="Times New Roman"/>
        </w:rPr>
      </w:pPr>
    </w:p>
    <w:p w:rsidR="007B5718" w:rsidRPr="00877BA7" w:rsidRDefault="002C54F8" w:rsidP="00710889">
      <w:pPr>
        <w:spacing w:after="0"/>
        <w:rPr>
          <w:rFonts w:ascii="Times New Roman" w:hAnsi="Times New Roman"/>
        </w:rPr>
      </w:pPr>
      <w:r w:rsidRPr="00877BA7">
        <w:rPr>
          <w:rFonts w:ascii="Times New Roman" w:hAnsi="Times New Roman"/>
        </w:rPr>
        <w:t>High Priest Girl: Waiting is sooo boring.</w:t>
      </w:r>
    </w:p>
    <w:p w:rsidR="002C54F8" w:rsidRPr="00877BA7" w:rsidRDefault="002C54F8" w:rsidP="00710889">
      <w:pPr>
        <w:spacing w:after="0"/>
        <w:rPr>
          <w:rFonts w:ascii="Times New Roman" w:hAnsi="Times New Roman"/>
        </w:rPr>
      </w:pPr>
    </w:p>
    <w:p w:rsidR="002C54F8" w:rsidRPr="00877BA7" w:rsidRDefault="002C54F8" w:rsidP="002C54F8">
      <w:pPr>
        <w:spacing w:after="0"/>
        <w:rPr>
          <w:rFonts w:ascii="Times New Roman" w:hAnsi="Times New Roman"/>
        </w:rPr>
      </w:pPr>
      <w:r w:rsidRPr="00877BA7">
        <w:rPr>
          <w:rFonts w:ascii="Times New Roman" w:hAnsi="Times New Roman"/>
        </w:rPr>
        <w:t>High Priest Girl: If you want to go up without waiting I can distract the</w:t>
      </w:r>
      <w:r w:rsidR="006D3610" w:rsidRPr="00877BA7">
        <w:rPr>
          <w:rFonts w:ascii="Times New Roman" w:hAnsi="Times New Roman"/>
        </w:rPr>
        <w:t xml:space="preserve"> </w:t>
      </w:r>
      <w:r w:rsidRPr="00877BA7">
        <w:rPr>
          <w:rFonts w:ascii="Times New Roman" w:hAnsi="Times New Roman"/>
        </w:rPr>
        <w:t>secretary while you run upstairs.</w:t>
      </w:r>
    </w:p>
    <w:p w:rsidR="002C54F8" w:rsidRPr="00877BA7" w:rsidRDefault="002C54F8" w:rsidP="007B5718">
      <w:pPr>
        <w:pStyle w:val="NormalWeb"/>
        <w:spacing w:after="0"/>
      </w:pPr>
    </w:p>
    <w:p w:rsidR="00F65F28" w:rsidRPr="00877BA7" w:rsidRDefault="00F65F28" w:rsidP="007B5718">
      <w:pPr>
        <w:pStyle w:val="NormalWeb"/>
        <w:spacing w:after="0"/>
      </w:pPr>
      <w:r w:rsidRPr="00877BA7">
        <w:t>If no,</w:t>
      </w:r>
    </w:p>
    <w:p w:rsidR="002C54F8" w:rsidRPr="00877BA7" w:rsidRDefault="002C54F8" w:rsidP="007B5718">
      <w:pPr>
        <w:pStyle w:val="NormalWeb"/>
        <w:spacing w:after="0"/>
      </w:pPr>
      <w:r w:rsidRPr="00877BA7">
        <w:t>High Priest Girl: You seriously want to wait. Are you crazy?</w:t>
      </w:r>
    </w:p>
    <w:p w:rsidR="006D3610" w:rsidRPr="00877BA7" w:rsidRDefault="006D3610" w:rsidP="007B5718">
      <w:pPr>
        <w:pStyle w:val="NormalWeb"/>
        <w:spacing w:after="0"/>
      </w:pPr>
    </w:p>
    <w:p w:rsidR="00F65F28" w:rsidRPr="00877BA7" w:rsidRDefault="00F65F28" w:rsidP="007B5718">
      <w:pPr>
        <w:pStyle w:val="NormalWeb"/>
        <w:spacing w:after="0"/>
      </w:pPr>
      <w:r w:rsidRPr="00877BA7">
        <w:t>If yes,</w:t>
      </w:r>
    </w:p>
    <w:p w:rsidR="00F65F28" w:rsidRPr="00877BA7" w:rsidRDefault="00F65F28" w:rsidP="006D3610">
      <w:pPr>
        <w:spacing w:after="0"/>
        <w:rPr>
          <w:rFonts w:ascii="Times New Roman" w:hAnsi="Times New Roman"/>
        </w:rPr>
      </w:pPr>
    </w:p>
    <w:p w:rsidR="00F65F28" w:rsidRPr="00877BA7" w:rsidRDefault="00F65F28" w:rsidP="006D3610">
      <w:pPr>
        <w:spacing w:after="0"/>
        <w:rPr>
          <w:rFonts w:ascii="Times New Roman" w:hAnsi="Times New Roman"/>
        </w:rPr>
      </w:pPr>
      <w:r w:rsidRPr="00877BA7">
        <w:rPr>
          <w:rFonts w:ascii="Times New Roman" w:hAnsi="Times New Roman"/>
        </w:rPr>
        <w:t>High Priest Girl: Watch this.</w:t>
      </w:r>
    </w:p>
    <w:p w:rsidR="00F65F28" w:rsidRPr="00877BA7" w:rsidRDefault="00F65F28" w:rsidP="006D3610">
      <w:pPr>
        <w:spacing w:after="0"/>
        <w:rPr>
          <w:rFonts w:ascii="Times New Roman" w:hAnsi="Times New Roman"/>
        </w:rPr>
      </w:pPr>
    </w:p>
    <w:p w:rsidR="006D3610" w:rsidRPr="00877BA7" w:rsidRDefault="006D3610" w:rsidP="006D3610">
      <w:pPr>
        <w:spacing w:after="0"/>
        <w:rPr>
          <w:rFonts w:ascii="Times New Roman" w:hAnsi="Times New Roman"/>
        </w:rPr>
      </w:pPr>
      <w:r w:rsidRPr="00877BA7">
        <w:rPr>
          <w:rFonts w:ascii="Times New Roman" w:hAnsi="Times New Roman"/>
        </w:rPr>
        <w:t>High Priest Girl: Hey Charlie. Did you know the High Priest has a new girlfriend?</w:t>
      </w:r>
    </w:p>
    <w:p w:rsidR="00174A3E" w:rsidRPr="00877BA7" w:rsidRDefault="00174A3E" w:rsidP="006D3610">
      <w:pPr>
        <w:spacing w:after="0"/>
        <w:rPr>
          <w:rFonts w:ascii="Times New Roman" w:hAnsi="Times New Roman"/>
        </w:rPr>
      </w:pPr>
    </w:p>
    <w:p w:rsidR="00174A3E" w:rsidRPr="00877BA7" w:rsidRDefault="00174A3E" w:rsidP="006D3610">
      <w:pPr>
        <w:spacing w:after="0"/>
        <w:rPr>
          <w:rFonts w:ascii="Times New Roman" w:hAnsi="Times New Roman"/>
        </w:rPr>
      </w:pPr>
      <w:r w:rsidRPr="00877BA7">
        <w:rPr>
          <w:rFonts w:ascii="Times New Roman" w:hAnsi="Times New Roman"/>
        </w:rPr>
        <w:t xml:space="preserve">If the player </w:t>
      </w:r>
      <w:r w:rsidR="00EC27FD" w:rsidRPr="00877BA7">
        <w:rPr>
          <w:rFonts w:ascii="Times New Roman" w:hAnsi="Times New Roman"/>
        </w:rPr>
        <w:t>lets</w:t>
      </w:r>
      <w:r w:rsidRPr="00877BA7">
        <w:rPr>
          <w:rFonts w:ascii="Times New Roman" w:hAnsi="Times New Roman"/>
        </w:rPr>
        <w:t xml:space="preserve"> the girl distract secretary,</w:t>
      </w:r>
    </w:p>
    <w:p w:rsidR="00174A3E" w:rsidRPr="00877BA7" w:rsidRDefault="00174A3E" w:rsidP="006D3610">
      <w:pPr>
        <w:spacing w:after="0"/>
        <w:rPr>
          <w:rFonts w:ascii="Times New Roman" w:hAnsi="Times New Roman"/>
        </w:rPr>
      </w:pPr>
    </w:p>
    <w:p w:rsidR="00174A3E" w:rsidRPr="00877BA7" w:rsidRDefault="00174A3E" w:rsidP="006D3610">
      <w:pPr>
        <w:spacing w:after="0"/>
        <w:rPr>
          <w:rFonts w:ascii="Times New Roman" w:hAnsi="Times New Roman"/>
        </w:rPr>
      </w:pPr>
      <w:r w:rsidRPr="00877BA7">
        <w:rPr>
          <w:rFonts w:ascii="Times New Roman" w:hAnsi="Times New Roman"/>
        </w:rPr>
        <w:t>High Priest Girl: You saw it didn’t you. There’s something wrong about the high priest. It’s almost like he wants you men to go into the Heremus and never come back. Don’t worry I’ll keep an eye on your wife while you’re gone. Who knows what his grubby little hands are capable of?</w:t>
      </w:r>
    </w:p>
    <w:p w:rsidR="00174A3E" w:rsidRPr="00877BA7" w:rsidRDefault="00174A3E" w:rsidP="006D3610">
      <w:pPr>
        <w:spacing w:after="0"/>
        <w:rPr>
          <w:rFonts w:ascii="Times New Roman" w:hAnsi="Times New Roman"/>
        </w:rPr>
      </w:pPr>
    </w:p>
    <w:p w:rsidR="00710889" w:rsidRPr="00877BA7" w:rsidRDefault="00710889" w:rsidP="00710889">
      <w:pPr>
        <w:spacing w:after="0"/>
        <w:rPr>
          <w:rFonts w:ascii="Times New Roman" w:hAnsi="Times New Roman"/>
        </w:rPr>
      </w:pPr>
      <w:r w:rsidRPr="00877BA7">
        <w:rPr>
          <w:rFonts w:ascii="Times New Roman" w:hAnsi="Times New Roman"/>
        </w:rPr>
        <w:t xml:space="preserve">Mother: After my husband died in the </w:t>
      </w:r>
      <w:r w:rsidR="007F78F4" w:rsidRPr="00877BA7">
        <w:rPr>
          <w:rFonts w:ascii="Times New Roman" w:hAnsi="Times New Roman"/>
        </w:rPr>
        <w:t>Heremus</w:t>
      </w:r>
      <w:r w:rsidRPr="00877BA7">
        <w:rPr>
          <w:rFonts w:ascii="Times New Roman" w:hAnsi="Times New Roman"/>
        </w:rPr>
        <w:t xml:space="preserve"> the High Priest took care of me and my children. He even made this garden from his personal water supply.</w:t>
      </w:r>
    </w:p>
    <w:p w:rsidR="0055459B" w:rsidRPr="00877BA7" w:rsidRDefault="0055459B" w:rsidP="00710889">
      <w:pPr>
        <w:spacing w:after="0"/>
        <w:rPr>
          <w:rFonts w:ascii="Times New Roman" w:hAnsi="Times New Roman"/>
        </w:rPr>
      </w:pPr>
    </w:p>
    <w:p w:rsidR="0055459B" w:rsidRPr="00877BA7" w:rsidRDefault="0055459B" w:rsidP="0055459B">
      <w:pPr>
        <w:spacing w:after="0"/>
        <w:rPr>
          <w:rFonts w:ascii="Times New Roman" w:hAnsi="Times New Roman"/>
        </w:rPr>
      </w:pPr>
      <w:r w:rsidRPr="00877BA7">
        <w:rPr>
          <w:rFonts w:ascii="Times New Roman" w:hAnsi="Times New Roman"/>
        </w:rPr>
        <w:t>Loser: Checkmate again. How does she do that? Everytime she baits my queen in an untenable position then with precision humiliates me with amazing tenacity. Cudos sis.</w:t>
      </w:r>
    </w:p>
    <w:p w:rsidR="00E9120D" w:rsidRPr="00877BA7" w:rsidRDefault="00E9120D" w:rsidP="00710889">
      <w:pPr>
        <w:spacing w:after="0"/>
        <w:rPr>
          <w:rFonts w:ascii="Times New Roman" w:hAnsi="Times New Roman"/>
        </w:rPr>
      </w:pPr>
    </w:p>
    <w:p w:rsidR="00E9120D" w:rsidRPr="00877BA7" w:rsidRDefault="006905E8" w:rsidP="00E9120D">
      <w:pPr>
        <w:spacing w:after="0"/>
        <w:rPr>
          <w:rFonts w:ascii="Times New Roman" w:hAnsi="Times New Roman"/>
        </w:rPr>
      </w:pPr>
      <w:r w:rsidRPr="00877BA7">
        <w:rPr>
          <w:rFonts w:ascii="Times New Roman" w:hAnsi="Times New Roman"/>
        </w:rPr>
        <w:t xml:space="preserve">Chess guru: You can’t </w:t>
      </w:r>
      <w:r w:rsidR="00E9120D" w:rsidRPr="00877BA7">
        <w:rPr>
          <w:rFonts w:ascii="Times New Roman" w:hAnsi="Times New Roman"/>
        </w:rPr>
        <w:t xml:space="preserve">see the board, but it's there. We're playing in our mind. I can beat anyone in chess. If you come back alive I'll play you also. Beware. I'm more ferocious than a rabid </w:t>
      </w:r>
      <w:r w:rsidR="00F65F28" w:rsidRPr="00877BA7">
        <w:rPr>
          <w:rFonts w:ascii="Times New Roman" w:hAnsi="Times New Roman"/>
        </w:rPr>
        <w:t>Felnis</w:t>
      </w:r>
      <w:r w:rsidR="00E9120D" w:rsidRPr="00877BA7">
        <w:rPr>
          <w:rFonts w:ascii="Times New Roman" w:hAnsi="Times New Roman"/>
        </w:rPr>
        <w:t xml:space="preserve"> when it comes to chess.</w:t>
      </w:r>
    </w:p>
    <w:p w:rsidR="00933B01" w:rsidRPr="00877BA7" w:rsidRDefault="00933B01" w:rsidP="00E9120D">
      <w:pPr>
        <w:spacing w:after="0"/>
        <w:rPr>
          <w:rFonts w:ascii="Times New Roman" w:hAnsi="Times New Roman"/>
        </w:rPr>
      </w:pPr>
    </w:p>
    <w:p w:rsidR="006905E8" w:rsidRPr="00877BA7" w:rsidRDefault="006905E8" w:rsidP="006905E8">
      <w:pPr>
        <w:pStyle w:val="NormalWeb"/>
        <w:spacing w:after="0"/>
      </w:pPr>
      <w:r w:rsidRPr="00877BA7">
        <w:t xml:space="preserve">Baby mama 1: My husband left into the </w:t>
      </w:r>
      <w:r w:rsidR="007F78F4" w:rsidRPr="00877BA7">
        <w:t>Heremus</w:t>
      </w:r>
      <w:r w:rsidRPr="00877BA7">
        <w:t xml:space="preserve"> never to be seen again. The High Priest has helped me out since then.</w:t>
      </w:r>
    </w:p>
    <w:p w:rsidR="006905E8" w:rsidRPr="00877BA7" w:rsidRDefault="006905E8" w:rsidP="00E9120D">
      <w:pPr>
        <w:spacing w:after="0"/>
        <w:rPr>
          <w:rFonts w:ascii="Times New Roman" w:hAnsi="Times New Roman"/>
        </w:rPr>
      </w:pPr>
    </w:p>
    <w:p w:rsidR="006905E8" w:rsidRPr="00877BA7" w:rsidRDefault="006905E8" w:rsidP="00E9120D">
      <w:pPr>
        <w:spacing w:after="0"/>
        <w:rPr>
          <w:rFonts w:ascii="Times New Roman" w:hAnsi="Times New Roman"/>
        </w:rPr>
      </w:pPr>
      <w:r w:rsidRPr="00877BA7">
        <w:rPr>
          <w:rFonts w:ascii="Times New Roman" w:hAnsi="Times New Roman"/>
        </w:rPr>
        <w:t>Baby mama 2: (Baby crying) Don't worry you'll get to see daddy soon.</w:t>
      </w:r>
    </w:p>
    <w:p w:rsidR="006905E8" w:rsidRPr="00877BA7" w:rsidRDefault="006905E8" w:rsidP="006905E8">
      <w:pPr>
        <w:pStyle w:val="NormalWeb"/>
        <w:spacing w:after="0"/>
      </w:pPr>
    </w:p>
    <w:p w:rsidR="006905E8" w:rsidRPr="00877BA7" w:rsidRDefault="006905E8" w:rsidP="006905E8">
      <w:pPr>
        <w:pStyle w:val="NormalWeb"/>
        <w:spacing w:after="0"/>
      </w:pPr>
      <w:r w:rsidRPr="00877BA7">
        <w:t>Baby mama 3: How many secretaries does he need? I was his secretary for a while until I became pregnant.</w:t>
      </w:r>
    </w:p>
    <w:p w:rsidR="006905E8" w:rsidRPr="00877BA7" w:rsidRDefault="006905E8" w:rsidP="00E9120D">
      <w:pPr>
        <w:spacing w:after="0"/>
        <w:rPr>
          <w:rFonts w:ascii="Times New Roman" w:hAnsi="Times New Roman"/>
        </w:rPr>
      </w:pPr>
    </w:p>
    <w:p w:rsidR="006905E8" w:rsidRPr="00877BA7" w:rsidRDefault="006905E8" w:rsidP="006905E8">
      <w:pPr>
        <w:pStyle w:val="NormalWeb"/>
        <w:spacing w:after="0"/>
      </w:pPr>
      <w:r w:rsidRPr="00877BA7">
        <w:t>Baby mama 4</w:t>
      </w:r>
      <w:r w:rsidR="00172248" w:rsidRPr="00877BA7">
        <w:t>: That secretary looks unstable, if you get on her good side for waiting she might give you something nice.</w:t>
      </w:r>
    </w:p>
    <w:p w:rsidR="00961780" w:rsidRPr="00877BA7" w:rsidRDefault="00961780" w:rsidP="006905E8">
      <w:pPr>
        <w:pStyle w:val="NormalWeb"/>
        <w:spacing w:after="0"/>
      </w:pPr>
    </w:p>
    <w:p w:rsidR="005965BC" w:rsidRPr="00877BA7" w:rsidRDefault="005965BC" w:rsidP="00961780">
      <w:pPr>
        <w:spacing w:after="0"/>
        <w:rPr>
          <w:rFonts w:ascii="Times New Roman" w:hAnsi="Times New Roman"/>
        </w:rPr>
      </w:pPr>
      <w:r w:rsidRPr="00877BA7">
        <w:rPr>
          <w:rFonts w:ascii="Times New Roman" w:hAnsi="Times New Roman"/>
        </w:rPr>
        <w:t>(1)Secretary: The High Priest is busy right now. Can you wait one minute.</w:t>
      </w:r>
    </w:p>
    <w:p w:rsidR="005965BC" w:rsidRPr="00877BA7" w:rsidRDefault="005965BC" w:rsidP="00961780">
      <w:pPr>
        <w:spacing w:after="0"/>
        <w:rPr>
          <w:rFonts w:ascii="Times New Roman" w:hAnsi="Times New Roman"/>
        </w:rPr>
      </w:pPr>
    </w:p>
    <w:p w:rsidR="005965BC" w:rsidRPr="00877BA7" w:rsidRDefault="005965BC" w:rsidP="00961780">
      <w:pPr>
        <w:spacing w:after="0"/>
        <w:rPr>
          <w:rFonts w:ascii="Times New Roman" w:hAnsi="Times New Roman"/>
        </w:rPr>
      </w:pPr>
      <w:r w:rsidRPr="00877BA7">
        <w:rPr>
          <w:rFonts w:ascii="Times New Roman" w:hAnsi="Times New Roman"/>
        </w:rPr>
        <w:t>(2)Secretary: If these children don’t shut up I’m gonna go crazy.</w:t>
      </w:r>
    </w:p>
    <w:p w:rsidR="005965BC" w:rsidRPr="00877BA7" w:rsidRDefault="005965BC" w:rsidP="00961780">
      <w:pPr>
        <w:spacing w:after="0"/>
        <w:rPr>
          <w:rFonts w:ascii="Times New Roman" w:hAnsi="Times New Roman"/>
        </w:rPr>
      </w:pPr>
    </w:p>
    <w:p w:rsidR="005965BC" w:rsidRPr="00877BA7" w:rsidRDefault="005965BC" w:rsidP="005965BC">
      <w:pPr>
        <w:pStyle w:val="NormalWeb"/>
        <w:spacing w:after="0"/>
      </w:pPr>
      <w:r w:rsidRPr="00877BA7">
        <w:t>(3) Secretary: Why does the High Priest need so many secretaries? He only needs me.</w:t>
      </w:r>
    </w:p>
    <w:p w:rsidR="00525E84" w:rsidRPr="00877BA7" w:rsidRDefault="00525E84" w:rsidP="005965BC">
      <w:pPr>
        <w:pStyle w:val="NormalWeb"/>
        <w:spacing w:after="0"/>
      </w:pPr>
    </w:p>
    <w:p w:rsidR="00525E84" w:rsidRPr="00877BA7" w:rsidRDefault="00525E84" w:rsidP="005965BC">
      <w:pPr>
        <w:pStyle w:val="NormalWeb"/>
        <w:spacing w:after="0"/>
      </w:pPr>
      <w:r w:rsidRPr="00877BA7">
        <w:t>If player tries to go upstairs,</w:t>
      </w:r>
    </w:p>
    <w:p w:rsidR="00525E84" w:rsidRPr="00877BA7" w:rsidRDefault="00525E84" w:rsidP="005965BC">
      <w:pPr>
        <w:pStyle w:val="NormalWeb"/>
        <w:spacing w:after="0"/>
      </w:pPr>
    </w:p>
    <w:p w:rsidR="00525E84" w:rsidRPr="00877BA7" w:rsidRDefault="00525E84" w:rsidP="00525E84">
      <w:pPr>
        <w:pStyle w:val="NormalWeb"/>
        <w:spacing w:after="0"/>
      </w:pPr>
      <w:r w:rsidRPr="00877BA7">
        <w:t>(1)Secretary: Wait you can't go up there.</w:t>
      </w:r>
    </w:p>
    <w:p w:rsidR="00525E84" w:rsidRPr="00877BA7" w:rsidRDefault="00525E84" w:rsidP="00525E84">
      <w:pPr>
        <w:pStyle w:val="NormalWeb"/>
        <w:spacing w:after="0"/>
      </w:pPr>
    </w:p>
    <w:p w:rsidR="00525E84" w:rsidRPr="00877BA7" w:rsidRDefault="00525E84" w:rsidP="00525E84">
      <w:pPr>
        <w:pStyle w:val="NormalWeb"/>
        <w:spacing w:after="0"/>
      </w:pPr>
      <w:r w:rsidRPr="00877BA7">
        <w:t>If player tries again,</w:t>
      </w:r>
    </w:p>
    <w:p w:rsidR="00525E84" w:rsidRPr="00877BA7" w:rsidRDefault="00525E84" w:rsidP="00525E84">
      <w:pPr>
        <w:pStyle w:val="NormalWeb"/>
        <w:spacing w:after="0"/>
      </w:pPr>
    </w:p>
    <w:p w:rsidR="00525E84" w:rsidRPr="00877BA7" w:rsidRDefault="00525E84" w:rsidP="00525E84">
      <w:pPr>
        <w:spacing w:after="0"/>
        <w:rPr>
          <w:rFonts w:ascii="Times New Roman" w:hAnsi="Times New Roman"/>
        </w:rPr>
      </w:pPr>
      <w:r w:rsidRPr="00877BA7">
        <w:rPr>
          <w:rFonts w:ascii="Times New Roman" w:hAnsi="Times New Roman"/>
        </w:rPr>
        <w:t>(2)Secretary: If you offend the High Priest he might condemn you to be set on fire.</w:t>
      </w:r>
    </w:p>
    <w:p w:rsidR="00A4620C" w:rsidRPr="00877BA7" w:rsidRDefault="00A4620C" w:rsidP="00525E84">
      <w:pPr>
        <w:spacing w:after="0"/>
        <w:rPr>
          <w:rFonts w:ascii="Times New Roman" w:hAnsi="Times New Roman"/>
        </w:rPr>
      </w:pPr>
    </w:p>
    <w:p w:rsidR="00A4620C" w:rsidRPr="00877BA7" w:rsidRDefault="00A4620C" w:rsidP="00525E84">
      <w:pPr>
        <w:spacing w:after="0"/>
        <w:rPr>
          <w:rFonts w:ascii="Times New Roman" w:hAnsi="Times New Roman"/>
        </w:rPr>
      </w:pPr>
      <w:r w:rsidRPr="00877BA7">
        <w:rPr>
          <w:rFonts w:ascii="Times New Roman" w:hAnsi="Times New Roman"/>
        </w:rPr>
        <w:t>If player tries to go,</w:t>
      </w:r>
    </w:p>
    <w:p w:rsidR="00A4620C" w:rsidRPr="00877BA7" w:rsidRDefault="00A4620C" w:rsidP="00525E84">
      <w:pPr>
        <w:spacing w:after="0"/>
        <w:rPr>
          <w:rFonts w:ascii="Times New Roman" w:hAnsi="Times New Roman"/>
        </w:rPr>
      </w:pPr>
      <w:r w:rsidRPr="00877BA7">
        <w:rPr>
          <w:rFonts w:ascii="Times New Roman" w:hAnsi="Times New Roman"/>
        </w:rPr>
        <w:t xml:space="preserve"> </w:t>
      </w:r>
    </w:p>
    <w:p w:rsidR="00A4620C" w:rsidRPr="00877BA7" w:rsidRDefault="00806EBE" w:rsidP="00806EBE">
      <w:pPr>
        <w:spacing w:after="0"/>
        <w:rPr>
          <w:rFonts w:ascii="Times New Roman" w:hAnsi="Times New Roman"/>
        </w:rPr>
      </w:pPr>
      <w:r w:rsidRPr="00877BA7">
        <w:rPr>
          <w:rFonts w:ascii="Times New Roman" w:hAnsi="Times New Roman"/>
        </w:rPr>
        <w:t xml:space="preserve">(1) Secretary: You can’t go </w:t>
      </w:r>
      <w:r w:rsidR="00F06952" w:rsidRPr="00877BA7">
        <w:rPr>
          <w:rFonts w:ascii="Times New Roman" w:hAnsi="Times New Roman"/>
        </w:rPr>
        <w:t>now;</w:t>
      </w:r>
      <w:r w:rsidRPr="00877BA7">
        <w:rPr>
          <w:rFonts w:ascii="Times New Roman" w:hAnsi="Times New Roman"/>
        </w:rPr>
        <w:t xml:space="preserve"> the High Priest has summoned you.</w:t>
      </w:r>
    </w:p>
    <w:p w:rsidR="00525E84" w:rsidRPr="00877BA7" w:rsidRDefault="00525E84" w:rsidP="00525E84">
      <w:pPr>
        <w:spacing w:after="0"/>
        <w:rPr>
          <w:rFonts w:ascii="Times New Roman" w:hAnsi="Times New Roman"/>
        </w:rPr>
      </w:pPr>
    </w:p>
    <w:p w:rsidR="005965BC" w:rsidRDefault="005965BC" w:rsidP="005965BC">
      <w:pPr>
        <w:pStyle w:val="NormalWeb"/>
        <w:spacing w:after="0"/>
      </w:pPr>
      <w:r w:rsidRPr="00877BA7">
        <w:t>Felnis Bathroom Reader vol.1: The Felnis must be basted thoroughly before being put on an open flame. Following this technique ensures that the Felnis meat is tender and soft.</w:t>
      </w:r>
    </w:p>
    <w:p w:rsidR="00414D4E" w:rsidRDefault="00414D4E" w:rsidP="005965BC">
      <w:pPr>
        <w:pStyle w:val="NormalWeb"/>
        <w:spacing w:after="0"/>
      </w:pPr>
    </w:p>
    <w:p w:rsidR="00414D4E" w:rsidRDefault="00414D4E" w:rsidP="005965BC">
      <w:pPr>
        <w:pStyle w:val="NormalWeb"/>
        <w:spacing w:after="0"/>
      </w:pPr>
      <w:r>
        <w:t>When the player attempts to read the book in the corner,</w:t>
      </w:r>
    </w:p>
    <w:p w:rsidR="00414D4E" w:rsidRDefault="00414D4E" w:rsidP="005965BC">
      <w:pPr>
        <w:pStyle w:val="NormalWeb"/>
        <w:spacing w:after="0"/>
      </w:pPr>
    </w:p>
    <w:p w:rsidR="00414D4E" w:rsidRPr="00877BA7" w:rsidRDefault="00414D4E" w:rsidP="005965BC">
      <w:pPr>
        <w:pStyle w:val="NormalWeb"/>
        <w:spacing w:after="0"/>
      </w:pPr>
      <w:r w:rsidRPr="00414D4E">
        <w:t>High Priest: That is the Annals of Time Augustus. It is not necessary for you to burden yourself with such knowledge. Leave these matters in my hands.</w:t>
      </w:r>
    </w:p>
    <w:p w:rsidR="003E2131" w:rsidRPr="00877BA7" w:rsidRDefault="003E2131" w:rsidP="003E2131">
      <w:pPr>
        <w:pStyle w:val="Heading2"/>
        <w:rPr>
          <w:rFonts w:ascii="Times New Roman" w:hAnsi="Times New Roman" w:cs="Times New Roman"/>
        </w:rPr>
      </w:pPr>
      <w:bookmarkStart w:id="17" w:name="_Toc76405194"/>
      <w:bookmarkStart w:id="18" w:name="_Toc76405181"/>
      <w:r w:rsidRPr="00877BA7">
        <w:rPr>
          <w:rFonts w:ascii="Times New Roman" w:hAnsi="Times New Roman" w:cs="Times New Roman"/>
        </w:rPr>
        <w:t>Herdsman Tent</w:t>
      </w:r>
      <w:bookmarkEnd w:id="17"/>
    </w:p>
    <w:p w:rsidR="003E2131" w:rsidRPr="00877BA7" w:rsidRDefault="003E2131" w:rsidP="003E2131">
      <w:pPr>
        <w:spacing w:after="0"/>
        <w:rPr>
          <w:rFonts w:ascii="Times New Roman" w:hAnsi="Times New Roman"/>
        </w:rPr>
      </w:pPr>
      <w:r w:rsidRPr="00877BA7">
        <w:rPr>
          <w:rFonts w:ascii="Times New Roman" w:hAnsi="Times New Roman"/>
        </w:rPr>
        <w:t>Herdsman wife:  I never get any sleep with him working all night.  I wish he would just be a full time herdsman, but with the Reditus interference he can’t sleep at night so he works on armor.</w:t>
      </w:r>
    </w:p>
    <w:p w:rsidR="003E2131" w:rsidRPr="00877BA7" w:rsidRDefault="003E2131" w:rsidP="003E2131">
      <w:pPr>
        <w:spacing w:after="0"/>
        <w:rPr>
          <w:rFonts w:ascii="Times New Roman" w:hAnsi="Times New Roman"/>
        </w:rPr>
      </w:pPr>
    </w:p>
    <w:p w:rsidR="003E2131" w:rsidRPr="00877BA7" w:rsidRDefault="003E2131" w:rsidP="003E2131">
      <w:pPr>
        <w:spacing w:after="0"/>
        <w:rPr>
          <w:rFonts w:ascii="Times New Roman" w:hAnsi="Times New Roman"/>
        </w:rPr>
      </w:pPr>
      <w:r w:rsidRPr="00877BA7">
        <w:rPr>
          <w:rFonts w:ascii="Times New Roman" w:hAnsi="Times New Roman"/>
        </w:rPr>
        <w:t>Herdsman Son: Why does father always make me milk the yaks.</w:t>
      </w:r>
    </w:p>
    <w:p w:rsidR="003E2131" w:rsidRPr="00877BA7" w:rsidRDefault="003E2131" w:rsidP="003E2131">
      <w:pPr>
        <w:pStyle w:val="NormalWeb"/>
        <w:spacing w:after="0"/>
      </w:pPr>
    </w:p>
    <w:p w:rsidR="003E2131" w:rsidRPr="00877BA7" w:rsidRDefault="003E2131" w:rsidP="003E2131">
      <w:pPr>
        <w:pStyle w:val="NormalWeb"/>
        <w:spacing w:after="0"/>
      </w:pPr>
      <w:r w:rsidRPr="00877BA7">
        <w:t>Wife:  I'll be fine while you are gone. I'll stay busy and before you know it you'll be here again and things will be like they were.</w:t>
      </w:r>
    </w:p>
    <w:p w:rsidR="003E2131" w:rsidRPr="00877BA7" w:rsidRDefault="003E2131" w:rsidP="003E2131">
      <w:pPr>
        <w:pStyle w:val="NormalWeb"/>
        <w:spacing w:after="0"/>
      </w:pPr>
    </w:p>
    <w:p w:rsidR="00A61D79" w:rsidRPr="00877BA7" w:rsidRDefault="00ED1F2B" w:rsidP="00ED1F2B">
      <w:pPr>
        <w:pStyle w:val="Heading2"/>
        <w:rPr>
          <w:rFonts w:ascii="Times New Roman" w:hAnsi="Times New Roman" w:cs="Times New Roman"/>
        </w:rPr>
      </w:pPr>
      <w:r w:rsidRPr="00877BA7">
        <w:rPr>
          <w:rFonts w:ascii="Times New Roman" w:hAnsi="Times New Roman" w:cs="Times New Roman"/>
        </w:rPr>
        <w:t>Rediit</w:t>
      </w:r>
      <w:r w:rsidR="00EB73EC" w:rsidRPr="00877BA7">
        <w:rPr>
          <w:rFonts w:ascii="Times New Roman" w:hAnsi="Times New Roman" w:cs="Times New Roman"/>
        </w:rPr>
        <w:t xml:space="preserve"> Childless </w:t>
      </w:r>
      <w:r w:rsidRPr="00877BA7">
        <w:rPr>
          <w:rFonts w:ascii="Times New Roman" w:hAnsi="Times New Roman" w:cs="Times New Roman"/>
        </w:rPr>
        <w:t>Couple</w:t>
      </w:r>
      <w:bookmarkEnd w:id="18"/>
    </w:p>
    <w:p w:rsidR="00EB73EC" w:rsidRPr="00877BA7" w:rsidRDefault="00EB73EC" w:rsidP="00EB73EC">
      <w:pPr>
        <w:pStyle w:val="NormalWeb"/>
        <w:spacing w:after="0"/>
      </w:pPr>
      <w:r w:rsidRPr="00877BA7">
        <w:t>Elderly Husband: Since we never had children the High Priest trusted us with distributing water to the camp. Elderly Husband: We’ve been saving these medkits for years. We hoped to have a child who’d attempt to revive magic but we never conceived. Here. You make us proud.</w:t>
      </w:r>
    </w:p>
    <w:p w:rsidR="00EB73EC" w:rsidRPr="00877BA7" w:rsidRDefault="00EB73EC" w:rsidP="00EB73EC">
      <w:pPr>
        <w:pStyle w:val="NormalWeb"/>
        <w:spacing w:after="0"/>
      </w:pPr>
    </w:p>
    <w:p w:rsidR="00EB73EC" w:rsidRPr="00877BA7" w:rsidRDefault="00EB73EC" w:rsidP="00EB73EC">
      <w:pPr>
        <w:pStyle w:val="NormalWeb"/>
        <w:spacing w:after="0"/>
      </w:pPr>
      <w:r w:rsidRPr="00877BA7">
        <w:t>After talking Elderly Husband: Ceaser is like a son we never had.  I hope he makes it back safe.</w:t>
      </w:r>
    </w:p>
    <w:p w:rsidR="00CB407C" w:rsidRPr="00877BA7" w:rsidRDefault="00CB407C" w:rsidP="002A61E9">
      <w:pPr>
        <w:pStyle w:val="NormalWeb"/>
        <w:spacing w:after="0"/>
      </w:pPr>
    </w:p>
    <w:p w:rsidR="00EB73EC" w:rsidRPr="00877BA7" w:rsidRDefault="00EB73EC" w:rsidP="00EB73EC">
      <w:pPr>
        <w:spacing w:after="0"/>
        <w:rPr>
          <w:rFonts w:ascii="Times New Roman" w:hAnsi="Times New Roman"/>
        </w:rPr>
      </w:pPr>
      <w:r w:rsidRPr="00877BA7">
        <w:rPr>
          <w:rFonts w:ascii="Times New Roman" w:hAnsi="Times New Roman"/>
        </w:rPr>
        <w:t xml:space="preserve">Elderly wife: </w:t>
      </w:r>
      <w:r w:rsidR="00B2207A" w:rsidRPr="00877BA7">
        <w:rPr>
          <w:rFonts w:ascii="Times New Roman" w:hAnsi="Times New Roman"/>
        </w:rPr>
        <w:t>If only I could have</w:t>
      </w:r>
      <w:r w:rsidRPr="00877BA7">
        <w:rPr>
          <w:rFonts w:ascii="Times New Roman" w:hAnsi="Times New Roman"/>
        </w:rPr>
        <w:t xml:space="preserve"> children of my own. </w:t>
      </w:r>
    </w:p>
    <w:p w:rsidR="00742B31" w:rsidRPr="00877BA7" w:rsidRDefault="00742B31" w:rsidP="00EB73EC">
      <w:pPr>
        <w:pStyle w:val="NormalWeb"/>
        <w:spacing w:after="0"/>
      </w:pPr>
      <w:r w:rsidRPr="00877BA7">
        <w:t>(Sigh).</w:t>
      </w:r>
    </w:p>
    <w:p w:rsidR="00742B31" w:rsidRPr="00877BA7" w:rsidRDefault="00DC1752" w:rsidP="00EB73EC">
      <w:pPr>
        <w:pStyle w:val="NormalWeb"/>
        <w:spacing w:after="0"/>
      </w:pPr>
      <w:r>
        <w:t>Desperate</w:t>
      </w:r>
      <w:r w:rsidR="00742B31" w:rsidRPr="00877BA7">
        <w:t xml:space="preserve"> man: Finally</w:t>
      </w:r>
      <w:r w:rsidRPr="00877BA7">
        <w:t>, I’ve</w:t>
      </w:r>
      <w:r w:rsidR="00742B31" w:rsidRPr="00877BA7">
        <w:t xml:space="preserve"> been waiting for water all day.</w:t>
      </w:r>
    </w:p>
    <w:p w:rsidR="00742B31" w:rsidRPr="00877BA7" w:rsidRDefault="00742B31" w:rsidP="00742B31">
      <w:pPr>
        <w:pStyle w:val="Heading2"/>
        <w:rPr>
          <w:rFonts w:ascii="Times New Roman" w:hAnsi="Times New Roman" w:cs="Times New Roman"/>
        </w:rPr>
      </w:pPr>
      <w:bookmarkStart w:id="19" w:name="_Toc76405182"/>
      <w:r w:rsidRPr="00877BA7">
        <w:rPr>
          <w:rFonts w:ascii="Times New Roman" w:hAnsi="Times New Roman" w:cs="Times New Roman"/>
        </w:rPr>
        <w:t>Man Hogging Outhouse</w:t>
      </w:r>
      <w:bookmarkEnd w:id="19"/>
    </w:p>
    <w:p w:rsidR="00742B31" w:rsidRPr="00877BA7" w:rsidRDefault="00742B31" w:rsidP="00742B31">
      <w:pPr>
        <w:pStyle w:val="NormalWeb"/>
        <w:numPr>
          <w:ilvl w:val="0"/>
          <w:numId w:val="35"/>
        </w:numPr>
        <w:spacing w:after="0"/>
      </w:pPr>
      <w:r w:rsidRPr="00877BA7">
        <w:t>Wait your turn. There's only one bathroom in this whole god damn camp.</w:t>
      </w:r>
    </w:p>
    <w:p w:rsidR="00742B31" w:rsidRPr="00877BA7" w:rsidRDefault="00742B31" w:rsidP="00742B31">
      <w:pPr>
        <w:pStyle w:val="NormalWeb"/>
        <w:numPr>
          <w:ilvl w:val="0"/>
          <w:numId w:val="35"/>
        </w:numPr>
        <w:spacing w:after="0"/>
      </w:pPr>
      <w:r w:rsidRPr="00877BA7">
        <w:t>Ok that's it goddammit. I'm gonna make realllly messy in here for you to enjoy after I'm done.</w:t>
      </w:r>
    </w:p>
    <w:p w:rsidR="00742B31" w:rsidRPr="00877BA7" w:rsidRDefault="00272F45" w:rsidP="00742B31">
      <w:pPr>
        <w:pStyle w:val="NormalWeb"/>
        <w:numPr>
          <w:ilvl w:val="0"/>
          <w:numId w:val="35"/>
        </w:numPr>
        <w:spacing w:after="0"/>
      </w:pPr>
      <w:r w:rsidRPr="00877BA7">
        <w:t>(Fart Sound) How do you like that?</w:t>
      </w:r>
    </w:p>
    <w:p w:rsidR="00742B31" w:rsidRPr="00877BA7" w:rsidRDefault="00742B31" w:rsidP="00742B31">
      <w:pPr>
        <w:pStyle w:val="Heading2"/>
        <w:rPr>
          <w:rFonts w:ascii="Times New Roman" w:hAnsi="Times New Roman" w:cs="Times New Roman"/>
        </w:rPr>
      </w:pPr>
      <w:bookmarkStart w:id="20" w:name="_Toc76405183"/>
      <w:r w:rsidRPr="00877BA7">
        <w:rPr>
          <w:rFonts w:ascii="Times New Roman" w:hAnsi="Times New Roman" w:cs="Times New Roman"/>
        </w:rPr>
        <w:lastRenderedPageBreak/>
        <w:t>Kweh Tent</w:t>
      </w:r>
      <w:bookmarkEnd w:id="20"/>
    </w:p>
    <w:p w:rsidR="002A61E9" w:rsidRPr="00877BA7" w:rsidRDefault="00742B31" w:rsidP="002A61E9">
      <w:pPr>
        <w:pStyle w:val="NormalWeb"/>
        <w:spacing w:after="0"/>
      </w:pPr>
      <w:r w:rsidRPr="00877BA7">
        <w:t>Kweh</w:t>
      </w:r>
      <w:r w:rsidR="00CB407C" w:rsidRPr="00877BA7">
        <w:t xml:space="preserve"> </w:t>
      </w:r>
      <w:r w:rsidR="002A61E9" w:rsidRPr="00877BA7">
        <w:t xml:space="preserve">butcher: You want some </w:t>
      </w:r>
      <w:r w:rsidR="00CB407C" w:rsidRPr="00877BA7">
        <w:t>Kweh</w:t>
      </w:r>
      <w:r w:rsidRPr="00877BA7">
        <w:t xml:space="preserve"> meat, f</w:t>
      </w:r>
      <w:r w:rsidR="002A61E9" w:rsidRPr="00877BA7">
        <w:t>reshly slaughtered. It will cost you 1000g for 5 kg. How about it?</w:t>
      </w:r>
    </w:p>
    <w:p w:rsidR="00742B31" w:rsidRPr="00877BA7" w:rsidRDefault="00742B31" w:rsidP="002A61E9">
      <w:pPr>
        <w:pStyle w:val="NormalWeb"/>
        <w:spacing w:after="0"/>
      </w:pPr>
    </w:p>
    <w:p w:rsidR="00742B31" w:rsidRDefault="00742B31" w:rsidP="00742B31">
      <w:pPr>
        <w:pStyle w:val="NormalWeb"/>
        <w:spacing w:after="0"/>
      </w:pPr>
      <w:r w:rsidRPr="00877BA7">
        <w:t>Kweh Guard: Only the high priest and a few of his cronies can afford Kweh meat. You didn't hear me say that.</w:t>
      </w:r>
    </w:p>
    <w:p w:rsidR="0013152E" w:rsidRPr="00877BA7" w:rsidRDefault="0013152E" w:rsidP="00742B31">
      <w:pPr>
        <w:pStyle w:val="NormalWeb"/>
        <w:spacing w:after="0"/>
      </w:pPr>
      <w:r>
        <w:t>Man Chasing Kweh: This isn’t getting cut from my salary! Come back here!</w:t>
      </w:r>
    </w:p>
    <w:p w:rsidR="005965BC" w:rsidRPr="00877BA7" w:rsidRDefault="004051F9" w:rsidP="004051F9">
      <w:pPr>
        <w:pStyle w:val="Heading2"/>
        <w:rPr>
          <w:rFonts w:ascii="Times New Roman" w:hAnsi="Times New Roman" w:cs="Times New Roman"/>
        </w:rPr>
      </w:pPr>
      <w:bookmarkStart w:id="21" w:name="_Toc76405184"/>
      <w:r w:rsidRPr="00877BA7">
        <w:rPr>
          <w:rFonts w:ascii="Times New Roman" w:hAnsi="Times New Roman" w:cs="Times New Roman"/>
        </w:rPr>
        <w:t>Chief Hunter Home</w:t>
      </w:r>
      <w:bookmarkEnd w:id="21"/>
    </w:p>
    <w:p w:rsidR="00961780" w:rsidRPr="00877BA7" w:rsidRDefault="00961780" w:rsidP="00961780">
      <w:pPr>
        <w:spacing w:after="0"/>
        <w:rPr>
          <w:rFonts w:ascii="Times New Roman" w:hAnsi="Times New Roman"/>
        </w:rPr>
      </w:pPr>
      <w:r w:rsidRPr="00877BA7">
        <w:rPr>
          <w:rFonts w:ascii="Times New Roman" w:hAnsi="Times New Roman"/>
        </w:rPr>
        <w:t xml:space="preserve">Chief </w:t>
      </w:r>
      <w:r w:rsidR="00896B63" w:rsidRPr="00877BA7">
        <w:rPr>
          <w:rFonts w:ascii="Times New Roman" w:hAnsi="Times New Roman"/>
        </w:rPr>
        <w:t>Hunter</w:t>
      </w:r>
      <w:r w:rsidRPr="00877BA7">
        <w:rPr>
          <w:rFonts w:ascii="Times New Roman" w:hAnsi="Times New Roman"/>
        </w:rPr>
        <w:t xml:space="preserve">: I’m sure you’ll face many drones in the </w:t>
      </w:r>
      <w:r w:rsidR="007F78F4" w:rsidRPr="00877BA7">
        <w:rPr>
          <w:rFonts w:ascii="Times New Roman" w:hAnsi="Times New Roman"/>
        </w:rPr>
        <w:t>Heremus</w:t>
      </w:r>
      <w:r w:rsidRPr="00877BA7">
        <w:rPr>
          <w:rFonts w:ascii="Times New Roman" w:hAnsi="Times New Roman"/>
        </w:rPr>
        <w:t xml:space="preserve">.  Here </w:t>
      </w:r>
      <w:r w:rsidR="004112A0" w:rsidRPr="00877BA7">
        <w:rPr>
          <w:rFonts w:ascii="Times New Roman" w:hAnsi="Times New Roman"/>
        </w:rPr>
        <w:t>are 5 EMP grenades</w:t>
      </w:r>
      <w:r w:rsidRPr="00877BA7">
        <w:rPr>
          <w:rFonts w:ascii="Times New Roman" w:hAnsi="Times New Roman"/>
        </w:rPr>
        <w:t xml:space="preserve">.  Show them how fierce we </w:t>
      </w:r>
      <w:r w:rsidR="001407A4" w:rsidRPr="00877BA7">
        <w:rPr>
          <w:rFonts w:ascii="Times New Roman" w:hAnsi="Times New Roman"/>
        </w:rPr>
        <w:t>Rediit</w:t>
      </w:r>
      <w:r w:rsidRPr="00877BA7">
        <w:rPr>
          <w:rFonts w:ascii="Times New Roman" w:hAnsi="Times New Roman"/>
        </w:rPr>
        <w:t>s are.  Remember drone</w:t>
      </w:r>
      <w:r w:rsidR="004112A0" w:rsidRPr="00877BA7">
        <w:rPr>
          <w:rFonts w:ascii="Times New Roman" w:hAnsi="Times New Roman"/>
        </w:rPr>
        <w:t>’</w:t>
      </w:r>
      <w:r w:rsidRPr="00877BA7">
        <w:rPr>
          <w:rFonts w:ascii="Times New Roman" w:hAnsi="Times New Roman"/>
        </w:rPr>
        <w:t>s</w:t>
      </w:r>
      <w:r w:rsidR="004112A0" w:rsidRPr="00877BA7">
        <w:rPr>
          <w:rFonts w:ascii="Times New Roman" w:hAnsi="Times New Roman"/>
        </w:rPr>
        <w:t xml:space="preserve"> laser weapons</w:t>
      </w:r>
      <w:r w:rsidRPr="00877BA7">
        <w:rPr>
          <w:rFonts w:ascii="Times New Roman" w:hAnsi="Times New Roman"/>
        </w:rPr>
        <w:t xml:space="preserve"> are effective against the twisted beasts of the </w:t>
      </w:r>
      <w:r w:rsidR="007F78F4" w:rsidRPr="00877BA7">
        <w:rPr>
          <w:rFonts w:ascii="Times New Roman" w:hAnsi="Times New Roman"/>
        </w:rPr>
        <w:t>Heremus</w:t>
      </w:r>
      <w:r w:rsidRPr="00877BA7">
        <w:rPr>
          <w:rFonts w:ascii="Times New Roman" w:hAnsi="Times New Roman"/>
        </w:rPr>
        <w:t>.</w:t>
      </w:r>
    </w:p>
    <w:p w:rsidR="00961780" w:rsidRPr="00877BA7" w:rsidRDefault="004112A0" w:rsidP="00961780">
      <w:pPr>
        <w:spacing w:after="0"/>
        <w:rPr>
          <w:rFonts w:ascii="Times New Roman" w:hAnsi="Times New Roman"/>
        </w:rPr>
      </w:pPr>
      <w:r w:rsidRPr="00877BA7">
        <w:rPr>
          <w:rFonts w:ascii="Times New Roman" w:hAnsi="Times New Roman"/>
        </w:rPr>
        <w:t xml:space="preserve"> </w:t>
      </w:r>
    </w:p>
    <w:p w:rsidR="00961780" w:rsidRPr="00877BA7" w:rsidRDefault="00961780" w:rsidP="00961780">
      <w:pPr>
        <w:spacing w:after="0"/>
        <w:rPr>
          <w:rFonts w:ascii="Times New Roman" w:hAnsi="Times New Roman"/>
        </w:rPr>
      </w:pPr>
      <w:r w:rsidRPr="00877BA7">
        <w:rPr>
          <w:rFonts w:ascii="Times New Roman" w:hAnsi="Times New Roman"/>
        </w:rPr>
        <w:t>Chief Hunter: Good luck out there Augustus. I need you back. Without your expertise I can only do simple maintenance operations. You're essential for our survival. Maybe that is why you'll survive.</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 xml:space="preserve">Chief Hunter:  Drones have sophisticated A.I developed by the Reditus, but you already know this since you fix my drones.  Although the drones ability to communicate with us in limited they can still understand our voice commands.  I’m just in awe of the Reditus technology.  </w:t>
      </w:r>
    </w:p>
    <w:p w:rsidR="004112A0" w:rsidRPr="00877BA7" w:rsidRDefault="004112A0"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 xml:space="preserve">Chief Hunter:  That’s one of our top models. I would’ve </w:t>
      </w:r>
      <w:r w:rsidR="00D44A18" w:rsidRPr="00877BA7">
        <w:rPr>
          <w:rFonts w:ascii="Times New Roman" w:hAnsi="Times New Roman"/>
        </w:rPr>
        <w:t>given</w:t>
      </w:r>
      <w:r w:rsidRPr="00877BA7">
        <w:rPr>
          <w:rFonts w:ascii="Times New Roman" w:hAnsi="Times New Roman"/>
        </w:rPr>
        <w:t xml:space="preserve"> you this drone before you left, but it seems you already have one like it.</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Drone: State your order?</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Augustus: Destroy the camp.</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Augustus: Kill the Reditus.</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Drone: I will comply after activated.</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Caeser: Drone standdown, my father’s only joking.</w:t>
      </w:r>
    </w:p>
    <w:p w:rsidR="0075194B" w:rsidRPr="00877BA7" w:rsidRDefault="0075194B" w:rsidP="004112A0">
      <w:pPr>
        <w:spacing w:after="0"/>
        <w:rPr>
          <w:rFonts w:ascii="Times New Roman" w:hAnsi="Times New Roman"/>
        </w:rPr>
      </w:pPr>
    </w:p>
    <w:p w:rsidR="0075194B" w:rsidRPr="00877BA7" w:rsidRDefault="0075194B" w:rsidP="004112A0">
      <w:pPr>
        <w:spacing w:after="0"/>
        <w:rPr>
          <w:rFonts w:ascii="Times New Roman" w:hAnsi="Times New Roman"/>
        </w:rPr>
      </w:pPr>
      <w:r w:rsidRPr="00877BA7">
        <w:rPr>
          <w:rFonts w:ascii="Times New Roman" w:hAnsi="Times New Roman"/>
        </w:rPr>
        <w:t>Drone: Standing down</w:t>
      </w:r>
      <w:r w:rsidR="00D05C21" w:rsidRPr="00877BA7">
        <w:rPr>
          <w:rFonts w:ascii="Times New Roman" w:hAnsi="Times New Roman"/>
        </w:rPr>
        <w:t>.</w:t>
      </w:r>
    </w:p>
    <w:p w:rsidR="0075194B" w:rsidRPr="00877BA7" w:rsidRDefault="0075194B" w:rsidP="004112A0">
      <w:pPr>
        <w:spacing w:after="0"/>
        <w:rPr>
          <w:rFonts w:ascii="Times New Roman" w:hAnsi="Times New Roman"/>
        </w:rPr>
      </w:pPr>
    </w:p>
    <w:p w:rsidR="004112A0" w:rsidRPr="00877BA7" w:rsidRDefault="004112A0" w:rsidP="004112A0">
      <w:pPr>
        <w:spacing w:after="0"/>
        <w:rPr>
          <w:rFonts w:ascii="Times New Roman" w:hAnsi="Times New Roman"/>
        </w:rPr>
      </w:pPr>
      <w:r w:rsidRPr="00877BA7">
        <w:rPr>
          <w:rFonts w:ascii="Times New Roman" w:hAnsi="Times New Roman"/>
        </w:rPr>
        <w:t>Chief Hunter:  That one short circuited awhile back.  You’ll have to fix it when you get back Augustus.</w:t>
      </w:r>
    </w:p>
    <w:p w:rsidR="000161C6" w:rsidRPr="00877BA7" w:rsidRDefault="000161C6" w:rsidP="00961780">
      <w:pPr>
        <w:spacing w:after="0"/>
        <w:rPr>
          <w:rFonts w:ascii="Times New Roman" w:hAnsi="Times New Roman"/>
        </w:rPr>
      </w:pPr>
    </w:p>
    <w:p w:rsidR="000161C6" w:rsidRPr="00877BA7" w:rsidRDefault="000161C6" w:rsidP="000161C6">
      <w:pPr>
        <w:spacing w:after="0"/>
        <w:rPr>
          <w:rFonts w:ascii="Times New Roman" w:hAnsi="Times New Roman"/>
        </w:rPr>
      </w:pPr>
      <w:r w:rsidRPr="00877BA7">
        <w:rPr>
          <w:rFonts w:ascii="Times New Roman" w:hAnsi="Times New Roman"/>
        </w:rPr>
        <w:t>Chief Hunter's Wife: You will be missed Augustus. I don't know how we'll survive without you.</w:t>
      </w:r>
    </w:p>
    <w:p w:rsidR="004051F9" w:rsidRPr="00877BA7" w:rsidRDefault="004051F9" w:rsidP="003E2131">
      <w:pPr>
        <w:pStyle w:val="Heading1"/>
      </w:pPr>
      <w:bookmarkStart w:id="22" w:name="_Toc76405185"/>
      <w:r w:rsidRPr="00877BA7">
        <w:lastRenderedPageBreak/>
        <w:t>Corydon Deus Prison &amp; Tower</w:t>
      </w:r>
      <w:bookmarkEnd w:id="22"/>
    </w:p>
    <w:p w:rsidR="00D6273D" w:rsidRPr="00877BA7" w:rsidRDefault="00D6273D" w:rsidP="00D6273D">
      <w:pPr>
        <w:spacing w:after="0"/>
        <w:rPr>
          <w:rFonts w:ascii="Times New Roman" w:hAnsi="Times New Roman"/>
        </w:rPr>
      </w:pPr>
      <w:r w:rsidRPr="00877BA7">
        <w:rPr>
          <w:rFonts w:ascii="Times New Roman" w:hAnsi="Times New Roman"/>
        </w:rPr>
        <w:t>Wedge: Things are so blurry. I was having fun with the guys drinking some hooch and then the next thing you know I wake up in a Corydon prison with a hangover.  My commander is going to kill me.</w:t>
      </w:r>
    </w:p>
    <w:p w:rsidR="00D6273D" w:rsidRPr="00877BA7" w:rsidRDefault="00D6273D"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Jailbird: I broke the rules of Corydon Deus. I lied before his statue and they put me here. It’s been twenty years.  I'm lucky. Most they just put to death.</w:t>
      </w:r>
    </w:p>
    <w:p w:rsidR="00961780" w:rsidRPr="00877BA7" w:rsidRDefault="00961780" w:rsidP="00961780">
      <w:pPr>
        <w:spacing w:after="0"/>
        <w:rPr>
          <w:rFonts w:ascii="Times New Roman" w:hAnsi="Times New Roman"/>
        </w:rPr>
      </w:pPr>
    </w:p>
    <w:p w:rsidR="00961780" w:rsidRPr="00877BA7" w:rsidRDefault="00961780" w:rsidP="00961780">
      <w:pPr>
        <w:spacing w:after="0"/>
        <w:rPr>
          <w:rFonts w:ascii="Times New Roman" w:hAnsi="Times New Roman"/>
        </w:rPr>
      </w:pPr>
      <w:r w:rsidRPr="00877BA7">
        <w:rPr>
          <w:rFonts w:ascii="Times New Roman" w:hAnsi="Times New Roman"/>
        </w:rPr>
        <w:t>Temple Guard: This man</w:t>
      </w:r>
      <w:r w:rsidR="00004DF6" w:rsidRPr="00877BA7">
        <w:rPr>
          <w:rFonts w:ascii="Times New Roman" w:hAnsi="Times New Roman"/>
        </w:rPr>
        <w:t xml:space="preserve"> in the cell beside me</w:t>
      </w:r>
      <w:r w:rsidRPr="00877BA7">
        <w:rPr>
          <w:rFonts w:ascii="Times New Roman" w:hAnsi="Times New Roman"/>
        </w:rPr>
        <w:t xml:space="preserve"> cursed the name of Corydon Deus. Such disbelief will not be tolerated among his followers.</w:t>
      </w:r>
    </w:p>
    <w:p w:rsidR="00896B63" w:rsidRPr="00877BA7" w:rsidRDefault="00896B63" w:rsidP="00DB265B">
      <w:pPr>
        <w:pStyle w:val="NormalWeb"/>
        <w:spacing w:after="0"/>
      </w:pPr>
    </w:p>
    <w:p w:rsidR="00961780" w:rsidRPr="00877BA7" w:rsidRDefault="00961780" w:rsidP="00DB265B">
      <w:pPr>
        <w:pStyle w:val="NormalWeb"/>
        <w:spacing w:after="0"/>
      </w:pPr>
      <w:r w:rsidRPr="00877BA7">
        <w:t>Temple Guard</w:t>
      </w:r>
      <w:r w:rsidR="00DB265B" w:rsidRPr="00877BA7">
        <w:t>:</w:t>
      </w:r>
      <w:r w:rsidR="00896B63" w:rsidRPr="00877BA7">
        <w:t xml:space="preserve"> The High Priests </w:t>
      </w:r>
      <w:r w:rsidR="00004DF6" w:rsidRPr="00877BA7">
        <w:t>has spoken</w:t>
      </w:r>
      <w:r w:rsidR="00896B63" w:rsidRPr="00877BA7">
        <w:t xml:space="preserve"> of </w:t>
      </w:r>
      <w:r w:rsidRPr="00877BA7">
        <w:t xml:space="preserve">the days when Corydon Deus's Tower reached to the heavens. Now look at it now. We should be ashamed for allowing it to be this way. But what can we do. </w:t>
      </w:r>
      <w:r w:rsidR="00AD6F9C" w:rsidRPr="00877BA7">
        <w:t>We must rebuild this tower even if t</w:t>
      </w:r>
      <w:r w:rsidRPr="00877BA7">
        <w:t>he Reditus threaten retribution.</w:t>
      </w:r>
    </w:p>
    <w:p w:rsidR="00ED1F2B" w:rsidRPr="00877BA7" w:rsidRDefault="00ED1F2B" w:rsidP="00961780">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Pianist:  Isn’t this music great.  It gets you in the mood for Corydon Deus worship.</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We have nothing, but everything.  This statue is our life while we live in death.  We gaze upon it to remind ourselves of the beauty of Corydon Deus while being surrounded by the ugliness of death.</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Be still and listen to this melody.  Let it put your soul at peace.</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The first walker is out of step. We will have to beat him later.</w:t>
      </w:r>
    </w:p>
    <w:p w:rsidR="00ED1F2B" w:rsidRPr="00877BA7" w:rsidRDefault="00ED1F2B" w:rsidP="00ED1F2B">
      <w:pPr>
        <w:spacing w:after="0"/>
        <w:rPr>
          <w:rFonts w:ascii="Times New Roman" w:hAnsi="Times New Roman"/>
        </w:rPr>
      </w:pPr>
    </w:p>
    <w:p w:rsidR="00ED1F2B" w:rsidRPr="00877BA7" w:rsidRDefault="00ED1F2B" w:rsidP="00ED1F2B">
      <w:pPr>
        <w:spacing w:after="0"/>
        <w:rPr>
          <w:rFonts w:ascii="Times New Roman" w:hAnsi="Times New Roman"/>
        </w:rPr>
      </w:pPr>
      <w:r w:rsidRPr="00877BA7">
        <w:rPr>
          <w:rFonts w:ascii="Times New Roman" w:hAnsi="Times New Roman"/>
        </w:rPr>
        <w:t>Temple Guard:  Feel the might of Corydon Deus.  Although he is not here now, imagine the day he will come.  There will be such a great display of power.  Our enemies will surely cower before him.</w:t>
      </w:r>
    </w:p>
    <w:p w:rsidR="00DB265B" w:rsidRPr="00877BA7" w:rsidRDefault="00DB265B" w:rsidP="00ED1F2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Rediit Prison Guard: When I get a break I come up here for fresh air and to take in the view. To the North is the Greenland where the Reditus are. I come up here when I want to see green. Beautiful green.</w:t>
      </w:r>
    </w:p>
    <w:p w:rsidR="00DB265B" w:rsidRPr="00877BA7" w:rsidRDefault="00DB265B" w:rsidP="00DB265B">
      <w:pPr>
        <w:spacing w:after="0"/>
        <w:rPr>
          <w:rFonts w:ascii="Times New Roman" w:hAnsi="Times New Roman"/>
        </w:rPr>
      </w:pPr>
    </w:p>
    <w:p w:rsidR="00DB265B" w:rsidRPr="00877BA7" w:rsidRDefault="001A0CF3" w:rsidP="00DB265B">
      <w:pPr>
        <w:spacing w:after="0"/>
        <w:rPr>
          <w:rFonts w:ascii="Times New Roman" w:hAnsi="Times New Roman"/>
        </w:rPr>
      </w:pPr>
      <w:r w:rsidRPr="00877BA7">
        <w:rPr>
          <w:rFonts w:ascii="Times New Roman" w:hAnsi="Times New Roman"/>
        </w:rPr>
        <w:t xml:space="preserve">Epitaph </w:t>
      </w:r>
      <w:r w:rsidR="00DB265B" w:rsidRPr="00877BA7">
        <w:rPr>
          <w:rFonts w:ascii="Times New Roman" w:hAnsi="Times New Roman"/>
        </w:rPr>
        <w:t xml:space="preserve">inside Corydon Deus’s temple: </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 xml:space="preserve">In the beginning the Magi created Corydon Deus.  They knew he would divine.  They gave him the ability to harness the power of the </w:t>
      </w:r>
      <w:r w:rsidR="00DC1752">
        <w:rPr>
          <w:rFonts w:ascii="Times New Roman" w:hAnsi="Times New Roman"/>
        </w:rPr>
        <w:t>gods</w:t>
      </w:r>
      <w:r w:rsidRPr="00877BA7">
        <w:rPr>
          <w:rFonts w:ascii="Times New Roman" w:hAnsi="Times New Roman"/>
        </w:rPr>
        <w:t>.  He was divine.</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He purified the world.  Exalting his own glory he built a</w:t>
      </w:r>
      <w:r w:rsidR="001A0CF3" w:rsidRPr="00877BA7">
        <w:rPr>
          <w:rFonts w:ascii="Times New Roman" w:hAnsi="Times New Roman"/>
        </w:rPr>
        <w:t xml:space="preserve"> tower </w:t>
      </w:r>
      <w:r w:rsidRPr="00877BA7">
        <w:rPr>
          <w:rFonts w:ascii="Times New Roman" w:hAnsi="Times New Roman"/>
        </w:rPr>
        <w:t>that reached to the heavens.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He</w:t>
      </w:r>
      <w:r w:rsidR="001A0CF3" w:rsidRPr="00877BA7">
        <w:rPr>
          <w:rFonts w:ascii="Times New Roman" w:hAnsi="Times New Roman"/>
        </w:rPr>
        <w:t xml:space="preserve"> is </w:t>
      </w:r>
      <w:r w:rsidRPr="00877BA7">
        <w:rPr>
          <w:rFonts w:ascii="Times New Roman" w:hAnsi="Times New Roman"/>
        </w:rPr>
        <w:t xml:space="preserve">holy.  His powers no man possessed; therefore, his godhead was cemented in the heavens.  Out of jealousy, the Reditus rebelled against his dominion and tried to steal his </w:t>
      </w:r>
      <w:r w:rsidRPr="00877BA7">
        <w:rPr>
          <w:rFonts w:ascii="Times New Roman" w:hAnsi="Times New Roman"/>
        </w:rPr>
        <w:lastRenderedPageBreak/>
        <w:t xml:space="preserve">power to judge over the nations.  In his mercy he hid his face from the Reditus and withdrew his power from the world he had created. </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He was blessed.  He did not want his power to be corrupted by the Reditus.  He did not want to destroy them.  He stored his power away till the appointed time when he will return and redeem his chosen people from the yoke of the Reditus.</w:t>
      </w:r>
    </w:p>
    <w:p w:rsidR="00DB265B" w:rsidRPr="00877BA7" w:rsidRDefault="00DB265B" w:rsidP="00DB265B">
      <w:pPr>
        <w:spacing w:after="0"/>
        <w:rPr>
          <w:rFonts w:ascii="Times New Roman" w:hAnsi="Times New Roman"/>
        </w:rPr>
      </w:pPr>
    </w:p>
    <w:p w:rsidR="00DB265B" w:rsidRPr="00877BA7" w:rsidRDefault="00DB265B" w:rsidP="00DB265B">
      <w:pPr>
        <w:spacing w:after="0"/>
        <w:rPr>
          <w:rFonts w:ascii="Times New Roman" w:hAnsi="Times New Roman"/>
        </w:rPr>
      </w:pPr>
      <w:r w:rsidRPr="00877BA7">
        <w:rPr>
          <w:rFonts w:ascii="Times New Roman" w:hAnsi="Times New Roman"/>
        </w:rPr>
        <w:t>Oh Corydon Deus, hallowed by thy name.</w:t>
      </w:r>
    </w:p>
    <w:p w:rsidR="00D47562" w:rsidRPr="00877BA7" w:rsidRDefault="00D47562" w:rsidP="00B867DA">
      <w:pPr>
        <w:spacing w:after="0"/>
        <w:rPr>
          <w:rFonts w:ascii="Times New Roman" w:hAnsi="Times New Roman"/>
        </w:rPr>
      </w:pPr>
    </w:p>
    <w:p w:rsidR="00B867DA" w:rsidRPr="00877BA7" w:rsidRDefault="00B867DA" w:rsidP="00B867DA">
      <w:pPr>
        <w:spacing w:after="0"/>
        <w:rPr>
          <w:rFonts w:ascii="Times New Roman" w:hAnsi="Times New Roman"/>
        </w:rPr>
      </w:pPr>
      <w:r w:rsidRPr="00877BA7">
        <w:rPr>
          <w:rFonts w:ascii="Times New Roman" w:hAnsi="Times New Roman"/>
        </w:rPr>
        <w:t>Wedge: Things are so blurry. I was having fun with the guys drinking some hooch and then the next thing you know I wake up in a Corydon Deus prison with a hangover. My commander is going to kill me.</w:t>
      </w:r>
    </w:p>
    <w:p w:rsidR="00D47562" w:rsidRPr="00877BA7" w:rsidRDefault="00D47562" w:rsidP="00B867DA">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If the player talk to the Reditus bandit after the player defeats Macy,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Macy's Boyfriend: What happened to Macy is she ok?</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If the player talks to the prison guard after the quest has started,</w:t>
      </w:r>
    </w:p>
    <w:p w:rsidR="00D47562" w:rsidRPr="00877BA7" w:rsidRDefault="00D47562" w:rsidP="00D47562">
      <w:pPr>
        <w:spacing w:after="0"/>
        <w:rPr>
          <w:rFonts w:ascii="Times New Roman" w:hAnsi="Times New Roman"/>
        </w:rPr>
      </w:pPr>
    </w:p>
    <w:p w:rsidR="002A6C52" w:rsidRPr="00877BA7" w:rsidRDefault="00D47562" w:rsidP="002A6C52">
      <w:pPr>
        <w:spacing w:after="0"/>
        <w:rPr>
          <w:rFonts w:ascii="Times New Roman" w:hAnsi="Times New Roman"/>
        </w:rPr>
      </w:pPr>
      <w:r w:rsidRPr="00877BA7">
        <w:rPr>
          <w:rFonts w:ascii="Times New Roman" w:hAnsi="Times New Roman"/>
        </w:rPr>
        <w:t>Guard: When will my shift end?</w:t>
      </w:r>
    </w:p>
    <w:p w:rsidR="002A6C52" w:rsidRPr="00877BA7" w:rsidRDefault="002A6C52" w:rsidP="002A6C52">
      <w:pPr>
        <w:spacing w:after="0"/>
        <w:rPr>
          <w:rFonts w:ascii="Times New Roman" w:hAnsi="Times New Roman"/>
        </w:rPr>
      </w:pPr>
    </w:p>
    <w:p w:rsidR="002A6C52" w:rsidRPr="00877BA7" w:rsidRDefault="00BC4401" w:rsidP="00BC4401">
      <w:pPr>
        <w:pStyle w:val="Heading1"/>
        <w:rPr>
          <w:rFonts w:ascii="Times New Roman" w:hAnsi="Times New Roman" w:cs="Times New Roman"/>
        </w:rPr>
      </w:pPr>
      <w:bookmarkStart w:id="23" w:name="_Toc76405186"/>
      <w:r w:rsidRPr="00877BA7">
        <w:rPr>
          <w:rFonts w:ascii="Times New Roman" w:hAnsi="Times New Roman" w:cs="Times New Roman"/>
        </w:rPr>
        <w:t>Ransom Quest</w:t>
      </w:r>
      <w:bookmarkEnd w:id="23"/>
    </w:p>
    <w:p w:rsidR="002A6C52" w:rsidRPr="00877BA7" w:rsidRDefault="002A6C52"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Bandit: Wait till the army finds out I'm here. You're all done for!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Will you shut up Reditus maggot!</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Bandit: Why don't you try to make me!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Alright! That's it! I've had it!</w:t>
      </w:r>
    </w:p>
    <w:p w:rsidR="00595BEF" w:rsidRPr="00877BA7" w:rsidRDefault="00595BEF" w:rsidP="00595BEF">
      <w:pPr>
        <w:spacing w:after="0"/>
        <w:rPr>
          <w:rFonts w:ascii="Times New Roman" w:hAnsi="Times New Roman"/>
        </w:rPr>
      </w:pPr>
    </w:p>
    <w:p w:rsidR="00DD6AFC" w:rsidRPr="00877BA7" w:rsidRDefault="00595BEF" w:rsidP="00595BEF">
      <w:pPr>
        <w:spacing w:after="0"/>
        <w:rPr>
          <w:rFonts w:ascii="Times New Roman" w:hAnsi="Times New Roman"/>
        </w:rPr>
      </w:pPr>
      <w:r w:rsidRPr="00877BA7">
        <w:rPr>
          <w:rFonts w:ascii="Times New Roman" w:hAnsi="Times New Roman"/>
        </w:rPr>
        <w:t xml:space="preserve">Guard: Hey Augustus! We've got a Reditus soldier over there who was caught wandering in the Heremus drunk near our checkpoint. We picked him up and put him in here. You're going out in the Heremus anyways. </w:t>
      </w:r>
    </w:p>
    <w:p w:rsidR="00DD6AFC" w:rsidRPr="00877BA7" w:rsidRDefault="00DD6AFC"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 xml:space="preserve">Why don't you take this ransom letter over to the Reditus checkpoint towards </w:t>
      </w:r>
      <w:r w:rsidR="00205B2C">
        <w:rPr>
          <w:rFonts w:ascii="Times New Roman" w:hAnsi="Times New Roman"/>
        </w:rPr>
        <w:t>Zen</w:t>
      </w:r>
      <w:r w:rsidRPr="00877BA7">
        <w:rPr>
          <w:rFonts w:ascii="Times New Roman" w:hAnsi="Times New Roman"/>
        </w:rPr>
        <w:t>. We'll give you a 10% cut of whatever they give you for him. We'd like 200G., but let's see if you can get more.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After saying yes,</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Alright honey, let's make some money. Here take this letter.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Augustus turns to Caesar,</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Augustus: Let's go see if we can earn some money what do you say?</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Ceaser: Sure thing Father. We need some money out there. Who knows what we will face.</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If the player says no,</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Guard: Come back if you wanna make some quick G.</w:t>
      </w:r>
    </w:p>
    <w:p w:rsidR="006B4591" w:rsidRPr="00877BA7" w:rsidRDefault="006B4591" w:rsidP="00595BEF">
      <w:pPr>
        <w:spacing w:after="0"/>
        <w:rPr>
          <w:rFonts w:ascii="Times New Roman" w:hAnsi="Times New Roman"/>
        </w:rPr>
      </w:pPr>
    </w:p>
    <w:p w:rsidR="006B4591" w:rsidRPr="00877BA7" w:rsidRDefault="006B4591" w:rsidP="00595BEF">
      <w:pPr>
        <w:spacing w:after="0"/>
        <w:rPr>
          <w:rFonts w:ascii="Times New Roman" w:hAnsi="Times New Roman"/>
        </w:rPr>
      </w:pPr>
      <w:r w:rsidRPr="00877BA7">
        <w:rPr>
          <w:rFonts w:ascii="Times New Roman" w:hAnsi="Times New Roman"/>
        </w:rPr>
        <w:t>Guard after quest begins,</w:t>
      </w:r>
    </w:p>
    <w:p w:rsidR="006B4591" w:rsidRPr="00877BA7" w:rsidRDefault="006B4591" w:rsidP="00595BEF">
      <w:pPr>
        <w:spacing w:after="0"/>
        <w:rPr>
          <w:rFonts w:ascii="Times New Roman" w:hAnsi="Times New Roman"/>
        </w:rPr>
      </w:pPr>
    </w:p>
    <w:p w:rsidR="006B4591" w:rsidRPr="00877BA7" w:rsidRDefault="006B4591" w:rsidP="00595BEF">
      <w:pPr>
        <w:spacing w:after="0"/>
        <w:rPr>
          <w:rFonts w:ascii="Times New Roman" w:hAnsi="Times New Roman"/>
        </w:rPr>
      </w:pPr>
      <w:r w:rsidRPr="00877BA7">
        <w:rPr>
          <w:rFonts w:ascii="Times New Roman" w:hAnsi="Times New Roman"/>
        </w:rPr>
        <w:t>Temple Guard:</w:t>
      </w:r>
    </w:p>
    <w:p w:rsidR="00595BEF" w:rsidRPr="00877BA7" w:rsidRDefault="00595BEF" w:rsidP="00595BEF">
      <w:pPr>
        <w:spacing w:after="0"/>
        <w:rPr>
          <w:rFonts w:ascii="Times New Roman" w:hAnsi="Times New Roman"/>
        </w:rPr>
      </w:pPr>
    </w:p>
    <w:p w:rsidR="00595BEF" w:rsidRPr="00877BA7" w:rsidRDefault="00595BEF" w:rsidP="00595BEF">
      <w:pPr>
        <w:spacing w:after="0"/>
        <w:rPr>
          <w:rFonts w:ascii="Times New Roman" w:hAnsi="Times New Roman"/>
        </w:rPr>
      </w:pPr>
      <w:r w:rsidRPr="00877BA7">
        <w:rPr>
          <w:rFonts w:ascii="Times New Roman" w:hAnsi="Times New Roman"/>
        </w:rPr>
        <w:t>If the player talks to the Reditus bandit after he’s been beat,</w:t>
      </w:r>
    </w:p>
    <w:p w:rsidR="00595BEF" w:rsidRPr="00877BA7" w:rsidRDefault="00595BEF" w:rsidP="00595BEF">
      <w:pPr>
        <w:spacing w:after="0"/>
        <w:rPr>
          <w:rFonts w:ascii="Times New Roman" w:hAnsi="Times New Roman"/>
        </w:rPr>
      </w:pPr>
    </w:p>
    <w:p w:rsidR="00BC4401" w:rsidRPr="00877BA7" w:rsidRDefault="00595BEF" w:rsidP="00BC4401">
      <w:pPr>
        <w:spacing w:after="0"/>
        <w:rPr>
          <w:rFonts w:ascii="Times New Roman" w:hAnsi="Times New Roman"/>
        </w:rPr>
      </w:pPr>
      <w:r w:rsidRPr="00877BA7">
        <w:rPr>
          <w:rFonts w:ascii="Times New Roman" w:hAnsi="Times New Roman"/>
        </w:rPr>
        <w:t>Bandit: ugh....I'll get my revenge.</w:t>
      </w:r>
    </w:p>
    <w:p w:rsidR="00BC4401" w:rsidRPr="00877BA7" w:rsidRDefault="00BC4401" w:rsidP="00BC4401">
      <w:pPr>
        <w:spacing w:after="0"/>
        <w:rPr>
          <w:rFonts w:ascii="Times New Roman" w:hAnsi="Times New Roman"/>
        </w:rPr>
      </w:pPr>
    </w:p>
    <w:p w:rsidR="002A6C52" w:rsidRPr="00877BA7" w:rsidRDefault="002A6C52" w:rsidP="00BC4401">
      <w:pPr>
        <w:spacing w:after="0"/>
        <w:rPr>
          <w:rFonts w:ascii="Times New Roman" w:hAnsi="Times New Roman"/>
          <w:u w:val="single"/>
        </w:rPr>
      </w:pPr>
      <w:r w:rsidRPr="00877BA7">
        <w:rPr>
          <w:rFonts w:ascii="Times New Roman" w:hAnsi="Times New Roman"/>
          <w:u w:val="single"/>
        </w:rPr>
        <w:t>Reditus Checkpoint Dialogue</w:t>
      </w:r>
    </w:p>
    <w:p w:rsidR="00BC4401" w:rsidRPr="00877BA7" w:rsidRDefault="00BC4401"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If the player approaches the Reditus checkpoint before initiating ransom quest.</w:t>
      </w:r>
    </w:p>
    <w:p w:rsidR="002A6C52" w:rsidRPr="00877BA7" w:rsidRDefault="002A6C52" w:rsidP="002A6C52">
      <w:pPr>
        <w:spacing w:after="0"/>
        <w:rPr>
          <w:rFonts w:ascii="Times New Roman" w:hAnsi="Times New Roman"/>
        </w:rPr>
      </w:pPr>
    </w:p>
    <w:p w:rsidR="002A6C52" w:rsidRPr="00877BA7" w:rsidRDefault="002A6C52" w:rsidP="002A6C52">
      <w:pPr>
        <w:pStyle w:val="NormalWeb"/>
        <w:spacing w:after="0"/>
      </w:pPr>
      <w:r w:rsidRPr="00877BA7">
        <w:t>Reditus Hover Jet: Turn back now Corydon Deus scum! This is no place for you!</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During Bargaining,</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Hover Jet:  Halt! Don’t come any closer.  What do you want Rediit scum?</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We mean you know harm. We only came to deliver a message.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Hover Jet:  You may proceed. We’re watching you.  Any funny business and you’re dead.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Reditus Commander: State your business.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We found something you may want wandering in the Heremus. Here’s a note stating its contents.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All right, give me the note, but do it nice and slow. I’m watching you.</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gives the ransom note to the guard)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Reditus Commander: You guys won’t believe this, It’s Wedge.  He really screwed up big time.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lastRenderedPageBreak/>
        <w:t>Reditus Soldier: Wedge got so drunk he was screaming and howling like a rabid Felnis.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Wedge, you stupid dumb ass. I thought he went AWOL, this is even worse.  It’s not just his fault.  All you men have gotten lazy.  All the men who drank with him are gonna do Felnis squats in the Heremus. You hear that you worthless turds! (He turns to his men.) So give him back so I can lay into him.</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Whoa! It’s gonna cost you. He was breaking our rules on our land.</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Commander: What’s keeping us from just wiping your camp from the face of Gaia? You people live because of our mercy. It is your punishment that you live in Heremus anyways for following that worthless god of yours. I guess I can throw a couple table scraps to some dogs. How much?</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300: Reditus Commander: Are you kidding me? I can buy a whore in </w:t>
      </w:r>
      <w:r w:rsidR="00205B2C">
        <w:rPr>
          <w:rFonts w:ascii="Times New Roman" w:hAnsi="Times New Roman"/>
        </w:rPr>
        <w:t>Zen</w:t>
      </w:r>
      <w:r w:rsidRPr="00877BA7">
        <w:rPr>
          <w:rFonts w:ascii="Times New Roman" w:hAnsi="Times New Roman"/>
        </w:rPr>
        <w:t xml:space="preserve"> and Felnis’s tail to go with that kind of money. I’ll only give you 200 G. Take it or leave it. That drunken Scalawag can spend the rest of his days in a Corydon Deus prison for all I care. He’s not gonna ruin my leave pay.</w:t>
      </w:r>
    </w:p>
    <w:p w:rsidR="002A6C52" w:rsidRPr="00877BA7" w:rsidRDefault="002A6C52" w:rsidP="002A6C52">
      <w:pPr>
        <w:spacing w:after="0"/>
        <w:rPr>
          <w:rFonts w:ascii="Times New Roman" w:hAnsi="Times New Roman"/>
        </w:rPr>
      </w:pPr>
      <w:r w:rsidRPr="00877BA7">
        <w:rPr>
          <w:rFonts w:ascii="Times New Roman" w:hAnsi="Times New Roman"/>
        </w:rPr>
        <w:t>When no,</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Ohhh...Rediit scum likes to bargain. You should have taken what I was offering while I was feeling generous. 150 G.</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 xml:space="preserve">When Augustus: You can give more than that. I have two starving children to feed., </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1.G Consider it a token payment for not killing you.</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Now bring him back now or face our fierce retribution on the entire Rediit camp. It is by our mercy we even allow you worthless people to live in the Heremus.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250: Reditus Commander: You drive a hard bargain. Let me think. Hmmmm….. All right you got a deal. Now bring that douchebag here. He’s going to have to pay me back big time.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200: Reditus Commander: All right! You got a deal. I never knew Rediits could be so cheap when it comes to paying for life.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Now hurry back will you. I can’t wait to lay into that worthless shit bag.</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What about payment?</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I’ll give you half now and half later all right. Okay?</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Augustus: Deal. I’ll be back as soon as possible with your lovely little Wedge.</w:t>
      </w:r>
    </w:p>
    <w:p w:rsidR="002A6C52" w:rsidRPr="00877BA7" w:rsidRDefault="002A6C52"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bargaining too much,</w:t>
      </w:r>
    </w:p>
    <w:p w:rsidR="006B4591" w:rsidRPr="00877BA7" w:rsidRDefault="006B4591" w:rsidP="002A6C52">
      <w:pPr>
        <w:spacing w:after="0"/>
        <w:rPr>
          <w:rFonts w:ascii="Times New Roman" w:hAnsi="Times New Roman"/>
        </w:rPr>
      </w:pPr>
    </w:p>
    <w:p w:rsidR="00810B30" w:rsidRPr="00877BA7" w:rsidRDefault="006B4591" w:rsidP="00810B30">
      <w:pPr>
        <w:pStyle w:val="NormalWeb"/>
        <w:spacing w:after="0"/>
      </w:pPr>
      <w:r w:rsidRPr="00877BA7">
        <w:t xml:space="preserve">Temple </w:t>
      </w:r>
      <w:r w:rsidR="002A6C52" w:rsidRPr="00877BA7">
        <w:t>Guard: They agreed to give you 1G! And they threatened to attack us if we didn't deliver him. Way to go Augustus. We are at the mercy of the Reditus. If they were willing to give you something just take it.</w:t>
      </w:r>
      <w:r w:rsidR="00810B30" w:rsidRPr="00877BA7">
        <w:t xml:space="preserve"> Hey Wedge it’s your lucky day. You're outta here. (Opens Wedge’s jail cell)</w:t>
      </w:r>
    </w:p>
    <w:p w:rsidR="002A6C52" w:rsidRPr="00877BA7" w:rsidRDefault="002A6C52" w:rsidP="002A6C52">
      <w:pPr>
        <w:spacing w:after="0"/>
        <w:rPr>
          <w:rFonts w:ascii="Times New Roman" w:hAnsi="Times New Roman"/>
        </w:rPr>
      </w:pPr>
    </w:p>
    <w:p w:rsidR="006B4591" w:rsidRPr="00877BA7" w:rsidRDefault="006B4591"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getting some money,</w:t>
      </w:r>
    </w:p>
    <w:p w:rsidR="006B4591" w:rsidRPr="00877BA7" w:rsidRDefault="006B4591" w:rsidP="002A6C52">
      <w:pPr>
        <w:spacing w:after="0"/>
        <w:rPr>
          <w:rFonts w:ascii="Times New Roman" w:hAnsi="Times New Roman"/>
        </w:rPr>
      </w:pPr>
    </w:p>
    <w:p w:rsidR="006B4591" w:rsidRPr="00877BA7" w:rsidRDefault="006B4591" w:rsidP="006B4591">
      <w:pPr>
        <w:pStyle w:val="NormalWeb"/>
        <w:spacing w:after="0"/>
      </w:pPr>
      <w:r w:rsidRPr="00877BA7">
        <w:t>Temple Guard: They agreed to pay you something, this is our lucky day.  Just give me my half after you deliver him. Hey Wedge it’s your lucky day. You're outta here. (Opens Wedge’s jail cell)</w:t>
      </w:r>
    </w:p>
    <w:p w:rsidR="002A6C52" w:rsidRPr="00877BA7" w:rsidRDefault="002A6C52" w:rsidP="002A6C52">
      <w:pPr>
        <w:spacing w:after="0"/>
        <w:rPr>
          <w:rFonts w:ascii="Times New Roman" w:hAnsi="Times New Roman"/>
        </w:rPr>
      </w:pPr>
    </w:p>
    <w:p w:rsidR="00755952" w:rsidRPr="00877BA7" w:rsidRDefault="0049014E" w:rsidP="002A6C52">
      <w:pPr>
        <w:spacing w:after="0"/>
        <w:rPr>
          <w:rFonts w:ascii="Times New Roman" w:hAnsi="Times New Roman"/>
        </w:rPr>
      </w:pPr>
      <w:r w:rsidRPr="00877BA7">
        <w:rPr>
          <w:rFonts w:ascii="Times New Roman" w:hAnsi="Times New Roman"/>
        </w:rPr>
        <w:t>Temple Guard waiting for you to deliver wedge,</w:t>
      </w:r>
    </w:p>
    <w:p w:rsidR="0049014E" w:rsidRPr="00877BA7" w:rsidRDefault="0049014E" w:rsidP="002A6C52">
      <w:pPr>
        <w:spacing w:after="0"/>
        <w:rPr>
          <w:rFonts w:ascii="Times New Roman" w:hAnsi="Times New Roman"/>
        </w:rPr>
      </w:pPr>
    </w:p>
    <w:p w:rsidR="0049014E" w:rsidRPr="00877BA7" w:rsidRDefault="0049014E" w:rsidP="002A6C52">
      <w:pPr>
        <w:spacing w:after="0"/>
        <w:rPr>
          <w:rFonts w:ascii="Times New Roman" w:hAnsi="Times New Roman"/>
        </w:rPr>
      </w:pPr>
      <w:r w:rsidRPr="00877BA7">
        <w:rPr>
          <w:rFonts w:ascii="Times New Roman" w:hAnsi="Times New Roman"/>
        </w:rPr>
        <w:t>Temple Guard: Show me the money baby. Deliver the package and let’s party tonight!</w:t>
      </w:r>
    </w:p>
    <w:p w:rsidR="00755952" w:rsidRPr="00877BA7" w:rsidRDefault="00755952" w:rsidP="002A6C52">
      <w:pPr>
        <w:spacing w:after="0"/>
        <w:rPr>
          <w:rFonts w:ascii="Times New Roman" w:hAnsi="Times New Roman"/>
        </w:rPr>
      </w:pPr>
    </w:p>
    <w:p w:rsidR="006B4591" w:rsidRPr="00877BA7" w:rsidRDefault="006B4591" w:rsidP="002A6C52">
      <w:pPr>
        <w:spacing w:after="0"/>
        <w:rPr>
          <w:rFonts w:ascii="Times New Roman" w:hAnsi="Times New Roman"/>
        </w:rPr>
      </w:pPr>
      <w:r w:rsidRPr="00877BA7">
        <w:rPr>
          <w:rFonts w:ascii="Times New Roman" w:hAnsi="Times New Roman"/>
        </w:rPr>
        <w:t>Temple Guard after quest finished,</w:t>
      </w:r>
    </w:p>
    <w:p w:rsidR="006B4591" w:rsidRPr="00877BA7" w:rsidRDefault="006B4591" w:rsidP="002A6C52">
      <w:pPr>
        <w:spacing w:after="0"/>
        <w:rPr>
          <w:rFonts w:ascii="Times New Roman" w:hAnsi="Times New Roman"/>
        </w:rPr>
      </w:pPr>
    </w:p>
    <w:p w:rsidR="006B4591" w:rsidRPr="00877BA7" w:rsidRDefault="006B4591" w:rsidP="006B4591">
      <w:pPr>
        <w:spacing w:after="0"/>
        <w:rPr>
          <w:rFonts w:ascii="Times New Roman" w:hAnsi="Times New Roman"/>
        </w:rPr>
      </w:pPr>
      <w:r w:rsidRPr="00877BA7">
        <w:rPr>
          <w:rFonts w:ascii="Times New Roman" w:hAnsi="Times New Roman"/>
        </w:rPr>
        <w:t>Temple Guard: I heard they attacked you. Take the money for your troubles. You're going to need it more than me.</w:t>
      </w:r>
    </w:p>
    <w:p w:rsidR="006B4591" w:rsidRPr="00877BA7" w:rsidRDefault="006B4591" w:rsidP="002A6C52">
      <w:pPr>
        <w:pStyle w:val="NormalWeb"/>
        <w:spacing w:after="0"/>
      </w:pPr>
    </w:p>
    <w:p w:rsidR="002A6C52" w:rsidRPr="00877BA7" w:rsidRDefault="002A6C52" w:rsidP="002A6C52">
      <w:pPr>
        <w:pStyle w:val="NormalWeb"/>
        <w:spacing w:after="0"/>
      </w:pPr>
      <w:r w:rsidRPr="00877BA7">
        <w:t xml:space="preserve">After the bargaining </w:t>
      </w:r>
      <w:r w:rsidR="006B4591" w:rsidRPr="00877BA7">
        <w:t xml:space="preserve">with Reditus </w:t>
      </w:r>
      <w:r w:rsidRPr="00877BA7">
        <w:t>is finished,</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Reditus Guard: Where's Wedge? Please don't come without Wedge. We'd hate to destroy all you worthless scum without him.</w:t>
      </w:r>
    </w:p>
    <w:p w:rsidR="002A6C52" w:rsidRPr="00877BA7" w:rsidRDefault="002A6C52" w:rsidP="002A6C52">
      <w:pPr>
        <w:spacing w:after="0"/>
        <w:rPr>
          <w:rFonts w:ascii="Times New Roman" w:hAnsi="Times New Roman"/>
          <w:b/>
        </w:rPr>
      </w:pPr>
    </w:p>
    <w:p w:rsidR="002A6C52" w:rsidRPr="00877BA7" w:rsidRDefault="002A6C52" w:rsidP="002A6C52">
      <w:pPr>
        <w:spacing w:after="0"/>
        <w:rPr>
          <w:rFonts w:ascii="Times New Roman" w:hAnsi="Times New Roman"/>
        </w:rPr>
      </w:pPr>
      <w:r w:rsidRPr="00877BA7">
        <w:rPr>
          <w:rFonts w:ascii="Times New Roman" w:hAnsi="Times New Roman"/>
        </w:rPr>
        <w:t>After returning Wedge,</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Reditus Guard: Commander, the Rediit scum have wedge. Isn't he a sight for sore eyes.</w:t>
      </w:r>
    </w:p>
    <w:p w:rsidR="002A6C52" w:rsidRPr="00877BA7" w:rsidRDefault="002A6C52" w:rsidP="002A6C52">
      <w:pPr>
        <w:spacing w:after="0"/>
        <w:rPr>
          <w:rFonts w:ascii="Times New Roman" w:hAnsi="Times New Roman"/>
        </w:rPr>
      </w:pPr>
    </w:p>
    <w:p w:rsidR="002A6C52" w:rsidRPr="00877BA7" w:rsidRDefault="002A6C52" w:rsidP="002A6C52">
      <w:pPr>
        <w:spacing w:after="0"/>
        <w:rPr>
          <w:rFonts w:ascii="Times New Roman" w:hAnsi="Times New Roman"/>
        </w:rPr>
      </w:pPr>
      <w:r w:rsidRPr="00877BA7">
        <w:rPr>
          <w:rFonts w:ascii="Times New Roman" w:hAnsi="Times New Roman"/>
        </w:rPr>
        <w:t>Commander: Wedge, get over here you worthless shitbag.</w:t>
      </w:r>
    </w:p>
    <w:p w:rsidR="002A6C52" w:rsidRPr="00877BA7" w:rsidRDefault="002A6C52" w:rsidP="002A6C52">
      <w:pPr>
        <w:spacing w:after="0"/>
        <w:rPr>
          <w:rFonts w:ascii="Times New Roman" w:hAnsi="Times New Roman"/>
        </w:rPr>
      </w:pPr>
    </w:p>
    <w:p w:rsidR="002A6C52" w:rsidRPr="00877BA7" w:rsidRDefault="002A6C52" w:rsidP="002A6C52">
      <w:pPr>
        <w:pStyle w:val="NormalWeb"/>
        <w:spacing w:after="0"/>
      </w:pPr>
      <w:r w:rsidRPr="00877BA7">
        <w:t>Commander: Well a deal is a deal. The problem is we have a reputation to uphold and I can't make a precedence of actually dealing with Rediit scum. We tell you people what to do and you listen. Hey boys, let's teach these Reditt scum a lesson or two about trying to extort money out of Reditus.</w:t>
      </w:r>
    </w:p>
    <w:p w:rsidR="002A6C52" w:rsidRPr="00877BA7" w:rsidRDefault="002A6C52" w:rsidP="002A6C52">
      <w:pPr>
        <w:pStyle w:val="NormalWeb"/>
        <w:spacing w:after="0"/>
      </w:pPr>
    </w:p>
    <w:p w:rsidR="002A6C52" w:rsidRPr="00877BA7" w:rsidRDefault="002A6C52" w:rsidP="002A6C52">
      <w:pPr>
        <w:pStyle w:val="NormalWeb"/>
        <w:spacing w:after="0"/>
      </w:pPr>
      <w:r w:rsidRPr="00877BA7">
        <w:t>Commander: This is going to be fun.</w:t>
      </w:r>
    </w:p>
    <w:p w:rsidR="002A6C52" w:rsidRPr="00877BA7" w:rsidRDefault="002A6C52" w:rsidP="002A6C52">
      <w:pPr>
        <w:pStyle w:val="NormalWeb"/>
        <w:spacing w:after="0"/>
      </w:pPr>
    </w:p>
    <w:p w:rsidR="002A6C52" w:rsidRPr="00877BA7" w:rsidRDefault="002A6C52" w:rsidP="002A6C52">
      <w:pPr>
        <w:pStyle w:val="NormalWeb"/>
        <w:spacing w:after="0"/>
      </w:pPr>
      <w:r w:rsidRPr="00877BA7">
        <w:t>If defeated,</w:t>
      </w:r>
    </w:p>
    <w:p w:rsidR="002A6C52" w:rsidRPr="00877BA7" w:rsidRDefault="002A6C52" w:rsidP="002A6C52">
      <w:pPr>
        <w:pStyle w:val="NormalWeb"/>
        <w:spacing w:after="0"/>
      </w:pPr>
    </w:p>
    <w:p w:rsidR="002A6C52" w:rsidRPr="00877BA7" w:rsidRDefault="002A6C52" w:rsidP="002A6C52">
      <w:pPr>
        <w:pStyle w:val="NormalWeb"/>
        <w:spacing w:after="0"/>
      </w:pPr>
      <w:r w:rsidRPr="00877BA7">
        <w:t>Commander: Reinforcements!</w:t>
      </w:r>
    </w:p>
    <w:p w:rsidR="002A6C52" w:rsidRPr="00877BA7" w:rsidRDefault="002A6C52" w:rsidP="002A6C52">
      <w:pPr>
        <w:pStyle w:val="NormalWeb"/>
        <w:spacing w:after="0"/>
      </w:pPr>
    </w:p>
    <w:p w:rsidR="002A6C52" w:rsidRPr="00877BA7" w:rsidRDefault="002A6C52" w:rsidP="002A6C52">
      <w:pPr>
        <w:pStyle w:val="NormalWeb"/>
        <w:spacing w:after="0"/>
      </w:pPr>
      <w:r w:rsidRPr="00877BA7">
        <w:t>If you run,</w:t>
      </w:r>
    </w:p>
    <w:p w:rsidR="002A6C52" w:rsidRPr="00877BA7" w:rsidRDefault="002A6C52" w:rsidP="002A6C52">
      <w:pPr>
        <w:pStyle w:val="NormalWeb"/>
        <w:spacing w:after="0"/>
      </w:pPr>
    </w:p>
    <w:p w:rsidR="00B9121C" w:rsidRPr="00877BA7" w:rsidRDefault="00B9121C" w:rsidP="002A6C52">
      <w:pPr>
        <w:pStyle w:val="NormalWeb"/>
        <w:spacing w:after="0"/>
      </w:pPr>
      <w:r w:rsidRPr="00877BA7">
        <w:lastRenderedPageBreak/>
        <w:t>Reditus Soldiers: Look at’em run boys.  Wooooohoooo!</w:t>
      </w:r>
    </w:p>
    <w:p w:rsidR="00B9121C" w:rsidRPr="00877BA7" w:rsidRDefault="00B9121C" w:rsidP="002A6C52">
      <w:pPr>
        <w:pStyle w:val="NormalWeb"/>
        <w:spacing w:after="0"/>
      </w:pPr>
    </w:p>
    <w:p w:rsidR="002A6C52" w:rsidRPr="00877BA7" w:rsidRDefault="002A6C52" w:rsidP="002A6C52">
      <w:pPr>
        <w:pStyle w:val="NormalWeb"/>
        <w:spacing w:after="0"/>
      </w:pPr>
      <w:r w:rsidRPr="00877BA7">
        <w:t>Augustus: I think the coast is clear.</w:t>
      </w:r>
    </w:p>
    <w:p w:rsidR="002A6C52" w:rsidRPr="00877BA7" w:rsidRDefault="002A6C52" w:rsidP="002A6C52">
      <w:pPr>
        <w:pStyle w:val="NormalWeb"/>
        <w:spacing w:after="0"/>
      </w:pPr>
    </w:p>
    <w:p w:rsidR="00917F26" w:rsidRDefault="002A6C52" w:rsidP="002A6C52">
      <w:pPr>
        <w:pStyle w:val="NormalWeb"/>
        <w:spacing w:after="0"/>
      </w:pPr>
      <w:r w:rsidRPr="00877BA7">
        <w:t>Ceaser: Let's get out of here Father.</w:t>
      </w:r>
      <w:r w:rsidR="00917F26">
        <w:t xml:space="preserve"> </w:t>
      </w:r>
      <w:r w:rsidR="00463AC5">
        <w:t xml:space="preserve">Those </w:t>
      </w:r>
      <w:r w:rsidR="00917F26">
        <w:t xml:space="preserve">Scourges are unbeatable! No weapon on </w:t>
      </w:r>
      <w:r w:rsidR="00463AC5">
        <w:t>Gaia</w:t>
      </w:r>
      <w:r w:rsidR="00917F26">
        <w:t xml:space="preserve"> can defeat them.</w:t>
      </w:r>
    </w:p>
    <w:p w:rsidR="00917F26" w:rsidRDefault="00917F26" w:rsidP="002A6C52">
      <w:pPr>
        <w:pStyle w:val="NormalWeb"/>
        <w:spacing w:after="0"/>
      </w:pPr>
    </w:p>
    <w:p w:rsidR="002A6C52" w:rsidRPr="00877BA7" w:rsidRDefault="00917F26" w:rsidP="002A6C52">
      <w:pPr>
        <w:pStyle w:val="NormalWeb"/>
        <w:spacing w:after="0"/>
      </w:pPr>
      <w:r>
        <w:t>Augustus: No weapon can defeat them, but with magic; all things are possible!</w:t>
      </w:r>
    </w:p>
    <w:p w:rsidR="002A6C52" w:rsidRPr="00877BA7" w:rsidRDefault="002A6C52" w:rsidP="002A6C52">
      <w:pPr>
        <w:pStyle w:val="NormalWeb"/>
        <w:spacing w:after="0"/>
      </w:pPr>
    </w:p>
    <w:p w:rsidR="002A6C52" w:rsidRPr="00877BA7" w:rsidRDefault="002A6C52" w:rsidP="002A6C52">
      <w:pPr>
        <w:pStyle w:val="NormalWeb"/>
        <w:spacing w:after="0"/>
      </w:pPr>
      <w:r w:rsidRPr="00877BA7">
        <w:t>If you lose,</w:t>
      </w:r>
    </w:p>
    <w:p w:rsidR="002A6C52" w:rsidRPr="00877BA7" w:rsidRDefault="002A6C52" w:rsidP="002A6C52">
      <w:pPr>
        <w:pStyle w:val="NormalWeb"/>
        <w:spacing w:after="0"/>
      </w:pPr>
    </w:p>
    <w:p w:rsidR="002A6C52" w:rsidRPr="00877BA7" w:rsidRDefault="002A6C52" w:rsidP="002A6C52">
      <w:pPr>
        <w:spacing w:after="0"/>
        <w:rPr>
          <w:rFonts w:ascii="Times New Roman" w:hAnsi="Times New Roman"/>
        </w:rPr>
      </w:pPr>
      <w:r w:rsidRPr="00877BA7">
        <w:rPr>
          <w:rFonts w:ascii="Times New Roman" w:hAnsi="Times New Roman"/>
        </w:rPr>
        <w:t xml:space="preserve">Commander: </w:t>
      </w:r>
      <w:r w:rsidR="00174A3E" w:rsidRPr="00877BA7">
        <w:rPr>
          <w:rFonts w:ascii="Times New Roman" w:hAnsi="Times New Roman"/>
        </w:rPr>
        <w:t xml:space="preserve">  You know we were going to let you run for our entertainment, but we saw you had some fight in ya so I changed my mind. </w:t>
      </w:r>
      <w:r w:rsidRPr="00877BA7">
        <w:rPr>
          <w:rFonts w:ascii="Times New Roman" w:hAnsi="Times New Roman"/>
        </w:rPr>
        <w:t xml:space="preserve">We'll take whatever we gave you and then some. Now run back to your Corydon Deus statue and tell him how your ass </w:t>
      </w:r>
      <w:r w:rsidR="004D3A84" w:rsidRPr="00877BA7">
        <w:rPr>
          <w:rFonts w:ascii="Times New Roman" w:hAnsi="Times New Roman"/>
        </w:rPr>
        <w:t xml:space="preserve">got </w:t>
      </w:r>
      <w:r w:rsidRPr="00877BA7">
        <w:rPr>
          <w:rFonts w:ascii="Times New Roman" w:hAnsi="Times New Roman"/>
        </w:rPr>
        <w:t xml:space="preserve">handed to you by a bunch of Reditus. Now scamper on now or </w:t>
      </w:r>
      <w:r w:rsidR="004D3A84" w:rsidRPr="00877BA7">
        <w:rPr>
          <w:rFonts w:ascii="Times New Roman" w:hAnsi="Times New Roman"/>
        </w:rPr>
        <w:t xml:space="preserve">I </w:t>
      </w:r>
      <w:r w:rsidRPr="00877BA7">
        <w:rPr>
          <w:rFonts w:ascii="Times New Roman" w:hAnsi="Times New Roman"/>
        </w:rPr>
        <w:t xml:space="preserve">might </w:t>
      </w:r>
      <w:r w:rsidR="004D3A84" w:rsidRPr="00877BA7">
        <w:rPr>
          <w:rFonts w:ascii="Times New Roman" w:hAnsi="Times New Roman"/>
        </w:rPr>
        <w:t>not</w:t>
      </w:r>
      <w:r w:rsidRPr="00877BA7">
        <w:rPr>
          <w:rFonts w:ascii="Times New Roman" w:hAnsi="Times New Roman"/>
        </w:rPr>
        <w:t xml:space="preserve"> let you live at all</w:t>
      </w:r>
      <w:r w:rsidR="00174A3E" w:rsidRPr="00877BA7">
        <w:rPr>
          <w:rFonts w:ascii="Times New Roman" w:hAnsi="Times New Roman"/>
        </w:rPr>
        <w:t>.</w:t>
      </w:r>
    </w:p>
    <w:p w:rsidR="002A6C52" w:rsidRPr="00877BA7" w:rsidRDefault="002A6C52" w:rsidP="00595BEF">
      <w:pPr>
        <w:spacing w:after="0"/>
        <w:rPr>
          <w:rFonts w:ascii="Times New Roman" w:hAnsi="Times New Roman"/>
        </w:rPr>
      </w:pPr>
    </w:p>
    <w:p w:rsidR="004D3A84" w:rsidRPr="00877BA7" w:rsidRDefault="004D3A84" w:rsidP="00595BEF">
      <w:pPr>
        <w:spacing w:after="0"/>
        <w:rPr>
          <w:rFonts w:ascii="Times New Roman" w:hAnsi="Times New Roman"/>
        </w:rPr>
      </w:pPr>
      <w:r w:rsidRPr="00877BA7">
        <w:rPr>
          <w:rFonts w:ascii="Times New Roman" w:hAnsi="Times New Roman"/>
        </w:rPr>
        <w:t>If player comes back after Wedge delivered,</w:t>
      </w:r>
    </w:p>
    <w:p w:rsidR="004D3A84" w:rsidRPr="00877BA7" w:rsidRDefault="004D3A84" w:rsidP="004D3A84">
      <w:pPr>
        <w:spacing w:after="0"/>
        <w:rPr>
          <w:rFonts w:ascii="Times New Roman" w:hAnsi="Times New Roman"/>
        </w:rPr>
      </w:pPr>
    </w:p>
    <w:p w:rsidR="004D3A84" w:rsidRPr="00877BA7" w:rsidRDefault="004D3A84" w:rsidP="004D3A84">
      <w:pPr>
        <w:spacing w:after="0"/>
        <w:rPr>
          <w:rFonts w:ascii="Times New Roman" w:hAnsi="Times New Roman"/>
        </w:rPr>
      </w:pPr>
      <w:r w:rsidRPr="00877BA7">
        <w:rPr>
          <w:rFonts w:ascii="Times New Roman" w:hAnsi="Times New Roman"/>
        </w:rPr>
        <w:t>Returner Hover Jet: Don't come back here boys unless you want another woopin.</w:t>
      </w:r>
    </w:p>
    <w:p w:rsidR="007B5718" w:rsidRPr="00877BA7" w:rsidRDefault="00B2549C" w:rsidP="00EC3FFD">
      <w:pPr>
        <w:pStyle w:val="Heading1"/>
        <w:rPr>
          <w:rFonts w:ascii="Times New Roman" w:hAnsi="Times New Roman" w:cs="Times New Roman"/>
        </w:rPr>
      </w:pPr>
      <w:bookmarkStart w:id="24" w:name="_Toc76405196"/>
      <w:r w:rsidRPr="00877BA7">
        <w:rPr>
          <w:rFonts w:ascii="Times New Roman" w:hAnsi="Times New Roman" w:cs="Times New Roman"/>
        </w:rPr>
        <w:t>Pimp Out My Droid</w:t>
      </w:r>
      <w:r w:rsidR="007B5718" w:rsidRPr="00877BA7">
        <w:rPr>
          <w:rFonts w:ascii="Times New Roman" w:hAnsi="Times New Roman" w:cs="Times New Roman"/>
        </w:rPr>
        <w:t xml:space="preserve"> Side Quest</w:t>
      </w:r>
      <w:bookmarkEnd w:id="24"/>
    </w:p>
    <w:p w:rsidR="00933B01" w:rsidRPr="00877BA7" w:rsidRDefault="00B2549C" w:rsidP="00933B01">
      <w:pPr>
        <w:spacing w:after="0"/>
        <w:rPr>
          <w:rFonts w:ascii="Times New Roman" w:hAnsi="Times New Roman"/>
        </w:rPr>
      </w:pPr>
      <w:r w:rsidRPr="00877BA7">
        <w:rPr>
          <w:rFonts w:ascii="Times New Roman" w:hAnsi="Times New Roman"/>
        </w:rPr>
        <w:t>Tech Enthusiast</w:t>
      </w:r>
      <w:r w:rsidR="00CE120E" w:rsidRPr="00877BA7">
        <w:rPr>
          <w:rFonts w:ascii="Times New Roman" w:hAnsi="Times New Roman"/>
        </w:rPr>
        <w:t xml:space="preserve">: </w:t>
      </w:r>
      <w:r w:rsidR="00933B01" w:rsidRPr="00877BA7">
        <w:rPr>
          <w:rFonts w:ascii="Times New Roman" w:hAnsi="Times New Roman"/>
        </w:rPr>
        <w:t xml:space="preserve">I found this scrap mech </w:t>
      </w:r>
      <w:r w:rsidR="00650721" w:rsidRPr="00877BA7">
        <w:rPr>
          <w:rFonts w:ascii="Times New Roman" w:hAnsi="Times New Roman"/>
        </w:rPr>
        <w:t xml:space="preserve">in the </w:t>
      </w:r>
      <w:r w:rsidR="007F78F4" w:rsidRPr="00877BA7">
        <w:rPr>
          <w:rFonts w:ascii="Times New Roman" w:hAnsi="Times New Roman"/>
        </w:rPr>
        <w:t>Heremus</w:t>
      </w:r>
      <w:r w:rsidR="00650721" w:rsidRPr="00877BA7">
        <w:rPr>
          <w:rFonts w:ascii="Times New Roman" w:hAnsi="Times New Roman"/>
        </w:rPr>
        <w:t xml:space="preserve"> and painted it </w:t>
      </w:r>
      <w:r w:rsidR="00933B01" w:rsidRPr="00877BA7">
        <w:rPr>
          <w:rFonts w:ascii="Times New Roman" w:hAnsi="Times New Roman"/>
        </w:rPr>
        <w:t>red. If only I could get it working again. If you find</w:t>
      </w:r>
      <w:r w:rsidR="00650721" w:rsidRPr="00877BA7">
        <w:rPr>
          <w:rFonts w:ascii="Times New Roman" w:hAnsi="Times New Roman"/>
        </w:rPr>
        <w:t xml:space="preserve"> </w:t>
      </w:r>
      <w:r w:rsidR="00933B01" w:rsidRPr="00877BA7">
        <w:rPr>
          <w:rFonts w:ascii="Times New Roman" w:hAnsi="Times New Roman"/>
        </w:rPr>
        <w:t xml:space="preserve">parts for it in the </w:t>
      </w:r>
      <w:r w:rsidR="007F78F4" w:rsidRPr="00877BA7">
        <w:rPr>
          <w:rFonts w:ascii="Times New Roman" w:hAnsi="Times New Roman"/>
        </w:rPr>
        <w:t>Heremus</w:t>
      </w:r>
      <w:r w:rsidR="00933B01" w:rsidRPr="00877BA7">
        <w:rPr>
          <w:rFonts w:ascii="Times New Roman" w:hAnsi="Times New Roman"/>
        </w:rPr>
        <w:t xml:space="preserve"> could you</w:t>
      </w:r>
      <w:r w:rsidR="00DB265B" w:rsidRPr="00877BA7">
        <w:rPr>
          <w:rFonts w:ascii="Times New Roman" w:hAnsi="Times New Roman"/>
        </w:rPr>
        <w:t xml:space="preserve"> use the parts to repair it</w:t>
      </w:r>
      <w:r w:rsidR="00933B01" w:rsidRPr="00877BA7">
        <w:rPr>
          <w:rFonts w:ascii="Times New Roman" w:hAnsi="Times New Roman"/>
        </w:rPr>
        <w:t>?</w:t>
      </w:r>
    </w:p>
    <w:p w:rsidR="00650721" w:rsidRPr="00877BA7" w:rsidRDefault="00650721" w:rsidP="00933B01">
      <w:pPr>
        <w:spacing w:after="0"/>
        <w:rPr>
          <w:rFonts w:ascii="Times New Roman" w:hAnsi="Times New Roman"/>
        </w:rPr>
      </w:pPr>
    </w:p>
    <w:p w:rsidR="00650721" w:rsidRPr="00877BA7" w:rsidRDefault="00650721" w:rsidP="00933B01">
      <w:pPr>
        <w:spacing w:after="0"/>
        <w:rPr>
          <w:rFonts w:ascii="Times New Roman" w:hAnsi="Times New Roman"/>
        </w:rPr>
      </w:pPr>
      <w:r w:rsidRPr="00877BA7">
        <w:rPr>
          <w:rFonts w:ascii="Times New Roman" w:hAnsi="Times New Roman"/>
        </w:rPr>
        <w:t>If yes, Great! I hope you will survive!</w:t>
      </w:r>
    </w:p>
    <w:p w:rsidR="00650721" w:rsidRPr="00877BA7" w:rsidRDefault="00650721" w:rsidP="00933B01">
      <w:pPr>
        <w:spacing w:after="0"/>
        <w:rPr>
          <w:rFonts w:ascii="Times New Roman" w:hAnsi="Times New Roman"/>
        </w:rPr>
      </w:pPr>
    </w:p>
    <w:p w:rsidR="00650721" w:rsidRPr="00877BA7" w:rsidRDefault="00650721" w:rsidP="00650721">
      <w:pPr>
        <w:pStyle w:val="NormalWeb"/>
        <w:spacing w:after="0"/>
      </w:pPr>
      <w:r w:rsidRPr="00877BA7">
        <w:t xml:space="preserve">If no, (Sigh).......I'll just continue to stare at it and dream of day I get ride into glory on top of a </w:t>
      </w:r>
      <w:r w:rsidR="004E44FD" w:rsidRPr="00877BA7">
        <w:t>Reditus</w:t>
      </w:r>
      <w:r w:rsidRPr="00877BA7">
        <w:t xml:space="preserve"> mech.</w:t>
      </w:r>
    </w:p>
    <w:p w:rsidR="00B2549C" w:rsidRPr="00877BA7" w:rsidRDefault="00B2549C" w:rsidP="00650721">
      <w:pPr>
        <w:pStyle w:val="NormalWeb"/>
        <w:spacing w:after="0"/>
      </w:pPr>
    </w:p>
    <w:p w:rsidR="00B2549C" w:rsidRPr="00877BA7" w:rsidRDefault="00B2549C" w:rsidP="00650721">
      <w:pPr>
        <w:pStyle w:val="NormalWeb"/>
        <w:spacing w:after="0"/>
      </w:pPr>
      <w:r w:rsidRPr="00877BA7">
        <w:t>If player talks to him after quest is started.</w:t>
      </w:r>
    </w:p>
    <w:p w:rsidR="00B2549C" w:rsidRPr="00877BA7" w:rsidRDefault="00B2549C" w:rsidP="00650721">
      <w:pPr>
        <w:pStyle w:val="NormalWeb"/>
        <w:spacing w:after="0"/>
      </w:pPr>
    </w:p>
    <w:p w:rsidR="00B2549C" w:rsidRPr="00877BA7" w:rsidRDefault="00B2549C" w:rsidP="00650721">
      <w:pPr>
        <w:pStyle w:val="NormalWeb"/>
        <w:spacing w:after="0"/>
      </w:pPr>
      <w:r w:rsidRPr="00877BA7">
        <w:t>Tech Enthusiast: Did you find all the parts? I can’t wait to test drive my restored Reditus machine of death. I wonder though, if I restore it, will it turn on me?</w:t>
      </w:r>
    </w:p>
    <w:p w:rsidR="00B2549C" w:rsidRPr="00877BA7" w:rsidRDefault="00B2549C" w:rsidP="00650721">
      <w:pPr>
        <w:pStyle w:val="NormalWeb"/>
        <w:spacing w:after="0"/>
      </w:pPr>
    </w:p>
    <w:p w:rsidR="00543D41" w:rsidRPr="00877BA7" w:rsidRDefault="00681445" w:rsidP="00650721">
      <w:pPr>
        <w:pStyle w:val="NormalWeb"/>
        <w:spacing w:after="0"/>
      </w:pPr>
      <w:r w:rsidRPr="00877BA7">
        <w:t>Caeser</w:t>
      </w:r>
      <w:r w:rsidR="00543D41" w:rsidRPr="00877BA7">
        <w:t xml:space="preserve"> and Augustus find a damaged Mech in the </w:t>
      </w:r>
      <w:r w:rsidR="007F78F4" w:rsidRPr="00877BA7">
        <w:t>Heremus</w:t>
      </w:r>
      <w:r w:rsidR="00543D41" w:rsidRPr="00877BA7">
        <w:t>,</w:t>
      </w:r>
    </w:p>
    <w:p w:rsidR="00961780" w:rsidRPr="00877BA7" w:rsidRDefault="00961780" w:rsidP="00650721">
      <w:pPr>
        <w:pStyle w:val="NormalWeb"/>
        <w:spacing w:after="0"/>
      </w:pPr>
    </w:p>
    <w:p w:rsidR="0082537C" w:rsidRPr="00877BA7" w:rsidRDefault="00681445" w:rsidP="00650721">
      <w:pPr>
        <w:pStyle w:val="NormalWeb"/>
        <w:spacing w:after="0"/>
      </w:pPr>
      <w:r w:rsidRPr="00877BA7">
        <w:t>Caeser</w:t>
      </w:r>
      <w:r w:rsidR="0082537C" w:rsidRPr="00877BA7">
        <w:t xml:space="preserve">: Hey father, this is a rundown </w:t>
      </w:r>
      <w:r w:rsidR="004E44FD" w:rsidRPr="00877BA7">
        <w:t>Reditus</w:t>
      </w:r>
      <w:r w:rsidR="0082537C" w:rsidRPr="00877BA7">
        <w:t xml:space="preserve"> mech. We can use it for spare parts when we get back to camp.</w:t>
      </w:r>
    </w:p>
    <w:p w:rsidR="006D2D34" w:rsidRPr="003E2131" w:rsidRDefault="00961780" w:rsidP="003E2131">
      <w:pPr>
        <w:pStyle w:val="Heading1"/>
        <w:rPr>
          <w:sz w:val="44"/>
          <w:szCs w:val="44"/>
        </w:rPr>
      </w:pPr>
      <w:bookmarkStart w:id="25" w:name="_Toc76405197"/>
      <w:r w:rsidRPr="003E2131">
        <w:rPr>
          <w:sz w:val="44"/>
          <w:szCs w:val="44"/>
        </w:rPr>
        <w:t>Theresa’s Tent</w:t>
      </w:r>
      <w:bookmarkEnd w:id="25"/>
    </w:p>
    <w:p w:rsidR="005C2F60" w:rsidRPr="00877BA7" w:rsidRDefault="005C2F60" w:rsidP="00D3626E">
      <w:pPr>
        <w:spacing w:after="0"/>
        <w:rPr>
          <w:rFonts w:ascii="Times New Roman" w:hAnsi="Times New Roman"/>
        </w:rPr>
      </w:pPr>
      <w:r w:rsidRPr="00877BA7">
        <w:rPr>
          <w:rFonts w:ascii="Times New Roman" w:hAnsi="Times New Roman"/>
        </w:rPr>
        <w:t xml:space="preserve">Theresa:  You’re not going to take me with you?  </w:t>
      </w:r>
    </w:p>
    <w:p w:rsidR="00F6493D" w:rsidRPr="00877BA7" w:rsidRDefault="00F6493D"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lastRenderedPageBreak/>
        <w:t>Theresa: Hey, quit laughing at me! I can fight drones just like you and your father. I could probably do it better than you.</w:t>
      </w:r>
    </w:p>
    <w:p w:rsidR="005C2F60" w:rsidRPr="00877BA7" w:rsidRDefault="005C2F60"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Ceaser: Okay, okay, I believe you, but you know men are the only ones allowed deep in Heremus?</w:t>
      </w:r>
    </w:p>
    <w:p w:rsidR="00F6493D" w:rsidRPr="00877BA7" w:rsidRDefault="00F6493D" w:rsidP="00D3626E">
      <w:pPr>
        <w:spacing w:after="0"/>
        <w:rPr>
          <w:rFonts w:ascii="Times New Roman" w:hAnsi="Times New Roman"/>
        </w:rPr>
      </w:pPr>
    </w:p>
    <w:p w:rsidR="00F6493D" w:rsidRPr="00877BA7" w:rsidRDefault="00F6493D" w:rsidP="00D3626E">
      <w:pPr>
        <w:spacing w:after="0"/>
        <w:rPr>
          <w:rFonts w:ascii="Times New Roman" w:hAnsi="Times New Roman"/>
        </w:rPr>
      </w:pPr>
      <w:r w:rsidRPr="00877BA7">
        <w:rPr>
          <w:rFonts w:ascii="Times New Roman" w:hAnsi="Times New Roman"/>
        </w:rPr>
        <w:t>Theresa: Yes, I know the rules. The life of the camp rests inside the heart of a woman. And men never come back.</w:t>
      </w:r>
      <w:r w:rsidR="009045D9" w:rsidRPr="00877BA7">
        <w:rPr>
          <w:rFonts w:ascii="Times New Roman" w:hAnsi="Times New Roman"/>
        </w:rPr>
        <w:t xml:space="preserve"> You better not die. I don’t want to make babies for some dirty hunter.</w:t>
      </w:r>
    </w:p>
    <w:p w:rsidR="00F6493D" w:rsidRPr="00877BA7" w:rsidRDefault="00F6493D" w:rsidP="00D3626E">
      <w:pPr>
        <w:spacing w:after="0"/>
        <w:rPr>
          <w:rFonts w:ascii="Times New Roman" w:hAnsi="Times New Roman"/>
        </w:rPr>
      </w:pPr>
    </w:p>
    <w:p w:rsidR="007424DC" w:rsidRPr="00877BA7" w:rsidRDefault="00681445" w:rsidP="00D3626E">
      <w:pPr>
        <w:spacing w:after="0"/>
        <w:rPr>
          <w:rFonts w:ascii="Times New Roman" w:hAnsi="Times New Roman"/>
        </w:rPr>
      </w:pPr>
      <w:r w:rsidRPr="00877BA7">
        <w:rPr>
          <w:rFonts w:ascii="Times New Roman" w:hAnsi="Times New Roman"/>
        </w:rPr>
        <w:t>Caeser</w:t>
      </w:r>
      <w:r w:rsidR="005C2F60" w:rsidRPr="00877BA7">
        <w:rPr>
          <w:rFonts w:ascii="Times New Roman" w:hAnsi="Times New Roman"/>
        </w:rPr>
        <w:t>:</w:t>
      </w:r>
      <w:r w:rsidR="009045D9" w:rsidRPr="00877BA7">
        <w:rPr>
          <w:rFonts w:ascii="Times New Roman" w:hAnsi="Times New Roman"/>
        </w:rPr>
        <w:t xml:space="preserve"> No, I’m coming back, stay away from those dirty hunters. I swear to Corydon if one of those dark root chewing, yak sucking…….</w:t>
      </w:r>
      <w:r w:rsidR="005C2F60" w:rsidRPr="00877BA7">
        <w:rPr>
          <w:rFonts w:ascii="Times New Roman" w:hAnsi="Times New Roman"/>
        </w:rPr>
        <w:t xml:space="preserve"> </w:t>
      </w:r>
    </w:p>
    <w:p w:rsidR="00C7796E" w:rsidRPr="00877BA7" w:rsidRDefault="00C7796E" w:rsidP="00D3626E">
      <w:pPr>
        <w:spacing w:after="0"/>
        <w:rPr>
          <w:rFonts w:ascii="Times New Roman" w:hAnsi="Times New Roman"/>
        </w:rPr>
      </w:pPr>
    </w:p>
    <w:p w:rsidR="005C2F60" w:rsidRPr="00877BA7" w:rsidRDefault="005C2F60" w:rsidP="00D3626E">
      <w:pPr>
        <w:spacing w:after="0"/>
        <w:rPr>
          <w:rFonts w:ascii="Times New Roman" w:hAnsi="Times New Roman"/>
        </w:rPr>
      </w:pPr>
      <w:r w:rsidRPr="00877BA7">
        <w:rPr>
          <w:rFonts w:ascii="Times New Roman" w:hAnsi="Times New Roman"/>
        </w:rPr>
        <w:t xml:space="preserve">Theresa:  </w:t>
      </w:r>
      <w:r w:rsidR="009045D9" w:rsidRPr="00877BA7">
        <w:rPr>
          <w:rFonts w:ascii="Times New Roman" w:hAnsi="Times New Roman"/>
        </w:rPr>
        <w:t>Shhhh……….</w:t>
      </w:r>
      <w:r w:rsidRPr="00877BA7">
        <w:rPr>
          <w:rFonts w:ascii="Times New Roman" w:hAnsi="Times New Roman"/>
        </w:rPr>
        <w:t>I will wait for you.</w:t>
      </w:r>
    </w:p>
    <w:p w:rsidR="005C2F60" w:rsidRPr="00877BA7" w:rsidRDefault="005C2F60" w:rsidP="00D3626E">
      <w:pPr>
        <w:spacing w:after="0"/>
        <w:rPr>
          <w:rFonts w:ascii="Times New Roman" w:hAnsi="Times New Roman"/>
        </w:rPr>
      </w:pPr>
    </w:p>
    <w:p w:rsidR="005C2F60" w:rsidRPr="00877BA7" w:rsidRDefault="00681445" w:rsidP="00D3626E">
      <w:pPr>
        <w:spacing w:after="0"/>
        <w:rPr>
          <w:rFonts w:ascii="Times New Roman" w:hAnsi="Times New Roman"/>
        </w:rPr>
      </w:pPr>
      <w:r w:rsidRPr="00877BA7">
        <w:rPr>
          <w:rFonts w:ascii="Times New Roman" w:hAnsi="Times New Roman"/>
        </w:rPr>
        <w:t>Caeser</w:t>
      </w:r>
      <w:r w:rsidR="005C2F60" w:rsidRPr="00877BA7">
        <w:rPr>
          <w:rFonts w:ascii="Times New Roman" w:hAnsi="Times New Roman"/>
        </w:rPr>
        <w:t xml:space="preserve">:  </w:t>
      </w:r>
      <w:r w:rsidR="009045D9" w:rsidRPr="00877BA7">
        <w:rPr>
          <w:rFonts w:ascii="Times New Roman" w:hAnsi="Times New Roman"/>
        </w:rPr>
        <w:t xml:space="preserve">I want you to have this. </w:t>
      </w:r>
      <w:r w:rsidR="005C2F60" w:rsidRPr="00877BA7">
        <w:rPr>
          <w:rFonts w:ascii="Times New Roman" w:hAnsi="Times New Roman"/>
        </w:rPr>
        <w:t>I will stay alive for you.</w:t>
      </w:r>
      <w:r w:rsidR="009045D9" w:rsidRPr="00877BA7">
        <w:rPr>
          <w:rFonts w:ascii="Times New Roman" w:hAnsi="Times New Roman"/>
        </w:rPr>
        <w:t xml:space="preserve"> Caeser hands her a Heremus dandelion.</w:t>
      </w:r>
    </w:p>
    <w:p w:rsidR="005C2F60" w:rsidRPr="00877BA7" w:rsidRDefault="005C2F60" w:rsidP="00D3626E">
      <w:pPr>
        <w:spacing w:after="0"/>
        <w:rPr>
          <w:rFonts w:ascii="Times New Roman" w:hAnsi="Times New Roman"/>
        </w:rPr>
      </w:pPr>
    </w:p>
    <w:p w:rsidR="005C2F60" w:rsidRPr="00877BA7" w:rsidRDefault="005C2F60" w:rsidP="00D3626E">
      <w:pPr>
        <w:spacing w:after="0"/>
        <w:rPr>
          <w:rFonts w:ascii="Times New Roman" w:hAnsi="Times New Roman"/>
        </w:rPr>
      </w:pPr>
      <w:r w:rsidRPr="00877BA7">
        <w:rPr>
          <w:rFonts w:ascii="Times New Roman" w:hAnsi="Times New Roman"/>
        </w:rPr>
        <w:t>Theresa:</w:t>
      </w:r>
      <w:r w:rsidR="009045D9" w:rsidRPr="00877BA7">
        <w:rPr>
          <w:rFonts w:ascii="Times New Roman" w:hAnsi="Times New Roman"/>
        </w:rPr>
        <w:t xml:space="preserve"> The sign of our engagement is confirmed then. </w:t>
      </w:r>
      <w:r w:rsidRPr="00877BA7">
        <w:rPr>
          <w:rFonts w:ascii="Times New Roman" w:hAnsi="Times New Roman"/>
        </w:rPr>
        <w:t>I wish we had more time together.</w:t>
      </w:r>
    </w:p>
    <w:p w:rsidR="005C2F60" w:rsidRPr="00877BA7" w:rsidRDefault="005C2F60" w:rsidP="00D3626E">
      <w:pPr>
        <w:spacing w:after="0"/>
        <w:rPr>
          <w:rFonts w:ascii="Times New Roman" w:hAnsi="Times New Roman"/>
        </w:rPr>
      </w:pPr>
    </w:p>
    <w:p w:rsidR="005C2F60" w:rsidRPr="00877BA7" w:rsidRDefault="00681445" w:rsidP="00D3626E">
      <w:pPr>
        <w:spacing w:after="0"/>
        <w:rPr>
          <w:rFonts w:ascii="Times New Roman" w:hAnsi="Times New Roman"/>
        </w:rPr>
      </w:pPr>
      <w:r w:rsidRPr="00877BA7">
        <w:rPr>
          <w:rFonts w:ascii="Times New Roman" w:hAnsi="Times New Roman"/>
        </w:rPr>
        <w:t>Caeser</w:t>
      </w:r>
      <w:r w:rsidR="005C2F60" w:rsidRPr="00877BA7">
        <w:rPr>
          <w:rFonts w:ascii="Times New Roman" w:hAnsi="Times New Roman"/>
        </w:rPr>
        <w:t>:  I know, but</w:t>
      </w:r>
      <w:r w:rsidR="00C7796E" w:rsidRPr="00877BA7">
        <w:rPr>
          <w:rFonts w:ascii="Times New Roman" w:hAnsi="Times New Roman"/>
        </w:rPr>
        <w:t xml:space="preserve"> how much longer will we survive in these horrible conditions</w:t>
      </w:r>
      <w:r w:rsidR="005C2F60" w:rsidRPr="00877BA7">
        <w:rPr>
          <w:rFonts w:ascii="Times New Roman" w:hAnsi="Times New Roman"/>
        </w:rPr>
        <w:t xml:space="preserve">. </w:t>
      </w:r>
      <w:r w:rsidR="00C7796E" w:rsidRPr="00877BA7">
        <w:rPr>
          <w:rFonts w:ascii="Times New Roman" w:hAnsi="Times New Roman"/>
        </w:rPr>
        <w:t>My father is right to a certain degree, something must be done, but what I still do not know. Only the Heremus knows whose wind and sand veil its secrets. I can’t imagine our children living like this.</w:t>
      </w:r>
    </w:p>
    <w:p w:rsidR="00C7796E" w:rsidRPr="00877BA7" w:rsidRDefault="00C7796E" w:rsidP="00D3626E">
      <w:pPr>
        <w:spacing w:after="0"/>
        <w:rPr>
          <w:rFonts w:ascii="Times New Roman" w:hAnsi="Times New Roman"/>
        </w:rPr>
      </w:pPr>
    </w:p>
    <w:p w:rsidR="005C2F60" w:rsidRPr="00877BA7" w:rsidRDefault="00582C9C" w:rsidP="00582C9C">
      <w:pPr>
        <w:spacing w:after="0"/>
        <w:rPr>
          <w:rFonts w:ascii="Times New Roman" w:hAnsi="Times New Roman"/>
        </w:rPr>
      </w:pPr>
      <w:r w:rsidRPr="00877BA7">
        <w:rPr>
          <w:rFonts w:ascii="Times New Roman" w:hAnsi="Times New Roman"/>
        </w:rPr>
        <w:t>Theresa:</w:t>
      </w:r>
      <w:r w:rsidR="00C7796E" w:rsidRPr="00877BA7">
        <w:rPr>
          <w:rFonts w:ascii="Times New Roman" w:hAnsi="Times New Roman"/>
        </w:rPr>
        <w:t xml:space="preserve"> Yes, maybe you will find the answers we’ve all been waiting for, but y</w:t>
      </w:r>
      <w:r w:rsidRPr="00877BA7">
        <w:rPr>
          <w:rFonts w:ascii="Times New Roman" w:hAnsi="Times New Roman"/>
        </w:rPr>
        <w:t xml:space="preserve">ou must be strong if you are going to come back alive. </w:t>
      </w:r>
      <w:r w:rsidR="00C7796E" w:rsidRPr="00877BA7">
        <w:rPr>
          <w:rFonts w:ascii="Times New Roman" w:hAnsi="Times New Roman"/>
        </w:rPr>
        <w:t xml:space="preserve">It would be nice to raise our children in a better world. </w:t>
      </w:r>
      <w:r w:rsidRPr="00877BA7">
        <w:rPr>
          <w:rFonts w:ascii="Times New Roman" w:hAnsi="Times New Roman"/>
        </w:rPr>
        <w:t>Whatever you do, don't give up.</w:t>
      </w:r>
      <w:r w:rsidR="00C7796E" w:rsidRPr="00877BA7">
        <w:rPr>
          <w:rFonts w:ascii="Times New Roman" w:hAnsi="Times New Roman"/>
        </w:rPr>
        <w:t xml:space="preserve"> Keep that dream alive in your heart and</w:t>
      </w:r>
      <w:r w:rsidRPr="00877BA7">
        <w:rPr>
          <w:rFonts w:ascii="Times New Roman" w:hAnsi="Times New Roman"/>
        </w:rPr>
        <w:t xml:space="preserve"> I will wait for you no matter what anyone says.</w:t>
      </w:r>
    </w:p>
    <w:p w:rsidR="00582C9C" w:rsidRPr="00877BA7" w:rsidRDefault="00582C9C" w:rsidP="00D3626E">
      <w:pPr>
        <w:spacing w:after="0"/>
        <w:rPr>
          <w:rFonts w:ascii="Times New Roman" w:hAnsi="Times New Roman"/>
        </w:rPr>
      </w:pPr>
    </w:p>
    <w:p w:rsidR="00C14D36" w:rsidRPr="00877BA7" w:rsidRDefault="00681445" w:rsidP="00D3626E">
      <w:pPr>
        <w:spacing w:after="0"/>
        <w:rPr>
          <w:rFonts w:ascii="Times New Roman" w:hAnsi="Times New Roman"/>
        </w:rPr>
      </w:pPr>
      <w:r w:rsidRPr="00877BA7">
        <w:rPr>
          <w:rFonts w:ascii="Times New Roman" w:hAnsi="Times New Roman"/>
        </w:rPr>
        <w:t>Caeser</w:t>
      </w:r>
      <w:r w:rsidR="00582C9C" w:rsidRPr="00877BA7">
        <w:rPr>
          <w:rFonts w:ascii="Times New Roman" w:hAnsi="Times New Roman"/>
        </w:rPr>
        <w:t>:</w:t>
      </w:r>
      <w:r w:rsidR="005C2F60" w:rsidRPr="00877BA7">
        <w:rPr>
          <w:rFonts w:ascii="Times New Roman" w:hAnsi="Times New Roman"/>
        </w:rPr>
        <w:t xml:space="preserve">  </w:t>
      </w:r>
      <w:r w:rsidR="00582C9C" w:rsidRPr="00877BA7">
        <w:rPr>
          <w:rFonts w:ascii="Times New Roman" w:hAnsi="Times New Roman"/>
        </w:rPr>
        <w:t xml:space="preserve">And will not give up no matter how hard things get.  If I die, I will die with you, not in the </w:t>
      </w:r>
      <w:r w:rsidR="007F78F4" w:rsidRPr="00877BA7">
        <w:rPr>
          <w:rFonts w:ascii="Times New Roman" w:hAnsi="Times New Roman"/>
        </w:rPr>
        <w:t>Heremus</w:t>
      </w:r>
      <w:r w:rsidR="00582C9C" w:rsidRPr="00877BA7">
        <w:rPr>
          <w:rFonts w:ascii="Times New Roman" w:hAnsi="Times New Roman"/>
        </w:rPr>
        <w:t>.</w:t>
      </w:r>
    </w:p>
    <w:p w:rsidR="00582C9C" w:rsidRPr="00877BA7" w:rsidRDefault="00582C9C" w:rsidP="00D3626E">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Theresa's Father: This is suicide Augustus. You're going to kill your son and break my daughter’s heart too. I will withhold her hand from marr</w:t>
      </w:r>
      <w:r w:rsidR="001130E4" w:rsidRPr="00877BA7">
        <w:rPr>
          <w:rFonts w:ascii="Times New Roman" w:hAnsi="Times New Roman"/>
        </w:rPr>
        <w:t xml:space="preserve">iage for a little while. If you’re not </w:t>
      </w:r>
      <w:r w:rsidRPr="00877BA7">
        <w:rPr>
          <w:rFonts w:ascii="Times New Roman" w:hAnsi="Times New Roman"/>
        </w:rPr>
        <w:t>back within a month I may begin searching for a new suitor.</w:t>
      </w:r>
    </w:p>
    <w:p w:rsidR="00C14D36" w:rsidRPr="00877BA7" w:rsidRDefault="00C14D36" w:rsidP="00C14D36">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Theresa: Don't say such things father. He will come back.</w:t>
      </w:r>
    </w:p>
    <w:p w:rsidR="00C14D36" w:rsidRPr="00877BA7" w:rsidRDefault="00C14D36" w:rsidP="00C14D36">
      <w:pPr>
        <w:spacing w:after="0"/>
        <w:rPr>
          <w:rFonts w:ascii="Times New Roman" w:hAnsi="Times New Roman"/>
        </w:rPr>
      </w:pPr>
    </w:p>
    <w:p w:rsidR="00C14D36" w:rsidRPr="00877BA7" w:rsidRDefault="00C14D36" w:rsidP="00C14D36">
      <w:pPr>
        <w:spacing w:after="0"/>
        <w:rPr>
          <w:rFonts w:ascii="Times New Roman" w:hAnsi="Times New Roman"/>
        </w:rPr>
      </w:pPr>
      <w:r w:rsidRPr="00877BA7">
        <w:rPr>
          <w:rFonts w:ascii="Times New Roman" w:hAnsi="Times New Roman"/>
        </w:rPr>
        <w:t>Augustus: If we are not back in a month begin searching.</w:t>
      </w:r>
    </w:p>
    <w:p w:rsidR="00C14D36" w:rsidRPr="00877BA7" w:rsidRDefault="00C14D36" w:rsidP="00C14D36">
      <w:pPr>
        <w:spacing w:after="0"/>
        <w:rPr>
          <w:rFonts w:ascii="Times New Roman" w:hAnsi="Times New Roman"/>
        </w:rPr>
      </w:pPr>
    </w:p>
    <w:p w:rsidR="00C14D36" w:rsidRPr="00877BA7" w:rsidRDefault="00681445" w:rsidP="00C14D36">
      <w:pPr>
        <w:spacing w:after="0"/>
        <w:rPr>
          <w:rFonts w:ascii="Times New Roman" w:hAnsi="Times New Roman"/>
        </w:rPr>
      </w:pPr>
      <w:r w:rsidRPr="00877BA7">
        <w:rPr>
          <w:rFonts w:ascii="Times New Roman" w:hAnsi="Times New Roman"/>
        </w:rPr>
        <w:t>Caeser</w:t>
      </w:r>
      <w:r w:rsidR="00C14D36" w:rsidRPr="00877BA7">
        <w:rPr>
          <w:rFonts w:ascii="Times New Roman" w:hAnsi="Times New Roman"/>
        </w:rPr>
        <w:t>: But father we're in love.</w:t>
      </w:r>
    </w:p>
    <w:p w:rsidR="00C14D36" w:rsidRPr="00877BA7" w:rsidRDefault="00C14D36" w:rsidP="00C14D36">
      <w:pPr>
        <w:spacing w:after="0"/>
        <w:rPr>
          <w:rFonts w:ascii="Times New Roman" w:hAnsi="Times New Roman"/>
        </w:rPr>
      </w:pPr>
    </w:p>
    <w:p w:rsidR="005C2F60" w:rsidRPr="00877BA7" w:rsidRDefault="005C2F60" w:rsidP="00D3626E">
      <w:pPr>
        <w:spacing w:after="0"/>
        <w:rPr>
          <w:rFonts w:ascii="Times New Roman" w:hAnsi="Times New Roman"/>
        </w:rPr>
      </w:pPr>
    </w:p>
    <w:p w:rsidR="006731EB" w:rsidRPr="00877BA7" w:rsidRDefault="006731EB" w:rsidP="00494C2A">
      <w:pPr>
        <w:spacing w:after="0"/>
        <w:rPr>
          <w:rFonts w:ascii="Times New Roman" w:hAnsi="Times New Roman"/>
        </w:rPr>
      </w:pPr>
      <w:r w:rsidRPr="00877BA7">
        <w:rPr>
          <w:rFonts w:ascii="Times New Roman" w:hAnsi="Times New Roman"/>
        </w:rPr>
        <w:t>After cutscene,</w:t>
      </w:r>
    </w:p>
    <w:p w:rsidR="006731EB" w:rsidRPr="00877BA7" w:rsidRDefault="006731EB" w:rsidP="00494C2A">
      <w:pPr>
        <w:spacing w:after="0"/>
        <w:rPr>
          <w:rFonts w:ascii="Times New Roman" w:hAnsi="Times New Roman"/>
        </w:rPr>
      </w:pPr>
    </w:p>
    <w:p w:rsidR="006731EB" w:rsidRPr="00877BA7" w:rsidRDefault="00C7796E" w:rsidP="00C7796E">
      <w:pPr>
        <w:spacing w:after="0"/>
        <w:rPr>
          <w:rFonts w:ascii="Times New Roman" w:hAnsi="Times New Roman"/>
        </w:rPr>
      </w:pPr>
      <w:r w:rsidRPr="00877BA7">
        <w:rPr>
          <w:rFonts w:ascii="Times New Roman" w:hAnsi="Times New Roman"/>
        </w:rPr>
        <w:t>Theresa: You're brave for trying this, but what about our future. What if you die? I shouldn't be thinking about these things. Please go. I'm going to cry.</w:t>
      </w:r>
    </w:p>
    <w:p w:rsidR="006731EB" w:rsidRPr="00877BA7" w:rsidRDefault="006731EB" w:rsidP="00494C2A">
      <w:pPr>
        <w:spacing w:after="0"/>
        <w:rPr>
          <w:rFonts w:ascii="Times New Roman" w:hAnsi="Times New Roman"/>
        </w:rPr>
      </w:pPr>
    </w:p>
    <w:p w:rsidR="006731EB" w:rsidRPr="00877BA7" w:rsidRDefault="006731EB" w:rsidP="00494C2A">
      <w:pPr>
        <w:spacing w:after="0"/>
        <w:rPr>
          <w:rFonts w:ascii="Times New Roman" w:hAnsi="Times New Roman"/>
        </w:rPr>
      </w:pPr>
      <w:r w:rsidRPr="00877BA7">
        <w:rPr>
          <w:rFonts w:ascii="Times New Roman" w:hAnsi="Times New Roman"/>
        </w:rPr>
        <w:t>Theresa's Father: Good luck Augustus.</w:t>
      </w:r>
    </w:p>
    <w:p w:rsidR="006731EB" w:rsidRPr="00877BA7" w:rsidRDefault="006731EB" w:rsidP="00494C2A">
      <w:pPr>
        <w:spacing w:after="0"/>
        <w:rPr>
          <w:rFonts w:ascii="Times New Roman" w:hAnsi="Times New Roman"/>
        </w:rPr>
      </w:pPr>
    </w:p>
    <w:p w:rsidR="00494C2A" w:rsidRPr="00877BA7" w:rsidRDefault="00494C2A" w:rsidP="00494C2A">
      <w:pPr>
        <w:spacing w:after="0"/>
        <w:rPr>
          <w:rFonts w:ascii="Times New Roman" w:hAnsi="Times New Roman"/>
        </w:rPr>
      </w:pPr>
      <w:r w:rsidRPr="00877BA7">
        <w:rPr>
          <w:rFonts w:ascii="Times New Roman" w:hAnsi="Times New Roman"/>
        </w:rPr>
        <w:t>Theresa's mother:</w:t>
      </w:r>
      <w:r w:rsidR="006731EB" w:rsidRPr="00877BA7">
        <w:rPr>
          <w:rFonts w:ascii="Times New Roman" w:hAnsi="Times New Roman"/>
        </w:rPr>
        <w:t xml:space="preserve"> </w:t>
      </w:r>
      <w:r w:rsidRPr="00877BA7">
        <w:rPr>
          <w:rFonts w:ascii="Times New Roman" w:hAnsi="Times New Roman"/>
        </w:rPr>
        <w:t xml:space="preserve">Take care of yourself </w:t>
      </w:r>
      <w:r w:rsidR="00681445" w:rsidRPr="00877BA7">
        <w:rPr>
          <w:rFonts w:ascii="Times New Roman" w:hAnsi="Times New Roman"/>
        </w:rPr>
        <w:t>Caeser</w:t>
      </w:r>
      <w:r w:rsidR="006731EB" w:rsidRPr="00877BA7">
        <w:rPr>
          <w:rFonts w:ascii="Times New Roman" w:hAnsi="Times New Roman"/>
        </w:rPr>
        <w:t>, may the winds of the Heremus guide you.</w:t>
      </w:r>
      <w:r w:rsidRPr="00877BA7">
        <w:rPr>
          <w:rFonts w:ascii="Times New Roman" w:hAnsi="Times New Roman"/>
        </w:rPr>
        <w:t xml:space="preserve"> It will be nice having you as a son-in-law. I hope you come back and make that</w:t>
      </w:r>
      <w:r w:rsidR="000245B3" w:rsidRPr="00877BA7">
        <w:rPr>
          <w:rFonts w:ascii="Times New Roman" w:hAnsi="Times New Roman"/>
        </w:rPr>
        <w:t xml:space="preserve"> </w:t>
      </w:r>
      <w:r w:rsidRPr="00877BA7">
        <w:rPr>
          <w:rFonts w:ascii="Times New Roman" w:hAnsi="Times New Roman"/>
        </w:rPr>
        <w:t>happen.</w:t>
      </w:r>
    </w:p>
    <w:p w:rsidR="00980D31" w:rsidRPr="00877BA7" w:rsidRDefault="00980D31" w:rsidP="00185236">
      <w:pPr>
        <w:pStyle w:val="NormalWeb"/>
        <w:spacing w:after="0"/>
      </w:pPr>
    </w:p>
    <w:p w:rsidR="000C325D" w:rsidRPr="00877BA7" w:rsidRDefault="000C325D" w:rsidP="000C325D">
      <w:pPr>
        <w:pStyle w:val="NormalWeb"/>
        <w:spacing w:after="0"/>
      </w:pPr>
    </w:p>
    <w:p w:rsidR="000C325D" w:rsidRPr="003E2131" w:rsidRDefault="000C325D" w:rsidP="00EC3FFD">
      <w:pPr>
        <w:pStyle w:val="Heading1"/>
        <w:rPr>
          <w:rFonts w:ascii="Times New Roman" w:hAnsi="Times New Roman" w:cs="Times New Roman"/>
          <w:sz w:val="44"/>
          <w:szCs w:val="44"/>
        </w:rPr>
      </w:pPr>
      <w:bookmarkStart w:id="26" w:name="_Toc76405198"/>
      <w:r w:rsidRPr="003E2131">
        <w:rPr>
          <w:rFonts w:ascii="Times New Roman" w:hAnsi="Times New Roman" w:cs="Times New Roman"/>
          <w:sz w:val="44"/>
          <w:szCs w:val="44"/>
        </w:rPr>
        <w:t>Side Quest Girl by the well</w:t>
      </w:r>
      <w:bookmarkEnd w:id="26"/>
    </w:p>
    <w:p w:rsidR="003F5774" w:rsidRPr="00877BA7" w:rsidRDefault="003F5774" w:rsidP="003F5774">
      <w:pPr>
        <w:spacing w:after="0"/>
        <w:rPr>
          <w:rFonts w:ascii="Times New Roman" w:hAnsi="Times New Roman"/>
        </w:rPr>
      </w:pPr>
    </w:p>
    <w:p w:rsidR="000C325D" w:rsidRPr="00877BA7" w:rsidRDefault="00DD4F96" w:rsidP="003F5774">
      <w:pPr>
        <w:spacing w:after="0"/>
        <w:rPr>
          <w:rFonts w:ascii="Times New Roman" w:hAnsi="Times New Roman"/>
        </w:rPr>
      </w:pPr>
      <w:r>
        <w:rPr>
          <w:rFonts w:ascii="Times New Roman" w:hAnsi="Times New Roman"/>
        </w:rPr>
        <w:t xml:space="preserve">Young </w:t>
      </w:r>
      <w:r w:rsidR="000C325D" w:rsidRPr="00877BA7">
        <w:rPr>
          <w:rFonts w:ascii="Times New Roman" w:hAnsi="Times New Roman"/>
        </w:rPr>
        <w:t xml:space="preserve">Girl:  What if the water runs out?  What will we do?  I heard the </w:t>
      </w:r>
      <w:r w:rsidR="00060196" w:rsidRPr="00877BA7">
        <w:rPr>
          <w:rFonts w:ascii="Times New Roman" w:hAnsi="Times New Roman"/>
        </w:rPr>
        <w:t>Reditus</w:t>
      </w:r>
      <w:r w:rsidR="005D2856" w:rsidRPr="00877BA7">
        <w:rPr>
          <w:rFonts w:ascii="Times New Roman" w:hAnsi="Times New Roman"/>
        </w:rPr>
        <w:t xml:space="preserve"> </w:t>
      </w:r>
      <w:r w:rsidR="000C325D" w:rsidRPr="00877BA7">
        <w:rPr>
          <w:rFonts w:ascii="Times New Roman" w:hAnsi="Times New Roman"/>
        </w:rPr>
        <w:t>have no want of water, food, and wine flows freely as a river.  Is this true?  Choose yes or no.</w:t>
      </w:r>
    </w:p>
    <w:p w:rsidR="000C325D" w:rsidRPr="00877BA7" w:rsidRDefault="000C325D" w:rsidP="003F5774">
      <w:pPr>
        <w:spacing w:after="0"/>
        <w:rPr>
          <w:rFonts w:ascii="Times New Roman" w:hAnsi="Times New Roman"/>
        </w:rPr>
      </w:pPr>
    </w:p>
    <w:p w:rsidR="000C325D" w:rsidRPr="00877BA7" w:rsidRDefault="000C325D" w:rsidP="003F5774">
      <w:pPr>
        <w:spacing w:after="0"/>
        <w:rPr>
          <w:rFonts w:ascii="Times New Roman" w:hAnsi="Times New Roman"/>
        </w:rPr>
      </w:pPr>
      <w:r w:rsidRPr="00877BA7">
        <w:rPr>
          <w:rFonts w:ascii="Times New Roman" w:hAnsi="Times New Roman"/>
        </w:rPr>
        <w:t xml:space="preserve">If no, Young girl:  I don’t believe you.  </w:t>
      </w:r>
      <w:r w:rsidR="00947F84">
        <w:rPr>
          <w:rFonts w:ascii="Times New Roman" w:hAnsi="Times New Roman"/>
        </w:rPr>
        <w:t xml:space="preserve">If </w:t>
      </w:r>
      <w:r w:rsidRPr="00877BA7">
        <w:rPr>
          <w:rFonts w:ascii="Times New Roman" w:hAnsi="Times New Roman"/>
        </w:rPr>
        <w:t>we are liars</w:t>
      </w:r>
      <w:r w:rsidR="00947F84">
        <w:rPr>
          <w:rFonts w:ascii="Times New Roman" w:hAnsi="Times New Roman"/>
        </w:rPr>
        <w:t xml:space="preserve"> despite</w:t>
      </w:r>
      <w:r w:rsidR="00947F84" w:rsidRPr="00877BA7">
        <w:rPr>
          <w:rFonts w:ascii="Times New Roman" w:hAnsi="Times New Roman"/>
        </w:rPr>
        <w:t xml:space="preserve"> our poverty</w:t>
      </w:r>
      <w:r w:rsidR="00BF5A82">
        <w:rPr>
          <w:rFonts w:ascii="Times New Roman" w:hAnsi="Times New Roman"/>
        </w:rPr>
        <w:t>;</w:t>
      </w:r>
      <w:r w:rsidRPr="00877BA7">
        <w:rPr>
          <w:rFonts w:ascii="Times New Roman" w:hAnsi="Times New Roman"/>
        </w:rPr>
        <w:t xml:space="preserve"> are we are not worse than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who oppress us?  I will go myself to find the truth.  We are done here Augustus.  Good day.</w:t>
      </w:r>
    </w:p>
    <w:p w:rsidR="000C325D" w:rsidRPr="00877BA7" w:rsidRDefault="000C325D" w:rsidP="003F5774">
      <w:pPr>
        <w:spacing w:after="0"/>
        <w:rPr>
          <w:rFonts w:ascii="Times New Roman" w:hAnsi="Times New Roman"/>
        </w:rPr>
      </w:pPr>
    </w:p>
    <w:p w:rsidR="000C325D" w:rsidRPr="00877BA7" w:rsidRDefault="000C325D" w:rsidP="003F5774">
      <w:pPr>
        <w:spacing w:after="0"/>
        <w:rPr>
          <w:rFonts w:ascii="Times New Roman" w:hAnsi="Times New Roman"/>
        </w:rPr>
      </w:pPr>
      <w:r w:rsidRPr="00877BA7">
        <w:rPr>
          <w:rFonts w:ascii="Times New Roman" w:hAnsi="Times New Roman"/>
        </w:rPr>
        <w:t xml:space="preserve">If yes, Young girl:  If that is the case then </w:t>
      </w:r>
      <w:r w:rsidR="004C63A6" w:rsidRPr="00877BA7">
        <w:rPr>
          <w:rFonts w:ascii="Times New Roman" w:hAnsi="Times New Roman"/>
        </w:rPr>
        <w:t>Corydon Deus</w:t>
      </w:r>
      <w:r w:rsidRPr="00877BA7">
        <w:rPr>
          <w:rFonts w:ascii="Times New Roman" w:hAnsi="Times New Roman"/>
        </w:rPr>
        <w:t xml:space="preserve"> must be testing our faith.  Even if we run out of water I would rather suffer here with my brothers and sisters.  </w:t>
      </w:r>
      <w:r w:rsidR="004C63A6" w:rsidRPr="00877BA7">
        <w:rPr>
          <w:rFonts w:ascii="Times New Roman" w:hAnsi="Times New Roman"/>
        </w:rPr>
        <w:t>Corydon Deus</w:t>
      </w:r>
      <w:r w:rsidRPr="00877BA7">
        <w:rPr>
          <w:rFonts w:ascii="Times New Roman" w:hAnsi="Times New Roman"/>
        </w:rPr>
        <w:t xml:space="preserve"> wants us to trust him </w:t>
      </w:r>
      <w:r w:rsidR="00EA5ADF">
        <w:rPr>
          <w:rFonts w:ascii="Times New Roman" w:hAnsi="Times New Roman"/>
        </w:rPr>
        <w:t>during</w:t>
      </w:r>
      <w:r w:rsidRPr="00877BA7">
        <w:rPr>
          <w:rFonts w:ascii="Times New Roman" w:hAnsi="Times New Roman"/>
        </w:rPr>
        <w:t xml:space="preserve"> hard times and the good.  Thank you for your honesty Augustus.  Here take this as a token of appreciation for your good spirit.  (Augustus receives Child’s relic)</w:t>
      </w:r>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r w:rsidRPr="00877BA7">
        <w:rPr>
          <w:rFonts w:ascii="Times New Roman" w:hAnsi="Times New Roman"/>
        </w:rPr>
        <w:t>If you talk to the girl again.</w:t>
      </w:r>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r w:rsidRPr="00877BA7">
        <w:rPr>
          <w:rFonts w:ascii="Times New Roman" w:hAnsi="Times New Roman"/>
        </w:rPr>
        <w:t xml:space="preserve">If truth, Girl: May </w:t>
      </w:r>
      <w:r w:rsidR="004C63A6" w:rsidRPr="00877BA7">
        <w:rPr>
          <w:rFonts w:ascii="Times New Roman" w:hAnsi="Times New Roman"/>
        </w:rPr>
        <w:t>Corydon Deus</w:t>
      </w:r>
      <w:r w:rsidRPr="00877BA7">
        <w:rPr>
          <w:rFonts w:ascii="Times New Roman" w:hAnsi="Times New Roman"/>
        </w:rPr>
        <w:t xml:space="preserve"> watch over you on your journey.</w:t>
      </w:r>
    </w:p>
    <w:p w:rsidR="00BA1DBA" w:rsidRPr="00877BA7" w:rsidRDefault="00BA1DBA" w:rsidP="003F5774">
      <w:pPr>
        <w:spacing w:after="0"/>
        <w:rPr>
          <w:rFonts w:ascii="Times New Roman" w:hAnsi="Times New Roman"/>
        </w:rPr>
      </w:pPr>
    </w:p>
    <w:p w:rsidR="00BA1DBA" w:rsidRPr="00877BA7" w:rsidRDefault="00BA1DBA" w:rsidP="003F5774">
      <w:pPr>
        <w:spacing w:after="0"/>
        <w:rPr>
          <w:rFonts w:ascii="Times New Roman" w:hAnsi="Times New Roman"/>
        </w:rPr>
      </w:pPr>
      <w:r w:rsidRPr="00877BA7">
        <w:rPr>
          <w:rFonts w:ascii="Times New Roman" w:hAnsi="Times New Roman"/>
        </w:rPr>
        <w:t>If Lie, Girl: Don’t talk to me.  I don’t speak to ugly faced liars.  Go away, I’l</w:t>
      </w:r>
      <w:r w:rsidR="00810E89" w:rsidRPr="00877BA7">
        <w:rPr>
          <w:rFonts w:ascii="Times New Roman" w:hAnsi="Times New Roman"/>
        </w:rPr>
        <w:t>l find the truth out for myself.</w:t>
      </w:r>
    </w:p>
    <w:p w:rsidR="008F4FD9" w:rsidRPr="00877BA7" w:rsidRDefault="00742FBF" w:rsidP="000D2447">
      <w:pPr>
        <w:spacing w:after="0"/>
        <w:rPr>
          <w:rFonts w:ascii="Times New Roman" w:hAnsi="Times New Roman"/>
        </w:rPr>
      </w:pPr>
      <w:r w:rsidRPr="00877BA7">
        <w:rPr>
          <w:rFonts w:ascii="Times New Roman" w:hAnsi="Times New Roman"/>
        </w:rPr>
        <w:t xml:space="preserve"> </w:t>
      </w:r>
    </w:p>
    <w:p w:rsidR="0013303C" w:rsidRPr="003E2131" w:rsidRDefault="0013303C" w:rsidP="005831C1">
      <w:pPr>
        <w:pStyle w:val="Heading1"/>
        <w:rPr>
          <w:rFonts w:ascii="Times New Roman" w:hAnsi="Times New Roman" w:cs="Times New Roman"/>
          <w:sz w:val="44"/>
          <w:szCs w:val="44"/>
        </w:rPr>
      </w:pPr>
      <w:bookmarkStart w:id="27" w:name="_Toc76405199"/>
      <w:r w:rsidRPr="003E2131">
        <w:rPr>
          <w:rFonts w:ascii="Times New Roman" w:hAnsi="Times New Roman" w:cs="Times New Roman"/>
          <w:sz w:val="44"/>
          <w:szCs w:val="44"/>
        </w:rPr>
        <w:t>High Priest Quest</w:t>
      </w:r>
      <w:bookmarkEnd w:id="27"/>
    </w:p>
    <w:p w:rsidR="0013303C" w:rsidRPr="00877BA7" w:rsidRDefault="0013303C" w:rsidP="008F4FD9">
      <w:pPr>
        <w:spacing w:after="0"/>
        <w:rPr>
          <w:rFonts w:ascii="Times New Roman" w:hAnsi="Times New Roman"/>
        </w:rPr>
      </w:pPr>
    </w:p>
    <w:p w:rsidR="008F4FD9" w:rsidRPr="00877BA7" w:rsidRDefault="008F4FD9" w:rsidP="008F4FD9">
      <w:pPr>
        <w:spacing w:after="0"/>
        <w:rPr>
          <w:rFonts w:ascii="Times New Roman" w:hAnsi="Times New Roman"/>
        </w:rPr>
      </w:pPr>
      <w:r w:rsidRPr="00877BA7">
        <w:rPr>
          <w:rFonts w:ascii="Times New Roman" w:hAnsi="Times New Roman"/>
        </w:rPr>
        <w:t>If caught chasing girl,</w:t>
      </w:r>
    </w:p>
    <w:p w:rsidR="00262D89" w:rsidRPr="00877BA7" w:rsidRDefault="00262D89" w:rsidP="005115E5">
      <w:pPr>
        <w:pStyle w:val="NormalWeb"/>
        <w:spacing w:after="0"/>
      </w:pPr>
    </w:p>
    <w:p w:rsidR="005115E5" w:rsidRPr="00877BA7" w:rsidRDefault="008F4FD9" w:rsidP="005115E5">
      <w:pPr>
        <w:pStyle w:val="NormalWeb"/>
        <w:spacing w:after="0"/>
      </w:pPr>
      <w:r w:rsidRPr="00877BA7">
        <w:t xml:space="preserve">High Priest: (Cough) (Cough). Ahhh Augustus. Thanks ummm.....for stopping by. Yes, I told you </w:t>
      </w:r>
      <w:r w:rsidR="00296787" w:rsidRPr="00877BA7">
        <w:t xml:space="preserve">to </w:t>
      </w:r>
      <w:r w:rsidRPr="00877BA7">
        <w:t>stop by before you left. I have a request</w:t>
      </w:r>
      <w:r w:rsidR="00CA6D81">
        <w:t>.  S</w:t>
      </w:r>
      <w:r w:rsidRPr="00877BA7">
        <w:t xml:space="preserve">ince you are going deep into the </w:t>
      </w:r>
      <w:r w:rsidR="007F78F4" w:rsidRPr="00877BA7">
        <w:t>Heremus</w:t>
      </w:r>
      <w:r w:rsidR="00CA6D81">
        <w:t>, t</w:t>
      </w:r>
      <w:r w:rsidRPr="00877BA7">
        <w:t xml:space="preserve">here are a group of </w:t>
      </w:r>
      <w:r w:rsidR="004E44FD" w:rsidRPr="00877BA7">
        <w:t>Reditus</w:t>
      </w:r>
      <w:r w:rsidRPr="00877BA7">
        <w:t xml:space="preserve"> bandits who have been bothering our hunting </w:t>
      </w:r>
      <w:r w:rsidRPr="00877BA7">
        <w:lastRenderedPageBreak/>
        <w:t>parties. If you could, please try to find their hideout and "reason" with them if you can in order to</w:t>
      </w:r>
      <w:r w:rsidR="00984198" w:rsidRPr="00877BA7">
        <w:t xml:space="preserve"> </w:t>
      </w:r>
      <w:r w:rsidRPr="00877BA7">
        <w:t>stop their harmful activities. You will be rewarded of course.</w:t>
      </w:r>
    </w:p>
    <w:p w:rsidR="003703E9" w:rsidRPr="00877BA7" w:rsidRDefault="003703E9" w:rsidP="005115E5">
      <w:pPr>
        <w:pStyle w:val="NormalWeb"/>
        <w:spacing w:after="0"/>
      </w:pPr>
    </w:p>
    <w:p w:rsidR="0013303C" w:rsidRPr="00877BA7" w:rsidRDefault="005A3668" w:rsidP="005115E5">
      <w:pPr>
        <w:pStyle w:val="NormalWeb"/>
        <w:spacing w:after="0"/>
      </w:pPr>
      <w:r w:rsidRPr="00877BA7">
        <w:t>If not caught chasing girl,</w:t>
      </w:r>
    </w:p>
    <w:p w:rsidR="005A3668" w:rsidRPr="00877BA7" w:rsidRDefault="005A3668" w:rsidP="005115E5">
      <w:pPr>
        <w:pStyle w:val="NormalWeb"/>
        <w:spacing w:after="0"/>
      </w:pPr>
    </w:p>
    <w:p w:rsidR="005A3668" w:rsidRPr="00877BA7" w:rsidRDefault="001E6523" w:rsidP="005A3668">
      <w:pPr>
        <w:pStyle w:val="NormalWeb"/>
        <w:spacing w:after="0"/>
      </w:pPr>
      <w:r w:rsidRPr="00877BA7">
        <w:t>High Priest: Hello Augustus</w:t>
      </w:r>
      <w:r w:rsidR="005A3668" w:rsidRPr="00877BA7">
        <w:t xml:space="preserve"> thanks for coming. Returner bandits </w:t>
      </w:r>
      <w:r w:rsidRPr="00877BA7">
        <w:t xml:space="preserve">have been </w:t>
      </w:r>
      <w:r w:rsidR="005A3668" w:rsidRPr="00877BA7">
        <w:t>bothering our hunting</w:t>
      </w:r>
      <w:r w:rsidRPr="00877BA7">
        <w:t xml:space="preserve"> </w:t>
      </w:r>
      <w:r w:rsidR="005A3668" w:rsidRPr="00877BA7">
        <w:t>parties. If you could, please try to find their hideout and reason with them if you can in order to</w:t>
      </w:r>
      <w:r w:rsidRPr="00877BA7">
        <w:t xml:space="preserve"> </w:t>
      </w:r>
      <w:r w:rsidR="005A3668" w:rsidRPr="00877BA7">
        <w:t>stop their harmful activities. You will be rewarded of</w:t>
      </w:r>
      <w:r w:rsidRPr="00877BA7">
        <w:t xml:space="preserve"> course.</w:t>
      </w:r>
    </w:p>
    <w:p w:rsidR="00F2121C" w:rsidRPr="00877BA7" w:rsidRDefault="00F2121C" w:rsidP="005A3668">
      <w:pPr>
        <w:pStyle w:val="NormalWeb"/>
        <w:spacing w:after="0"/>
      </w:pPr>
    </w:p>
    <w:p w:rsidR="00F2121C" w:rsidRPr="00877BA7" w:rsidRDefault="00F2121C" w:rsidP="005A3668">
      <w:pPr>
        <w:pStyle w:val="NormalWeb"/>
        <w:spacing w:after="0"/>
      </w:pPr>
      <w:r w:rsidRPr="00877BA7">
        <w:t>If Augustus says “No, I think this would distract me from my ultimate goal which is the revival of magic.”</w:t>
      </w:r>
    </w:p>
    <w:p w:rsidR="00F2121C" w:rsidRPr="00877BA7" w:rsidRDefault="00F2121C" w:rsidP="005A3668">
      <w:pPr>
        <w:pStyle w:val="NormalWeb"/>
        <w:spacing w:after="0"/>
      </w:pPr>
      <w:r w:rsidRPr="00877BA7">
        <w:tab/>
      </w:r>
    </w:p>
    <w:p w:rsidR="00F2121C" w:rsidRPr="00877BA7" w:rsidRDefault="00F2121C" w:rsidP="00F2121C">
      <w:pPr>
        <w:pStyle w:val="NormalWeb"/>
        <w:numPr>
          <w:ilvl w:val="0"/>
          <w:numId w:val="33"/>
        </w:numPr>
        <w:spacing w:after="0"/>
      </w:pPr>
      <w:r w:rsidRPr="00877BA7">
        <w:t>High Priest: Let me put it bluntly, I will not allow our hunters to let you deeper into the Heremus if you do not perform this task. If you scratch my back, I’ll scratch yours. Come and talk to me if you change your mind.</w:t>
      </w:r>
    </w:p>
    <w:p w:rsidR="00B010A3" w:rsidRPr="00877BA7" w:rsidRDefault="00B010A3" w:rsidP="00B010A3">
      <w:pPr>
        <w:pStyle w:val="NormalWeb"/>
        <w:spacing w:after="0"/>
      </w:pPr>
    </w:p>
    <w:p w:rsidR="001E6523" w:rsidRPr="00877BA7" w:rsidRDefault="00B010A3" w:rsidP="005A3668">
      <w:pPr>
        <w:pStyle w:val="NormalWeb"/>
        <w:spacing w:after="0"/>
      </w:pPr>
      <w:r w:rsidRPr="00877BA7">
        <w:t>If Augustus says “Yes, it would be a great honor to bear witness to the greatness of Corydon Deus to the Reditus.”</w:t>
      </w:r>
    </w:p>
    <w:p w:rsidR="00B010A3" w:rsidRPr="00877BA7" w:rsidRDefault="00B010A3" w:rsidP="005A3668">
      <w:pPr>
        <w:pStyle w:val="NormalWeb"/>
        <w:spacing w:after="0"/>
      </w:pPr>
    </w:p>
    <w:p w:rsidR="00B010A3" w:rsidRPr="00877BA7" w:rsidRDefault="00B010A3" w:rsidP="00B010A3">
      <w:pPr>
        <w:pStyle w:val="NormalWeb"/>
        <w:numPr>
          <w:ilvl w:val="0"/>
          <w:numId w:val="34"/>
        </w:numPr>
        <w:spacing w:after="0"/>
      </w:pPr>
      <w:r w:rsidRPr="00877BA7">
        <w:t>High Priest: Great to hear, now let’s get down to business. Do you have any questions?</w:t>
      </w:r>
    </w:p>
    <w:p w:rsidR="00B010A3" w:rsidRPr="00877BA7" w:rsidRDefault="00B010A3" w:rsidP="00B010A3">
      <w:pPr>
        <w:pStyle w:val="NormalWeb"/>
        <w:spacing w:after="0"/>
        <w:ind w:left="720"/>
      </w:pPr>
    </w:p>
    <w:p w:rsidR="001E6523" w:rsidRPr="00877BA7" w:rsidRDefault="001E6523" w:rsidP="005A3668">
      <w:pPr>
        <w:pStyle w:val="NormalWeb"/>
        <w:spacing w:after="0"/>
      </w:pPr>
      <w:r w:rsidRPr="00877BA7">
        <w:t>Possible Questions,</w:t>
      </w:r>
    </w:p>
    <w:p w:rsidR="001E6523" w:rsidRPr="00877BA7" w:rsidRDefault="001E6523" w:rsidP="005A3668">
      <w:pPr>
        <w:pStyle w:val="NormalWeb"/>
        <w:spacing w:after="0"/>
      </w:pPr>
    </w:p>
    <w:p w:rsidR="001E6523" w:rsidRPr="00877BA7" w:rsidRDefault="001E6523" w:rsidP="001E6523">
      <w:pPr>
        <w:pStyle w:val="NormalWeb"/>
        <w:numPr>
          <w:ilvl w:val="0"/>
          <w:numId w:val="32"/>
        </w:numPr>
        <w:spacing w:after="0"/>
      </w:pPr>
      <w:r w:rsidRPr="00877BA7">
        <w:t>Augustus: What do they want with our hunting parties?</w:t>
      </w:r>
    </w:p>
    <w:p w:rsidR="001E6523" w:rsidRPr="00877BA7" w:rsidRDefault="001E6523" w:rsidP="001E6523">
      <w:pPr>
        <w:pStyle w:val="NormalWeb"/>
        <w:numPr>
          <w:ilvl w:val="0"/>
          <w:numId w:val="32"/>
        </w:numPr>
        <w:spacing w:after="0"/>
      </w:pPr>
      <w:r w:rsidRPr="00877BA7">
        <w:t>High priest: When they attack us they take nothing from us, they seem to be attacking us out of spite and hatred otherwise they would loot us.</w:t>
      </w:r>
    </w:p>
    <w:p w:rsidR="001E6523" w:rsidRPr="00877BA7" w:rsidRDefault="001E6523" w:rsidP="005A3668">
      <w:pPr>
        <w:pStyle w:val="NormalWeb"/>
        <w:spacing w:after="0"/>
      </w:pPr>
    </w:p>
    <w:p w:rsidR="001E6523" w:rsidRPr="00877BA7" w:rsidRDefault="001E6523" w:rsidP="001E6523">
      <w:pPr>
        <w:pStyle w:val="NormalWeb"/>
        <w:numPr>
          <w:ilvl w:val="0"/>
          <w:numId w:val="32"/>
        </w:numPr>
        <w:spacing w:after="0"/>
      </w:pPr>
      <w:r w:rsidRPr="00877BA7">
        <w:t>Augustus: What if they’re not willing to listen to reason?</w:t>
      </w:r>
    </w:p>
    <w:p w:rsidR="001E6523" w:rsidRPr="00877BA7" w:rsidRDefault="001E6523" w:rsidP="001E6523">
      <w:pPr>
        <w:pStyle w:val="NormalWeb"/>
        <w:numPr>
          <w:ilvl w:val="0"/>
          <w:numId w:val="32"/>
        </w:numPr>
        <w:spacing w:after="0"/>
      </w:pPr>
      <w:r w:rsidRPr="00877BA7">
        <w:t>High Priest: You know you must do Augustus. The infidels must know the wrath of Corydon Deus.</w:t>
      </w:r>
    </w:p>
    <w:p w:rsidR="001E6523" w:rsidRPr="00877BA7" w:rsidRDefault="001E6523" w:rsidP="005A3668">
      <w:pPr>
        <w:pStyle w:val="NormalWeb"/>
        <w:spacing w:after="0"/>
      </w:pPr>
    </w:p>
    <w:p w:rsidR="001E6523" w:rsidRPr="00877BA7" w:rsidRDefault="001E6523" w:rsidP="001E6523">
      <w:pPr>
        <w:pStyle w:val="NormalWeb"/>
        <w:spacing w:after="0"/>
        <w:ind w:firstLine="360"/>
      </w:pPr>
      <w:r w:rsidRPr="00877BA7">
        <w:t>(3) Augustus: What of their combat abilities? What are they capable of?</w:t>
      </w:r>
    </w:p>
    <w:p w:rsidR="001E6523" w:rsidRPr="00877BA7" w:rsidRDefault="001E6523" w:rsidP="001E6523">
      <w:pPr>
        <w:pStyle w:val="NormalWeb"/>
        <w:spacing w:after="0"/>
        <w:ind w:left="360"/>
      </w:pPr>
      <w:r w:rsidRPr="00877BA7">
        <w:t>(4) High Priest: They are very capable hand to hand fighters. Only few of them carry rifles.</w:t>
      </w:r>
    </w:p>
    <w:p w:rsidR="00D27FCA" w:rsidRPr="00877BA7" w:rsidRDefault="00D27FCA" w:rsidP="001E6523">
      <w:pPr>
        <w:pStyle w:val="NormalWeb"/>
        <w:spacing w:after="0"/>
        <w:ind w:left="360"/>
      </w:pPr>
    </w:p>
    <w:p w:rsidR="00D27FCA" w:rsidRPr="00877BA7" w:rsidRDefault="00D27FCA" w:rsidP="00D27FCA">
      <w:pPr>
        <w:pStyle w:val="NormalWeb"/>
        <w:numPr>
          <w:ilvl w:val="0"/>
          <w:numId w:val="32"/>
        </w:numPr>
        <w:spacing w:after="0"/>
      </w:pPr>
      <w:r w:rsidRPr="00877BA7">
        <w:t>High Priest: Any more questions Augustus?</w:t>
      </w:r>
    </w:p>
    <w:p w:rsidR="00D27FCA" w:rsidRPr="00877BA7" w:rsidRDefault="00D27FCA" w:rsidP="00D27FCA">
      <w:pPr>
        <w:pStyle w:val="NormalWeb"/>
        <w:numPr>
          <w:ilvl w:val="0"/>
          <w:numId w:val="32"/>
        </w:numPr>
        <w:spacing w:after="0"/>
      </w:pPr>
      <w:r w:rsidRPr="00877BA7">
        <w:t>Augustus: Yes or No</w:t>
      </w:r>
    </w:p>
    <w:p w:rsidR="005A3668" w:rsidRPr="00877BA7" w:rsidRDefault="005A3668" w:rsidP="005115E5">
      <w:pPr>
        <w:pStyle w:val="NormalWeb"/>
        <w:spacing w:after="0"/>
      </w:pPr>
    </w:p>
    <w:p w:rsidR="0013303C" w:rsidRPr="00877BA7" w:rsidRDefault="0013303C" w:rsidP="005115E5">
      <w:pPr>
        <w:pStyle w:val="NormalWeb"/>
        <w:spacing w:after="0"/>
      </w:pPr>
      <w:r w:rsidRPr="00877BA7">
        <w:t>After accepting the high priest’s mission,</w:t>
      </w:r>
    </w:p>
    <w:p w:rsidR="0013303C" w:rsidRPr="00877BA7" w:rsidRDefault="0013303C" w:rsidP="005115E5">
      <w:pPr>
        <w:pStyle w:val="NormalWeb"/>
        <w:spacing w:after="0"/>
      </w:pPr>
    </w:p>
    <w:p w:rsidR="0013303C" w:rsidRPr="00877BA7" w:rsidRDefault="0013303C" w:rsidP="00D27FCA">
      <w:pPr>
        <w:pStyle w:val="ListParagraph"/>
        <w:numPr>
          <w:ilvl w:val="0"/>
          <w:numId w:val="32"/>
        </w:numPr>
        <w:spacing w:after="0"/>
        <w:rPr>
          <w:rFonts w:ascii="Times New Roman" w:hAnsi="Times New Roman"/>
        </w:rPr>
      </w:pPr>
      <w:r w:rsidRPr="00877BA7">
        <w:rPr>
          <w:rFonts w:ascii="Times New Roman" w:hAnsi="Times New Roman"/>
        </w:rPr>
        <w:t xml:space="preserve">High Priest:  As a high priest of Corydon Deus I’m not allowed to leave the camp into the </w:t>
      </w:r>
      <w:r w:rsidR="007F78F4" w:rsidRPr="00877BA7">
        <w:rPr>
          <w:rFonts w:ascii="Times New Roman" w:hAnsi="Times New Roman"/>
        </w:rPr>
        <w:t>Heremus</w:t>
      </w:r>
      <w:r w:rsidRPr="00877BA7">
        <w:rPr>
          <w:rFonts w:ascii="Times New Roman" w:hAnsi="Times New Roman"/>
        </w:rPr>
        <w:t xml:space="preserve"> so there is little practical advice I can offer you on how to survive out there.  I know this though; that Corydon Deus is watching over us and will guide your hand to himself.  There is nothing to fear out there; except Corydon Deus.</w:t>
      </w:r>
    </w:p>
    <w:p w:rsidR="00262D89" w:rsidRPr="00877BA7" w:rsidRDefault="00D47562" w:rsidP="00D47562">
      <w:pPr>
        <w:pStyle w:val="Heading2"/>
        <w:rPr>
          <w:rFonts w:ascii="Times New Roman" w:hAnsi="Times New Roman" w:cs="Times New Roman"/>
        </w:rPr>
      </w:pPr>
      <w:bookmarkStart w:id="28" w:name="_Toc76405200"/>
      <w:r w:rsidRPr="00877BA7">
        <w:rPr>
          <w:rFonts w:ascii="Times New Roman" w:hAnsi="Times New Roman" w:cs="Times New Roman"/>
        </w:rPr>
        <w:lastRenderedPageBreak/>
        <w:t>High Priest after defeating bandits,</w:t>
      </w:r>
      <w:bookmarkEnd w:id="28"/>
    </w:p>
    <w:p w:rsidR="00262D89" w:rsidRPr="00877BA7" w:rsidRDefault="00262D89" w:rsidP="00FA0E78">
      <w:pPr>
        <w:spacing w:after="0"/>
        <w:rPr>
          <w:rFonts w:ascii="Times New Roman" w:hAnsi="Times New Roman"/>
        </w:rPr>
      </w:pPr>
      <w:r w:rsidRPr="00877BA7">
        <w:rPr>
          <w:rFonts w:ascii="Times New Roman" w:hAnsi="Times New Roman"/>
        </w:rPr>
        <w:t>High Priest: So you defeated the bandit leader huh? You’re leaving behind a legacy that will always be remembered.</w:t>
      </w:r>
    </w:p>
    <w:p w:rsidR="00262D89" w:rsidRPr="00877BA7" w:rsidRDefault="00262D89" w:rsidP="00FA0E78">
      <w:pPr>
        <w:spacing w:after="0"/>
        <w:rPr>
          <w:rFonts w:ascii="Times New Roman" w:hAnsi="Times New Roman"/>
        </w:rPr>
      </w:pPr>
    </w:p>
    <w:p w:rsidR="00262D89" w:rsidRPr="00877BA7" w:rsidRDefault="00681445" w:rsidP="00FA0E78">
      <w:pPr>
        <w:spacing w:after="0"/>
        <w:rPr>
          <w:rFonts w:ascii="Times New Roman" w:hAnsi="Times New Roman"/>
        </w:rPr>
      </w:pPr>
      <w:r w:rsidRPr="00877BA7">
        <w:rPr>
          <w:rFonts w:ascii="Times New Roman" w:hAnsi="Times New Roman"/>
        </w:rPr>
        <w:t>Caeser</w:t>
      </w:r>
      <w:r w:rsidR="00262D89" w:rsidRPr="00877BA7">
        <w:rPr>
          <w:rFonts w:ascii="Times New Roman" w:hAnsi="Times New Roman"/>
        </w:rPr>
        <w:t>: You speak as if we won’t return.</w:t>
      </w:r>
    </w:p>
    <w:p w:rsidR="00262D89" w:rsidRPr="00877BA7" w:rsidRDefault="00262D89" w:rsidP="00FA0E78">
      <w:pPr>
        <w:spacing w:after="0"/>
        <w:rPr>
          <w:rFonts w:ascii="Times New Roman" w:hAnsi="Times New Roman"/>
        </w:rPr>
      </w:pPr>
    </w:p>
    <w:p w:rsidR="00262D89" w:rsidRPr="00877BA7" w:rsidRDefault="00262D89" w:rsidP="00FA0E78">
      <w:pPr>
        <w:spacing w:after="0"/>
        <w:rPr>
          <w:rFonts w:ascii="Times New Roman" w:hAnsi="Times New Roman"/>
        </w:rPr>
      </w:pPr>
      <w:r w:rsidRPr="00877BA7">
        <w:rPr>
          <w:rFonts w:ascii="Times New Roman" w:hAnsi="Times New Roman"/>
        </w:rPr>
        <w:t>High Priest: Well, I didn’t mean it like that, I digress, let me show you your great reward.</w:t>
      </w:r>
    </w:p>
    <w:p w:rsidR="00262D89" w:rsidRPr="00877BA7" w:rsidRDefault="00262D89"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t>High priest leads them to his back room and shows them his toilet.</w:t>
      </w:r>
    </w:p>
    <w:p w:rsidR="009779AA" w:rsidRPr="00877BA7" w:rsidRDefault="009779AA"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t xml:space="preserve">High Priest: As you know this is the only other toilet in the entire camp and it is yours to freely use. We are truly grateful for you and what you’ve done before leaving us. Augustus, tell your wife she can use my toilet anytime while you are gone. </w:t>
      </w:r>
      <w:r w:rsidR="004C63A6" w:rsidRPr="00877BA7">
        <w:rPr>
          <w:rFonts w:ascii="Times New Roman" w:hAnsi="Times New Roman"/>
        </w:rPr>
        <w:t>Corydon Deus</w:t>
      </w:r>
      <w:r w:rsidRPr="00877BA7">
        <w:rPr>
          <w:rFonts w:ascii="Times New Roman" w:hAnsi="Times New Roman"/>
        </w:rPr>
        <w:t xml:space="preserve"> doesn’t want us to relieve ourselves freely anywhere, but wants our camp clean. Godliness is next to cleanliness, right?</w:t>
      </w:r>
    </w:p>
    <w:p w:rsidR="009779AA" w:rsidRPr="00877BA7" w:rsidRDefault="009779AA" w:rsidP="00FA0E78">
      <w:pPr>
        <w:spacing w:after="0"/>
        <w:rPr>
          <w:rFonts w:ascii="Times New Roman" w:hAnsi="Times New Roman"/>
        </w:rPr>
      </w:pPr>
    </w:p>
    <w:p w:rsidR="009779AA" w:rsidRPr="00877BA7" w:rsidRDefault="009779AA" w:rsidP="00FA0E78">
      <w:pPr>
        <w:spacing w:after="0"/>
        <w:rPr>
          <w:rFonts w:ascii="Times New Roman" w:hAnsi="Times New Roman"/>
        </w:rPr>
      </w:pPr>
      <w:r w:rsidRPr="00877BA7">
        <w:rPr>
          <w:rFonts w:ascii="Times New Roman" w:hAnsi="Times New Roman"/>
        </w:rPr>
        <w:t>Augustus: Thank you high priest, your patronage to me and my family is truly appreciated.</w:t>
      </w:r>
    </w:p>
    <w:p w:rsidR="009779AA" w:rsidRPr="00877BA7" w:rsidRDefault="009779AA" w:rsidP="00FA0E78">
      <w:pPr>
        <w:spacing w:after="0"/>
        <w:rPr>
          <w:rFonts w:ascii="Times New Roman" w:hAnsi="Times New Roman"/>
        </w:rPr>
      </w:pPr>
    </w:p>
    <w:p w:rsidR="00262D89" w:rsidRDefault="009779AA" w:rsidP="00FA0E78">
      <w:pPr>
        <w:spacing w:after="0"/>
        <w:rPr>
          <w:rFonts w:ascii="Times New Roman" w:hAnsi="Times New Roman"/>
        </w:rPr>
      </w:pPr>
      <w:r w:rsidRPr="00877BA7">
        <w:rPr>
          <w:rFonts w:ascii="Times New Roman" w:hAnsi="Times New Roman"/>
        </w:rPr>
        <w:t>High Priest: Good luck Augustus, your wife will be taken care of while you’re gone.</w:t>
      </w:r>
    </w:p>
    <w:p w:rsidR="00B379B2" w:rsidRDefault="00B379B2" w:rsidP="00FA0E78">
      <w:pPr>
        <w:spacing w:after="0"/>
        <w:rPr>
          <w:rFonts w:ascii="Times New Roman" w:hAnsi="Times New Roman"/>
        </w:rPr>
      </w:pPr>
    </w:p>
    <w:p w:rsidR="00B379B2" w:rsidRDefault="00B379B2" w:rsidP="00FA0E78">
      <w:pPr>
        <w:spacing w:after="0"/>
        <w:rPr>
          <w:rFonts w:ascii="Times New Roman" w:hAnsi="Times New Roman"/>
        </w:rPr>
      </w:pPr>
      <w:r>
        <w:rPr>
          <w:rFonts w:ascii="Times New Roman" w:hAnsi="Times New Roman"/>
        </w:rPr>
        <w:t>The high priest goes, Caesar takes his father aside.</w:t>
      </w:r>
    </w:p>
    <w:p w:rsidR="00A620C9" w:rsidRDefault="00A620C9" w:rsidP="00FA0E78">
      <w:pPr>
        <w:spacing w:after="0"/>
        <w:rPr>
          <w:rFonts w:ascii="Times New Roman" w:hAnsi="Times New Roman"/>
        </w:rPr>
      </w:pPr>
    </w:p>
    <w:p w:rsidR="00A620C9" w:rsidRDefault="00A620C9" w:rsidP="00FA0E78">
      <w:pPr>
        <w:spacing w:after="0"/>
        <w:rPr>
          <w:rFonts w:ascii="Times New Roman" w:hAnsi="Times New Roman"/>
        </w:rPr>
      </w:pPr>
      <w:r>
        <w:rPr>
          <w:rFonts w:ascii="Times New Roman" w:hAnsi="Times New Roman"/>
        </w:rPr>
        <w:t>Caeser:  Father, I got a bad feeling about this. I think you should tell mom to stay away from this guy if you know what I’m saying.</w:t>
      </w:r>
    </w:p>
    <w:p w:rsidR="00A620C9" w:rsidRDefault="00A620C9" w:rsidP="00FA0E78">
      <w:pPr>
        <w:spacing w:after="0"/>
        <w:rPr>
          <w:rFonts w:ascii="Times New Roman" w:hAnsi="Times New Roman"/>
        </w:rPr>
      </w:pPr>
    </w:p>
    <w:p w:rsidR="00A620C9" w:rsidRPr="00877BA7" w:rsidRDefault="00A620C9" w:rsidP="00FA0E78">
      <w:pPr>
        <w:spacing w:after="0"/>
        <w:rPr>
          <w:rFonts w:ascii="Times New Roman" w:hAnsi="Times New Roman"/>
        </w:rPr>
      </w:pPr>
      <w:r>
        <w:rPr>
          <w:rFonts w:ascii="Times New Roman" w:hAnsi="Times New Roman"/>
        </w:rPr>
        <w:t>Augustus: Don’t say such a thing Caeser. The High Priest can do no wrong. He is the chose leader by Corydon Deus for our people.</w:t>
      </w:r>
    </w:p>
    <w:p w:rsidR="000C325D" w:rsidRPr="00877BA7" w:rsidRDefault="00C90D42" w:rsidP="00C90D42">
      <w:pPr>
        <w:pStyle w:val="Heading1"/>
      </w:pPr>
      <w:bookmarkStart w:id="29" w:name="_Toc76405201"/>
      <w:r>
        <w:t>Seer S</w:t>
      </w:r>
      <w:r w:rsidR="000C325D" w:rsidRPr="00877BA7">
        <w:t>ide</w:t>
      </w:r>
      <w:r>
        <w:t xml:space="preserve"> Q</w:t>
      </w:r>
      <w:r w:rsidRPr="00877BA7">
        <w:t>uest</w:t>
      </w:r>
      <w:r>
        <w:t xml:space="preserve"> &amp; Torture Floor</w:t>
      </w:r>
      <w:r w:rsidR="000C325D" w:rsidRPr="00877BA7">
        <w:t xml:space="preserve"> </w:t>
      </w:r>
      <w:bookmarkEnd w:id="29"/>
    </w:p>
    <w:p w:rsidR="00570890" w:rsidRDefault="00570890" w:rsidP="0013303C">
      <w:pPr>
        <w:spacing w:after="0"/>
        <w:rPr>
          <w:rFonts w:ascii="Times New Roman" w:hAnsi="Times New Roman"/>
        </w:rPr>
      </w:pPr>
      <w:r>
        <w:rPr>
          <w:rFonts w:ascii="Times New Roman" w:hAnsi="Times New Roman"/>
        </w:rPr>
        <w:t>Seer: Come in Augustus, your presence is required.</w:t>
      </w:r>
    </w:p>
    <w:p w:rsidR="00570890" w:rsidRDefault="00570890" w:rsidP="0013303C">
      <w:pPr>
        <w:spacing w:after="0"/>
        <w:rPr>
          <w:rFonts w:ascii="Times New Roman" w:hAnsi="Times New Roman"/>
        </w:rPr>
      </w:pPr>
    </w:p>
    <w:p w:rsidR="0083169E" w:rsidRDefault="0013303C" w:rsidP="0013303C">
      <w:pPr>
        <w:spacing w:after="0"/>
        <w:rPr>
          <w:rFonts w:ascii="Times New Roman" w:hAnsi="Times New Roman"/>
        </w:rPr>
      </w:pPr>
      <w:r w:rsidRPr="00877BA7">
        <w:rPr>
          <w:rFonts w:ascii="Times New Roman" w:hAnsi="Times New Roman"/>
        </w:rPr>
        <w:t>Augustus:</w:t>
      </w:r>
      <w:r w:rsidR="0083169E">
        <w:rPr>
          <w:rFonts w:ascii="Times New Roman" w:hAnsi="Times New Roman"/>
        </w:rPr>
        <w:t xml:space="preserve"> How did you know I was outside?</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Seer:  I’ve seen you coming for a long, long, time Augustus.  The world will shake, cities will fall, and the world as we know it will come to an end.  Yes, I’ve seen you Augustus.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Augustus:  What will happen when I go</w:t>
      </w:r>
      <w:r w:rsidR="0083169E">
        <w:rPr>
          <w:rFonts w:ascii="Times New Roman" w:hAnsi="Times New Roman"/>
        </w:rPr>
        <w:t xml:space="preserve"> deep into the Heremus</w:t>
      </w:r>
      <w:r w:rsidRPr="00877BA7">
        <w:rPr>
          <w:rFonts w:ascii="Times New Roman" w:hAnsi="Times New Roman"/>
        </w:rPr>
        <w:t>?  Will I come back?</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Seer:  You will become a god and rule the world yet the hand closest to you will be your undoing.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 xml:space="preserve">Augustus:  How can you say such things Seer?    Everyone knows that Corydon Deus is our god!  I could never replace him, never.  If the priests found out you are saying such things they might kill you.  How is this possible?  </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Seer:  That I do not know, yet know that it is so.</w:t>
      </w:r>
    </w:p>
    <w:p w:rsidR="0013303C" w:rsidRPr="00877BA7" w:rsidRDefault="0013303C" w:rsidP="0013303C">
      <w:pPr>
        <w:spacing w:after="0"/>
        <w:rPr>
          <w:rFonts w:ascii="Times New Roman" w:hAnsi="Times New Roman"/>
        </w:rPr>
      </w:pPr>
    </w:p>
    <w:p w:rsidR="0013303C" w:rsidRDefault="0013303C" w:rsidP="0013303C">
      <w:pPr>
        <w:spacing w:after="0"/>
        <w:rPr>
          <w:rFonts w:ascii="Times New Roman" w:hAnsi="Times New Roman"/>
        </w:rPr>
      </w:pPr>
      <w:r w:rsidRPr="00877BA7">
        <w:rPr>
          <w:rFonts w:ascii="Times New Roman" w:hAnsi="Times New Roman"/>
        </w:rPr>
        <w:t>Augustus:  You say many strange things Seer.  I will consider these things and let them weigh upon my heart.</w:t>
      </w:r>
    </w:p>
    <w:p w:rsidR="0083169E" w:rsidRDefault="0083169E" w:rsidP="0013303C">
      <w:pPr>
        <w:spacing w:after="0"/>
        <w:rPr>
          <w:rFonts w:ascii="Times New Roman" w:hAnsi="Times New Roman"/>
        </w:rPr>
      </w:pPr>
    </w:p>
    <w:p w:rsidR="0083169E" w:rsidRPr="00E22F41" w:rsidRDefault="0083169E" w:rsidP="0013303C">
      <w:pPr>
        <w:spacing w:after="0"/>
        <w:rPr>
          <w:rFonts w:ascii="Times New Roman" w:hAnsi="Times New Roman"/>
        </w:rPr>
      </w:pPr>
      <w:r>
        <w:rPr>
          <w:rFonts w:ascii="Times New Roman" w:hAnsi="Times New Roman"/>
        </w:rPr>
        <w:t>Seer: Caesar, unbearable loss will bring you to the point of no return. Out of this pain seeds of redemption will blossom on Gaia. You are our hope and future. But your eyes must be open first to see the truth.</w:t>
      </w:r>
      <w:r w:rsidR="00E22F41">
        <w:rPr>
          <w:rFonts w:ascii="Times New Roman" w:hAnsi="Times New Roman"/>
        </w:rPr>
        <w:t xml:space="preserve"> After the destruction of our world I bid you to return here Caeser, but first you must cleanse your tent of that which claims it has its own.</w:t>
      </w:r>
      <w:r w:rsidR="00AE74D4">
        <w:rPr>
          <w:rFonts w:ascii="Times New Roman" w:hAnsi="Times New Roman"/>
        </w:rPr>
        <w:t xml:space="preserve"> Then I will give you the right to obtain that which lies in the chest in the corner.</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Seer:  Corydon Deus willing we will see each other again.  May Corydon Deus bless you.</w:t>
      </w:r>
    </w:p>
    <w:p w:rsidR="0013303C" w:rsidRPr="00877BA7" w:rsidRDefault="0013303C" w:rsidP="0013303C">
      <w:pPr>
        <w:spacing w:after="0"/>
        <w:rPr>
          <w:rFonts w:ascii="Times New Roman" w:hAnsi="Times New Roman"/>
        </w:rPr>
      </w:pPr>
    </w:p>
    <w:p w:rsidR="0013303C" w:rsidRPr="00877BA7" w:rsidRDefault="0013303C" w:rsidP="0013303C">
      <w:pPr>
        <w:spacing w:after="0"/>
        <w:rPr>
          <w:rFonts w:ascii="Times New Roman" w:hAnsi="Times New Roman"/>
        </w:rPr>
      </w:pPr>
      <w:r w:rsidRPr="00877BA7">
        <w:rPr>
          <w:rFonts w:ascii="Times New Roman" w:hAnsi="Times New Roman"/>
        </w:rPr>
        <w:t>Seer (If talk to again): Do not tarry. The destruction of the world cannot wait. Let the purification begin.</w:t>
      </w:r>
    </w:p>
    <w:p w:rsidR="006533A5" w:rsidRPr="00877BA7" w:rsidRDefault="006533A5" w:rsidP="003F5774">
      <w:pPr>
        <w:spacing w:after="0"/>
        <w:rPr>
          <w:rFonts w:ascii="Times New Roman" w:hAnsi="Times New Roman"/>
        </w:rPr>
      </w:pPr>
    </w:p>
    <w:p w:rsidR="002F1E4B" w:rsidRPr="00877BA7" w:rsidRDefault="008A2446" w:rsidP="003F5774">
      <w:pPr>
        <w:spacing w:after="0"/>
        <w:rPr>
          <w:rFonts w:ascii="Times New Roman" w:hAnsi="Times New Roman"/>
        </w:rPr>
      </w:pPr>
      <w:r w:rsidRPr="00877BA7">
        <w:rPr>
          <w:rFonts w:ascii="Times New Roman" w:hAnsi="Times New Roman"/>
        </w:rPr>
        <w:t xml:space="preserve">(If the player checks the chest, receives Excalibur) </w:t>
      </w:r>
      <w:r w:rsidR="00F367AB">
        <w:rPr>
          <w:rFonts w:ascii="Times New Roman" w:hAnsi="Times New Roman"/>
        </w:rPr>
        <w:t>Seer: Caeser, do</w:t>
      </w:r>
      <w:r w:rsidRPr="00877BA7">
        <w:rPr>
          <w:rFonts w:ascii="Times New Roman" w:hAnsi="Times New Roman"/>
        </w:rPr>
        <w:t xml:space="preserve"> you normally go rummaging through people’s belon</w:t>
      </w:r>
      <w:r w:rsidR="00AE61A4" w:rsidRPr="00877BA7">
        <w:rPr>
          <w:rFonts w:ascii="Times New Roman" w:hAnsi="Times New Roman"/>
        </w:rPr>
        <w:t>gings?  This isn’t a Dragon Q</w:t>
      </w:r>
      <w:r w:rsidRPr="00877BA7">
        <w:rPr>
          <w:rFonts w:ascii="Times New Roman" w:hAnsi="Times New Roman"/>
        </w:rPr>
        <w:t>uest game.  It’s</w:t>
      </w:r>
      <w:r w:rsidR="00F367AB">
        <w:rPr>
          <w:rFonts w:ascii="Times New Roman" w:hAnsi="Times New Roman"/>
        </w:rPr>
        <w:t xml:space="preserve"> the real world.  Put that back!</w:t>
      </w:r>
      <w:r w:rsidRPr="00877BA7">
        <w:rPr>
          <w:rFonts w:ascii="Times New Roman" w:hAnsi="Times New Roman"/>
        </w:rPr>
        <w:t xml:space="preserve">  Come back to me after the world has been destroyed and we will see if you are worthy.</w:t>
      </w:r>
    </w:p>
    <w:p w:rsidR="002F1E4B" w:rsidRPr="00877BA7" w:rsidRDefault="002F1E4B" w:rsidP="003F5774">
      <w:pPr>
        <w:spacing w:after="0"/>
        <w:rPr>
          <w:rFonts w:ascii="Times New Roman" w:hAnsi="Times New Roman"/>
          <w:u w:val="single"/>
        </w:rPr>
      </w:pPr>
    </w:p>
    <w:p w:rsidR="00AE61A4" w:rsidRPr="00877BA7" w:rsidRDefault="00AE61A4" w:rsidP="00AE61A4">
      <w:pPr>
        <w:spacing w:after="0"/>
        <w:rPr>
          <w:rFonts w:ascii="Times New Roman" w:hAnsi="Times New Roman"/>
        </w:rPr>
      </w:pPr>
      <w:r w:rsidRPr="00877BA7">
        <w:rPr>
          <w:rFonts w:ascii="Times New Roman" w:hAnsi="Times New Roman"/>
        </w:rPr>
        <w:t xml:space="preserve">Seer:  You open that chest one more time and I'll call the temple guards. I swear to </w:t>
      </w:r>
      <w:r w:rsidR="004C63A6" w:rsidRPr="00877BA7">
        <w:rPr>
          <w:rFonts w:ascii="Times New Roman" w:hAnsi="Times New Roman"/>
        </w:rPr>
        <w:t>Corydon Deus</w:t>
      </w:r>
      <w:r w:rsidRPr="00877BA7">
        <w:rPr>
          <w:rFonts w:ascii="Times New Roman" w:hAnsi="Times New Roman"/>
        </w:rPr>
        <w:t>.</w:t>
      </w:r>
    </w:p>
    <w:p w:rsidR="00AE61A4" w:rsidRPr="00877BA7" w:rsidRDefault="00AE61A4" w:rsidP="003F5774">
      <w:pPr>
        <w:spacing w:after="0"/>
        <w:rPr>
          <w:rFonts w:ascii="Times New Roman" w:hAnsi="Times New Roman"/>
          <w:u w:val="single"/>
        </w:rPr>
      </w:pPr>
    </w:p>
    <w:p w:rsidR="00AE61A4" w:rsidRDefault="00AE61A4" w:rsidP="00AE61A4">
      <w:pPr>
        <w:spacing w:after="0"/>
        <w:rPr>
          <w:rFonts w:ascii="Times New Roman" w:hAnsi="Times New Roman"/>
        </w:rPr>
      </w:pPr>
      <w:r w:rsidRPr="00877BA7">
        <w:rPr>
          <w:rFonts w:ascii="Times New Roman" w:hAnsi="Times New Roman"/>
        </w:rPr>
        <w:t>Seer: I have a mechanism on that chest so that whenever you open that chest without my permission it will close again.</w:t>
      </w:r>
    </w:p>
    <w:p w:rsidR="00916AE9" w:rsidRDefault="00916AE9" w:rsidP="00AE61A4">
      <w:pPr>
        <w:spacing w:after="0"/>
        <w:rPr>
          <w:rFonts w:ascii="Times New Roman" w:hAnsi="Times New Roman"/>
        </w:rPr>
      </w:pPr>
    </w:p>
    <w:p w:rsidR="001024E4" w:rsidRDefault="001024E4" w:rsidP="00AE61A4">
      <w:pPr>
        <w:spacing w:after="0"/>
        <w:rPr>
          <w:rFonts w:ascii="Times New Roman" w:hAnsi="Times New Roman"/>
        </w:rPr>
      </w:pPr>
      <w:r>
        <w:rPr>
          <w:rFonts w:ascii="Times New Roman" w:hAnsi="Times New Roman"/>
        </w:rPr>
        <w:t>Guard: These are Reditus whom we’ve captured. These fools thought the Heremus is for sightseeing. We give them a taste of what it’s like to live here.</w:t>
      </w:r>
    </w:p>
    <w:p w:rsidR="00C90D42" w:rsidRDefault="00C90D42" w:rsidP="00AE61A4">
      <w:pPr>
        <w:spacing w:after="0"/>
        <w:rPr>
          <w:rFonts w:ascii="Times New Roman" w:hAnsi="Times New Roman"/>
        </w:rPr>
      </w:pPr>
    </w:p>
    <w:p w:rsidR="00C90D42" w:rsidRPr="00877BA7" w:rsidRDefault="00C90D42" w:rsidP="00AE61A4">
      <w:pPr>
        <w:spacing w:after="0"/>
        <w:rPr>
          <w:rFonts w:ascii="Times New Roman" w:hAnsi="Times New Roman"/>
        </w:rPr>
      </w:pPr>
      <w:r w:rsidRPr="00C90D42">
        <w:rPr>
          <w:rFonts w:ascii="Times New Roman" w:hAnsi="Times New Roman"/>
        </w:rPr>
        <w:t>Tortured Man: I'll pay you anything just let me go.</w:t>
      </w:r>
    </w:p>
    <w:p w:rsidR="003147D0" w:rsidRPr="00877BA7" w:rsidRDefault="007F78F4" w:rsidP="00C9278C">
      <w:pPr>
        <w:pStyle w:val="Heading1"/>
        <w:rPr>
          <w:rFonts w:ascii="Times New Roman" w:hAnsi="Times New Roman" w:cs="Times New Roman"/>
        </w:rPr>
      </w:pPr>
      <w:bookmarkStart w:id="30" w:name="_Toc76405202"/>
      <w:r w:rsidRPr="00877BA7">
        <w:rPr>
          <w:rFonts w:ascii="Times New Roman" w:hAnsi="Times New Roman" w:cs="Times New Roman"/>
        </w:rPr>
        <w:t>Heremus</w:t>
      </w:r>
      <w:r w:rsidR="003147D0" w:rsidRPr="00877BA7">
        <w:rPr>
          <w:rFonts w:ascii="Times New Roman" w:hAnsi="Times New Roman" w:cs="Times New Roman"/>
        </w:rPr>
        <w:t xml:space="preserve"> Rose Side Quest</w:t>
      </w:r>
      <w:bookmarkEnd w:id="30"/>
    </w:p>
    <w:p w:rsidR="009A35C2" w:rsidRDefault="003147D0" w:rsidP="003F5774">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00912386" w:rsidRPr="00877BA7">
        <w:rPr>
          <w:rFonts w:ascii="Times New Roman" w:hAnsi="Times New Roman"/>
        </w:rPr>
        <w:t xml:space="preserve">! </w:t>
      </w:r>
      <w:r w:rsidR="009A35C2" w:rsidRPr="00877BA7">
        <w:rPr>
          <w:rFonts w:ascii="Times New Roman" w:hAnsi="Times New Roman"/>
        </w:rPr>
        <w:t xml:space="preserve">Wait! </w:t>
      </w:r>
      <w:r w:rsidR="00912386" w:rsidRPr="00877BA7">
        <w:rPr>
          <w:rFonts w:ascii="Times New Roman" w:hAnsi="Times New Roman"/>
        </w:rPr>
        <w:t xml:space="preserve">Don’t leave yet!  </w:t>
      </w:r>
    </w:p>
    <w:p w:rsidR="009A35C2" w:rsidRDefault="009A35C2" w:rsidP="003F5774">
      <w:pPr>
        <w:spacing w:after="0"/>
        <w:rPr>
          <w:rFonts w:ascii="Times New Roman" w:hAnsi="Times New Roman"/>
        </w:rPr>
      </w:pPr>
    </w:p>
    <w:p w:rsidR="009A35C2" w:rsidRDefault="009A35C2" w:rsidP="003F5774">
      <w:pPr>
        <w:spacing w:after="0"/>
        <w:rPr>
          <w:rFonts w:ascii="Times New Roman" w:hAnsi="Times New Roman"/>
        </w:rPr>
      </w:pPr>
      <w:r>
        <w:rPr>
          <w:rFonts w:ascii="Times New Roman" w:hAnsi="Times New Roman"/>
        </w:rPr>
        <w:t>(Caesar turns around)</w:t>
      </w:r>
    </w:p>
    <w:p w:rsidR="009A35C2" w:rsidRDefault="009A35C2" w:rsidP="003F5774">
      <w:pPr>
        <w:spacing w:after="0"/>
        <w:rPr>
          <w:rFonts w:ascii="Times New Roman" w:hAnsi="Times New Roman"/>
        </w:rPr>
      </w:pPr>
      <w:r>
        <w:rPr>
          <w:rFonts w:ascii="Times New Roman" w:hAnsi="Times New Roman"/>
        </w:rPr>
        <w:t xml:space="preserve">Theresa: Caesar, my love, don’t you think </w:t>
      </w:r>
      <w:r w:rsidR="005D27BA">
        <w:rPr>
          <w:rFonts w:ascii="Times New Roman" w:hAnsi="Times New Roman"/>
        </w:rPr>
        <w:t>a Heremus Dandelion is a little….trite, I mean you are going to the most dangerous place in the world and I was thinking you could pick a Heremus Rose. I mean, how cool would that be! How many girls in the camp get a Heremus Rose as a pledge for marriage? All the other girls would be so jealous!</w:t>
      </w:r>
    </w:p>
    <w:p w:rsidR="009A35C2" w:rsidRDefault="009A35C2" w:rsidP="003F5774">
      <w:pPr>
        <w:spacing w:after="0"/>
        <w:rPr>
          <w:rFonts w:ascii="Times New Roman" w:hAnsi="Times New Roman"/>
        </w:rPr>
      </w:pPr>
    </w:p>
    <w:p w:rsidR="003C27C4" w:rsidRPr="00877BA7" w:rsidRDefault="005D27BA" w:rsidP="003F5774">
      <w:pPr>
        <w:spacing w:after="0"/>
        <w:rPr>
          <w:rFonts w:ascii="Times New Roman" w:hAnsi="Times New Roman"/>
        </w:rPr>
      </w:pPr>
      <w:r>
        <w:rPr>
          <w:rFonts w:ascii="Times New Roman" w:hAnsi="Times New Roman"/>
        </w:rPr>
        <w:t xml:space="preserve">Caesar: </w:t>
      </w:r>
      <w:r w:rsidR="009C5002">
        <w:rPr>
          <w:rFonts w:ascii="Times New Roman" w:hAnsi="Times New Roman"/>
        </w:rPr>
        <w:t>Are you serious? You</w:t>
      </w:r>
      <w:r>
        <w:rPr>
          <w:rFonts w:ascii="Times New Roman" w:hAnsi="Times New Roman"/>
        </w:rPr>
        <w:t xml:space="preserve"> do know that nobody returns when they go where I’m going.</w:t>
      </w:r>
    </w:p>
    <w:p w:rsidR="003C27C4" w:rsidRDefault="003C27C4" w:rsidP="003F5774">
      <w:pPr>
        <w:spacing w:after="0"/>
        <w:rPr>
          <w:rFonts w:ascii="Times New Roman" w:hAnsi="Times New Roman"/>
        </w:rPr>
      </w:pPr>
    </w:p>
    <w:p w:rsidR="005D27BA" w:rsidRDefault="005D27BA" w:rsidP="003F5774">
      <w:pPr>
        <w:spacing w:after="0"/>
        <w:rPr>
          <w:rFonts w:ascii="Times New Roman" w:hAnsi="Times New Roman"/>
        </w:rPr>
      </w:pPr>
      <w:r>
        <w:rPr>
          <w:rFonts w:ascii="Times New Roman" w:hAnsi="Times New Roman"/>
        </w:rPr>
        <w:lastRenderedPageBreak/>
        <w:t>Theresa: I had a dream last night and you returned. During our wedding ceremony our entire camp was getting bombed; can you believe it?</w:t>
      </w:r>
    </w:p>
    <w:p w:rsidR="005D27BA" w:rsidRPr="00877BA7" w:rsidRDefault="005D27BA" w:rsidP="003F5774">
      <w:pPr>
        <w:spacing w:after="0"/>
        <w:rPr>
          <w:rFonts w:ascii="Times New Roman" w:hAnsi="Times New Roman"/>
        </w:rPr>
      </w:pPr>
    </w:p>
    <w:p w:rsidR="00FE054D" w:rsidRDefault="00681445" w:rsidP="003F5774">
      <w:pPr>
        <w:spacing w:after="0"/>
        <w:rPr>
          <w:rFonts w:ascii="Times New Roman" w:hAnsi="Times New Roman"/>
        </w:rPr>
      </w:pPr>
      <w:r w:rsidRPr="00877BA7">
        <w:rPr>
          <w:rFonts w:ascii="Times New Roman" w:hAnsi="Times New Roman"/>
        </w:rPr>
        <w:t>Caeser</w:t>
      </w:r>
      <w:r w:rsidR="00FE054D" w:rsidRPr="00877BA7">
        <w:rPr>
          <w:rFonts w:ascii="Times New Roman" w:hAnsi="Times New Roman"/>
        </w:rPr>
        <w:t xml:space="preserve">:  </w:t>
      </w:r>
      <w:r w:rsidR="005D27BA">
        <w:rPr>
          <w:rFonts w:ascii="Times New Roman" w:hAnsi="Times New Roman"/>
        </w:rPr>
        <w:t>Hmmm……….</w:t>
      </w:r>
    </w:p>
    <w:p w:rsidR="005D27BA" w:rsidRDefault="005D27BA" w:rsidP="003F5774">
      <w:pPr>
        <w:spacing w:after="0"/>
        <w:rPr>
          <w:rFonts w:ascii="Times New Roman" w:hAnsi="Times New Roman"/>
        </w:rPr>
      </w:pPr>
    </w:p>
    <w:p w:rsidR="005D27BA" w:rsidRDefault="005D27BA" w:rsidP="003F5774">
      <w:pPr>
        <w:spacing w:after="0"/>
        <w:rPr>
          <w:rFonts w:ascii="Times New Roman" w:hAnsi="Times New Roman"/>
        </w:rPr>
      </w:pPr>
      <w:r>
        <w:rPr>
          <w:rFonts w:ascii="Times New Roman" w:hAnsi="Times New Roman"/>
        </w:rPr>
        <w:t>If Yes, it sounds crazy, while risking my life I’ll look for a Heremus Rose for you. Please take care of my mother while I’m gone.</w:t>
      </w:r>
    </w:p>
    <w:p w:rsidR="005D27BA" w:rsidRDefault="005D27BA" w:rsidP="003F5774">
      <w:pPr>
        <w:spacing w:after="0"/>
        <w:rPr>
          <w:rFonts w:ascii="Times New Roman" w:hAnsi="Times New Roman"/>
        </w:rPr>
      </w:pPr>
    </w:p>
    <w:p w:rsidR="00FE054D" w:rsidRPr="00877BA7" w:rsidRDefault="00FE054D" w:rsidP="003F5774">
      <w:pPr>
        <w:spacing w:after="0"/>
        <w:rPr>
          <w:rFonts w:ascii="Times New Roman" w:hAnsi="Times New Roman"/>
        </w:rPr>
      </w:pPr>
      <w:r w:rsidRPr="00877BA7">
        <w:rPr>
          <w:rFonts w:ascii="Times New Roman" w:hAnsi="Times New Roman"/>
        </w:rPr>
        <w:t>Theresa</w:t>
      </w:r>
      <w:r w:rsidR="003C27C4" w:rsidRPr="00877BA7">
        <w:rPr>
          <w:rFonts w:ascii="Times New Roman" w:hAnsi="Times New Roman"/>
        </w:rPr>
        <w:t>: I will, of course.  Take care</w:t>
      </w:r>
      <w:r w:rsidR="005D27BA">
        <w:rPr>
          <w:rFonts w:ascii="Times New Roman" w:hAnsi="Times New Roman"/>
        </w:rPr>
        <w:t xml:space="preserve"> my love</w:t>
      </w:r>
      <w:r w:rsidR="003C27C4" w:rsidRPr="00877BA7">
        <w:rPr>
          <w:rFonts w:ascii="Times New Roman" w:hAnsi="Times New Roman"/>
        </w:rPr>
        <w:t>.</w:t>
      </w:r>
    </w:p>
    <w:p w:rsidR="003C27C4" w:rsidRPr="00877BA7" w:rsidRDefault="003C27C4" w:rsidP="003F5774">
      <w:pPr>
        <w:spacing w:after="0"/>
        <w:rPr>
          <w:rFonts w:ascii="Times New Roman" w:hAnsi="Times New Roman"/>
        </w:rPr>
      </w:pPr>
    </w:p>
    <w:p w:rsidR="007F7EF7" w:rsidRDefault="007F7EF7" w:rsidP="003F5774">
      <w:pPr>
        <w:spacing w:after="0"/>
        <w:rPr>
          <w:rFonts w:ascii="Times New Roman" w:hAnsi="Times New Roman"/>
        </w:rPr>
      </w:pPr>
      <w:r>
        <w:rPr>
          <w:rFonts w:ascii="Times New Roman" w:hAnsi="Times New Roman"/>
        </w:rPr>
        <w:t>If Caeser: No, I can’t take a risk like that. I can’t risk my father’s life for a stupid rose. I think the Heremus Dandelion is sufficient.</w:t>
      </w:r>
    </w:p>
    <w:p w:rsidR="007F7EF7" w:rsidRDefault="007F7EF7"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t>Theresa:  What an asshole! (She pouts and runs away</w:t>
      </w:r>
      <w:r w:rsidR="007540C7" w:rsidRPr="00877BA7">
        <w:rPr>
          <w:rFonts w:ascii="Times New Roman" w:hAnsi="Times New Roman"/>
        </w:rPr>
        <w:t>)</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3C27C4" w:rsidRPr="00877BA7">
        <w:rPr>
          <w:rFonts w:ascii="Times New Roman" w:hAnsi="Times New Roman"/>
        </w:rPr>
        <w:t xml:space="preserve"> (As she’s almost gone) We’re still getting married right?</w:t>
      </w:r>
    </w:p>
    <w:p w:rsidR="003C27C4" w:rsidRPr="00877BA7" w:rsidRDefault="003C27C4"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t xml:space="preserve">Theresa:  Who am I going to marry in this crappy tent village?  A smelly ass herdsman with his </w:t>
      </w:r>
      <w:r w:rsidR="00530134" w:rsidRPr="00877BA7">
        <w:rPr>
          <w:rFonts w:ascii="Times New Roman" w:hAnsi="Times New Roman"/>
        </w:rPr>
        <w:t>y</w:t>
      </w:r>
      <w:r w:rsidR="00862324" w:rsidRPr="00877BA7">
        <w:rPr>
          <w:rFonts w:ascii="Times New Roman" w:hAnsi="Times New Roman"/>
        </w:rPr>
        <w:t>aks</w:t>
      </w:r>
      <w:r w:rsidR="003A78BF" w:rsidRPr="00877BA7">
        <w:rPr>
          <w:rFonts w:ascii="Times New Roman" w:hAnsi="Times New Roman"/>
        </w:rPr>
        <w:t>?</w:t>
      </w:r>
      <w:r w:rsidRPr="00877BA7">
        <w:rPr>
          <w:rFonts w:ascii="Times New Roman" w:hAnsi="Times New Roman"/>
        </w:rPr>
        <w:t xml:space="preserve">  I’d rather marry a </w:t>
      </w:r>
      <w:r w:rsidR="004E44FD" w:rsidRPr="00877BA7">
        <w:rPr>
          <w:rFonts w:ascii="Times New Roman" w:hAnsi="Times New Roman"/>
        </w:rPr>
        <w:t>Reditus</w:t>
      </w:r>
      <w:r w:rsidRPr="00877BA7">
        <w:rPr>
          <w:rFonts w:ascii="Times New Roman" w:hAnsi="Times New Roman"/>
        </w:rPr>
        <w:t>.  She walks away.</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3C27C4" w:rsidRPr="00877BA7">
        <w:rPr>
          <w:rFonts w:ascii="Times New Roman" w:hAnsi="Times New Roman"/>
        </w:rPr>
        <w:t>:  Ummm….watch over my mother.</w:t>
      </w:r>
    </w:p>
    <w:p w:rsidR="003C27C4" w:rsidRPr="00877BA7" w:rsidRDefault="003C27C4" w:rsidP="003F5774">
      <w:pPr>
        <w:spacing w:after="0"/>
        <w:rPr>
          <w:rFonts w:ascii="Times New Roman" w:hAnsi="Times New Roman"/>
        </w:rPr>
      </w:pPr>
    </w:p>
    <w:p w:rsidR="003C27C4" w:rsidRPr="00877BA7" w:rsidRDefault="003C27C4" w:rsidP="003F5774">
      <w:pPr>
        <w:spacing w:after="0"/>
        <w:rPr>
          <w:rFonts w:ascii="Times New Roman" w:hAnsi="Times New Roman"/>
        </w:rPr>
      </w:pPr>
      <w:r w:rsidRPr="00877BA7">
        <w:rPr>
          <w:rFonts w:ascii="Times New Roman" w:hAnsi="Times New Roman"/>
        </w:rPr>
        <w:t>Augustus:  Eh, women.</w:t>
      </w:r>
      <w:r w:rsidR="005438F2" w:rsidRPr="00877BA7">
        <w:rPr>
          <w:rFonts w:ascii="Times New Roman" w:hAnsi="Times New Roman"/>
        </w:rPr>
        <w:t xml:space="preserve">  Maybe you should pick that rose.</w:t>
      </w:r>
    </w:p>
    <w:p w:rsidR="003C27C4" w:rsidRPr="00877BA7" w:rsidRDefault="003C27C4" w:rsidP="003F5774">
      <w:pPr>
        <w:spacing w:after="0"/>
        <w:rPr>
          <w:rFonts w:ascii="Times New Roman" w:hAnsi="Times New Roman"/>
        </w:rPr>
      </w:pPr>
    </w:p>
    <w:p w:rsidR="003C27C4" w:rsidRPr="00877BA7" w:rsidRDefault="00681445" w:rsidP="003F5774">
      <w:pPr>
        <w:spacing w:after="0"/>
        <w:rPr>
          <w:rFonts w:ascii="Times New Roman" w:hAnsi="Times New Roman"/>
        </w:rPr>
      </w:pPr>
      <w:r w:rsidRPr="00877BA7">
        <w:rPr>
          <w:rFonts w:ascii="Times New Roman" w:hAnsi="Times New Roman"/>
        </w:rPr>
        <w:t>Caeser</w:t>
      </w:r>
      <w:r w:rsidR="005438F2" w:rsidRPr="00877BA7">
        <w:rPr>
          <w:rFonts w:ascii="Times New Roman" w:hAnsi="Times New Roman"/>
        </w:rPr>
        <w:t>:  Yeah, maybe.</w:t>
      </w:r>
    </w:p>
    <w:p w:rsidR="0023550D" w:rsidRPr="00877BA7" w:rsidRDefault="0023550D" w:rsidP="003F5774">
      <w:pPr>
        <w:spacing w:after="0"/>
        <w:rPr>
          <w:rFonts w:ascii="Times New Roman" w:hAnsi="Times New Roman"/>
        </w:rPr>
      </w:pPr>
    </w:p>
    <w:p w:rsidR="00B01CED" w:rsidRPr="00877BA7" w:rsidRDefault="00B01CED" w:rsidP="00B01CED">
      <w:pPr>
        <w:spacing w:after="0"/>
        <w:rPr>
          <w:rFonts w:ascii="Times New Roman" w:hAnsi="Times New Roman"/>
        </w:rPr>
      </w:pPr>
      <w:r w:rsidRPr="00877BA7">
        <w:rPr>
          <w:rFonts w:ascii="Times New Roman" w:hAnsi="Times New Roman"/>
        </w:rPr>
        <w:t xml:space="preserve">Augustus: </w:t>
      </w:r>
      <w:r w:rsidR="00681445" w:rsidRPr="00877BA7">
        <w:rPr>
          <w:rFonts w:ascii="Times New Roman" w:hAnsi="Times New Roman"/>
        </w:rPr>
        <w:t>Caeser</w:t>
      </w:r>
      <w:r w:rsidRPr="00877BA7">
        <w:rPr>
          <w:rFonts w:ascii="Times New Roman" w:hAnsi="Times New Roman"/>
        </w:rPr>
        <w:t>, do not forget your love. Her rose is up north if you wish to pursue it. I think you should.</w:t>
      </w:r>
    </w:p>
    <w:p w:rsidR="00B01CED" w:rsidRPr="00877BA7" w:rsidRDefault="00B01CED" w:rsidP="003F5774">
      <w:pPr>
        <w:spacing w:after="0"/>
        <w:rPr>
          <w:rFonts w:ascii="Times New Roman" w:hAnsi="Times New Roman"/>
        </w:rPr>
      </w:pPr>
    </w:p>
    <w:p w:rsidR="0023550D" w:rsidRPr="00877BA7" w:rsidRDefault="0023550D" w:rsidP="003F5774">
      <w:pPr>
        <w:spacing w:after="0"/>
        <w:rPr>
          <w:rFonts w:ascii="Times New Roman" w:hAnsi="Times New Roman"/>
        </w:rPr>
      </w:pPr>
      <w:r w:rsidRPr="00877BA7">
        <w:rPr>
          <w:rFonts w:ascii="Times New Roman" w:hAnsi="Times New Roman"/>
        </w:rPr>
        <w:t xml:space="preserve">The rose is located in the southern part of the </w:t>
      </w:r>
      <w:r w:rsidR="007F78F4" w:rsidRPr="00877BA7">
        <w:rPr>
          <w:rFonts w:ascii="Times New Roman" w:hAnsi="Times New Roman"/>
        </w:rPr>
        <w:t>Heremus</w:t>
      </w:r>
      <w:r w:rsidRPr="00877BA7">
        <w:rPr>
          <w:rFonts w:ascii="Times New Roman" w:hAnsi="Times New Roman"/>
        </w:rPr>
        <w:t xml:space="preserve"> in an oasis.  If the player attempts to pick the rose a g</w:t>
      </w:r>
      <w:r w:rsidR="00DA7A12" w:rsidRPr="00877BA7">
        <w:rPr>
          <w:rFonts w:ascii="Times New Roman" w:hAnsi="Times New Roman"/>
        </w:rPr>
        <w:t>iant boar with massive tusks attempts to attack the player.  At this moment the player enters into a battle with the giant boar and has two choices:  either fight the giant boar or run away.  If the player chooses to fight the boar they will die.  If they run away during the battle the character on the map screen will hide from the boar in the bushes nearby.  The boar will snort looking left and looking right until it walks away.</w:t>
      </w:r>
    </w:p>
    <w:p w:rsidR="00BE13BA" w:rsidRPr="00877BA7" w:rsidRDefault="00BE13BA" w:rsidP="003F5774">
      <w:pPr>
        <w:spacing w:after="0"/>
        <w:rPr>
          <w:rFonts w:ascii="Times New Roman" w:hAnsi="Times New Roman"/>
        </w:rPr>
      </w:pPr>
    </w:p>
    <w:p w:rsidR="00BE13BA" w:rsidRPr="00877BA7" w:rsidRDefault="00DA7A12" w:rsidP="003F5774">
      <w:pPr>
        <w:spacing w:after="0"/>
        <w:rPr>
          <w:rFonts w:ascii="Times New Roman" w:hAnsi="Times New Roman"/>
        </w:rPr>
      </w:pPr>
      <w:r w:rsidRPr="00877BA7">
        <w:rPr>
          <w:rFonts w:ascii="Times New Roman" w:hAnsi="Times New Roman"/>
        </w:rPr>
        <w:t xml:space="preserve">If the player attempts to pick the rose again the whole </w:t>
      </w:r>
      <w:r w:rsidR="00BE13BA" w:rsidRPr="00877BA7">
        <w:rPr>
          <w:rFonts w:ascii="Times New Roman" w:hAnsi="Times New Roman"/>
        </w:rPr>
        <w:t xml:space="preserve">process will begin again.  If Augustus and his party </w:t>
      </w:r>
      <w:r w:rsidR="003A78BF" w:rsidRPr="00877BA7">
        <w:rPr>
          <w:rFonts w:ascii="Times New Roman" w:hAnsi="Times New Roman"/>
        </w:rPr>
        <w:t>attempt again to take the rose, t</w:t>
      </w:r>
      <w:r w:rsidR="00BE13BA" w:rsidRPr="00877BA7">
        <w:rPr>
          <w:rFonts w:ascii="Times New Roman" w:hAnsi="Times New Roman"/>
        </w:rPr>
        <w:t xml:space="preserve">he party will again hide in the bush, but this time Augustus will say, “I wish there was some way to mask our scent so that we can quietly pick the rose without the boar catching our scent.”  At this moment the player should use the boar fecal matter. When this happens </w:t>
      </w:r>
      <w:r w:rsidR="00681445" w:rsidRPr="00877BA7">
        <w:rPr>
          <w:rFonts w:ascii="Times New Roman" w:hAnsi="Times New Roman"/>
        </w:rPr>
        <w:t>Caeser</w:t>
      </w:r>
      <w:r w:rsidR="00BE13BA" w:rsidRPr="00877BA7">
        <w:rPr>
          <w:rFonts w:ascii="Times New Roman" w:hAnsi="Times New Roman"/>
        </w:rPr>
        <w:t xml:space="preserve"> will spread the boar shit over his entire body and will then be able to pick the rose.  The giant boar, Boremaug, is an optional boss later on.</w:t>
      </w:r>
    </w:p>
    <w:p w:rsidR="00F6000A" w:rsidRPr="00877BA7" w:rsidRDefault="00F6000A" w:rsidP="003F5774">
      <w:pPr>
        <w:spacing w:after="0"/>
        <w:rPr>
          <w:rFonts w:ascii="Times New Roman" w:hAnsi="Times New Roman"/>
        </w:rPr>
      </w:pPr>
    </w:p>
    <w:p w:rsidR="00F6000A" w:rsidRPr="00877BA7" w:rsidRDefault="00F6000A" w:rsidP="003F5774">
      <w:pPr>
        <w:spacing w:after="0"/>
        <w:rPr>
          <w:rFonts w:ascii="Times New Roman" w:hAnsi="Times New Roman"/>
        </w:rPr>
      </w:pPr>
      <w:r w:rsidRPr="00877BA7">
        <w:rPr>
          <w:rFonts w:ascii="Times New Roman" w:hAnsi="Times New Roman"/>
        </w:rPr>
        <w:t>After receiving the rose,</w:t>
      </w:r>
    </w:p>
    <w:p w:rsidR="00F6000A" w:rsidRPr="00877BA7" w:rsidRDefault="00F6000A" w:rsidP="003F5774">
      <w:pPr>
        <w:spacing w:after="0"/>
        <w:rPr>
          <w:rFonts w:ascii="Times New Roman" w:hAnsi="Times New Roman"/>
        </w:rPr>
      </w:pPr>
    </w:p>
    <w:p w:rsidR="00F6000A" w:rsidRPr="00877BA7" w:rsidRDefault="00681445" w:rsidP="00F6000A">
      <w:pPr>
        <w:spacing w:after="0"/>
        <w:rPr>
          <w:rFonts w:ascii="Times New Roman" w:hAnsi="Times New Roman"/>
        </w:rPr>
      </w:pPr>
      <w:r w:rsidRPr="00877BA7">
        <w:rPr>
          <w:rFonts w:ascii="Times New Roman" w:hAnsi="Times New Roman"/>
        </w:rPr>
        <w:lastRenderedPageBreak/>
        <w:t>Caeser</w:t>
      </w:r>
      <w:r w:rsidR="00F6000A" w:rsidRPr="00877BA7">
        <w:rPr>
          <w:rFonts w:ascii="Times New Roman" w:hAnsi="Times New Roman"/>
        </w:rPr>
        <w:t xml:space="preserve">: Finally, Theresa's </w:t>
      </w:r>
      <w:r w:rsidR="007F78F4" w:rsidRPr="00877BA7">
        <w:rPr>
          <w:rFonts w:ascii="Times New Roman" w:hAnsi="Times New Roman"/>
        </w:rPr>
        <w:t>Heremus</w:t>
      </w:r>
      <w:r w:rsidR="00F6000A" w:rsidRPr="00877BA7">
        <w:rPr>
          <w:rFonts w:ascii="Times New Roman" w:hAnsi="Times New Roman"/>
        </w:rPr>
        <w:t xml:space="preserve"> Rose. I can't believe how beautiful it is. I'll keep it pressed in my journal to preserve it.</w:t>
      </w:r>
    </w:p>
    <w:p w:rsidR="00F6000A" w:rsidRPr="00877BA7" w:rsidRDefault="00F6000A" w:rsidP="00F6000A">
      <w:pPr>
        <w:spacing w:after="0"/>
        <w:rPr>
          <w:rFonts w:ascii="Times New Roman" w:hAnsi="Times New Roman"/>
        </w:rPr>
      </w:pPr>
    </w:p>
    <w:p w:rsidR="00F6000A" w:rsidRPr="00877BA7" w:rsidRDefault="00681445" w:rsidP="00F6000A">
      <w:pPr>
        <w:spacing w:after="0"/>
        <w:rPr>
          <w:rFonts w:ascii="Times New Roman" w:hAnsi="Times New Roman"/>
        </w:rPr>
      </w:pPr>
      <w:r w:rsidRPr="00877BA7">
        <w:rPr>
          <w:rFonts w:ascii="Times New Roman" w:hAnsi="Times New Roman"/>
        </w:rPr>
        <w:t>Caeser</w:t>
      </w:r>
      <w:r w:rsidR="00F6000A" w:rsidRPr="00877BA7">
        <w:rPr>
          <w:rFonts w:ascii="Times New Roman" w:hAnsi="Times New Roman"/>
        </w:rPr>
        <w:t>: Now how to clean this smell off of us?</w:t>
      </w:r>
    </w:p>
    <w:p w:rsidR="00F6000A" w:rsidRPr="00877BA7" w:rsidRDefault="00F6000A" w:rsidP="00F6000A">
      <w:pPr>
        <w:spacing w:after="0"/>
        <w:rPr>
          <w:rFonts w:ascii="Times New Roman" w:hAnsi="Times New Roman"/>
        </w:rPr>
      </w:pPr>
    </w:p>
    <w:p w:rsidR="00F6000A" w:rsidRPr="00877BA7" w:rsidRDefault="00F6000A" w:rsidP="00F6000A">
      <w:pPr>
        <w:spacing w:after="0"/>
        <w:rPr>
          <w:rFonts w:ascii="Times New Roman" w:hAnsi="Times New Roman"/>
        </w:rPr>
      </w:pPr>
      <w:r w:rsidRPr="00877BA7">
        <w:rPr>
          <w:rFonts w:ascii="Times New Roman" w:hAnsi="Times New Roman"/>
        </w:rPr>
        <w:t>Augustus: I think I'm going to vomit.</w:t>
      </w:r>
    </w:p>
    <w:p w:rsidR="00F017E1" w:rsidRPr="003E2131" w:rsidRDefault="00F017E1" w:rsidP="00EC3FFD">
      <w:pPr>
        <w:pStyle w:val="Heading1"/>
        <w:rPr>
          <w:rFonts w:ascii="Times New Roman" w:hAnsi="Times New Roman" w:cs="Times New Roman"/>
          <w:sz w:val="44"/>
          <w:szCs w:val="44"/>
        </w:rPr>
      </w:pPr>
      <w:bookmarkStart w:id="31" w:name="_Toc76405203"/>
      <w:r w:rsidRPr="003E2131">
        <w:rPr>
          <w:rFonts w:ascii="Times New Roman" w:hAnsi="Times New Roman" w:cs="Times New Roman"/>
          <w:sz w:val="44"/>
          <w:szCs w:val="44"/>
        </w:rPr>
        <w:t xml:space="preserve">The </w:t>
      </w:r>
      <w:r w:rsidR="007F78F4" w:rsidRPr="003E2131">
        <w:rPr>
          <w:rFonts w:ascii="Times New Roman" w:hAnsi="Times New Roman" w:cs="Times New Roman"/>
          <w:sz w:val="44"/>
          <w:szCs w:val="44"/>
        </w:rPr>
        <w:t>Heremus</w:t>
      </w:r>
      <w:r w:rsidRPr="003E2131">
        <w:rPr>
          <w:rFonts w:ascii="Times New Roman" w:hAnsi="Times New Roman" w:cs="Times New Roman"/>
          <w:sz w:val="44"/>
          <w:szCs w:val="44"/>
        </w:rPr>
        <w:t xml:space="preserve"> (Very subject to change)</w:t>
      </w:r>
      <w:bookmarkEnd w:id="31"/>
    </w:p>
    <w:p w:rsidR="00D47562" w:rsidRPr="00877BA7" w:rsidRDefault="00D47562" w:rsidP="00B867DA">
      <w:pPr>
        <w:pStyle w:val="Heading2"/>
        <w:rPr>
          <w:rFonts w:ascii="Times New Roman" w:hAnsi="Times New Roman" w:cs="Times New Roman"/>
        </w:rPr>
      </w:pPr>
      <w:bookmarkStart w:id="32" w:name="_Toc76405205"/>
      <w:r w:rsidRPr="00877BA7">
        <w:rPr>
          <w:rFonts w:ascii="Times New Roman" w:hAnsi="Times New Roman" w:cs="Times New Roman"/>
        </w:rPr>
        <w:t>Sandstorm Begins Again</w:t>
      </w:r>
      <w:bookmarkEnd w:id="32"/>
    </w:p>
    <w:p w:rsidR="00D47562" w:rsidRPr="00877BA7" w:rsidRDefault="00D47562" w:rsidP="00D47562">
      <w:pPr>
        <w:spacing w:after="0"/>
        <w:rPr>
          <w:rFonts w:ascii="Times New Roman" w:hAnsi="Times New Roman"/>
        </w:rPr>
      </w:pPr>
      <w:r w:rsidRPr="00877BA7">
        <w:rPr>
          <w:rFonts w:ascii="Times New Roman" w:hAnsi="Times New Roman"/>
        </w:rPr>
        <w:t>Caeser: Ugh....the sandstorms in this place. It’s unbearable.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Once we revive Corydon Deus this storm will spread across the entire continent. The Reditus will know what we have felt our entire lives.</w:t>
      </w:r>
    </w:p>
    <w:p w:rsidR="00B0119D" w:rsidRPr="00877BA7" w:rsidRDefault="00D47562" w:rsidP="00D47562">
      <w:pPr>
        <w:pStyle w:val="Heading2"/>
        <w:rPr>
          <w:rFonts w:ascii="Times New Roman" w:hAnsi="Times New Roman" w:cs="Times New Roman"/>
        </w:rPr>
      </w:pPr>
      <w:bookmarkStart w:id="33" w:name="_Toc76405206"/>
      <w:r w:rsidRPr="00877BA7">
        <w:rPr>
          <w:rFonts w:ascii="Times New Roman" w:hAnsi="Times New Roman" w:cs="Times New Roman"/>
        </w:rPr>
        <w:t>Where They Burn Blasphemers</w:t>
      </w:r>
      <w:bookmarkEnd w:id="33"/>
    </w:p>
    <w:p w:rsidR="003A78BF" w:rsidRPr="00877BA7" w:rsidRDefault="003A78BF" w:rsidP="003F5774">
      <w:pPr>
        <w:spacing w:after="0"/>
        <w:rPr>
          <w:rFonts w:ascii="Times New Roman" w:hAnsi="Times New Roman"/>
        </w:rPr>
      </w:pPr>
      <w:r w:rsidRPr="00877BA7">
        <w:rPr>
          <w:rFonts w:ascii="Times New Roman" w:hAnsi="Times New Roman"/>
        </w:rPr>
        <w:t>(The party approaches a charred body surrounded by stone.)</w:t>
      </w:r>
    </w:p>
    <w:p w:rsidR="003A78BF" w:rsidRPr="00877BA7" w:rsidRDefault="003A78BF" w:rsidP="003F5774">
      <w:pPr>
        <w:spacing w:after="0"/>
        <w:rPr>
          <w:rFonts w:ascii="Times New Roman" w:hAnsi="Times New Roman"/>
        </w:rPr>
      </w:pPr>
    </w:p>
    <w:p w:rsidR="003A78BF" w:rsidRPr="00877BA7" w:rsidRDefault="003A78BF" w:rsidP="003A78BF">
      <w:pPr>
        <w:spacing w:after="0"/>
        <w:rPr>
          <w:rFonts w:ascii="Times New Roman" w:hAnsi="Times New Roman"/>
        </w:rPr>
      </w:pPr>
      <w:r w:rsidRPr="00877BA7">
        <w:rPr>
          <w:rFonts w:ascii="Times New Roman" w:hAnsi="Times New Roman"/>
        </w:rPr>
        <w:t>Augustus: This is where they burn blasphemers.</w:t>
      </w:r>
    </w:p>
    <w:p w:rsidR="003A78BF" w:rsidRPr="00877BA7" w:rsidRDefault="003A78BF"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3A78BF" w:rsidRPr="00877BA7">
        <w:rPr>
          <w:rFonts w:ascii="Times New Roman" w:hAnsi="Times New Roman"/>
        </w:rPr>
        <w:t>: Father, you don’t think that’s a little extreme?</w:t>
      </w:r>
    </w:p>
    <w:p w:rsidR="003A78BF" w:rsidRPr="00877BA7" w:rsidRDefault="003A78BF" w:rsidP="003A78BF">
      <w:pPr>
        <w:spacing w:after="0"/>
        <w:rPr>
          <w:rFonts w:ascii="Times New Roman" w:hAnsi="Times New Roman"/>
        </w:rPr>
      </w:pPr>
    </w:p>
    <w:p w:rsidR="003A78BF" w:rsidRPr="00877BA7" w:rsidRDefault="003A78BF" w:rsidP="003A78BF">
      <w:pPr>
        <w:spacing w:after="0"/>
        <w:rPr>
          <w:rFonts w:ascii="Times New Roman" w:hAnsi="Times New Roman"/>
        </w:rPr>
      </w:pPr>
      <w:r w:rsidRPr="00877BA7">
        <w:rPr>
          <w:rFonts w:ascii="Times New Roman" w:hAnsi="Times New Roman"/>
        </w:rPr>
        <w:t xml:space="preserve">Augustus: It must be done to keep order in camp. There must be repercussions for offending </w:t>
      </w:r>
      <w:r w:rsidR="004C63A6" w:rsidRPr="00877BA7">
        <w:rPr>
          <w:rFonts w:ascii="Times New Roman" w:hAnsi="Times New Roman"/>
        </w:rPr>
        <w:t>Corydon Deus</w:t>
      </w:r>
      <w:r w:rsidRPr="00877BA7">
        <w:rPr>
          <w:rFonts w:ascii="Times New Roman" w:hAnsi="Times New Roman"/>
        </w:rPr>
        <w:t>.</w:t>
      </w:r>
    </w:p>
    <w:p w:rsidR="003A78BF" w:rsidRPr="00877BA7" w:rsidRDefault="003A78BF"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3A78BF" w:rsidRPr="00877BA7">
        <w:rPr>
          <w:rFonts w:ascii="Times New Roman" w:hAnsi="Times New Roman"/>
        </w:rPr>
        <w:t xml:space="preserve">: Offending </w:t>
      </w:r>
      <w:r w:rsidR="004C63A6" w:rsidRPr="00877BA7">
        <w:rPr>
          <w:rFonts w:ascii="Times New Roman" w:hAnsi="Times New Roman"/>
        </w:rPr>
        <w:t>Corydon Deus</w:t>
      </w:r>
      <w:r w:rsidR="003A78BF" w:rsidRPr="00877BA7">
        <w:rPr>
          <w:rFonts w:ascii="Times New Roman" w:hAnsi="Times New Roman"/>
        </w:rPr>
        <w:t xml:space="preserve"> or offending the high priest?</w:t>
      </w:r>
    </w:p>
    <w:p w:rsidR="003A78BF" w:rsidRPr="00877BA7" w:rsidRDefault="003A78BF" w:rsidP="003A78BF">
      <w:pPr>
        <w:spacing w:after="0"/>
        <w:rPr>
          <w:rFonts w:ascii="Times New Roman" w:hAnsi="Times New Roman"/>
        </w:rPr>
      </w:pPr>
    </w:p>
    <w:p w:rsidR="00820758" w:rsidRPr="00877BA7" w:rsidRDefault="003A78BF" w:rsidP="003A78BF">
      <w:pPr>
        <w:spacing w:after="0"/>
        <w:rPr>
          <w:rFonts w:ascii="Times New Roman" w:hAnsi="Times New Roman"/>
        </w:rPr>
      </w:pPr>
      <w:r w:rsidRPr="00877BA7">
        <w:rPr>
          <w:rFonts w:ascii="Times New Roman" w:hAnsi="Times New Roman"/>
        </w:rPr>
        <w:t xml:space="preserve">Augustus: One and the same. Since </w:t>
      </w:r>
      <w:r w:rsidR="004C63A6" w:rsidRPr="00877BA7">
        <w:rPr>
          <w:rFonts w:ascii="Times New Roman" w:hAnsi="Times New Roman"/>
        </w:rPr>
        <w:t>Corydon Deus</w:t>
      </w:r>
      <w:r w:rsidRPr="00877BA7">
        <w:rPr>
          <w:rFonts w:ascii="Times New Roman" w:hAnsi="Times New Roman"/>
        </w:rPr>
        <w:t xml:space="preserve"> is not here the high priest stands in his place. He has the Annals of Time</w:t>
      </w:r>
      <w:r w:rsidR="00820758" w:rsidRPr="00877BA7">
        <w:rPr>
          <w:rFonts w:ascii="Times New Roman" w:hAnsi="Times New Roman"/>
        </w:rPr>
        <w:t xml:space="preserve"> so he knows what is in the interest of </w:t>
      </w:r>
      <w:r w:rsidR="004C63A6" w:rsidRPr="00877BA7">
        <w:rPr>
          <w:rFonts w:ascii="Times New Roman" w:hAnsi="Times New Roman"/>
        </w:rPr>
        <w:t>Corydon Deus</w:t>
      </w:r>
      <w:r w:rsidR="00820758" w:rsidRPr="00877BA7">
        <w:rPr>
          <w:rFonts w:ascii="Times New Roman" w:hAnsi="Times New Roman"/>
        </w:rPr>
        <w:t xml:space="preserve">. He must not be questioned. I’ve known the high priest from my youth and he has always kept order. He has helped many grieving widows who have lost husbands to the </w:t>
      </w:r>
      <w:r w:rsidR="00F41636">
        <w:rPr>
          <w:rFonts w:ascii="Times New Roman" w:hAnsi="Times New Roman"/>
        </w:rPr>
        <w:t>Deepest parts of the Heremus</w:t>
      </w:r>
      <w:r w:rsidR="00820758" w:rsidRPr="00877BA7">
        <w:rPr>
          <w:rFonts w:ascii="Times New Roman" w:hAnsi="Times New Roman"/>
        </w:rPr>
        <w:t>.</w:t>
      </w:r>
    </w:p>
    <w:p w:rsidR="00820758" w:rsidRPr="00877BA7" w:rsidRDefault="00820758" w:rsidP="003A78BF">
      <w:pPr>
        <w:spacing w:after="0"/>
        <w:rPr>
          <w:rFonts w:ascii="Times New Roman" w:hAnsi="Times New Roman"/>
        </w:rPr>
      </w:pPr>
    </w:p>
    <w:p w:rsidR="003A78BF"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xml:space="preserve"> (Whispers): “Helped.”</w:t>
      </w:r>
    </w:p>
    <w:p w:rsidR="00820758" w:rsidRPr="00877BA7" w:rsidRDefault="00820758" w:rsidP="003A78BF">
      <w:pPr>
        <w:spacing w:after="0"/>
        <w:rPr>
          <w:rFonts w:ascii="Times New Roman" w:hAnsi="Times New Roman"/>
        </w:rPr>
      </w:pPr>
    </w:p>
    <w:p w:rsidR="00820758" w:rsidRPr="00877BA7" w:rsidRDefault="00820758" w:rsidP="003A78BF">
      <w:pPr>
        <w:spacing w:after="0"/>
        <w:rPr>
          <w:rFonts w:ascii="Times New Roman" w:hAnsi="Times New Roman"/>
        </w:rPr>
      </w:pPr>
      <w:r w:rsidRPr="00877BA7">
        <w:rPr>
          <w:rFonts w:ascii="Times New Roman" w:hAnsi="Times New Roman"/>
        </w:rPr>
        <w:t>Augustus: What was that?</w:t>
      </w:r>
    </w:p>
    <w:p w:rsidR="00820758" w:rsidRPr="00877BA7" w:rsidRDefault="00820758" w:rsidP="003A78BF">
      <w:pPr>
        <w:spacing w:after="0"/>
        <w:rPr>
          <w:rFonts w:ascii="Times New Roman" w:hAnsi="Times New Roman"/>
        </w:rPr>
      </w:pPr>
    </w:p>
    <w:p w:rsidR="00820758"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Nothing father. Your right the high priest does keep order in our camp. Without him there would be absolute chaos.</w:t>
      </w:r>
    </w:p>
    <w:p w:rsidR="00820758" w:rsidRPr="00877BA7" w:rsidRDefault="00820758" w:rsidP="003A78BF">
      <w:pPr>
        <w:spacing w:after="0"/>
        <w:rPr>
          <w:rFonts w:ascii="Times New Roman" w:hAnsi="Times New Roman"/>
        </w:rPr>
      </w:pPr>
    </w:p>
    <w:p w:rsidR="00820758" w:rsidRPr="00877BA7" w:rsidRDefault="00820758" w:rsidP="003A78BF">
      <w:pPr>
        <w:spacing w:after="0"/>
        <w:rPr>
          <w:rFonts w:ascii="Times New Roman" w:hAnsi="Times New Roman"/>
        </w:rPr>
      </w:pPr>
      <w:r w:rsidRPr="00877BA7">
        <w:rPr>
          <w:rFonts w:ascii="Times New Roman" w:hAnsi="Times New Roman"/>
        </w:rPr>
        <w:t xml:space="preserve">Augustus: If we can revive </w:t>
      </w:r>
      <w:r w:rsidR="004C63A6" w:rsidRPr="00877BA7">
        <w:rPr>
          <w:rFonts w:ascii="Times New Roman" w:hAnsi="Times New Roman"/>
        </w:rPr>
        <w:t>Corydon Deus</w:t>
      </w:r>
      <w:r w:rsidRPr="00877BA7">
        <w:rPr>
          <w:rFonts w:ascii="Times New Roman" w:hAnsi="Times New Roman"/>
        </w:rPr>
        <w:t xml:space="preserve"> then there will be no need for the high priest.</w:t>
      </w:r>
    </w:p>
    <w:p w:rsidR="00820758" w:rsidRPr="00877BA7" w:rsidRDefault="00820758" w:rsidP="003A78BF">
      <w:pPr>
        <w:spacing w:after="0"/>
        <w:rPr>
          <w:rFonts w:ascii="Times New Roman" w:hAnsi="Times New Roman"/>
        </w:rPr>
      </w:pPr>
    </w:p>
    <w:p w:rsidR="00820758" w:rsidRPr="00877BA7" w:rsidRDefault="00681445" w:rsidP="003A78BF">
      <w:pPr>
        <w:spacing w:after="0"/>
        <w:rPr>
          <w:rFonts w:ascii="Times New Roman" w:hAnsi="Times New Roman"/>
        </w:rPr>
      </w:pPr>
      <w:r w:rsidRPr="00877BA7">
        <w:rPr>
          <w:rFonts w:ascii="Times New Roman" w:hAnsi="Times New Roman"/>
        </w:rPr>
        <w:t>Caeser</w:t>
      </w:r>
      <w:r w:rsidR="00820758" w:rsidRPr="00877BA7">
        <w:rPr>
          <w:rFonts w:ascii="Times New Roman" w:hAnsi="Times New Roman"/>
        </w:rPr>
        <w:t>: That would be nice, let’s continue, it’s hot out here.</w:t>
      </w:r>
    </w:p>
    <w:p w:rsidR="00D47562" w:rsidRPr="00877BA7" w:rsidRDefault="00D47562" w:rsidP="00D47562">
      <w:pPr>
        <w:pStyle w:val="Heading2"/>
        <w:rPr>
          <w:rFonts w:ascii="Times New Roman" w:hAnsi="Times New Roman" w:cs="Times New Roman"/>
        </w:rPr>
      </w:pPr>
      <w:bookmarkStart w:id="34" w:name="_Toc76405207"/>
      <w:r w:rsidRPr="00877BA7">
        <w:rPr>
          <w:rFonts w:ascii="Times New Roman" w:hAnsi="Times New Roman" w:cs="Times New Roman"/>
        </w:rPr>
        <w:lastRenderedPageBreak/>
        <w:t>Hunters Camping</w:t>
      </w:r>
      <w:bookmarkEnd w:id="34"/>
    </w:p>
    <w:p w:rsidR="00701128" w:rsidRPr="00877BA7" w:rsidRDefault="00D47D12" w:rsidP="003A78BF">
      <w:pPr>
        <w:spacing w:after="0"/>
        <w:rPr>
          <w:rFonts w:ascii="Times New Roman" w:hAnsi="Times New Roman"/>
        </w:rPr>
      </w:pPr>
      <w:r w:rsidRPr="00877BA7">
        <w:rPr>
          <w:rFonts w:ascii="Times New Roman" w:hAnsi="Times New Roman"/>
        </w:rPr>
        <w:t>Hunter: I saw some bandits run into the forest after they attacked us. I chased after them but they disappeared.  I wonder where they could have gone.....</w:t>
      </w:r>
    </w:p>
    <w:p w:rsidR="00D47D12" w:rsidRPr="00877BA7" w:rsidRDefault="00D47D12" w:rsidP="003A78BF">
      <w:pPr>
        <w:spacing w:after="0"/>
        <w:rPr>
          <w:rFonts w:ascii="Times New Roman" w:hAnsi="Times New Roman"/>
        </w:rPr>
      </w:pPr>
    </w:p>
    <w:p w:rsidR="00D47D12" w:rsidRPr="00877BA7" w:rsidRDefault="00D47D12" w:rsidP="00D47D12">
      <w:pPr>
        <w:spacing w:after="0"/>
        <w:rPr>
          <w:rFonts w:ascii="Times New Roman" w:hAnsi="Times New Roman"/>
        </w:rPr>
      </w:pPr>
      <w:r w:rsidRPr="00877BA7">
        <w:rPr>
          <w:rFonts w:ascii="Times New Roman" w:hAnsi="Times New Roman"/>
        </w:rPr>
        <w:t xml:space="preserve">Hunter: To the west is </w:t>
      </w:r>
      <w:r w:rsidR="00205B2C">
        <w:rPr>
          <w:rFonts w:ascii="Times New Roman" w:hAnsi="Times New Roman"/>
        </w:rPr>
        <w:t>Zen</w:t>
      </w:r>
      <w:r w:rsidRPr="00877BA7">
        <w:rPr>
          <w:rFonts w:ascii="Times New Roman" w:hAnsi="Times New Roman"/>
        </w:rPr>
        <w:t xml:space="preserve">, but is blocked by a </w:t>
      </w:r>
      <w:r w:rsidR="004E44FD" w:rsidRPr="00877BA7">
        <w:rPr>
          <w:rFonts w:ascii="Times New Roman" w:hAnsi="Times New Roman"/>
        </w:rPr>
        <w:t>Reditus</w:t>
      </w:r>
      <w:r w:rsidRPr="00877BA7">
        <w:rPr>
          <w:rFonts w:ascii="Times New Roman" w:hAnsi="Times New Roman"/>
        </w:rPr>
        <w:t xml:space="preserve"> checkpoint. South is Mt. </w:t>
      </w:r>
      <w:r w:rsidR="004C63A6" w:rsidRPr="00877BA7">
        <w:rPr>
          <w:rFonts w:ascii="Times New Roman" w:hAnsi="Times New Roman"/>
        </w:rPr>
        <w:t>Corydon Deus</w:t>
      </w:r>
      <w:r w:rsidRPr="00877BA7">
        <w:rPr>
          <w:rFonts w:ascii="Times New Roman" w:hAnsi="Times New Roman"/>
        </w:rPr>
        <w:t xml:space="preserve">. East goes deeper into the </w:t>
      </w:r>
      <w:r w:rsidR="007F78F4" w:rsidRPr="00877BA7">
        <w:rPr>
          <w:rFonts w:ascii="Times New Roman" w:hAnsi="Times New Roman"/>
        </w:rPr>
        <w:t>Heremus</w:t>
      </w:r>
      <w:r w:rsidRPr="00877BA7">
        <w:rPr>
          <w:rFonts w:ascii="Times New Roman" w:hAnsi="Times New Roman"/>
        </w:rPr>
        <w:t>.</w:t>
      </w:r>
    </w:p>
    <w:p w:rsidR="00D47D12" w:rsidRPr="00877BA7" w:rsidRDefault="00D47D12" w:rsidP="00D47D12">
      <w:pPr>
        <w:spacing w:after="0"/>
        <w:rPr>
          <w:rFonts w:ascii="Times New Roman" w:hAnsi="Times New Roman"/>
        </w:rPr>
      </w:pPr>
    </w:p>
    <w:p w:rsidR="00D47D12" w:rsidRPr="00877BA7" w:rsidRDefault="00D47D12" w:rsidP="00D47D12">
      <w:pPr>
        <w:spacing w:after="0"/>
        <w:rPr>
          <w:rFonts w:ascii="Times New Roman" w:hAnsi="Times New Roman"/>
        </w:rPr>
      </w:pPr>
      <w:r w:rsidRPr="00877BA7">
        <w:rPr>
          <w:rFonts w:ascii="Times New Roman" w:hAnsi="Times New Roman"/>
        </w:rPr>
        <w:t xml:space="preserve">Hunter: I don't trust those </w:t>
      </w:r>
      <w:r w:rsidR="00060196" w:rsidRPr="00877BA7">
        <w:rPr>
          <w:rFonts w:ascii="Times New Roman" w:hAnsi="Times New Roman"/>
        </w:rPr>
        <w:t>Reditus</w:t>
      </w:r>
      <w:r w:rsidRPr="00877BA7">
        <w:rPr>
          <w:rFonts w:ascii="Times New Roman" w:hAnsi="Times New Roman"/>
        </w:rPr>
        <w:t>. Sometimes they attack us for no reason.</w:t>
      </w:r>
      <w:r w:rsidR="00E40882" w:rsidRPr="00877BA7">
        <w:rPr>
          <w:rFonts w:ascii="Times New Roman" w:hAnsi="Times New Roman"/>
        </w:rPr>
        <w:t xml:space="preserve"> Watch yourself in this weather Augustus. Reditus drones have been known to ambush us.</w:t>
      </w:r>
    </w:p>
    <w:p w:rsidR="002C3A47" w:rsidRPr="00877BA7" w:rsidRDefault="002C3A47" w:rsidP="00D47562">
      <w:pPr>
        <w:pStyle w:val="Heading2"/>
        <w:rPr>
          <w:rFonts w:ascii="Times New Roman" w:hAnsi="Times New Roman" w:cs="Times New Roman"/>
        </w:rPr>
      </w:pPr>
      <w:bookmarkStart w:id="35" w:name="_Toc76405208"/>
      <w:r w:rsidRPr="00877BA7">
        <w:rPr>
          <w:rFonts w:ascii="Times New Roman" w:hAnsi="Times New Roman" w:cs="Times New Roman"/>
        </w:rPr>
        <w:t xml:space="preserve">Mount </w:t>
      </w:r>
      <w:r w:rsidR="004C63A6" w:rsidRPr="00877BA7">
        <w:rPr>
          <w:rFonts w:ascii="Times New Roman" w:hAnsi="Times New Roman" w:cs="Times New Roman"/>
        </w:rPr>
        <w:t>Corydon Deus</w:t>
      </w:r>
      <w:bookmarkEnd w:id="35"/>
    </w:p>
    <w:p w:rsidR="002C3A47" w:rsidRPr="00877BA7" w:rsidRDefault="00681445" w:rsidP="00A92EC2">
      <w:pPr>
        <w:spacing w:after="0"/>
        <w:rPr>
          <w:rFonts w:ascii="Times New Roman" w:hAnsi="Times New Roman"/>
        </w:rPr>
      </w:pPr>
      <w:r w:rsidRPr="00877BA7">
        <w:rPr>
          <w:rFonts w:ascii="Times New Roman" w:hAnsi="Times New Roman"/>
        </w:rPr>
        <w:t>Caeser</w:t>
      </w:r>
      <w:r w:rsidR="002C3A47" w:rsidRPr="00877BA7">
        <w:rPr>
          <w:rFonts w:ascii="Times New Roman" w:hAnsi="Times New Roman"/>
        </w:rPr>
        <w:t xml:space="preserve">: When you come up here does </w:t>
      </w:r>
      <w:r w:rsidR="004C63A6" w:rsidRPr="00877BA7">
        <w:rPr>
          <w:rFonts w:ascii="Times New Roman" w:hAnsi="Times New Roman"/>
        </w:rPr>
        <w:t>Corydon Deus</w:t>
      </w:r>
      <w:r w:rsidR="002C3A47" w:rsidRPr="00877BA7">
        <w:rPr>
          <w:rFonts w:ascii="Times New Roman" w:hAnsi="Times New Roman"/>
        </w:rPr>
        <w:t xml:space="preserve"> speak to you?</w:t>
      </w:r>
    </w:p>
    <w:p w:rsidR="00FB18C1" w:rsidRPr="00877BA7" w:rsidRDefault="00FB18C1" w:rsidP="00A92EC2">
      <w:pPr>
        <w:spacing w:after="0"/>
        <w:rPr>
          <w:rFonts w:ascii="Times New Roman" w:hAnsi="Times New Roman"/>
        </w:rPr>
      </w:pPr>
    </w:p>
    <w:p w:rsidR="00FB18C1" w:rsidRPr="00877BA7" w:rsidRDefault="00FB18C1" w:rsidP="00FB18C1">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has a different way of speaking. His voice is in the wind if you listen carefully. It leads and guides the way. Where the wind is, there his voice is also.</w:t>
      </w:r>
    </w:p>
    <w:p w:rsidR="002C3A47" w:rsidRPr="00877BA7" w:rsidRDefault="002C3A47" w:rsidP="00A92EC2">
      <w:pPr>
        <w:spacing w:after="0"/>
        <w:rPr>
          <w:rFonts w:ascii="Times New Roman" w:hAnsi="Times New Roman"/>
        </w:rPr>
      </w:pPr>
    </w:p>
    <w:p w:rsidR="00FB18C1" w:rsidRPr="00877BA7" w:rsidRDefault="00681445" w:rsidP="00FB18C1">
      <w:pPr>
        <w:spacing w:after="0"/>
        <w:rPr>
          <w:rFonts w:ascii="Times New Roman" w:hAnsi="Times New Roman"/>
        </w:rPr>
      </w:pPr>
      <w:r w:rsidRPr="00877BA7">
        <w:rPr>
          <w:rFonts w:ascii="Times New Roman" w:hAnsi="Times New Roman"/>
        </w:rPr>
        <w:t>Caeser</w:t>
      </w:r>
      <w:r w:rsidR="00FB18C1" w:rsidRPr="00877BA7">
        <w:rPr>
          <w:rFonts w:ascii="Times New Roman" w:hAnsi="Times New Roman"/>
        </w:rPr>
        <w:t>: Wow. I wish I could have the faith you have Father.</w:t>
      </w:r>
    </w:p>
    <w:p w:rsidR="00FB18C1" w:rsidRPr="00877BA7" w:rsidRDefault="00FB18C1" w:rsidP="00FB18C1">
      <w:pPr>
        <w:spacing w:after="0"/>
        <w:rPr>
          <w:rFonts w:ascii="Times New Roman" w:hAnsi="Times New Roman"/>
        </w:rPr>
      </w:pPr>
    </w:p>
    <w:p w:rsidR="00FB18C1" w:rsidRPr="00877BA7" w:rsidRDefault="00FB18C1" w:rsidP="00FB18C1">
      <w:pPr>
        <w:spacing w:after="0"/>
        <w:rPr>
          <w:rFonts w:ascii="Times New Roman" w:hAnsi="Times New Roman"/>
        </w:rPr>
      </w:pPr>
      <w:r w:rsidRPr="00877BA7">
        <w:rPr>
          <w:rFonts w:ascii="Times New Roman" w:hAnsi="Times New Roman"/>
        </w:rPr>
        <w:t>Augustus: I kept some medkits around here just in case. I forgot where I put them. It was so long ago. Let us search for them.</w:t>
      </w:r>
    </w:p>
    <w:p w:rsidR="00D47562" w:rsidRPr="00877BA7" w:rsidRDefault="00D47562" w:rsidP="00D47562">
      <w:pPr>
        <w:pStyle w:val="Heading2"/>
        <w:rPr>
          <w:rFonts w:ascii="Times New Roman" w:hAnsi="Times New Roman" w:cs="Times New Roman"/>
        </w:rPr>
      </w:pPr>
      <w:bookmarkStart w:id="36" w:name="_Toc76405209"/>
      <w:r w:rsidRPr="00877BA7">
        <w:rPr>
          <w:rFonts w:ascii="Times New Roman" w:hAnsi="Times New Roman" w:cs="Times New Roman"/>
        </w:rPr>
        <w:t>Bandit Cave</w:t>
      </w:r>
      <w:bookmarkEnd w:id="36"/>
    </w:p>
    <w:p w:rsidR="00D47562" w:rsidRPr="00877BA7" w:rsidRDefault="00D47562" w:rsidP="00D47562">
      <w:pPr>
        <w:pStyle w:val="NormalWeb"/>
        <w:spacing w:after="0"/>
      </w:pPr>
      <w:r w:rsidRPr="00877BA7">
        <w:t>Augustus and Caeser enter Reditus bandit cave,</w:t>
      </w:r>
    </w:p>
    <w:p w:rsidR="00D47562" w:rsidRPr="00877BA7" w:rsidRDefault="00D47562" w:rsidP="00D47562">
      <w:pPr>
        <w:pStyle w:val="NormalWeb"/>
        <w:spacing w:after="0"/>
      </w:pPr>
    </w:p>
    <w:p w:rsidR="00D47562" w:rsidRPr="00877BA7" w:rsidRDefault="00D47562" w:rsidP="00D47562">
      <w:pPr>
        <w:spacing w:after="0"/>
        <w:rPr>
          <w:rFonts w:ascii="Times New Roman" w:hAnsi="Times New Roman"/>
        </w:rPr>
      </w:pPr>
      <w:r w:rsidRPr="00877BA7">
        <w:rPr>
          <w:rFonts w:ascii="Times New Roman" w:hAnsi="Times New Roman"/>
        </w:rPr>
        <w:t>Caeser: Father did you hear that? It sounded like a pressure switch when we stepped here.</w:t>
      </w:r>
      <w:r w:rsidR="002054DE">
        <w:rPr>
          <w:rFonts w:ascii="Times New Roman" w:hAnsi="Times New Roman"/>
        </w:rPr>
        <w:t xml:space="preserve"> Maybe there is a way to open a path.</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It seems that there is another switch here too. If we step on both switches at the same time a way may open.</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Good idea son. Let's try it.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Let's kill some infidels.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Slow down Father. Maybe we can reason with them. Get them to stop attacking our hunters.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Reason? There is no reasoning with the Reditus. But alas we will try, but if they cannot be reasoned with they will get a bullet in the head.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Voice: Help Me!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It sounds like someone needs help. Let's hurry.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Let's be careful. It could be a trap.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and Caesar see </w:t>
      </w:r>
      <w:r w:rsidR="002054DE">
        <w:rPr>
          <w:rFonts w:ascii="Times New Roman" w:hAnsi="Times New Roman"/>
        </w:rPr>
        <w:t>three bandits</w:t>
      </w:r>
      <w:r w:rsidRPr="00877BA7">
        <w:rPr>
          <w:rFonts w:ascii="Times New Roman" w:hAnsi="Times New Roman"/>
        </w:rPr>
        <w:t>,</w:t>
      </w:r>
    </w:p>
    <w:p w:rsidR="00D47562" w:rsidRPr="00877BA7" w:rsidRDefault="00D47562" w:rsidP="00D47562">
      <w:pPr>
        <w:spacing w:after="0"/>
        <w:rPr>
          <w:rFonts w:ascii="Times New Roman" w:hAnsi="Times New Roman"/>
        </w:rPr>
      </w:pPr>
    </w:p>
    <w:p w:rsidR="00D47562" w:rsidRDefault="00D47562" w:rsidP="00D47562">
      <w:pPr>
        <w:spacing w:after="0"/>
        <w:rPr>
          <w:rFonts w:ascii="Times New Roman" w:hAnsi="Times New Roman"/>
        </w:rPr>
      </w:pPr>
      <w:r w:rsidRPr="00877BA7">
        <w:rPr>
          <w:rFonts w:ascii="Times New Roman" w:hAnsi="Times New Roman"/>
        </w:rPr>
        <w:t>Augustus: Hey! We need to talk to your boss!</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A long uneasy silence passes.</w:t>
      </w:r>
    </w:p>
    <w:p w:rsidR="00015EA8" w:rsidRDefault="00015EA8" w:rsidP="00D47562">
      <w:pPr>
        <w:spacing w:after="0"/>
        <w:rPr>
          <w:rFonts w:ascii="Times New Roman" w:hAnsi="Times New Roman"/>
        </w:rPr>
      </w:pPr>
    </w:p>
    <w:p w:rsidR="00A91BAA" w:rsidRPr="00877BA7" w:rsidRDefault="00A91BAA" w:rsidP="00A91BAA">
      <w:pPr>
        <w:spacing w:after="0"/>
        <w:rPr>
          <w:rFonts w:ascii="Times New Roman" w:hAnsi="Times New Roman"/>
        </w:rPr>
      </w:pPr>
      <w:r>
        <w:rPr>
          <w:rFonts w:ascii="Times New Roman" w:hAnsi="Times New Roman"/>
        </w:rPr>
        <w:t>Caeser: Hello, we need to speak to your boss?</w:t>
      </w:r>
    </w:p>
    <w:p w:rsidR="00D47562" w:rsidRPr="00877BA7" w:rsidRDefault="00D47562"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2: Did you hear something?</w:t>
      </w:r>
    </w:p>
    <w:p w:rsidR="00015EA8" w:rsidRDefault="00015EA8" w:rsidP="00D47562">
      <w:pPr>
        <w:spacing w:after="0"/>
        <w:rPr>
          <w:rFonts w:ascii="Times New Roman" w:hAnsi="Times New Roman"/>
        </w:rPr>
      </w:pPr>
    </w:p>
    <w:p w:rsidR="00D47562" w:rsidRDefault="00015EA8" w:rsidP="00D47562">
      <w:pPr>
        <w:spacing w:after="0"/>
        <w:rPr>
          <w:rFonts w:ascii="Times New Roman" w:hAnsi="Times New Roman"/>
        </w:rPr>
      </w:pPr>
      <w:r>
        <w:rPr>
          <w:rFonts w:ascii="Times New Roman" w:hAnsi="Times New Roman"/>
        </w:rPr>
        <w:t>Bandit 1: I think this Rediit scum wants to talk to our boss</w:t>
      </w:r>
      <w:r w:rsidR="00D47562" w:rsidRPr="00877BA7">
        <w:rPr>
          <w:rFonts w:ascii="Times New Roman" w:hAnsi="Times New Roman"/>
        </w:rPr>
        <w:t>.</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2: Yeah he wants to talk to boss because he’s a big shot, a superstar, get a load of this guy.</w:t>
      </w:r>
    </w:p>
    <w:p w:rsidR="00015EA8" w:rsidRDefault="00015EA8"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1: He comes in our cave and he says, “I want to talk to your boss.” It’s like he doesn’t realize who he is and the precarious situation he’s in. Maybe those Rediit skeletons dangling from those trees didn’t send a clear enough message.</w:t>
      </w:r>
    </w:p>
    <w:p w:rsidR="00015EA8" w:rsidRDefault="00015EA8" w:rsidP="00D47562">
      <w:pPr>
        <w:spacing w:after="0"/>
        <w:rPr>
          <w:rFonts w:ascii="Times New Roman" w:hAnsi="Times New Roman"/>
        </w:rPr>
      </w:pPr>
    </w:p>
    <w:p w:rsidR="00015EA8" w:rsidRPr="00877BA7" w:rsidRDefault="00015EA8" w:rsidP="00D47562">
      <w:pPr>
        <w:spacing w:after="0"/>
        <w:rPr>
          <w:rFonts w:ascii="Times New Roman" w:hAnsi="Times New Roman"/>
        </w:rPr>
      </w:pPr>
      <w:r>
        <w:rPr>
          <w:rFonts w:ascii="Times New Roman" w:hAnsi="Times New Roman"/>
        </w:rPr>
        <w:t xml:space="preserve">Bandit 2: Definitely not clear enough. We’re gonna have to get to level of Relm to paint a clear enough picture for these silly buffoons. </w:t>
      </w:r>
    </w:p>
    <w:p w:rsidR="00D47562" w:rsidRDefault="00D47562" w:rsidP="00D47562">
      <w:pPr>
        <w:spacing w:after="0"/>
        <w:rPr>
          <w:rFonts w:ascii="Times New Roman" w:hAnsi="Times New Roman"/>
        </w:rPr>
      </w:pPr>
    </w:p>
    <w:p w:rsidR="00015EA8" w:rsidRDefault="00015EA8" w:rsidP="00D47562">
      <w:pPr>
        <w:spacing w:after="0"/>
        <w:rPr>
          <w:rFonts w:ascii="Times New Roman" w:hAnsi="Times New Roman"/>
        </w:rPr>
      </w:pPr>
      <w:r>
        <w:rPr>
          <w:rFonts w:ascii="Times New Roman" w:hAnsi="Times New Roman"/>
        </w:rPr>
        <w:t>Bandit 1: No you can’t talk to our boss</w:t>
      </w:r>
      <w:r w:rsidR="0009183C">
        <w:rPr>
          <w:rFonts w:ascii="Times New Roman" w:hAnsi="Times New Roman"/>
        </w:rPr>
        <w:t xml:space="preserve"> because soon you’re going to be D-E-A-D. Dead.</w:t>
      </w:r>
    </w:p>
    <w:p w:rsidR="0009183C" w:rsidRPr="00877BA7" w:rsidRDefault="0009183C"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reach a long gap,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This is one long gap..Airloft. Do you think you can carry us across?</w:t>
      </w:r>
    </w:p>
    <w:p w:rsidR="00D47562" w:rsidRPr="00877BA7" w:rsidRDefault="00D47562" w:rsidP="00D47562">
      <w:pPr>
        <w:spacing w:after="0"/>
        <w:rPr>
          <w:rFonts w:ascii="Times New Roman" w:hAnsi="Times New Roman"/>
        </w:rPr>
      </w:pPr>
    </w:p>
    <w:p w:rsidR="00D47562" w:rsidRDefault="00D47562" w:rsidP="00D47562">
      <w:pPr>
        <w:spacing w:after="0"/>
        <w:rPr>
          <w:rFonts w:ascii="Times New Roman" w:hAnsi="Times New Roman"/>
        </w:rPr>
      </w:pPr>
      <w:r w:rsidRPr="00877BA7">
        <w:rPr>
          <w:rFonts w:ascii="Times New Roman" w:hAnsi="Times New Roman"/>
        </w:rPr>
        <w:t xml:space="preserve">Airloft: </w:t>
      </w:r>
      <w:r w:rsidR="00AA2604">
        <w:rPr>
          <w:rFonts w:ascii="Times New Roman" w:hAnsi="Times New Roman"/>
        </w:rPr>
        <w:t>Affirmative. Your weight does not exceed my carrying capacity.</w:t>
      </w:r>
    </w:p>
    <w:p w:rsidR="00AA2604" w:rsidRDefault="00AA2604" w:rsidP="00D47562">
      <w:pPr>
        <w:spacing w:after="0"/>
        <w:rPr>
          <w:rFonts w:ascii="Times New Roman" w:hAnsi="Times New Roman"/>
        </w:rPr>
      </w:pPr>
    </w:p>
    <w:p w:rsidR="00AA2604" w:rsidRPr="00877BA7" w:rsidRDefault="00AA2604" w:rsidP="00D47562">
      <w:pPr>
        <w:spacing w:after="0"/>
        <w:rPr>
          <w:rFonts w:ascii="Times New Roman" w:hAnsi="Times New Roman"/>
        </w:rPr>
      </w:pPr>
      <w:r>
        <w:rPr>
          <w:rFonts w:ascii="Times New Roman" w:hAnsi="Times New Roman"/>
        </w:rPr>
        <w:t>Augustus: Alright. I’ll go first.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You can do it Caeser! Just don't look down and put your faith in Corydon Deus!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Don't forget a little faith in Airloft too!</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flies over the gap,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For a moment there I felt my grip slipping. But then something pushed me from below.</w:t>
      </w:r>
    </w:p>
    <w:p w:rsidR="00D47562" w:rsidRPr="00877BA7" w:rsidRDefault="00D47562" w:rsidP="00D47562">
      <w:pPr>
        <w:spacing w:after="0"/>
        <w:rPr>
          <w:rFonts w:ascii="Times New Roman" w:hAnsi="Times New Roman"/>
        </w:rPr>
      </w:pPr>
    </w:p>
    <w:p w:rsidR="00656C20" w:rsidRDefault="00656C20" w:rsidP="00D47562">
      <w:pPr>
        <w:spacing w:after="0"/>
        <w:rPr>
          <w:rFonts w:ascii="Times New Roman" w:hAnsi="Times New Roman"/>
        </w:rPr>
      </w:pPr>
      <w:r>
        <w:rPr>
          <w:rFonts w:ascii="Times New Roman" w:hAnsi="Times New Roman"/>
        </w:rPr>
        <w:t>Augustus: It was the power of Corydon Deus.</w:t>
      </w:r>
    </w:p>
    <w:p w:rsidR="00656C20" w:rsidRDefault="00656C20"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Airloft: Energy Wall Directive deactivated.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Caeser: Hmmmm....... </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Augustus: You coming...... </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Help Me! Is someone there!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Sounds like we're getting closer.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find a naked bandit changing in a room,</w:t>
      </w:r>
    </w:p>
    <w:p w:rsidR="00D47562" w:rsidRPr="00877BA7" w:rsidRDefault="00D47562" w:rsidP="00D47562">
      <w:pPr>
        <w:spacing w:after="0"/>
        <w:rPr>
          <w:rFonts w:ascii="Times New Roman" w:hAnsi="Times New Roman"/>
        </w:rPr>
      </w:pPr>
    </w:p>
    <w:p w:rsidR="00D47562" w:rsidRPr="00877BA7" w:rsidRDefault="0002215C"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Excuse me! I'm changing in here! Why are you guys wearing those funny outfits anyways? Pretending to be Rediits? Get out!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Sorry!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tried to enter the room again,</w:t>
      </w:r>
    </w:p>
    <w:p w:rsidR="00D47562" w:rsidRPr="00877BA7" w:rsidRDefault="00D47562" w:rsidP="00D47562">
      <w:pPr>
        <w:spacing w:after="0"/>
        <w:rPr>
          <w:rFonts w:ascii="Times New Roman" w:hAnsi="Times New Roman"/>
        </w:rPr>
      </w:pPr>
    </w:p>
    <w:p w:rsidR="00D47562" w:rsidRPr="00877BA7" w:rsidRDefault="00DF61C1"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Awkward! You saw me naked and now you want to talk again. Come back later and maybe things will be a little less awkward.</w:t>
      </w:r>
    </w:p>
    <w:p w:rsidR="00D47562" w:rsidRPr="00877BA7" w:rsidRDefault="00D47562" w:rsidP="00D47562">
      <w:pPr>
        <w:spacing w:after="0"/>
        <w:rPr>
          <w:rFonts w:ascii="Times New Roman" w:hAnsi="Times New Roman"/>
        </w:rPr>
      </w:pPr>
    </w:p>
    <w:p w:rsidR="00D47562" w:rsidRPr="00877BA7" w:rsidRDefault="00B92D17" w:rsidP="00D47562">
      <w:pPr>
        <w:spacing w:after="0"/>
        <w:rPr>
          <w:rFonts w:ascii="Times New Roman" w:hAnsi="Times New Roman"/>
        </w:rPr>
      </w:pPr>
      <w:r>
        <w:rPr>
          <w:rFonts w:ascii="Times New Roman" w:hAnsi="Times New Roman"/>
        </w:rPr>
        <w:t xml:space="preserve">Voice: </w:t>
      </w:r>
      <w:r w:rsidR="00D47562" w:rsidRPr="00877BA7">
        <w:rPr>
          <w:rFonts w:ascii="Times New Roman" w:hAnsi="Times New Roman"/>
        </w:rPr>
        <w:t>Help me please!!!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That voice is coming from inside that room.</w:t>
      </w:r>
      <w:r w:rsidR="00B92D17">
        <w:rPr>
          <w:rFonts w:ascii="Times New Roman" w:hAnsi="Times New Roman"/>
        </w:rPr>
        <w:t xml:space="preserve"> </w:t>
      </w:r>
      <w:r w:rsidRPr="00877BA7">
        <w:rPr>
          <w:rFonts w:ascii="Times New Roman" w:hAnsi="Times New Roman"/>
        </w:rPr>
        <w:t>Let's hurry.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I have a bad feeling about this.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enter the final room of the cave and find a girl laying below a spotlight,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How was my performance? Were you convinced? Did you actually believe I was a damsel in distress who needed rescue from these depraved bandits?</w:t>
      </w:r>
      <w:r w:rsidR="00FA37F4">
        <w:rPr>
          <w:rFonts w:ascii="Times New Roman" w:hAnsi="Times New Roman"/>
        </w:rPr>
        <w:t xml:space="preserve"> Say hello to my boys. (Lights come on showing more bandits.)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Mystery Girl: Did you cultists come here to extol the virtues of following Corydon Deus? To show me the severity of moral turpitude I've descended from attacking your hunters? I </w:t>
      </w:r>
      <w:r w:rsidR="00DD29EA">
        <w:rPr>
          <w:rFonts w:ascii="Times New Roman" w:hAnsi="Times New Roman"/>
        </w:rPr>
        <w:t xml:space="preserve">don’t </w:t>
      </w:r>
      <w:r w:rsidRPr="00877BA7">
        <w:rPr>
          <w:rFonts w:ascii="Times New Roman" w:hAnsi="Times New Roman"/>
        </w:rPr>
        <w:t>do it for the loot, but because you people sicken me. I don't know why my people let you live after what your god did.</w:t>
      </w:r>
      <w:r w:rsidR="00FA37F4">
        <w:rPr>
          <w:rFonts w:ascii="Times New Roman" w:hAnsi="Times New Roman"/>
        </w:rPr>
        <w:t xml:space="preserve"> I don’t think living in the Heremus is punishment enough for you people. Let me tell you a story of a small girl living happily with her parents. Until your so-called “god” decided to lift a continent into the sky and rain down hell upon Gaia. My parents died in your so-called purification. Ever since that day I lived on the streets. I stole, prostituted myself, and did whatever it took so that one day I would have my revenge. I joined the Reditus Army, and along with </w:t>
      </w:r>
      <w:r w:rsidR="00DD29EA">
        <w:rPr>
          <w:rFonts w:ascii="Times New Roman" w:hAnsi="Times New Roman"/>
        </w:rPr>
        <w:t>this brave band</w:t>
      </w:r>
      <w:r w:rsidR="00FA37F4">
        <w:rPr>
          <w:rFonts w:ascii="Times New Roman" w:hAnsi="Times New Roman"/>
        </w:rPr>
        <w:t xml:space="preserve"> of soldiers</w:t>
      </w:r>
      <w:r w:rsidR="00DD29EA">
        <w:rPr>
          <w:rFonts w:ascii="Times New Roman" w:hAnsi="Times New Roman"/>
        </w:rPr>
        <w:t>,</w:t>
      </w:r>
      <w:r w:rsidR="00FA37F4">
        <w:rPr>
          <w:rFonts w:ascii="Times New Roman" w:hAnsi="Times New Roman"/>
        </w:rPr>
        <w:t xml:space="preserve"> we chose to abandon our post and seek revenge for all the losses we suffered 20 years ago.</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lastRenderedPageBreak/>
        <w:t>Augustus: You're the very essence of why he did what he did.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Actually we didn't come here to have this conversation. We just want you to stop...</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Or get a bullet in your head....</w:t>
      </w:r>
    </w:p>
    <w:p w:rsidR="00D47562" w:rsidRPr="00877BA7" w:rsidRDefault="00D47562" w:rsidP="00D47562">
      <w:pPr>
        <w:spacing w:after="0"/>
        <w:rPr>
          <w:rFonts w:ascii="Times New Roman" w:hAnsi="Times New Roman"/>
        </w:rPr>
      </w:pPr>
    </w:p>
    <w:p w:rsidR="00D47562" w:rsidRDefault="00D47562" w:rsidP="00D47562">
      <w:pPr>
        <w:spacing w:after="0"/>
        <w:rPr>
          <w:rFonts w:ascii="Times New Roman" w:hAnsi="Times New Roman"/>
        </w:rPr>
      </w:pPr>
      <w:r w:rsidRPr="00877BA7">
        <w:rPr>
          <w:rFonts w:ascii="Times New Roman" w:hAnsi="Times New Roman"/>
        </w:rPr>
        <w:t>Caeser: That's not what I wanted to say, o'well, will you stop or not?</w:t>
      </w:r>
      <w:r w:rsidR="00DD29EA">
        <w:rPr>
          <w:rFonts w:ascii="Times New Roman" w:hAnsi="Times New Roman"/>
        </w:rPr>
        <w:t xml:space="preserve"> I’m sorry for your losses, but that was twenty years ago and some of the people that you killed have nothing to do with your losses. I was born in the camp and I’ve known nothing but the harsh winds of the Heremus since I was a child…..</w:t>
      </w:r>
    </w:p>
    <w:p w:rsidR="00DD29EA" w:rsidRDefault="00DD29EA" w:rsidP="00D47562">
      <w:pPr>
        <w:spacing w:after="0"/>
        <w:rPr>
          <w:rFonts w:ascii="Times New Roman" w:hAnsi="Times New Roman"/>
        </w:rPr>
      </w:pPr>
    </w:p>
    <w:p w:rsidR="00DD29EA" w:rsidRPr="00877BA7" w:rsidRDefault="00DD29EA" w:rsidP="00D47562">
      <w:pPr>
        <w:spacing w:after="0"/>
        <w:rPr>
          <w:rFonts w:ascii="Times New Roman" w:hAnsi="Times New Roman"/>
        </w:rPr>
      </w:pPr>
      <w:r>
        <w:rPr>
          <w:rFonts w:ascii="Times New Roman" w:hAnsi="Times New Roman"/>
        </w:rPr>
        <w:t>Mystery Girl: But your god created this paradise you live in now……</w:t>
      </w:r>
    </w:p>
    <w:p w:rsidR="00D47562" w:rsidRPr="00877BA7" w:rsidRDefault="00D47562" w:rsidP="00D47562">
      <w:pPr>
        <w:spacing w:after="0"/>
        <w:rPr>
          <w:rFonts w:ascii="Times New Roman" w:hAnsi="Times New Roman"/>
        </w:rPr>
      </w:pPr>
    </w:p>
    <w:p w:rsidR="00D47562" w:rsidRDefault="00DD29EA" w:rsidP="00D47562">
      <w:pPr>
        <w:spacing w:after="0"/>
        <w:rPr>
          <w:rFonts w:ascii="Times New Roman" w:hAnsi="Times New Roman"/>
        </w:rPr>
      </w:pPr>
      <w:r>
        <w:rPr>
          <w:rFonts w:ascii="Times New Roman" w:hAnsi="Times New Roman"/>
        </w:rPr>
        <w:t>Augustus: That’s enough!</w:t>
      </w:r>
    </w:p>
    <w:p w:rsidR="00DD29EA" w:rsidRDefault="00DD29EA" w:rsidP="00D47562">
      <w:pPr>
        <w:spacing w:after="0"/>
        <w:rPr>
          <w:rFonts w:ascii="Times New Roman" w:hAnsi="Times New Roman"/>
        </w:rPr>
      </w:pPr>
    </w:p>
    <w:p w:rsidR="00DD29EA" w:rsidRDefault="00DD29EA" w:rsidP="00D47562">
      <w:pPr>
        <w:spacing w:after="0"/>
        <w:rPr>
          <w:rFonts w:ascii="Times New Roman" w:hAnsi="Times New Roman"/>
        </w:rPr>
      </w:pPr>
      <w:r>
        <w:rPr>
          <w:rFonts w:ascii="Times New Roman" w:hAnsi="Times New Roman"/>
        </w:rPr>
        <w:t>Mystery Girl: What’s your name? I like you.</w:t>
      </w:r>
    </w:p>
    <w:p w:rsidR="00DD29EA" w:rsidRPr="00877BA7" w:rsidRDefault="00DD29EA"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Caeser....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Caeser...let me think for a second.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My answer is no. I won't stop. Since I like you Caeser, you've been polite. I won't kill you after I get done killing your Father. Get'em boys.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Mystery Girl: My name is Macy. It's the last name you will remember before you die.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and Caesar defeat Macy,</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Please don't kill me. I've done wrong. Have mercy. I'll go back home and leave you people alone.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There is no mercy for the enemies of Corydon Deus. Prepare to receive your just punishment.</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moves in front of his father.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Wait Father, she might be able to help 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Okay, let’s give her a chance, but I still think she deserves a bullet in the head.</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w:t>
      </w:r>
      <w:r w:rsidR="00172B06">
        <w:rPr>
          <w:rFonts w:ascii="Times New Roman" w:hAnsi="Times New Roman"/>
        </w:rPr>
        <w:t xml:space="preserve"> Can you tell us about the robot which wanders the Heremus? Why did the Reditus put it there?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It seems to be something important that cannot be trusted with humans. That is why there are so many robots guarding the Heremus and not Reditus.</w:t>
      </w:r>
      <w:r w:rsidR="00172B06">
        <w:rPr>
          <w:rFonts w:ascii="Times New Roman" w:hAnsi="Times New Roman"/>
        </w:rPr>
        <w:t xml:space="preserve"> There are rumors </w:t>
      </w:r>
      <w:r w:rsidR="00172B06">
        <w:rPr>
          <w:rFonts w:ascii="Times New Roman" w:hAnsi="Times New Roman"/>
        </w:rPr>
        <w:lastRenderedPageBreak/>
        <w:t>that deep within the ruins of Vehere my people are hiding something. But none of us are allowed to go near that place to confirm the rumor.</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Or something potentially dangerous to humans period. You know any more information you can tell us?</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Macy: All I know is that my people are divided and fighting against each other. If you wish to find out what horrors lie for you in the Heremus now is the best time.</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You may go now, but I never want to see your face here again.</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3E2131">
        <w:rPr>
          <w:rFonts w:ascii="Times New Roman" w:hAnsi="Times New Roman"/>
        </w:rPr>
        <w:t>Augustus: Corydon Deus ordains that we kill her, but I understand your desire to let her go. I was like you when I was younger until the injustices brought upon us by the Reditus hardened my heart towards them.</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Maybe they can change…………</w:t>
      </w:r>
    </w:p>
    <w:p w:rsidR="00D47562" w:rsidRPr="00877BA7" w:rsidRDefault="00D47562" w:rsidP="00D47562">
      <w:pPr>
        <w:spacing w:after="0"/>
        <w:rPr>
          <w:rFonts w:ascii="Times New Roman" w:hAnsi="Times New Roman"/>
        </w:rPr>
      </w:pPr>
    </w:p>
    <w:p w:rsidR="002C17BE" w:rsidRPr="00877BA7" w:rsidRDefault="002C17BE" w:rsidP="002C17BE">
      <w:pPr>
        <w:spacing w:after="0"/>
        <w:rPr>
          <w:rFonts w:ascii="Times New Roman" w:hAnsi="Times New Roman"/>
        </w:rPr>
      </w:pPr>
      <w:r>
        <w:rPr>
          <w:rFonts w:ascii="Times New Roman" w:hAnsi="Times New Roman"/>
        </w:rPr>
        <w:t>Gregorios</w:t>
      </w:r>
      <w:r w:rsidRPr="00877BA7">
        <w:rPr>
          <w:rFonts w:ascii="Times New Roman" w:hAnsi="Times New Roman"/>
        </w:rPr>
        <w:t>: I heard you defeated Macy. Which is okay with me she was stealing all the attention from the boys. I was always jealous of her, but looks like I don’t have to be jealous anymore. Lucky me! Since you did me a favor I’ll show you how to get out of here. Follow me.</w:t>
      </w:r>
    </w:p>
    <w:p w:rsidR="002C17BE" w:rsidRDefault="002C17BE" w:rsidP="00D47562">
      <w:pPr>
        <w:spacing w:after="0"/>
        <w:rPr>
          <w:rFonts w:ascii="Times New Roman" w:hAnsi="Times New Roman"/>
        </w:rPr>
      </w:pPr>
    </w:p>
    <w:p w:rsidR="00D47562" w:rsidRPr="00877BA7" w:rsidRDefault="008A1432"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Well come on. I don't have forever. I have a date in an hour.</w:t>
      </w:r>
    </w:p>
    <w:p w:rsidR="00D47562" w:rsidRPr="00877BA7" w:rsidRDefault="00D47562" w:rsidP="00D47562">
      <w:pPr>
        <w:spacing w:after="0"/>
        <w:rPr>
          <w:rFonts w:ascii="Times New Roman" w:hAnsi="Times New Roman"/>
        </w:rPr>
      </w:pPr>
    </w:p>
    <w:p w:rsidR="000071AB" w:rsidRDefault="000071AB" w:rsidP="00D47562">
      <w:pPr>
        <w:spacing w:after="0"/>
        <w:rPr>
          <w:rFonts w:ascii="Times New Roman" w:hAnsi="Times New Roman"/>
        </w:rPr>
      </w:pPr>
      <w:r>
        <w:rPr>
          <w:rFonts w:ascii="Times New Roman" w:hAnsi="Times New Roman"/>
        </w:rPr>
        <w:t>Gregorios: Augustus, you look like a strong man with that burly beard. Why don’t you be a sweety and push that box for me? You’re such a gentleman.</w:t>
      </w:r>
    </w:p>
    <w:p w:rsidR="000071AB" w:rsidRDefault="000071AB" w:rsidP="00D47562">
      <w:pPr>
        <w:spacing w:after="0"/>
        <w:rPr>
          <w:rFonts w:ascii="Times New Roman" w:hAnsi="Times New Roman"/>
        </w:rPr>
      </w:pPr>
    </w:p>
    <w:p w:rsidR="00D47562" w:rsidRDefault="008A1432" w:rsidP="00D47562">
      <w:pPr>
        <w:spacing w:after="0"/>
        <w:rPr>
          <w:rFonts w:ascii="Times New Roman" w:hAnsi="Times New Roman"/>
        </w:rPr>
      </w:pPr>
      <w:r>
        <w:rPr>
          <w:rFonts w:ascii="Times New Roman" w:hAnsi="Times New Roman"/>
        </w:rPr>
        <w:t>Gregorios</w:t>
      </w:r>
      <w:r w:rsidR="00D47562" w:rsidRPr="00877BA7">
        <w:rPr>
          <w:rFonts w:ascii="Times New Roman" w:hAnsi="Times New Roman"/>
        </w:rPr>
        <w:t>: If you know any single Rediits send them my way. I was always a sucker for a man of the cloth.</w:t>
      </w:r>
      <w:r w:rsidR="00722785">
        <w:rPr>
          <w:rFonts w:ascii="Times New Roman" w:hAnsi="Times New Roman"/>
        </w:rPr>
        <w:t xml:space="preserve"> Come back later I have big plans for this place.</w:t>
      </w:r>
    </w:p>
    <w:p w:rsidR="008A1432" w:rsidRDefault="008A1432" w:rsidP="00D47562">
      <w:pPr>
        <w:spacing w:after="0"/>
        <w:rPr>
          <w:rFonts w:ascii="Times New Roman" w:hAnsi="Times New Roman"/>
        </w:rPr>
      </w:pPr>
    </w:p>
    <w:p w:rsidR="008A1432" w:rsidRDefault="008A1432" w:rsidP="00D47562">
      <w:pPr>
        <w:spacing w:after="0"/>
        <w:rPr>
          <w:rFonts w:ascii="Times New Roman" w:hAnsi="Times New Roman"/>
        </w:rPr>
      </w:pPr>
      <w:r>
        <w:rPr>
          <w:rFonts w:ascii="Times New Roman" w:hAnsi="Times New Roman"/>
        </w:rPr>
        <w:t>If you visit bar after leaving,</w:t>
      </w:r>
    </w:p>
    <w:p w:rsidR="008A1432" w:rsidRDefault="008A1432" w:rsidP="00D47562">
      <w:pPr>
        <w:spacing w:after="0"/>
        <w:rPr>
          <w:rFonts w:ascii="Times New Roman" w:hAnsi="Times New Roman"/>
        </w:rPr>
      </w:pPr>
    </w:p>
    <w:p w:rsidR="008A1432" w:rsidRDefault="008A1432" w:rsidP="002C17BE">
      <w:pPr>
        <w:pStyle w:val="NormalWeb"/>
        <w:spacing w:after="0"/>
      </w:pPr>
      <w:r>
        <w:t xml:space="preserve">Gregorios: </w:t>
      </w:r>
      <w:r w:rsidR="002C17BE" w:rsidRPr="002C17BE">
        <w:t>How do you want your martini?</w:t>
      </w:r>
      <w:r w:rsidR="002C17BE">
        <w:t xml:space="preserve"> </w:t>
      </w:r>
      <w:r w:rsidR="002C17BE" w:rsidRPr="002C17BE">
        <w:t>Shaken or stirred. I was thinking of turning this place</w:t>
      </w:r>
      <w:r w:rsidR="002C17BE">
        <w:t xml:space="preserve"> </w:t>
      </w:r>
      <w:r w:rsidR="002C17BE" w:rsidRPr="002C17BE">
        <w:t xml:space="preserve">into a bar. I was thinking of a name. What do </w:t>
      </w:r>
      <w:r w:rsidR="00C317F5" w:rsidRPr="002C17BE">
        <w:t xml:space="preserve">you </w:t>
      </w:r>
      <w:r w:rsidR="00C317F5">
        <w:t>think</w:t>
      </w:r>
      <w:r w:rsidR="002C17BE" w:rsidRPr="002C17BE">
        <w:t xml:space="preserve"> is better? Drunken Moogle or Branded Chocobo?</w:t>
      </w:r>
    </w:p>
    <w:p w:rsidR="002C17BE" w:rsidRDefault="002C17BE" w:rsidP="002C17BE">
      <w:pPr>
        <w:pStyle w:val="NormalWeb"/>
        <w:spacing w:after="0"/>
      </w:pPr>
    </w:p>
    <w:p w:rsidR="002C17BE" w:rsidRDefault="002C17BE" w:rsidP="002C17BE">
      <w:pPr>
        <w:pStyle w:val="NormalWeb"/>
        <w:spacing w:after="0"/>
      </w:pPr>
      <w:r>
        <w:t xml:space="preserve">When Drunken </w:t>
      </w:r>
      <w:r w:rsidR="00C317F5">
        <w:t>Felnis</w:t>
      </w:r>
      <w:r>
        <w:t>,</w:t>
      </w:r>
    </w:p>
    <w:p w:rsidR="002C17BE" w:rsidRDefault="002C17BE" w:rsidP="002C17BE">
      <w:pPr>
        <w:pStyle w:val="NormalWeb"/>
        <w:spacing w:after="0"/>
      </w:pPr>
    </w:p>
    <w:p w:rsidR="002C17BE" w:rsidRDefault="002C17BE" w:rsidP="002C17BE">
      <w:pPr>
        <w:pStyle w:val="NormalWeb"/>
        <w:spacing w:after="0"/>
      </w:pPr>
      <w:r w:rsidRPr="002C17BE">
        <w:t xml:space="preserve">Drunken </w:t>
      </w:r>
      <w:r w:rsidR="00C317F5">
        <w:t>Felnis</w:t>
      </w:r>
      <w:r w:rsidRPr="002C17BE">
        <w:t xml:space="preserve">, I like the sound of that too. You know, </w:t>
      </w:r>
      <w:r>
        <w:t xml:space="preserve"> </w:t>
      </w:r>
      <w:r w:rsidRPr="002C17BE">
        <w:t>my dream is to turn this place into casino and monster arena. Instead of robbing the Kefkites we'll capture monsters from the Wasteland and abroad and pit them</w:t>
      </w:r>
      <w:r>
        <w:t xml:space="preserve"> </w:t>
      </w:r>
      <w:r w:rsidRPr="002C17BE">
        <w:t>together in a deathmatch. Sounds cool, huh? I just wonder if it's legal in this state. Come back after some time and I'll make my dream a reality.</w:t>
      </w:r>
    </w:p>
    <w:p w:rsidR="002C17BE" w:rsidRDefault="002C17BE" w:rsidP="002C17BE">
      <w:pPr>
        <w:pStyle w:val="NormalWeb"/>
        <w:spacing w:after="0"/>
      </w:pPr>
    </w:p>
    <w:p w:rsidR="002C17BE" w:rsidRDefault="002C17BE" w:rsidP="002C17BE">
      <w:pPr>
        <w:pStyle w:val="NormalWeb"/>
        <w:spacing w:after="0"/>
      </w:pPr>
      <w:r>
        <w:t xml:space="preserve">When Branded </w:t>
      </w:r>
      <w:r w:rsidR="00C317F5">
        <w:t>Kweh</w:t>
      </w:r>
      <w:r>
        <w:t>,</w:t>
      </w:r>
    </w:p>
    <w:p w:rsidR="002C17BE" w:rsidRDefault="002C17BE" w:rsidP="002C17BE">
      <w:pPr>
        <w:pStyle w:val="NormalWeb"/>
        <w:spacing w:after="0"/>
      </w:pPr>
    </w:p>
    <w:p w:rsidR="002C17BE" w:rsidRPr="00877BA7" w:rsidRDefault="002C17BE" w:rsidP="002C17BE">
      <w:pPr>
        <w:pStyle w:val="NormalWeb"/>
        <w:spacing w:after="0"/>
      </w:pPr>
      <w:r>
        <w:lastRenderedPageBreak/>
        <w:t xml:space="preserve">Branded </w:t>
      </w:r>
      <w:r w:rsidR="00C317F5">
        <w:t>Kweh</w:t>
      </w:r>
      <w:r>
        <w:t>. “same as other”</w:t>
      </w:r>
    </w:p>
    <w:p w:rsidR="00595BEF" w:rsidRPr="003E2131" w:rsidRDefault="00595BEF" w:rsidP="00595BEF">
      <w:pPr>
        <w:pStyle w:val="Heading1"/>
        <w:rPr>
          <w:rFonts w:ascii="Times New Roman" w:hAnsi="Times New Roman" w:cs="Times New Roman"/>
          <w:sz w:val="44"/>
          <w:szCs w:val="44"/>
        </w:rPr>
      </w:pPr>
      <w:bookmarkStart w:id="37" w:name="_Toc76405212"/>
      <w:r w:rsidRPr="003E2131">
        <w:rPr>
          <w:rFonts w:ascii="Times New Roman" w:hAnsi="Times New Roman" w:cs="Times New Roman"/>
          <w:sz w:val="44"/>
          <w:szCs w:val="44"/>
        </w:rPr>
        <w:t>Deep</w:t>
      </w:r>
      <w:r w:rsidRPr="003E2131">
        <w:rPr>
          <w:rFonts w:ascii="Times New Roman" w:hAnsi="Times New Roman" w:cs="Times New Roman"/>
          <w:color w:val="auto"/>
          <w:sz w:val="44"/>
          <w:szCs w:val="44"/>
        </w:rPr>
        <w:t xml:space="preserve"> </w:t>
      </w:r>
      <w:r w:rsidRPr="003E2131">
        <w:rPr>
          <w:rFonts w:ascii="Times New Roman" w:hAnsi="Times New Roman" w:cs="Times New Roman"/>
          <w:sz w:val="44"/>
          <w:szCs w:val="44"/>
        </w:rPr>
        <w:t>Heremus</w:t>
      </w:r>
      <w:bookmarkEnd w:id="37"/>
    </w:p>
    <w:p w:rsidR="00D47562" w:rsidRPr="003E2131" w:rsidRDefault="00D47562" w:rsidP="003E2131">
      <w:pPr>
        <w:pStyle w:val="Heading2"/>
      </w:pPr>
      <w:bookmarkStart w:id="38" w:name="_Toc76405213"/>
      <w:r w:rsidRPr="003E2131">
        <w:t>In First Campsite</w:t>
      </w:r>
      <w:bookmarkEnd w:id="38"/>
    </w:p>
    <w:p w:rsidR="00D47562" w:rsidRPr="00877BA7" w:rsidRDefault="00D47562" w:rsidP="00D47562">
      <w:pPr>
        <w:spacing w:after="0"/>
        <w:rPr>
          <w:rFonts w:ascii="Times New Roman" w:hAnsi="Times New Roman"/>
        </w:rPr>
      </w:pPr>
      <w:r w:rsidRPr="00877BA7">
        <w:rPr>
          <w:rFonts w:ascii="Times New Roman" w:hAnsi="Times New Roman"/>
        </w:rPr>
        <w:t>The sandstorm is too great so Augustus and Caesar take refuge in a cave.</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Ceaser: This sand storm is getting too much.</w:t>
      </w:r>
      <w:r w:rsidR="004D76D5">
        <w:rPr>
          <w:rFonts w:ascii="Times New Roman" w:hAnsi="Times New Roman"/>
        </w:rPr>
        <w:t xml:space="preserve"> I can’t go on anymore</w:t>
      </w:r>
      <w:r w:rsidRPr="00877BA7">
        <w:rPr>
          <w:rFonts w:ascii="Times New Roman" w:hAnsi="Times New Roman"/>
        </w:rPr>
        <w:t>.</w:t>
      </w:r>
    </w:p>
    <w:p w:rsidR="00C56623" w:rsidRPr="00877BA7" w:rsidRDefault="00C56623" w:rsidP="00C56623">
      <w:pPr>
        <w:spacing w:after="0"/>
        <w:rPr>
          <w:rFonts w:ascii="Times New Roman" w:hAnsi="Times New Roman"/>
        </w:rPr>
      </w:pPr>
    </w:p>
    <w:p w:rsidR="004D76D5" w:rsidRDefault="00C56623" w:rsidP="004D76D5">
      <w:pPr>
        <w:spacing w:after="0"/>
        <w:rPr>
          <w:rFonts w:ascii="Times New Roman" w:hAnsi="Times New Roman"/>
        </w:rPr>
      </w:pPr>
      <w:r w:rsidRPr="00877BA7">
        <w:rPr>
          <w:rFonts w:ascii="Times New Roman" w:hAnsi="Times New Roman"/>
        </w:rPr>
        <w:t>Augustus: Just a little while longer. I heard of a cave hunters use to take shelter in. It should be near here.</w:t>
      </w:r>
      <w:r w:rsidR="004D76D5">
        <w:rPr>
          <w:rFonts w:ascii="Times New Roman" w:hAnsi="Times New Roman"/>
        </w:rPr>
        <w:t xml:space="preserve"> Come on, get up, you can do it by the power of Corydon Deus.</w:t>
      </w:r>
    </w:p>
    <w:p w:rsidR="00676B0F" w:rsidRDefault="00676B0F" w:rsidP="004D76D5">
      <w:pPr>
        <w:spacing w:after="0"/>
        <w:rPr>
          <w:rFonts w:ascii="Times New Roman" w:hAnsi="Times New Roman"/>
        </w:rPr>
      </w:pPr>
    </w:p>
    <w:p w:rsidR="00676B0F" w:rsidRDefault="00676B0F" w:rsidP="004D76D5">
      <w:pPr>
        <w:spacing w:after="0"/>
        <w:rPr>
          <w:rFonts w:ascii="Times New Roman" w:hAnsi="Times New Roman"/>
        </w:rPr>
      </w:pPr>
      <w:r>
        <w:rPr>
          <w:rFonts w:ascii="Times New Roman" w:hAnsi="Times New Roman"/>
        </w:rPr>
        <w:t>Caeser: Ok, ok I’m getting up.</w:t>
      </w:r>
    </w:p>
    <w:p w:rsidR="00676B0F" w:rsidRDefault="00676B0F" w:rsidP="004D76D5">
      <w:pPr>
        <w:spacing w:after="0"/>
        <w:rPr>
          <w:rFonts w:ascii="Times New Roman" w:hAnsi="Times New Roman"/>
        </w:rPr>
      </w:pPr>
    </w:p>
    <w:p w:rsidR="00676B0F" w:rsidRPr="00877BA7" w:rsidRDefault="00676B0F" w:rsidP="004D76D5">
      <w:pPr>
        <w:spacing w:after="0"/>
        <w:rPr>
          <w:rFonts w:ascii="Times New Roman" w:hAnsi="Times New Roman"/>
        </w:rPr>
      </w:pPr>
      <w:r>
        <w:rPr>
          <w:rFonts w:ascii="Times New Roman" w:hAnsi="Times New Roman"/>
        </w:rPr>
        <w:t>Augustus: Here take my hand.</w:t>
      </w:r>
    </w:p>
    <w:p w:rsidR="00C56623" w:rsidRPr="00877BA7" w:rsidRDefault="00C56623" w:rsidP="00D47562">
      <w:pPr>
        <w:spacing w:after="0"/>
        <w:rPr>
          <w:rFonts w:ascii="Times New Roman" w:hAnsi="Times New Roman"/>
        </w:rPr>
      </w:pPr>
    </w:p>
    <w:p w:rsidR="00C56623" w:rsidRDefault="00C56623" w:rsidP="00D47562">
      <w:pPr>
        <w:spacing w:after="0"/>
        <w:rPr>
          <w:rFonts w:ascii="Times New Roman" w:hAnsi="Times New Roman"/>
        </w:rPr>
      </w:pPr>
      <w:r w:rsidRPr="00877BA7">
        <w:rPr>
          <w:rFonts w:ascii="Times New Roman" w:hAnsi="Times New Roman"/>
        </w:rPr>
        <w:t>Augustus: We made it. Let's go inside and take shelter.</w:t>
      </w:r>
    </w:p>
    <w:p w:rsidR="0049682E" w:rsidRDefault="0049682E" w:rsidP="00D47562">
      <w:pPr>
        <w:spacing w:after="0"/>
        <w:rPr>
          <w:rFonts w:ascii="Times New Roman" w:hAnsi="Times New Roman"/>
        </w:rPr>
      </w:pPr>
    </w:p>
    <w:p w:rsidR="0049682E" w:rsidRDefault="0049682E" w:rsidP="00D47562">
      <w:pPr>
        <w:spacing w:after="0"/>
        <w:rPr>
          <w:rFonts w:ascii="Times New Roman" w:hAnsi="Times New Roman"/>
        </w:rPr>
      </w:pPr>
      <w:r>
        <w:rPr>
          <w:rFonts w:ascii="Times New Roman" w:hAnsi="Times New Roman"/>
        </w:rPr>
        <w:t>Caeser: To think, you were going to try this alone.</w:t>
      </w:r>
    </w:p>
    <w:p w:rsidR="0049682E" w:rsidRDefault="0049682E" w:rsidP="00D47562">
      <w:pPr>
        <w:spacing w:after="0"/>
        <w:rPr>
          <w:rFonts w:ascii="Times New Roman" w:hAnsi="Times New Roman"/>
        </w:rPr>
      </w:pPr>
    </w:p>
    <w:p w:rsidR="0049682E" w:rsidRPr="00877BA7" w:rsidRDefault="0049682E" w:rsidP="00D47562">
      <w:pPr>
        <w:spacing w:after="0"/>
        <w:rPr>
          <w:rFonts w:ascii="Times New Roman" w:hAnsi="Times New Roman"/>
        </w:rPr>
      </w:pPr>
      <w:r>
        <w:rPr>
          <w:rFonts w:ascii="Times New Roman" w:hAnsi="Times New Roman"/>
        </w:rPr>
        <w:t>Airloft: No life signs detected. This cave is safe.</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Ok, we're going to need a fire. It’s going to get cold tonight.</w:t>
      </w:r>
    </w:p>
    <w:p w:rsidR="00D47562" w:rsidRPr="00877BA7" w:rsidRDefault="00D47562"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Ceaser: Father, don't make me go out there again.</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Augustus: I also can't bear to go out there again. Airloft...will you go and collect fire wood.</w:t>
      </w:r>
    </w:p>
    <w:p w:rsidR="00C56623" w:rsidRDefault="00C56623" w:rsidP="00C56623">
      <w:pPr>
        <w:spacing w:after="0"/>
        <w:rPr>
          <w:rFonts w:ascii="Times New Roman" w:hAnsi="Times New Roman"/>
        </w:rPr>
      </w:pPr>
    </w:p>
    <w:p w:rsidR="001D4C67" w:rsidRDefault="001D4C67" w:rsidP="001D4C67">
      <w:r>
        <w:rPr>
          <w:rFonts w:ascii="Times New Roman" w:hAnsi="Times New Roman"/>
        </w:rPr>
        <w:t xml:space="preserve">Airloft:  </w:t>
      </w:r>
      <w:r w:rsidRPr="001D4C67">
        <w:rPr>
          <w:rFonts w:ascii="Times New Roman" w:hAnsi="Times New Roman"/>
        </w:rPr>
        <w:t>My scanners indicate several areas with dead trees. I should be able to obtain the necessary fuel. I will have to engage walk mode to succeed in my task. Walk mode engaged.</w:t>
      </w:r>
    </w:p>
    <w:p w:rsidR="00C56623" w:rsidRPr="00877BA7" w:rsidRDefault="001D4C67" w:rsidP="00C56623">
      <w:pPr>
        <w:spacing w:after="0"/>
        <w:rPr>
          <w:rFonts w:ascii="Times New Roman" w:hAnsi="Times New Roman"/>
        </w:rPr>
      </w:pPr>
      <w:r>
        <w:rPr>
          <w:rFonts w:ascii="Times New Roman" w:hAnsi="Times New Roman"/>
        </w:rPr>
        <w:t xml:space="preserve">Augustus: </w:t>
      </w:r>
      <w:r w:rsidR="00C56623" w:rsidRPr="00877BA7">
        <w:rPr>
          <w:rFonts w:ascii="Times New Roman" w:hAnsi="Times New Roman"/>
        </w:rPr>
        <w:t>We need seven pieces to start a good fire. I don't want small pieces.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Airloft talks to Augustus,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Do you have the Fire Wood Airloft?</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yes,</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Excellent! Now let's make a fire.</w:t>
      </w:r>
    </w:p>
    <w:p w:rsidR="00C56623" w:rsidRPr="00877BA7" w:rsidRDefault="00C56623" w:rsidP="00D47562">
      <w:pPr>
        <w:spacing w:after="0"/>
        <w:rPr>
          <w:rFonts w:ascii="Times New Roman" w:hAnsi="Times New Roman"/>
        </w:rPr>
      </w:pPr>
    </w:p>
    <w:p w:rsidR="00C56623" w:rsidRPr="00877BA7" w:rsidRDefault="00C56623" w:rsidP="00D47562">
      <w:pPr>
        <w:spacing w:after="0"/>
        <w:rPr>
          <w:rFonts w:ascii="Times New Roman" w:hAnsi="Times New Roman"/>
        </w:rPr>
      </w:pPr>
      <w:r w:rsidRPr="00877BA7">
        <w:rPr>
          <w:rFonts w:ascii="Times New Roman" w:hAnsi="Times New Roman"/>
        </w:rPr>
        <w:t>If no,</w:t>
      </w:r>
    </w:p>
    <w:p w:rsidR="00C56623" w:rsidRPr="00877BA7" w:rsidRDefault="00C56623" w:rsidP="00D47562">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lastRenderedPageBreak/>
        <w:t>Augustus: Is something wrong with your AI Airloft? I'm getting cold. Hurry up.</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If Airloft talks to Caesar,</w:t>
      </w:r>
    </w:p>
    <w:p w:rsidR="00C56623" w:rsidRPr="00877BA7" w:rsidRDefault="00C56623" w:rsidP="00C56623">
      <w:pPr>
        <w:spacing w:after="0"/>
        <w:rPr>
          <w:rFonts w:ascii="Times New Roman" w:hAnsi="Times New Roman"/>
        </w:rPr>
      </w:pPr>
    </w:p>
    <w:p w:rsidR="00C56623" w:rsidRPr="00877BA7" w:rsidRDefault="00C56623" w:rsidP="00C56623">
      <w:pPr>
        <w:spacing w:after="0"/>
        <w:rPr>
          <w:rFonts w:ascii="Times New Roman" w:hAnsi="Times New Roman"/>
        </w:rPr>
      </w:pPr>
      <w:r w:rsidRPr="00877BA7">
        <w:rPr>
          <w:rFonts w:ascii="Times New Roman" w:hAnsi="Times New Roman"/>
        </w:rPr>
        <w:t xml:space="preserve">Ceaser: What was I </w:t>
      </w:r>
      <w:r w:rsidR="00316C49" w:rsidRPr="00877BA7">
        <w:rPr>
          <w:rFonts w:ascii="Times New Roman" w:hAnsi="Times New Roman"/>
        </w:rPr>
        <w:t>thinking?</w:t>
      </w:r>
      <w:r w:rsidRPr="00877BA7">
        <w:rPr>
          <w:rFonts w:ascii="Times New Roman" w:hAnsi="Times New Roman"/>
        </w:rPr>
        <w:t xml:space="preserve"> I can't even </w:t>
      </w:r>
      <w:r w:rsidR="00316C49" w:rsidRPr="00877BA7">
        <w:rPr>
          <w:rFonts w:ascii="Times New Roman" w:hAnsi="Times New Roman"/>
        </w:rPr>
        <w:t>move I’m</w:t>
      </w:r>
      <w:r w:rsidRPr="00877BA7">
        <w:rPr>
          <w:rFonts w:ascii="Times New Roman" w:hAnsi="Times New Roman"/>
        </w:rPr>
        <w:t xml:space="preserve"> so tired.</w:t>
      </w:r>
    </w:p>
    <w:p w:rsidR="00C56623" w:rsidRPr="00877BA7" w:rsidRDefault="00C56623" w:rsidP="00D47562">
      <w:pPr>
        <w:spacing w:after="0"/>
        <w:rPr>
          <w:rFonts w:ascii="Times New Roman" w:hAnsi="Times New Roman"/>
        </w:rPr>
      </w:pPr>
    </w:p>
    <w:p w:rsidR="00D47562" w:rsidRPr="00877BA7" w:rsidRDefault="00C56623" w:rsidP="00C56623">
      <w:pPr>
        <w:pStyle w:val="Heading2"/>
        <w:rPr>
          <w:rFonts w:ascii="Times New Roman" w:hAnsi="Times New Roman" w:cs="Times New Roman"/>
        </w:rPr>
      </w:pPr>
      <w:bookmarkStart w:id="39" w:name="_Toc76405214"/>
      <w:r w:rsidRPr="00877BA7">
        <w:rPr>
          <w:rFonts w:ascii="Times New Roman" w:hAnsi="Times New Roman" w:cs="Times New Roman"/>
        </w:rPr>
        <w:t>Around the Campfire</w:t>
      </w:r>
      <w:bookmarkEnd w:id="39"/>
    </w:p>
    <w:p w:rsidR="00BF0BC7" w:rsidRDefault="00BF0BC7" w:rsidP="00D47562">
      <w:pPr>
        <w:spacing w:after="0"/>
        <w:rPr>
          <w:rFonts w:ascii="Times New Roman" w:hAnsi="Times New Roman"/>
        </w:rPr>
      </w:pPr>
      <w:r w:rsidRPr="00BF0BC7">
        <w:rPr>
          <w:rFonts w:ascii="Times New Roman" w:hAnsi="Times New Roman"/>
        </w:rPr>
        <w:t>Augustus: Airloft...can you get this started?</w:t>
      </w:r>
    </w:p>
    <w:p w:rsidR="00BF0BC7" w:rsidRDefault="00BF0BC7" w:rsidP="00D47562">
      <w:pPr>
        <w:spacing w:after="0"/>
        <w:rPr>
          <w:rFonts w:ascii="Times New Roman" w:hAnsi="Times New Roman"/>
        </w:rPr>
      </w:pPr>
    </w:p>
    <w:p w:rsidR="00BF0BC7" w:rsidRDefault="009348C6" w:rsidP="00D47562">
      <w:pPr>
        <w:spacing w:after="0"/>
        <w:rPr>
          <w:rFonts w:ascii="Times New Roman" w:hAnsi="Times New Roman"/>
        </w:rPr>
      </w:pPr>
      <w:r>
        <w:rPr>
          <w:rFonts w:ascii="Times New Roman" w:hAnsi="Times New Roman"/>
        </w:rPr>
        <w:t>Airloft: Affirmative, a</w:t>
      </w:r>
      <w:r w:rsidRPr="009348C6">
        <w:rPr>
          <w:rFonts w:ascii="Times New Roman" w:hAnsi="Times New Roman"/>
        </w:rPr>
        <w:t>ctivating ignition specialties.</w:t>
      </w:r>
    </w:p>
    <w:p w:rsidR="009348C6" w:rsidRDefault="009348C6"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 xml:space="preserve">Caeser:  I’m just following you blindly right now.  You heard what Macy said. There could be grave danger waiting for us in the </w:t>
      </w:r>
      <w:r w:rsidR="00BF0BC7">
        <w:rPr>
          <w:rFonts w:ascii="Times New Roman" w:hAnsi="Times New Roman"/>
        </w:rPr>
        <w:t>ruins of Vehere</w:t>
      </w:r>
      <w:r w:rsidRPr="00877BA7">
        <w:rPr>
          <w:rFonts w:ascii="Times New Roman" w:hAnsi="Times New Roman"/>
        </w:rPr>
        <w:t>. You must have some sort of plan.  Even if we do survive the Heremus, what do we do when we reach the ruins of Vehere?</w:t>
      </w:r>
    </w:p>
    <w:p w:rsidR="00D47562" w:rsidRPr="00877BA7" w:rsidRDefault="00D47562" w:rsidP="00D47562">
      <w:pPr>
        <w:spacing w:after="0"/>
        <w:rPr>
          <w:rFonts w:ascii="Times New Roman" w:hAnsi="Times New Roman"/>
        </w:rPr>
      </w:pPr>
    </w:p>
    <w:p w:rsidR="00AD7773" w:rsidRDefault="00D47562" w:rsidP="00D47562">
      <w:pPr>
        <w:spacing w:after="0"/>
        <w:rPr>
          <w:rFonts w:ascii="Times New Roman" w:hAnsi="Times New Roman"/>
        </w:rPr>
      </w:pPr>
      <w:r w:rsidRPr="00877BA7">
        <w:rPr>
          <w:rFonts w:ascii="Times New Roman" w:hAnsi="Times New Roman"/>
        </w:rPr>
        <w:t xml:space="preserve">Augustus:  As you know, our legend has it that there was a Magicius Facility located deep inside Vehere.  In that facility Corydon Deus received the might of the </w:t>
      </w:r>
      <w:r w:rsidR="00DC1752">
        <w:rPr>
          <w:rFonts w:ascii="Times New Roman" w:hAnsi="Times New Roman"/>
        </w:rPr>
        <w:t>gods</w:t>
      </w:r>
      <w:r w:rsidRPr="00877BA7">
        <w:rPr>
          <w:rFonts w:ascii="Times New Roman" w:hAnsi="Times New Roman"/>
        </w:rPr>
        <w:t>.</w:t>
      </w:r>
    </w:p>
    <w:p w:rsidR="00AD7773" w:rsidRDefault="00D47562" w:rsidP="00D47562">
      <w:pPr>
        <w:spacing w:after="0"/>
        <w:rPr>
          <w:rFonts w:ascii="Times New Roman" w:hAnsi="Times New Roman"/>
        </w:rPr>
      </w:pPr>
      <w:r w:rsidRPr="00877BA7">
        <w:rPr>
          <w:rFonts w:ascii="Times New Roman" w:hAnsi="Times New Roman"/>
        </w:rPr>
        <w:t xml:space="preserve">  </w:t>
      </w:r>
    </w:p>
    <w:p w:rsidR="00AD7773" w:rsidRDefault="00AD7773" w:rsidP="00D47562">
      <w:pPr>
        <w:spacing w:after="0"/>
        <w:rPr>
          <w:rFonts w:ascii="Times New Roman" w:hAnsi="Times New Roman"/>
        </w:rPr>
      </w:pPr>
      <w:r>
        <w:rPr>
          <w:rFonts w:ascii="Times New Roman" w:hAnsi="Times New Roman"/>
        </w:rPr>
        <w:t>The player is then presented with a flashback. The camera pans across a bunch of Fabricius who are stuck in suspension chambers while their powers being drain.</w:t>
      </w:r>
      <w:r w:rsidR="00A42F92">
        <w:rPr>
          <w:rFonts w:ascii="Times New Roman" w:hAnsi="Times New Roman"/>
        </w:rPr>
        <w:t xml:space="preserve"> A bunch of scientists are also experimenting on them. We then see Corydon Deus absorbing electricity.</w:t>
      </w:r>
    </w:p>
    <w:p w:rsidR="00AD7773" w:rsidRDefault="00AD7773" w:rsidP="00D47562">
      <w:pPr>
        <w:spacing w:after="0"/>
        <w:rPr>
          <w:rFonts w:ascii="Times New Roman" w:hAnsi="Times New Roman"/>
        </w:rPr>
      </w:pPr>
    </w:p>
    <w:p w:rsidR="00A42F92" w:rsidRDefault="00AD7773" w:rsidP="00D47562">
      <w:pPr>
        <w:spacing w:after="0"/>
        <w:rPr>
          <w:rFonts w:ascii="Times New Roman" w:hAnsi="Times New Roman"/>
        </w:rPr>
      </w:pPr>
      <w:r>
        <w:rPr>
          <w:rFonts w:ascii="Times New Roman" w:hAnsi="Times New Roman"/>
        </w:rPr>
        <w:t>Corydon Deus:</w:t>
      </w:r>
      <w:r w:rsidR="00A42F92">
        <w:rPr>
          <w:rFonts w:ascii="Times New Roman" w:hAnsi="Times New Roman"/>
        </w:rPr>
        <w:t xml:space="preserve"> Oh! I can feel this power surge through my body. I feel as if I’m as powerful as a god. No wait, I am a God.</w:t>
      </w:r>
    </w:p>
    <w:p w:rsidR="00A42F92" w:rsidRDefault="00A42F92" w:rsidP="00D47562">
      <w:pPr>
        <w:spacing w:after="0"/>
        <w:rPr>
          <w:rFonts w:ascii="Times New Roman" w:hAnsi="Times New Roman"/>
        </w:rPr>
      </w:pPr>
    </w:p>
    <w:p w:rsidR="00A42F92" w:rsidRDefault="00A42F92" w:rsidP="00D47562">
      <w:pPr>
        <w:spacing w:after="0"/>
        <w:rPr>
          <w:rFonts w:ascii="Times New Roman" w:hAnsi="Times New Roman"/>
        </w:rPr>
      </w:pPr>
      <w:r>
        <w:rPr>
          <w:rFonts w:ascii="Times New Roman" w:hAnsi="Times New Roman"/>
        </w:rPr>
        <w:t>Cid: Sir, you should take it easy for a while, we still don’t know the effects of magicius absorbed from the Fabricius. It may cause mental instability for some time.</w:t>
      </w:r>
    </w:p>
    <w:p w:rsidR="00A42F92" w:rsidRDefault="00A42F92" w:rsidP="00D47562">
      <w:pPr>
        <w:spacing w:after="0"/>
        <w:rPr>
          <w:rFonts w:ascii="Times New Roman" w:hAnsi="Times New Roman"/>
        </w:rPr>
      </w:pPr>
    </w:p>
    <w:p w:rsidR="00AD7773" w:rsidRDefault="00A42F92" w:rsidP="00D47562">
      <w:pPr>
        <w:spacing w:after="0"/>
        <w:rPr>
          <w:rFonts w:ascii="Times New Roman" w:hAnsi="Times New Roman"/>
        </w:rPr>
      </w:pPr>
      <w:r>
        <w:rPr>
          <w:rFonts w:ascii="Times New Roman" w:hAnsi="Times New Roman"/>
        </w:rPr>
        <w:t>Corydon Deus: Rubbish! I feel like I can see through a thousand times zones. My mind feels more acute than it has ever been.</w:t>
      </w:r>
    </w:p>
    <w:p w:rsidR="00C426E1" w:rsidRDefault="00C426E1" w:rsidP="00D47562">
      <w:pPr>
        <w:spacing w:after="0"/>
        <w:rPr>
          <w:rFonts w:ascii="Times New Roman" w:hAnsi="Times New Roman"/>
        </w:rPr>
      </w:pPr>
    </w:p>
    <w:p w:rsidR="00C426E1" w:rsidRDefault="00C426E1" w:rsidP="00D47562">
      <w:pPr>
        <w:spacing w:after="0"/>
        <w:rPr>
          <w:rFonts w:ascii="Times New Roman" w:hAnsi="Times New Roman"/>
        </w:rPr>
      </w:pPr>
      <w:r>
        <w:rPr>
          <w:rFonts w:ascii="Times New Roman" w:hAnsi="Times New Roman"/>
        </w:rPr>
        <w:t>Corydon Deus: Ignis! Casts fire spell.</w:t>
      </w:r>
    </w:p>
    <w:p w:rsidR="00AD7773" w:rsidRDefault="00AD7773" w:rsidP="00D47562">
      <w:pPr>
        <w:spacing w:after="0"/>
        <w:rPr>
          <w:rFonts w:ascii="Times New Roman" w:hAnsi="Times New Roman"/>
        </w:rPr>
      </w:pPr>
    </w:p>
    <w:p w:rsidR="00D47562" w:rsidRPr="00877BA7" w:rsidRDefault="00C426E1" w:rsidP="00D47562">
      <w:pPr>
        <w:spacing w:after="0"/>
        <w:rPr>
          <w:rFonts w:ascii="Times New Roman" w:hAnsi="Times New Roman"/>
        </w:rPr>
      </w:pPr>
      <w:r>
        <w:rPr>
          <w:rFonts w:ascii="Times New Roman" w:hAnsi="Times New Roman"/>
        </w:rPr>
        <w:t xml:space="preserve">Augustus: </w:t>
      </w:r>
      <w:r w:rsidR="00D47562" w:rsidRPr="00877BA7">
        <w:rPr>
          <w:rFonts w:ascii="Times New Roman" w:hAnsi="Times New Roman"/>
        </w:rPr>
        <w:t>If my theory is correct the magical extract that the Fabricius gave to Corydon Deus might still be left in small quantities which might be enough to instill within us magical powers.  If this is the case then Corydon Deus might return.</w:t>
      </w:r>
    </w:p>
    <w:p w:rsidR="00D47562" w:rsidRPr="00877BA7" w:rsidRDefault="00D47562" w:rsidP="00D47562">
      <w:pPr>
        <w:spacing w:after="0"/>
        <w:rPr>
          <w:rFonts w:ascii="Times New Roman" w:hAnsi="Times New Roman"/>
          <w:u w:val="single"/>
        </w:rPr>
      </w:pPr>
    </w:p>
    <w:p w:rsidR="00D47562" w:rsidRDefault="00D47562" w:rsidP="00D47562">
      <w:pPr>
        <w:spacing w:after="0"/>
        <w:rPr>
          <w:rFonts w:ascii="Times New Roman" w:hAnsi="Times New Roman"/>
        </w:rPr>
      </w:pPr>
      <w:r w:rsidRPr="00877BA7">
        <w:rPr>
          <w:rFonts w:ascii="Times New Roman" w:hAnsi="Times New Roman"/>
        </w:rPr>
        <w:t>Augustus:</w:t>
      </w:r>
      <w:r w:rsidR="00507FD9" w:rsidRPr="00507FD9">
        <w:rPr>
          <w:rFonts w:ascii="Times New Roman" w:hAnsi="Times New Roman"/>
        </w:rPr>
        <w:t xml:space="preserve"> I studied the notes of your grandfather Cid which revealed to me the secrets magicius machinery.  My father was chief engineer to Corydon Deus while Corydon Deus was still human.  He was captured by the Reditus shortly before Corydon Deus became a god. The Reditus tortured my father to try to find out the secret of Magicia extraction.</w:t>
      </w:r>
    </w:p>
    <w:p w:rsidR="00507FD9" w:rsidRPr="00507FD9" w:rsidRDefault="00507FD9" w:rsidP="00D47562">
      <w:pPr>
        <w:spacing w:after="0"/>
        <w:rPr>
          <w:rFonts w:ascii="Times New Roman" w:hAnsi="Times New Roman"/>
        </w:rPr>
      </w:pPr>
    </w:p>
    <w:p w:rsidR="00507FD9" w:rsidRPr="00507FD9" w:rsidRDefault="00507FD9" w:rsidP="00D47562">
      <w:pPr>
        <w:spacing w:after="0"/>
        <w:rPr>
          <w:rFonts w:ascii="Times New Roman" w:hAnsi="Times New Roman"/>
        </w:rPr>
      </w:pPr>
      <w:r w:rsidRPr="00507FD9">
        <w:rPr>
          <w:rFonts w:ascii="Times New Roman" w:hAnsi="Times New Roman"/>
        </w:rPr>
        <w:lastRenderedPageBreak/>
        <w:t>Augustus: During the great shaking your grandfather was able to escape from his cell and steal a Reditus dropship. In awe of the might of Corydon Deus he decided to build a great tower in dedication to Corydon Deus. That tradition we follow till present day. Before your grandfather passed away he gave me his notes which will help us once we reach the ruins of Vehere.</w:t>
      </w:r>
    </w:p>
    <w:p w:rsidR="00507FD9" w:rsidRPr="00877BA7" w:rsidRDefault="00507FD9" w:rsidP="00D47562">
      <w:pPr>
        <w:spacing w:after="0"/>
        <w:rPr>
          <w:rFonts w:ascii="Times New Roman" w:hAnsi="Times New Roman"/>
          <w:u w:val="single"/>
        </w:rPr>
      </w:pPr>
    </w:p>
    <w:p w:rsidR="00D47562" w:rsidRPr="00877BA7" w:rsidRDefault="00D47562" w:rsidP="00D47562">
      <w:pPr>
        <w:spacing w:after="0"/>
        <w:rPr>
          <w:rFonts w:ascii="Times New Roman" w:hAnsi="Times New Roman"/>
        </w:rPr>
      </w:pPr>
      <w:r w:rsidRPr="00877BA7">
        <w:rPr>
          <w:rFonts w:ascii="Times New Roman" w:hAnsi="Times New Roman"/>
        </w:rPr>
        <w:t>Caeser:  Since when did you learn how to operate Magicius Machinery? You continue to amaze me father.  I shouldn’t have doubted you.  Maybe we will succeed where others have failed.</w:t>
      </w:r>
    </w:p>
    <w:p w:rsidR="00D47562" w:rsidRPr="00877BA7" w:rsidRDefault="00D47562" w:rsidP="00D47562">
      <w:pPr>
        <w:spacing w:after="0"/>
        <w:rPr>
          <w:rFonts w:ascii="Times New Roman" w:hAnsi="Times New Roman"/>
        </w:rPr>
      </w:pPr>
      <w:r w:rsidRPr="00877BA7">
        <w:rPr>
          <w:rFonts w:ascii="Times New Roman" w:hAnsi="Times New Roman"/>
        </w:rPr>
        <w:t xml:space="preserve"> </w:t>
      </w:r>
    </w:p>
    <w:p w:rsidR="00D47562" w:rsidRPr="00877BA7" w:rsidRDefault="00D47562" w:rsidP="00D47562">
      <w:pPr>
        <w:spacing w:after="0"/>
        <w:rPr>
          <w:rFonts w:ascii="Times New Roman" w:hAnsi="Times New Roman"/>
        </w:rPr>
      </w:pPr>
      <w:r w:rsidRPr="00877BA7">
        <w:rPr>
          <w:rFonts w:ascii="Times New Roman" w:hAnsi="Times New Roman"/>
        </w:rPr>
        <w:t>Augustus:  Yes, if Corydon Deus returns he will surely know what to do.</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Caeser:  One more question father.  Why didn’t the Reditus destroy what was left of the Magicius Facility?  Or do they know what you know?</w:t>
      </w:r>
    </w:p>
    <w:p w:rsidR="00D47562" w:rsidRPr="00877BA7" w:rsidRDefault="00D47562" w:rsidP="00D47562">
      <w:pPr>
        <w:spacing w:after="0"/>
        <w:rPr>
          <w:rFonts w:ascii="Times New Roman" w:hAnsi="Times New Roman"/>
        </w:rPr>
      </w:pPr>
    </w:p>
    <w:p w:rsidR="00D47562" w:rsidRPr="00877BA7" w:rsidRDefault="00D47562" w:rsidP="00D47562">
      <w:pPr>
        <w:spacing w:after="0"/>
        <w:rPr>
          <w:rFonts w:ascii="Times New Roman" w:hAnsi="Times New Roman"/>
        </w:rPr>
      </w:pPr>
      <w:r w:rsidRPr="00877BA7">
        <w:rPr>
          <w:rFonts w:ascii="Times New Roman" w:hAnsi="Times New Roman"/>
        </w:rPr>
        <w:t>Augustus:  These are legitimate concerns son.  We must beware.  Maybe they have been trying to do the same thing we are attempting, but without success.  We must tread carefully once inside the ruins.</w:t>
      </w:r>
    </w:p>
    <w:p w:rsidR="00595BEF" w:rsidRPr="00877BA7" w:rsidRDefault="005C3B06" w:rsidP="00595BEF">
      <w:pPr>
        <w:pStyle w:val="Heading2"/>
        <w:rPr>
          <w:rFonts w:ascii="Times New Roman" w:hAnsi="Times New Roman" w:cs="Times New Roman"/>
        </w:rPr>
      </w:pPr>
      <w:r>
        <w:rPr>
          <w:rFonts w:ascii="Times New Roman" w:hAnsi="Times New Roman" w:cs="Times New Roman"/>
        </w:rPr>
        <w:t>Finding The Rose</w:t>
      </w:r>
    </w:p>
    <w:p w:rsidR="005C3B06" w:rsidRDefault="005C3B06" w:rsidP="00595BEF">
      <w:pPr>
        <w:spacing w:after="0"/>
        <w:rPr>
          <w:rFonts w:ascii="Times New Roman" w:hAnsi="Times New Roman"/>
        </w:rPr>
      </w:pPr>
      <w:r>
        <w:rPr>
          <w:rFonts w:ascii="Times New Roman" w:hAnsi="Times New Roman"/>
        </w:rPr>
        <w:t>Caeser: I’ve never seen so much water in my entire life.</w:t>
      </w:r>
    </w:p>
    <w:p w:rsidR="008F26E4" w:rsidRDefault="008F26E4" w:rsidP="00595BEF">
      <w:pPr>
        <w:spacing w:after="0"/>
        <w:rPr>
          <w:rFonts w:ascii="Times New Roman" w:hAnsi="Times New Roman"/>
        </w:rPr>
      </w:pPr>
    </w:p>
    <w:p w:rsidR="008F26E4" w:rsidRDefault="008F26E4" w:rsidP="00595BEF">
      <w:pPr>
        <w:spacing w:after="0"/>
        <w:rPr>
          <w:rFonts w:ascii="Times New Roman" w:hAnsi="Times New Roman"/>
        </w:rPr>
      </w:pPr>
      <w:r>
        <w:rPr>
          <w:rFonts w:ascii="Times New Roman" w:hAnsi="Times New Roman"/>
        </w:rPr>
        <w:t>Augustus: I didn’t think it was possible. Our wells are almost dry. We will tell the others once we reach. I think this is the Rose you’re looking for.</w:t>
      </w:r>
    </w:p>
    <w:p w:rsidR="008F26E4" w:rsidRDefault="008F26E4" w:rsidP="00595BEF">
      <w:pPr>
        <w:spacing w:after="0"/>
        <w:rPr>
          <w:rFonts w:ascii="Times New Roman" w:hAnsi="Times New Roman"/>
        </w:rPr>
      </w:pPr>
    </w:p>
    <w:p w:rsidR="008F26E4" w:rsidRDefault="002F1B3F" w:rsidP="00595BEF">
      <w:pPr>
        <w:spacing w:after="0"/>
        <w:rPr>
          <w:rFonts w:ascii="Times New Roman" w:hAnsi="Times New Roman"/>
        </w:rPr>
      </w:pPr>
      <w:r>
        <w:rPr>
          <w:rFonts w:ascii="Times New Roman" w:hAnsi="Times New Roman"/>
        </w:rPr>
        <w:t>Caeser</w:t>
      </w:r>
      <w:r w:rsidR="008F26E4">
        <w:rPr>
          <w:rFonts w:ascii="Times New Roman" w:hAnsi="Times New Roman"/>
        </w:rPr>
        <w:t>: Yes, this is a Heremus Rose. Many Rediit have doubted such a plant actually exists here in such a barren wasteland, but here it is. I’ll pick it and press it within my journal. Wait, what is that noise?</w:t>
      </w:r>
    </w:p>
    <w:p w:rsidR="008F26E4" w:rsidRDefault="008F26E4" w:rsidP="00595BEF">
      <w:pPr>
        <w:spacing w:after="0"/>
        <w:rPr>
          <w:rFonts w:ascii="Times New Roman" w:hAnsi="Times New Roman"/>
        </w:rPr>
      </w:pPr>
    </w:p>
    <w:p w:rsidR="008F26E4" w:rsidRDefault="008F26E4" w:rsidP="00595BEF">
      <w:pPr>
        <w:spacing w:after="0"/>
        <w:rPr>
          <w:rFonts w:ascii="Times New Roman" w:hAnsi="Times New Roman"/>
        </w:rPr>
      </w:pPr>
      <w:r>
        <w:rPr>
          <w:rFonts w:ascii="Times New Roman" w:hAnsi="Times New Roman"/>
        </w:rPr>
        <w:t>Augustus:  Hurry, something is coming, we must hide.</w:t>
      </w:r>
      <w:r w:rsidR="002F1B3F">
        <w:rPr>
          <w:rFonts w:ascii="Times New Roman" w:hAnsi="Times New Roman"/>
        </w:rPr>
        <w:t xml:space="preserve"> (They hide)</w:t>
      </w:r>
    </w:p>
    <w:p w:rsidR="008F26E4" w:rsidRDefault="008F26E4" w:rsidP="00595BEF">
      <w:pPr>
        <w:spacing w:after="0"/>
        <w:rPr>
          <w:rFonts w:ascii="Times New Roman" w:hAnsi="Times New Roman"/>
        </w:rPr>
      </w:pPr>
    </w:p>
    <w:p w:rsidR="008F26E4" w:rsidRDefault="008F26E4" w:rsidP="00595BEF">
      <w:pPr>
        <w:spacing w:after="0"/>
        <w:rPr>
          <w:rFonts w:ascii="Times New Roman" w:hAnsi="Times New Roman"/>
        </w:rPr>
      </w:pPr>
      <w:r>
        <w:rPr>
          <w:rFonts w:ascii="Times New Roman" w:hAnsi="Times New Roman"/>
        </w:rPr>
        <w:t>Boarmaug quickly rushes towards the Rose looking left and right and then walks away</w:t>
      </w:r>
    </w:p>
    <w:p w:rsidR="002A7402" w:rsidRDefault="002A7402" w:rsidP="00595BEF">
      <w:pPr>
        <w:spacing w:after="0"/>
        <w:rPr>
          <w:rFonts w:ascii="Times New Roman" w:hAnsi="Times New Roman"/>
        </w:rPr>
      </w:pPr>
    </w:p>
    <w:p w:rsidR="008F26E4" w:rsidRDefault="008F26E4" w:rsidP="00595BEF">
      <w:pPr>
        <w:spacing w:after="0"/>
        <w:rPr>
          <w:rFonts w:ascii="Times New Roman" w:hAnsi="Times New Roman"/>
        </w:rPr>
      </w:pPr>
    </w:p>
    <w:p w:rsidR="002F1B3F" w:rsidRDefault="002F1B3F" w:rsidP="00595BEF">
      <w:pPr>
        <w:spacing w:after="0"/>
        <w:rPr>
          <w:rFonts w:ascii="Times New Roman" w:hAnsi="Times New Roman"/>
        </w:rPr>
      </w:pPr>
      <w:r>
        <w:rPr>
          <w:rFonts w:ascii="Times New Roman" w:hAnsi="Times New Roman"/>
        </w:rPr>
        <w:t>Caeser: I’m scared to try again. If the boar comes back it could be the end of us. If only there was some way to hide our scent.</w:t>
      </w:r>
    </w:p>
    <w:p w:rsidR="002F1B3F" w:rsidRDefault="002F1B3F" w:rsidP="00595BEF">
      <w:pPr>
        <w:spacing w:after="0"/>
        <w:rPr>
          <w:rFonts w:ascii="Times New Roman" w:hAnsi="Times New Roman"/>
        </w:rPr>
      </w:pPr>
    </w:p>
    <w:p w:rsidR="002F1B3F" w:rsidRDefault="002F1B3F" w:rsidP="00595BEF">
      <w:pPr>
        <w:spacing w:after="0"/>
        <w:rPr>
          <w:rFonts w:ascii="Times New Roman" w:hAnsi="Times New Roman"/>
        </w:rPr>
      </w:pPr>
      <w:r>
        <w:rPr>
          <w:rFonts w:ascii="Times New Roman" w:hAnsi="Times New Roman"/>
        </w:rPr>
        <w:t>Augustus: Yes, we must have something we can use to hide our scent.</w:t>
      </w:r>
    </w:p>
    <w:p w:rsidR="002A7402" w:rsidRDefault="002A7402" w:rsidP="00595BEF">
      <w:pPr>
        <w:spacing w:after="0"/>
        <w:rPr>
          <w:rFonts w:ascii="Times New Roman" w:hAnsi="Times New Roman"/>
        </w:rPr>
      </w:pPr>
    </w:p>
    <w:p w:rsidR="002A7402" w:rsidRDefault="002A7402" w:rsidP="002A7402">
      <w:pPr>
        <w:spacing w:after="0"/>
        <w:rPr>
          <w:rFonts w:ascii="Times New Roman" w:hAnsi="Times New Roman"/>
        </w:rPr>
      </w:pPr>
      <w:r>
        <w:rPr>
          <w:rFonts w:ascii="Times New Roman" w:hAnsi="Times New Roman"/>
        </w:rPr>
        <w:t>If you try again without shit,</w:t>
      </w:r>
    </w:p>
    <w:p w:rsidR="002A7402" w:rsidRDefault="002A7402" w:rsidP="002A7402">
      <w:pPr>
        <w:spacing w:after="0"/>
        <w:rPr>
          <w:rFonts w:ascii="Times New Roman" w:hAnsi="Times New Roman"/>
        </w:rPr>
      </w:pPr>
    </w:p>
    <w:p w:rsidR="002A7402" w:rsidRDefault="002A7402" w:rsidP="002A7402">
      <w:pPr>
        <w:spacing w:after="0"/>
        <w:rPr>
          <w:rFonts w:ascii="Times New Roman" w:hAnsi="Times New Roman"/>
        </w:rPr>
      </w:pPr>
      <w:r w:rsidRPr="002A7402">
        <w:rPr>
          <w:rFonts w:ascii="Times New Roman" w:hAnsi="Times New Roman"/>
        </w:rPr>
        <w:t>Caeser: Not doing that again! He can smell us coming from a mile away!</w:t>
      </w:r>
    </w:p>
    <w:p w:rsidR="002A7402" w:rsidRDefault="002A7402" w:rsidP="00595BEF">
      <w:pPr>
        <w:spacing w:after="0"/>
        <w:rPr>
          <w:rFonts w:ascii="Times New Roman" w:hAnsi="Times New Roman"/>
        </w:rPr>
      </w:pPr>
    </w:p>
    <w:p w:rsidR="00BD7F68" w:rsidRDefault="00BD7F68" w:rsidP="00BD7F68">
      <w:pPr>
        <w:spacing w:after="0"/>
        <w:rPr>
          <w:rFonts w:ascii="Times New Roman" w:hAnsi="Times New Roman"/>
        </w:rPr>
      </w:pPr>
      <w:r>
        <w:rPr>
          <w:rFonts w:ascii="Times New Roman" w:hAnsi="Times New Roman"/>
        </w:rPr>
        <w:t>If you try again with shit,</w:t>
      </w:r>
    </w:p>
    <w:p w:rsidR="00BD7F68" w:rsidRDefault="00BD7F68" w:rsidP="00BD7F68">
      <w:pPr>
        <w:spacing w:after="0"/>
        <w:rPr>
          <w:rFonts w:ascii="Times New Roman" w:hAnsi="Times New Roman"/>
        </w:rPr>
      </w:pPr>
    </w:p>
    <w:p w:rsidR="00BD7F68" w:rsidRDefault="00BD7F68" w:rsidP="00BD7F68">
      <w:pPr>
        <w:spacing w:after="0"/>
        <w:rPr>
          <w:rFonts w:ascii="Times New Roman" w:hAnsi="Times New Roman"/>
        </w:rPr>
      </w:pPr>
      <w:r>
        <w:rPr>
          <w:rFonts w:ascii="Times New Roman" w:hAnsi="Times New Roman"/>
        </w:rPr>
        <w:t xml:space="preserve">Augustus: </w:t>
      </w:r>
      <w:r w:rsidR="00141C5F">
        <w:rPr>
          <w:rFonts w:ascii="Times New Roman" w:hAnsi="Times New Roman"/>
        </w:rPr>
        <w:t xml:space="preserve">May </w:t>
      </w:r>
      <w:r>
        <w:rPr>
          <w:rFonts w:ascii="Times New Roman" w:hAnsi="Times New Roman"/>
        </w:rPr>
        <w:t>Corydon Deus have mercy on you, you smell worse than a Reditus ass.</w:t>
      </w:r>
    </w:p>
    <w:p w:rsidR="00243D47" w:rsidRDefault="00243D47" w:rsidP="00BD7F68">
      <w:pPr>
        <w:spacing w:after="0"/>
        <w:rPr>
          <w:rFonts w:ascii="Times New Roman" w:hAnsi="Times New Roman"/>
        </w:rPr>
      </w:pPr>
    </w:p>
    <w:p w:rsidR="00243D47" w:rsidRDefault="00243D47" w:rsidP="00BD7F68">
      <w:pPr>
        <w:spacing w:after="0"/>
        <w:rPr>
          <w:rFonts w:ascii="Times New Roman" w:hAnsi="Times New Roman"/>
        </w:rPr>
      </w:pPr>
      <w:r>
        <w:rPr>
          <w:rFonts w:ascii="Times New Roman" w:hAnsi="Times New Roman"/>
        </w:rPr>
        <w:t>Caesar: If I die covered in pig shit I hope this smell haunts you the rest of your days.</w:t>
      </w:r>
    </w:p>
    <w:p w:rsidR="00BD7F68" w:rsidRDefault="00BD7F68" w:rsidP="00595BEF">
      <w:pPr>
        <w:spacing w:after="0"/>
        <w:rPr>
          <w:rFonts w:ascii="Times New Roman" w:hAnsi="Times New Roman"/>
        </w:rPr>
      </w:pPr>
    </w:p>
    <w:p w:rsidR="00595BEF" w:rsidRPr="00877BA7" w:rsidRDefault="005C3B06" w:rsidP="00595BEF">
      <w:pPr>
        <w:spacing w:after="0"/>
        <w:rPr>
          <w:rFonts w:ascii="Times New Roman" w:hAnsi="Times New Roman"/>
        </w:rPr>
      </w:pPr>
      <w:r>
        <w:rPr>
          <w:rFonts w:ascii="Times New Roman" w:hAnsi="Times New Roman"/>
        </w:rPr>
        <w:t>Boar</w:t>
      </w:r>
      <w:r w:rsidR="00595BEF" w:rsidRPr="00877BA7">
        <w:rPr>
          <w:rFonts w:ascii="Times New Roman" w:hAnsi="Times New Roman"/>
        </w:rPr>
        <w:t xml:space="preserve">maug is a huge boar compared to the other boars they have fought in the game.  It has huge tusks which it uses to gore the entire party which causes bleeding. Boremaug hides behind the bushes when it gores.  The bushes located on the battle screen must be set on fire using Airloft’s plasma shot or any other fire attack in order to blind the boar and negate his Gore attack.  .  </w:t>
      </w:r>
    </w:p>
    <w:p w:rsidR="00595BEF" w:rsidRPr="00877BA7" w:rsidRDefault="00595BEF" w:rsidP="00595BEF">
      <w:pPr>
        <w:rPr>
          <w:rFonts w:ascii="Times New Roman" w:hAnsi="Times New Roman"/>
          <w:lang w:eastAsia="zh-CN"/>
        </w:rPr>
      </w:pPr>
    </w:p>
    <w:p w:rsidR="00F64D00" w:rsidRPr="00877BA7" w:rsidRDefault="00F64D00" w:rsidP="00595BEF">
      <w:pPr>
        <w:pStyle w:val="Heading2"/>
        <w:rPr>
          <w:rFonts w:ascii="Times New Roman" w:hAnsi="Times New Roman" w:cs="Times New Roman"/>
        </w:rPr>
      </w:pPr>
      <w:bookmarkStart w:id="40" w:name="_Toc76405216"/>
      <w:r w:rsidRPr="00877BA7">
        <w:rPr>
          <w:rFonts w:ascii="Times New Roman" w:hAnsi="Times New Roman" w:cs="Times New Roman"/>
        </w:rPr>
        <w:t>Southern Ruins</w:t>
      </w:r>
      <w:bookmarkEnd w:id="40"/>
    </w:p>
    <w:p w:rsidR="00F64D00" w:rsidRPr="00877BA7" w:rsidRDefault="00F64D00" w:rsidP="00F64D00">
      <w:pPr>
        <w:rPr>
          <w:rFonts w:ascii="Times New Roman" w:hAnsi="Times New Roman"/>
        </w:rPr>
      </w:pPr>
      <w:r w:rsidRPr="00877BA7">
        <w:rPr>
          <w:rFonts w:ascii="Times New Roman" w:hAnsi="Times New Roman"/>
        </w:rPr>
        <w:t xml:space="preserve">Augustus: Why are </w:t>
      </w:r>
      <w:r w:rsidR="001407A4" w:rsidRPr="00877BA7">
        <w:rPr>
          <w:rFonts w:ascii="Times New Roman" w:hAnsi="Times New Roman"/>
        </w:rPr>
        <w:t>Rediit</w:t>
      </w:r>
      <w:r w:rsidRPr="00877BA7">
        <w:rPr>
          <w:rFonts w:ascii="Times New Roman" w:hAnsi="Times New Roman"/>
        </w:rPr>
        <w:t xml:space="preserve">s wandering the </w:t>
      </w:r>
      <w:r w:rsidR="007F78F4" w:rsidRPr="00877BA7">
        <w:rPr>
          <w:rFonts w:ascii="Times New Roman" w:hAnsi="Times New Roman"/>
        </w:rPr>
        <w:t>Heremus</w:t>
      </w:r>
      <w:r w:rsidRPr="00877BA7">
        <w:rPr>
          <w:rFonts w:ascii="Times New Roman" w:hAnsi="Times New Roman"/>
        </w:rPr>
        <w:t>? Something's not right. We should avoid them and try not to be seen. They may mean us harm.</w:t>
      </w:r>
    </w:p>
    <w:p w:rsidR="00F64D00" w:rsidRPr="00877BA7" w:rsidRDefault="00681445" w:rsidP="00F64D00">
      <w:pPr>
        <w:rPr>
          <w:rFonts w:ascii="Times New Roman" w:hAnsi="Times New Roman"/>
        </w:rPr>
      </w:pPr>
      <w:r w:rsidRPr="00877BA7">
        <w:rPr>
          <w:rFonts w:ascii="Times New Roman" w:hAnsi="Times New Roman"/>
        </w:rPr>
        <w:t>Caeser</w:t>
      </w:r>
      <w:r w:rsidR="00F64D00" w:rsidRPr="00877BA7">
        <w:rPr>
          <w:rFonts w:ascii="Times New Roman" w:hAnsi="Times New Roman"/>
        </w:rPr>
        <w:t>: You're right father. See the look in their eyes. They are walking as if they are under someone else's control.</w:t>
      </w:r>
    </w:p>
    <w:p w:rsidR="006804DB" w:rsidRPr="00877BA7" w:rsidRDefault="00681445" w:rsidP="006804DB">
      <w:pPr>
        <w:spacing w:after="0"/>
        <w:rPr>
          <w:rFonts w:ascii="Times New Roman" w:hAnsi="Times New Roman"/>
        </w:rPr>
      </w:pPr>
      <w:r w:rsidRPr="00877BA7">
        <w:rPr>
          <w:rFonts w:ascii="Times New Roman" w:hAnsi="Times New Roman"/>
        </w:rPr>
        <w:t>Caeser</w:t>
      </w:r>
      <w:r w:rsidR="006804DB" w:rsidRPr="00877BA7">
        <w:rPr>
          <w:rFonts w:ascii="Times New Roman" w:hAnsi="Times New Roman"/>
        </w:rPr>
        <w:t>: Hey father, if you can find something nice in these ruins without being seen I'll give you something that I found in the cave we took shelter in. If you get seen, you give me something nice. Is it a bet?</w:t>
      </w:r>
    </w:p>
    <w:p w:rsidR="000167CA" w:rsidRDefault="000167CA" w:rsidP="006804DB">
      <w:pPr>
        <w:spacing w:after="0"/>
        <w:rPr>
          <w:rFonts w:ascii="Times New Roman" w:hAnsi="Times New Roman"/>
        </w:rPr>
      </w:pPr>
    </w:p>
    <w:p w:rsidR="006804DB" w:rsidRPr="00877BA7" w:rsidRDefault="006804DB" w:rsidP="006804DB">
      <w:pPr>
        <w:spacing w:after="0"/>
        <w:rPr>
          <w:rFonts w:ascii="Times New Roman" w:hAnsi="Times New Roman"/>
        </w:rPr>
      </w:pPr>
      <w:r w:rsidRPr="00877BA7">
        <w:rPr>
          <w:rFonts w:ascii="Times New Roman" w:hAnsi="Times New Roman"/>
        </w:rPr>
        <w:t>If yes,</w:t>
      </w:r>
    </w:p>
    <w:p w:rsidR="000167CA" w:rsidRDefault="000167CA" w:rsidP="006804DB">
      <w:pPr>
        <w:spacing w:after="0"/>
        <w:rPr>
          <w:rFonts w:ascii="Times New Roman" w:hAnsi="Times New Roman"/>
        </w:rPr>
      </w:pPr>
    </w:p>
    <w:p w:rsidR="006804DB" w:rsidRPr="00877BA7" w:rsidRDefault="00681445" w:rsidP="006804DB">
      <w:pPr>
        <w:spacing w:after="0"/>
        <w:rPr>
          <w:rFonts w:ascii="Times New Roman" w:hAnsi="Times New Roman"/>
        </w:rPr>
      </w:pPr>
      <w:r w:rsidRPr="00877BA7">
        <w:rPr>
          <w:rFonts w:ascii="Times New Roman" w:hAnsi="Times New Roman"/>
        </w:rPr>
        <w:t>Caeser</w:t>
      </w:r>
      <w:r w:rsidR="006804DB" w:rsidRPr="00877BA7">
        <w:rPr>
          <w:rFonts w:ascii="Times New Roman" w:hAnsi="Times New Roman"/>
        </w:rPr>
        <w:t>: All right, let's see what you got.</w:t>
      </w:r>
    </w:p>
    <w:p w:rsidR="006804DB" w:rsidRPr="00877BA7" w:rsidRDefault="006804DB" w:rsidP="006804DB">
      <w:pPr>
        <w:spacing w:after="0"/>
        <w:rPr>
          <w:rFonts w:ascii="Times New Roman" w:hAnsi="Times New Roman"/>
        </w:rPr>
      </w:pPr>
      <w:r w:rsidRPr="00877BA7">
        <w:rPr>
          <w:rFonts w:ascii="Times New Roman" w:hAnsi="Times New Roman"/>
        </w:rPr>
        <w:t>If no,</w:t>
      </w:r>
    </w:p>
    <w:p w:rsidR="006804DB" w:rsidRPr="00877BA7" w:rsidRDefault="00681445" w:rsidP="006804DB">
      <w:pPr>
        <w:spacing w:after="0"/>
        <w:rPr>
          <w:rFonts w:ascii="Times New Roman" w:hAnsi="Times New Roman"/>
        </w:rPr>
      </w:pPr>
      <w:r w:rsidRPr="00877BA7">
        <w:rPr>
          <w:rFonts w:ascii="Times New Roman" w:hAnsi="Times New Roman"/>
        </w:rPr>
        <w:t>Caeser</w:t>
      </w:r>
      <w:r w:rsidR="006804DB" w:rsidRPr="00877BA7">
        <w:rPr>
          <w:rFonts w:ascii="Times New Roman" w:hAnsi="Times New Roman"/>
        </w:rPr>
        <w:t>: Eh, you're no fun.</w:t>
      </w:r>
    </w:p>
    <w:p w:rsidR="006804DB" w:rsidRPr="00877BA7" w:rsidRDefault="006804DB" w:rsidP="006804DB">
      <w:pPr>
        <w:spacing w:after="0"/>
        <w:rPr>
          <w:rFonts w:ascii="Times New Roman" w:hAnsi="Times New Roman"/>
        </w:rPr>
      </w:pPr>
    </w:p>
    <w:p w:rsidR="00B84F39" w:rsidRPr="00877BA7" w:rsidRDefault="00681445" w:rsidP="00B84F39">
      <w:pPr>
        <w:spacing w:after="0"/>
        <w:rPr>
          <w:rFonts w:ascii="Times New Roman" w:hAnsi="Times New Roman"/>
        </w:rPr>
      </w:pPr>
      <w:r w:rsidRPr="00877BA7">
        <w:rPr>
          <w:rFonts w:ascii="Times New Roman" w:hAnsi="Times New Roman"/>
        </w:rPr>
        <w:t>Caeser</w:t>
      </w:r>
      <w:r w:rsidR="00B84F39" w:rsidRPr="00877BA7">
        <w:rPr>
          <w:rFonts w:ascii="Times New Roman" w:hAnsi="Times New Roman"/>
        </w:rPr>
        <w:t>: Wow! A new rifle. This is what I'm talking about.</w:t>
      </w:r>
    </w:p>
    <w:p w:rsidR="000167CA" w:rsidRDefault="000167CA" w:rsidP="00F64D00">
      <w:pPr>
        <w:rPr>
          <w:rFonts w:ascii="Times New Roman" w:hAnsi="Times New Roman"/>
        </w:rPr>
      </w:pPr>
    </w:p>
    <w:p w:rsidR="00F64D00" w:rsidRPr="00877BA7" w:rsidRDefault="00F64D00" w:rsidP="00F64D00">
      <w:pPr>
        <w:rPr>
          <w:rFonts w:ascii="Times New Roman" w:hAnsi="Times New Roman"/>
        </w:rPr>
      </w:pPr>
      <w:r w:rsidRPr="00877BA7">
        <w:rPr>
          <w:rFonts w:ascii="Times New Roman" w:hAnsi="Times New Roman"/>
        </w:rPr>
        <w:t>If running from a battle,</w:t>
      </w:r>
    </w:p>
    <w:p w:rsidR="00F64D00" w:rsidRPr="00877BA7" w:rsidRDefault="00F64D00" w:rsidP="00F64D00">
      <w:pPr>
        <w:rPr>
          <w:rFonts w:ascii="Times New Roman" w:hAnsi="Times New Roman"/>
        </w:rPr>
      </w:pPr>
      <w:r w:rsidRPr="00877BA7">
        <w:rPr>
          <w:rFonts w:ascii="Times New Roman" w:hAnsi="Times New Roman"/>
        </w:rPr>
        <w:t>Augustus: Wow! That was close!</w:t>
      </w:r>
    </w:p>
    <w:p w:rsidR="008925A9" w:rsidRDefault="00681445" w:rsidP="00F64D00">
      <w:pPr>
        <w:rPr>
          <w:rFonts w:ascii="Times New Roman" w:hAnsi="Times New Roman"/>
        </w:rPr>
      </w:pPr>
      <w:r w:rsidRPr="00877BA7">
        <w:rPr>
          <w:rFonts w:ascii="Times New Roman" w:hAnsi="Times New Roman"/>
        </w:rPr>
        <w:t>Caeser</w:t>
      </w:r>
      <w:r w:rsidR="00F64D00" w:rsidRPr="00877BA7">
        <w:rPr>
          <w:rFonts w:ascii="Times New Roman" w:hAnsi="Times New Roman"/>
        </w:rPr>
        <w:t>: Father, we need to be more careful.</w:t>
      </w:r>
    </w:p>
    <w:p w:rsidR="0020288F" w:rsidRDefault="0020288F" w:rsidP="00F64D00">
      <w:pPr>
        <w:rPr>
          <w:rFonts w:ascii="Times New Roman" w:hAnsi="Times New Roman"/>
        </w:rPr>
      </w:pPr>
      <w:r>
        <w:rPr>
          <w:rFonts w:ascii="Times New Roman" w:hAnsi="Times New Roman"/>
        </w:rPr>
        <w:t>After being seen and reaching to the end,</w:t>
      </w:r>
    </w:p>
    <w:p w:rsidR="0020288F" w:rsidRDefault="0020288F" w:rsidP="00F64D00">
      <w:pPr>
        <w:rPr>
          <w:rFonts w:ascii="Times New Roman" w:hAnsi="Times New Roman"/>
        </w:rPr>
      </w:pPr>
      <w:r w:rsidRPr="0020288F">
        <w:rPr>
          <w:rFonts w:ascii="Times New Roman" w:hAnsi="Times New Roman"/>
        </w:rPr>
        <w:t>Caeser: You owe me a full round of Kumis when we get home.</w:t>
      </w:r>
    </w:p>
    <w:p w:rsidR="0020288F" w:rsidRPr="00877BA7" w:rsidRDefault="0020288F" w:rsidP="00F64D00">
      <w:pPr>
        <w:rPr>
          <w:rFonts w:ascii="Times New Roman" w:hAnsi="Times New Roman"/>
        </w:rPr>
      </w:pPr>
      <w:r w:rsidRPr="0020288F">
        <w:rPr>
          <w:rFonts w:ascii="Times New Roman" w:hAnsi="Times New Roman"/>
        </w:rPr>
        <w:t>Augustus: I'd be more than happy.</w:t>
      </w:r>
    </w:p>
    <w:p w:rsidR="00F64D00" w:rsidRPr="00877BA7" w:rsidRDefault="008925A9" w:rsidP="00CB407C">
      <w:pPr>
        <w:pStyle w:val="Heading2"/>
        <w:rPr>
          <w:rFonts w:ascii="Times New Roman" w:hAnsi="Times New Roman" w:cs="Times New Roman"/>
        </w:rPr>
      </w:pPr>
      <w:bookmarkStart w:id="41" w:name="_Toc76405217"/>
      <w:r w:rsidRPr="00877BA7">
        <w:rPr>
          <w:rFonts w:ascii="Times New Roman" w:hAnsi="Times New Roman" w:cs="Times New Roman"/>
        </w:rPr>
        <w:t>Quicksand</w:t>
      </w:r>
      <w:bookmarkEnd w:id="41"/>
    </w:p>
    <w:p w:rsidR="00734685" w:rsidRPr="00877BA7" w:rsidRDefault="008925A9" w:rsidP="008925A9">
      <w:pPr>
        <w:spacing w:after="0"/>
        <w:rPr>
          <w:rFonts w:ascii="Times New Roman" w:hAnsi="Times New Roman"/>
        </w:rPr>
      </w:pPr>
      <w:r w:rsidRPr="00877BA7">
        <w:rPr>
          <w:rFonts w:ascii="Times New Roman" w:hAnsi="Times New Roman"/>
        </w:rPr>
        <w:t>Augustus: We must watch our footsteps. If we begin to sink too fast then we must correct our course.</w:t>
      </w:r>
    </w:p>
    <w:p w:rsidR="008925A9" w:rsidRPr="00877BA7" w:rsidRDefault="008925A9" w:rsidP="008925A9">
      <w:pPr>
        <w:spacing w:after="0"/>
        <w:rPr>
          <w:rFonts w:ascii="Times New Roman" w:hAnsi="Times New Roman"/>
        </w:rPr>
      </w:pPr>
    </w:p>
    <w:p w:rsidR="00734685" w:rsidRPr="00877BA7" w:rsidRDefault="00681445" w:rsidP="008925A9">
      <w:pPr>
        <w:spacing w:after="0"/>
        <w:rPr>
          <w:rFonts w:ascii="Times New Roman" w:hAnsi="Times New Roman"/>
        </w:rPr>
      </w:pPr>
      <w:r w:rsidRPr="00877BA7">
        <w:rPr>
          <w:rFonts w:ascii="Times New Roman" w:hAnsi="Times New Roman"/>
        </w:rPr>
        <w:t>Caeser</w:t>
      </w:r>
      <w:r w:rsidR="00734685" w:rsidRPr="00877BA7">
        <w:rPr>
          <w:rFonts w:ascii="Times New Roman" w:hAnsi="Times New Roman"/>
        </w:rPr>
        <w:t xml:space="preserve">: </w:t>
      </w:r>
      <w:r w:rsidR="00C809C2">
        <w:rPr>
          <w:rFonts w:ascii="Times New Roman" w:hAnsi="Times New Roman"/>
        </w:rPr>
        <w:t xml:space="preserve">Father I think we should first send Airloft to find a way he’s able to navigate the quicksand. He can mark the path with waypoint beacons. </w:t>
      </w:r>
    </w:p>
    <w:p w:rsidR="00734685" w:rsidRPr="00877BA7" w:rsidRDefault="00734685" w:rsidP="008925A9">
      <w:pPr>
        <w:spacing w:after="0"/>
        <w:rPr>
          <w:rFonts w:ascii="Times New Roman" w:hAnsi="Times New Roman"/>
        </w:rPr>
      </w:pPr>
    </w:p>
    <w:p w:rsidR="000F560D" w:rsidRDefault="000F560D" w:rsidP="008925A9">
      <w:pPr>
        <w:spacing w:after="0"/>
        <w:rPr>
          <w:rFonts w:ascii="Times New Roman" w:hAnsi="Times New Roman"/>
        </w:rPr>
      </w:pPr>
      <w:r>
        <w:rPr>
          <w:rFonts w:ascii="Times New Roman" w:hAnsi="Times New Roman"/>
        </w:rPr>
        <w:t>(1)</w:t>
      </w:r>
      <w:r w:rsidR="00734685" w:rsidRPr="00877BA7">
        <w:rPr>
          <w:rFonts w:ascii="Times New Roman" w:hAnsi="Times New Roman"/>
        </w:rPr>
        <w:t>Augustus</w:t>
      </w:r>
      <w:r w:rsidR="00C809C2">
        <w:rPr>
          <w:rFonts w:ascii="Times New Roman" w:hAnsi="Times New Roman"/>
        </w:rPr>
        <w:t>: That’s a great idea. Airloft activate walk mode.</w:t>
      </w:r>
    </w:p>
    <w:p w:rsidR="000F560D" w:rsidRDefault="000F560D" w:rsidP="008925A9">
      <w:pPr>
        <w:spacing w:after="0"/>
        <w:rPr>
          <w:rFonts w:ascii="Times New Roman" w:hAnsi="Times New Roman"/>
        </w:rPr>
      </w:pPr>
    </w:p>
    <w:p w:rsidR="000F560D" w:rsidRDefault="000F560D" w:rsidP="008925A9">
      <w:pPr>
        <w:spacing w:after="0"/>
        <w:rPr>
          <w:rFonts w:ascii="Times New Roman" w:hAnsi="Times New Roman"/>
        </w:rPr>
      </w:pPr>
      <w:r>
        <w:rPr>
          <w:rFonts w:ascii="Times New Roman" w:hAnsi="Times New Roman"/>
        </w:rPr>
        <w:t>Or</w:t>
      </w:r>
    </w:p>
    <w:p w:rsidR="000F560D" w:rsidRDefault="000F560D" w:rsidP="008925A9">
      <w:pPr>
        <w:spacing w:after="0"/>
        <w:rPr>
          <w:rFonts w:ascii="Times New Roman" w:hAnsi="Times New Roman"/>
        </w:rPr>
      </w:pPr>
    </w:p>
    <w:p w:rsidR="000F560D" w:rsidRDefault="000F560D" w:rsidP="008925A9">
      <w:pPr>
        <w:spacing w:after="0"/>
        <w:rPr>
          <w:rFonts w:ascii="Times New Roman" w:hAnsi="Times New Roman"/>
        </w:rPr>
      </w:pPr>
      <w:r>
        <w:rPr>
          <w:rFonts w:ascii="Times New Roman" w:hAnsi="Times New Roman"/>
        </w:rPr>
        <w:t xml:space="preserve">(2)Augustus: We don’t have time. Each moment that passes things become more </w:t>
      </w:r>
      <w:r w:rsidR="00DC1752">
        <w:rPr>
          <w:rFonts w:ascii="Times New Roman" w:hAnsi="Times New Roman"/>
        </w:rPr>
        <w:t>desperate</w:t>
      </w:r>
      <w:r>
        <w:rPr>
          <w:rFonts w:ascii="Times New Roman" w:hAnsi="Times New Roman"/>
        </w:rPr>
        <w:t xml:space="preserve"> in camp. Let’s press forward.</w:t>
      </w:r>
    </w:p>
    <w:p w:rsidR="00734685" w:rsidRPr="00877BA7" w:rsidRDefault="00734685" w:rsidP="008925A9">
      <w:pPr>
        <w:spacing w:after="0"/>
        <w:rPr>
          <w:rFonts w:ascii="Times New Roman" w:hAnsi="Times New Roman"/>
        </w:rPr>
      </w:pPr>
    </w:p>
    <w:p w:rsidR="00734685" w:rsidRPr="00877BA7" w:rsidRDefault="00734685" w:rsidP="008925A9">
      <w:pPr>
        <w:spacing w:after="0"/>
        <w:rPr>
          <w:rFonts w:ascii="Times New Roman" w:hAnsi="Times New Roman"/>
        </w:rPr>
      </w:pPr>
      <w:r w:rsidRPr="00877BA7">
        <w:rPr>
          <w:rFonts w:ascii="Times New Roman" w:hAnsi="Times New Roman"/>
        </w:rPr>
        <w:t>Augustus: It's done. You can do it Airloft.</w:t>
      </w:r>
    </w:p>
    <w:p w:rsidR="00734685" w:rsidRPr="00877BA7" w:rsidRDefault="00734685" w:rsidP="008925A9">
      <w:pPr>
        <w:spacing w:after="0"/>
        <w:rPr>
          <w:rFonts w:ascii="Times New Roman" w:hAnsi="Times New Roman"/>
        </w:rPr>
      </w:pPr>
    </w:p>
    <w:p w:rsidR="00734685" w:rsidRPr="00877BA7" w:rsidRDefault="00734685" w:rsidP="008925A9">
      <w:pPr>
        <w:spacing w:after="0"/>
        <w:rPr>
          <w:rFonts w:ascii="Times New Roman" w:hAnsi="Times New Roman"/>
        </w:rPr>
      </w:pPr>
      <w:r w:rsidRPr="00877BA7">
        <w:rPr>
          <w:rFonts w:ascii="Times New Roman" w:hAnsi="Times New Roman"/>
        </w:rPr>
        <w:t>Airloft: To activate my stealth mode push enter on the keyboard or x if you're using a joy pad.</w:t>
      </w:r>
    </w:p>
    <w:p w:rsidR="00DC41B7" w:rsidRPr="00877BA7" w:rsidRDefault="00DC41B7" w:rsidP="008925A9">
      <w:pPr>
        <w:spacing w:after="0"/>
        <w:rPr>
          <w:rFonts w:ascii="Times New Roman" w:hAnsi="Times New Roman"/>
        </w:rPr>
      </w:pPr>
    </w:p>
    <w:p w:rsidR="00DC41B7" w:rsidRPr="00877BA7" w:rsidRDefault="00681445" w:rsidP="008925A9">
      <w:pPr>
        <w:spacing w:after="0"/>
        <w:rPr>
          <w:rFonts w:ascii="Times New Roman" w:hAnsi="Times New Roman"/>
        </w:rPr>
      </w:pPr>
      <w:r w:rsidRPr="00877BA7">
        <w:rPr>
          <w:rFonts w:ascii="Times New Roman" w:hAnsi="Times New Roman"/>
        </w:rPr>
        <w:t>Caeser</w:t>
      </w:r>
      <w:r w:rsidR="00DC41B7" w:rsidRPr="00877BA7">
        <w:rPr>
          <w:rFonts w:ascii="Times New Roman" w:hAnsi="Times New Roman"/>
        </w:rPr>
        <w:t>: How can we get through there?</w:t>
      </w:r>
    </w:p>
    <w:p w:rsidR="00DC41B7" w:rsidRPr="00877BA7" w:rsidRDefault="00DC41B7" w:rsidP="008925A9">
      <w:pPr>
        <w:spacing w:after="0"/>
        <w:rPr>
          <w:rFonts w:ascii="Times New Roman" w:hAnsi="Times New Roman"/>
        </w:rPr>
      </w:pPr>
    </w:p>
    <w:p w:rsidR="00DC41B7" w:rsidRDefault="00DC41B7" w:rsidP="008925A9">
      <w:pPr>
        <w:spacing w:after="0"/>
        <w:rPr>
          <w:rFonts w:ascii="Times New Roman" w:hAnsi="Times New Roman"/>
        </w:rPr>
      </w:pPr>
      <w:r w:rsidRPr="00877BA7">
        <w:rPr>
          <w:rFonts w:ascii="Times New Roman" w:hAnsi="Times New Roman"/>
        </w:rPr>
        <w:t>Augustus: Are the markers done Airloft?</w:t>
      </w:r>
    </w:p>
    <w:p w:rsidR="009209B5" w:rsidRDefault="009209B5" w:rsidP="008925A9">
      <w:pPr>
        <w:spacing w:after="0"/>
        <w:rPr>
          <w:rFonts w:ascii="Times New Roman" w:hAnsi="Times New Roman"/>
        </w:rPr>
      </w:pPr>
    </w:p>
    <w:p w:rsidR="009209B5" w:rsidRPr="00877BA7" w:rsidRDefault="009209B5" w:rsidP="008925A9">
      <w:pPr>
        <w:spacing w:after="0"/>
        <w:rPr>
          <w:rFonts w:ascii="Times New Roman" w:hAnsi="Times New Roman"/>
        </w:rPr>
      </w:pPr>
      <w:r w:rsidRPr="009209B5">
        <w:rPr>
          <w:rFonts w:ascii="Times New Roman" w:hAnsi="Times New Roman"/>
        </w:rPr>
        <w:t>Augustus: I've never seen so much sand in my entire life. It seems as if this will stretch out forever into the horizon. One can but examine oneself when faced with such limitless void. I just realized I'm talking to a robot.</w:t>
      </w:r>
    </w:p>
    <w:p w:rsidR="00DC41B7" w:rsidRPr="00877BA7" w:rsidRDefault="00DC41B7" w:rsidP="008925A9">
      <w:pPr>
        <w:spacing w:after="0"/>
        <w:rPr>
          <w:rFonts w:ascii="Times New Roman" w:hAnsi="Times New Roman"/>
        </w:rPr>
      </w:pPr>
    </w:p>
    <w:p w:rsidR="00DC41B7" w:rsidRDefault="009209B5" w:rsidP="008925A9">
      <w:pPr>
        <w:spacing w:after="0"/>
        <w:rPr>
          <w:rFonts w:ascii="Times New Roman" w:hAnsi="Times New Roman"/>
        </w:rPr>
      </w:pPr>
      <w:r w:rsidRPr="009209B5">
        <w:rPr>
          <w:rFonts w:ascii="Times New Roman" w:hAnsi="Times New Roman"/>
        </w:rPr>
        <w:t>Augustus: Airloft, is conversation written in your AI? If it's not, then I suggest you hurry up and find the way.</w:t>
      </w:r>
    </w:p>
    <w:p w:rsidR="009209B5" w:rsidRPr="00877BA7" w:rsidRDefault="009209B5" w:rsidP="008925A9">
      <w:pPr>
        <w:spacing w:after="0"/>
        <w:rPr>
          <w:rFonts w:ascii="Times New Roman" w:hAnsi="Times New Roman"/>
        </w:rPr>
      </w:pPr>
    </w:p>
    <w:p w:rsidR="00DC41B7" w:rsidRPr="00877BA7" w:rsidRDefault="00DC41B7" w:rsidP="008925A9">
      <w:pPr>
        <w:spacing w:after="0"/>
        <w:rPr>
          <w:rFonts w:ascii="Times New Roman" w:hAnsi="Times New Roman"/>
        </w:rPr>
      </w:pPr>
      <w:r w:rsidRPr="00877BA7">
        <w:rPr>
          <w:rFonts w:ascii="Times New Roman" w:hAnsi="Times New Roman"/>
        </w:rPr>
        <w:t>Augustus: Sigh... Let's try to do this.</w:t>
      </w:r>
    </w:p>
    <w:p w:rsidR="008925A9" w:rsidRPr="00877BA7" w:rsidRDefault="008925A9" w:rsidP="00F64D00">
      <w:pPr>
        <w:rPr>
          <w:rFonts w:ascii="Times New Roman" w:hAnsi="Times New Roman"/>
          <w:lang w:eastAsia="zh-CN"/>
        </w:rPr>
      </w:pPr>
    </w:p>
    <w:p w:rsidR="00F64D00" w:rsidRPr="00877BA7" w:rsidRDefault="00BA1939" w:rsidP="00CB407C">
      <w:pPr>
        <w:pStyle w:val="Heading2"/>
        <w:rPr>
          <w:rFonts w:ascii="Times New Roman" w:hAnsi="Times New Roman" w:cs="Times New Roman"/>
        </w:rPr>
      </w:pPr>
      <w:bookmarkStart w:id="42" w:name="_Toc76405218"/>
      <w:r w:rsidRPr="00877BA7">
        <w:rPr>
          <w:rFonts w:ascii="Times New Roman" w:hAnsi="Times New Roman" w:cs="Times New Roman"/>
        </w:rPr>
        <w:t xml:space="preserve">Battle of the </w:t>
      </w:r>
      <w:r w:rsidR="007F78F4" w:rsidRPr="00877BA7">
        <w:rPr>
          <w:rFonts w:ascii="Times New Roman" w:hAnsi="Times New Roman" w:cs="Times New Roman"/>
        </w:rPr>
        <w:t>Heremus</w:t>
      </w:r>
      <w:bookmarkEnd w:id="42"/>
    </w:p>
    <w:p w:rsidR="00BA1939" w:rsidRPr="00877BA7" w:rsidRDefault="00681445" w:rsidP="003F5774">
      <w:pPr>
        <w:spacing w:after="0"/>
        <w:rPr>
          <w:rFonts w:ascii="Times New Roman" w:hAnsi="Times New Roman"/>
        </w:rPr>
      </w:pPr>
      <w:r w:rsidRPr="00877BA7">
        <w:rPr>
          <w:rFonts w:ascii="Times New Roman" w:hAnsi="Times New Roman"/>
        </w:rPr>
        <w:t>Caeser</w:t>
      </w:r>
      <w:r w:rsidR="0054235F" w:rsidRPr="00877BA7">
        <w:rPr>
          <w:rFonts w:ascii="Times New Roman" w:hAnsi="Times New Roman"/>
        </w:rPr>
        <w:t>: I get this eerily feeling we are being watched.</w:t>
      </w:r>
    </w:p>
    <w:p w:rsidR="0054235F" w:rsidRPr="00877BA7" w:rsidRDefault="0054235F" w:rsidP="003F5774">
      <w:pPr>
        <w:spacing w:after="0"/>
        <w:rPr>
          <w:rFonts w:ascii="Times New Roman" w:hAnsi="Times New Roman"/>
        </w:rPr>
      </w:pPr>
    </w:p>
    <w:p w:rsidR="0054235F" w:rsidRPr="00877BA7" w:rsidRDefault="0054235F" w:rsidP="003F5774">
      <w:pPr>
        <w:spacing w:after="0"/>
        <w:rPr>
          <w:rFonts w:ascii="Times New Roman" w:hAnsi="Times New Roman"/>
        </w:rPr>
      </w:pPr>
      <w:r w:rsidRPr="00877BA7">
        <w:rPr>
          <w:rFonts w:ascii="Times New Roman" w:hAnsi="Times New Roman"/>
        </w:rPr>
        <w:t>Augustus: Me too.</w:t>
      </w:r>
    </w:p>
    <w:p w:rsidR="0054235F" w:rsidRPr="00877BA7" w:rsidRDefault="0054235F" w:rsidP="003F5774">
      <w:pPr>
        <w:spacing w:after="0"/>
        <w:rPr>
          <w:rFonts w:ascii="Times New Roman" w:hAnsi="Times New Roman"/>
        </w:rPr>
      </w:pPr>
    </w:p>
    <w:p w:rsidR="009E53CE" w:rsidRPr="00877BA7" w:rsidRDefault="00681445" w:rsidP="009E53CE">
      <w:pPr>
        <w:spacing w:after="0"/>
        <w:rPr>
          <w:rFonts w:ascii="Times New Roman" w:hAnsi="Times New Roman"/>
        </w:rPr>
      </w:pPr>
      <w:r w:rsidRPr="00877BA7">
        <w:rPr>
          <w:rFonts w:ascii="Times New Roman" w:hAnsi="Times New Roman"/>
        </w:rPr>
        <w:t>Caeser</w:t>
      </w:r>
      <w:r w:rsidR="009E53CE" w:rsidRPr="00877BA7">
        <w:rPr>
          <w:rFonts w:ascii="Times New Roman" w:hAnsi="Times New Roman"/>
        </w:rPr>
        <w:t>: Again, I feel like we're being watched. This time I'm getting an ominous feeling of an evil presence.</w:t>
      </w:r>
    </w:p>
    <w:p w:rsidR="009E53CE" w:rsidRPr="00877BA7" w:rsidRDefault="009E53CE" w:rsidP="003F5774">
      <w:pPr>
        <w:spacing w:after="0"/>
        <w:rPr>
          <w:rFonts w:ascii="Times New Roman" w:hAnsi="Times New Roman"/>
        </w:rPr>
      </w:pPr>
    </w:p>
    <w:p w:rsidR="005367B7" w:rsidRPr="00877BA7" w:rsidRDefault="00E3689D" w:rsidP="003F5774">
      <w:pPr>
        <w:spacing w:after="0"/>
        <w:rPr>
          <w:rFonts w:ascii="Times New Roman" w:hAnsi="Times New Roman"/>
        </w:rPr>
      </w:pPr>
      <w:r w:rsidRPr="00877BA7">
        <w:rPr>
          <w:rFonts w:ascii="Times New Roman" w:hAnsi="Times New Roman"/>
        </w:rPr>
        <w:t xml:space="preserve">When the player travels deeper into the </w:t>
      </w:r>
      <w:r w:rsidR="007F78F4" w:rsidRPr="00877BA7">
        <w:rPr>
          <w:rFonts w:ascii="Times New Roman" w:hAnsi="Times New Roman"/>
        </w:rPr>
        <w:t>Heremus</w:t>
      </w:r>
      <w:r w:rsidRPr="00877BA7">
        <w:rPr>
          <w:rFonts w:ascii="Times New Roman" w:hAnsi="Times New Roman"/>
        </w:rPr>
        <w:t xml:space="preserve"> the player enters an autorun sequence where the party is attacked by swarms of drones.</w:t>
      </w:r>
    </w:p>
    <w:p w:rsidR="00E3689D" w:rsidRPr="00877BA7" w:rsidRDefault="00E3689D"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xml:space="preserve">: </w:t>
      </w:r>
      <w:r w:rsidR="004E44FD" w:rsidRPr="00877BA7">
        <w:rPr>
          <w:rFonts w:ascii="Times New Roman" w:hAnsi="Times New Roman"/>
        </w:rPr>
        <w:t>Reditus</w:t>
      </w:r>
      <w:r w:rsidR="006E5635" w:rsidRPr="00877BA7">
        <w:rPr>
          <w:rFonts w:ascii="Times New Roman" w:hAnsi="Times New Roman"/>
        </w:rPr>
        <w:t xml:space="preserve"> drones.</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Augustus: It's an ambush. Get down.</w:t>
      </w:r>
    </w:p>
    <w:p w:rsidR="006E5635" w:rsidRPr="00877BA7" w:rsidRDefault="006E5635"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I'm hit</w:t>
      </w:r>
    </w:p>
    <w:p w:rsidR="00E3689D" w:rsidRPr="00877BA7" w:rsidRDefault="00E3689D" w:rsidP="003F5774">
      <w:pPr>
        <w:spacing w:after="0"/>
        <w:rPr>
          <w:rFonts w:ascii="Times New Roman" w:hAnsi="Times New Roman"/>
        </w:rPr>
      </w:pPr>
    </w:p>
    <w:p w:rsidR="00E3689D" w:rsidRPr="00877BA7" w:rsidRDefault="006E5635" w:rsidP="006E5635">
      <w:pPr>
        <w:spacing w:after="0"/>
        <w:rPr>
          <w:rFonts w:ascii="Times New Roman" w:hAnsi="Times New Roman"/>
        </w:rPr>
      </w:pPr>
      <w:r w:rsidRPr="00877BA7">
        <w:rPr>
          <w:rFonts w:ascii="Times New Roman" w:hAnsi="Times New Roman"/>
        </w:rPr>
        <w:t>Augustus: Don't worry. I'll get you to safety. Airloft deploy your energy wall to hold them off. I need to drag him to safety.</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t xml:space="preserve">Augustus drags </w:t>
      </w:r>
      <w:r w:rsidR="00681445" w:rsidRPr="00877BA7">
        <w:rPr>
          <w:rFonts w:ascii="Times New Roman" w:hAnsi="Times New Roman"/>
        </w:rPr>
        <w:t>Caeser</w:t>
      </w:r>
      <w:r w:rsidRPr="00877BA7">
        <w:rPr>
          <w:rFonts w:ascii="Times New Roman" w:hAnsi="Times New Roman"/>
        </w:rPr>
        <w:t xml:space="preserve"> to safety.</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t xml:space="preserve">Augustus: I guess this is it </w:t>
      </w:r>
      <w:r w:rsidR="00681445" w:rsidRPr="00877BA7">
        <w:rPr>
          <w:rFonts w:ascii="Times New Roman" w:hAnsi="Times New Roman"/>
        </w:rPr>
        <w:t>Caeser</w:t>
      </w:r>
      <w:r w:rsidRPr="00877BA7">
        <w:rPr>
          <w:rFonts w:ascii="Times New Roman" w:hAnsi="Times New Roman"/>
        </w:rPr>
        <w:t xml:space="preserve">. I should of listened to your mother. </w:t>
      </w:r>
      <w:r w:rsidR="004C63A6" w:rsidRPr="00877BA7">
        <w:rPr>
          <w:rFonts w:ascii="Times New Roman" w:hAnsi="Times New Roman"/>
        </w:rPr>
        <w:t>Corydon Deus</w:t>
      </w:r>
      <w:r w:rsidRPr="00877BA7">
        <w:rPr>
          <w:rFonts w:ascii="Times New Roman" w:hAnsi="Times New Roman"/>
        </w:rPr>
        <w:t xml:space="preserve"> I'm a fool.</w:t>
      </w:r>
    </w:p>
    <w:p w:rsidR="00E3689D" w:rsidRPr="00877BA7" w:rsidRDefault="00E3689D" w:rsidP="003F5774">
      <w:pPr>
        <w:spacing w:after="0"/>
        <w:rPr>
          <w:rFonts w:ascii="Times New Roman" w:hAnsi="Times New Roman"/>
        </w:rPr>
      </w:pPr>
    </w:p>
    <w:p w:rsidR="006E5635" w:rsidRPr="00877BA7" w:rsidRDefault="00681445" w:rsidP="006E5635">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Don't blame yourself Father. You listened to your heart. You're a brave man. All hope is not lost yet. Run from here. Leave me to die....</w:t>
      </w:r>
    </w:p>
    <w:p w:rsidR="006E5635" w:rsidRPr="00877BA7" w:rsidRDefault="006E5635" w:rsidP="006E5635">
      <w:pPr>
        <w:spacing w:after="0"/>
        <w:rPr>
          <w:rFonts w:ascii="Times New Roman" w:hAnsi="Times New Roman"/>
        </w:rPr>
      </w:pPr>
    </w:p>
    <w:p w:rsidR="006E5635" w:rsidRPr="00877BA7" w:rsidRDefault="006E5635" w:rsidP="006E5635">
      <w:pPr>
        <w:spacing w:after="0"/>
        <w:rPr>
          <w:rFonts w:ascii="Times New Roman" w:hAnsi="Times New Roman"/>
        </w:rPr>
      </w:pPr>
      <w:r w:rsidRPr="00877BA7">
        <w:rPr>
          <w:rFonts w:ascii="Times New Roman" w:hAnsi="Times New Roman"/>
        </w:rPr>
        <w:t>Augustus: We will die together son.</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 xml:space="preserve">The group of </w:t>
      </w:r>
      <w:r w:rsidR="000034C6" w:rsidRPr="00877BA7">
        <w:rPr>
          <w:rFonts w:ascii="Times New Roman" w:hAnsi="Times New Roman"/>
        </w:rPr>
        <w:t>Felnis</w:t>
      </w:r>
      <w:r w:rsidRPr="00877BA7">
        <w:rPr>
          <w:rFonts w:ascii="Times New Roman" w:hAnsi="Times New Roman"/>
        </w:rPr>
        <w:t>s can be heard shouting in the background.</w:t>
      </w:r>
    </w:p>
    <w:p w:rsidR="006E5635" w:rsidRPr="00877BA7" w:rsidRDefault="006E5635" w:rsidP="003F5774">
      <w:pPr>
        <w:spacing w:after="0"/>
        <w:rPr>
          <w:rFonts w:ascii="Times New Roman" w:hAnsi="Times New Roman"/>
        </w:rPr>
      </w:pPr>
    </w:p>
    <w:p w:rsidR="006E5635" w:rsidRPr="00877BA7" w:rsidRDefault="006E5635" w:rsidP="003F5774">
      <w:pPr>
        <w:spacing w:after="0"/>
        <w:rPr>
          <w:rFonts w:ascii="Times New Roman" w:hAnsi="Times New Roman"/>
        </w:rPr>
      </w:pPr>
      <w:r w:rsidRPr="00877BA7">
        <w:rPr>
          <w:rFonts w:ascii="Times New Roman" w:hAnsi="Times New Roman"/>
        </w:rPr>
        <w:t>Augustus: What was that?</w:t>
      </w:r>
    </w:p>
    <w:p w:rsidR="006E5635" w:rsidRPr="00877BA7" w:rsidRDefault="006E5635" w:rsidP="003F5774">
      <w:pPr>
        <w:spacing w:after="0"/>
        <w:rPr>
          <w:rFonts w:ascii="Times New Roman" w:hAnsi="Times New Roman"/>
        </w:rPr>
      </w:pPr>
    </w:p>
    <w:p w:rsidR="006E5635" w:rsidRPr="00877BA7" w:rsidRDefault="00681445" w:rsidP="003F5774">
      <w:pPr>
        <w:spacing w:after="0"/>
        <w:rPr>
          <w:rFonts w:ascii="Times New Roman" w:hAnsi="Times New Roman"/>
        </w:rPr>
      </w:pPr>
      <w:r w:rsidRPr="00877BA7">
        <w:rPr>
          <w:rFonts w:ascii="Times New Roman" w:hAnsi="Times New Roman"/>
        </w:rPr>
        <w:t>Caeser</w:t>
      </w:r>
      <w:r w:rsidR="006E5635" w:rsidRPr="00877BA7">
        <w:rPr>
          <w:rFonts w:ascii="Times New Roman" w:hAnsi="Times New Roman"/>
        </w:rPr>
        <w:t xml:space="preserve">: Sounded like a </w:t>
      </w:r>
      <w:r w:rsidR="000034C6" w:rsidRPr="00877BA7">
        <w:rPr>
          <w:rFonts w:ascii="Times New Roman" w:hAnsi="Times New Roman"/>
        </w:rPr>
        <w:t>Felnis</w:t>
      </w:r>
      <w:r w:rsidR="006E5635" w:rsidRPr="00877BA7">
        <w:rPr>
          <w:rFonts w:ascii="Times New Roman" w:hAnsi="Times New Roman"/>
        </w:rPr>
        <w:t xml:space="preserve">. A bunch of </w:t>
      </w:r>
      <w:r w:rsidR="000034C6" w:rsidRPr="00877BA7">
        <w:rPr>
          <w:rFonts w:ascii="Times New Roman" w:hAnsi="Times New Roman"/>
        </w:rPr>
        <w:t>Felnis</w:t>
      </w:r>
      <w:r w:rsidR="006E5635" w:rsidRPr="00877BA7">
        <w:rPr>
          <w:rFonts w:ascii="Times New Roman" w:hAnsi="Times New Roman"/>
        </w:rPr>
        <w:t>s.</w:t>
      </w:r>
    </w:p>
    <w:p w:rsidR="00E3689D" w:rsidRPr="00877BA7" w:rsidRDefault="00E3689D" w:rsidP="003F5774">
      <w:pPr>
        <w:spacing w:after="0"/>
        <w:rPr>
          <w:rFonts w:ascii="Times New Roman" w:hAnsi="Times New Roman"/>
        </w:rPr>
      </w:pPr>
    </w:p>
    <w:p w:rsidR="008818CB" w:rsidRPr="00877BA7" w:rsidRDefault="00E3689D" w:rsidP="003F5774">
      <w:pPr>
        <w:spacing w:after="0"/>
        <w:rPr>
          <w:rFonts w:ascii="Times New Roman" w:hAnsi="Times New Roman"/>
        </w:rPr>
      </w:pPr>
      <w:r w:rsidRPr="00877BA7">
        <w:rPr>
          <w:rFonts w:ascii="Times New Roman" w:hAnsi="Times New Roman"/>
        </w:rPr>
        <w:t>(</w:t>
      </w:r>
      <w:r w:rsidR="000034C6" w:rsidRPr="00877BA7">
        <w:rPr>
          <w:rFonts w:ascii="Times New Roman" w:hAnsi="Times New Roman"/>
        </w:rPr>
        <w:t>Felnis</w:t>
      </w:r>
      <w:r w:rsidR="008818CB" w:rsidRPr="00877BA7">
        <w:rPr>
          <w:rFonts w:ascii="Times New Roman" w:hAnsi="Times New Roman"/>
        </w:rPr>
        <w:t xml:space="preserve"> laser</w:t>
      </w:r>
      <w:r w:rsidR="00A127FC" w:rsidRPr="00877BA7">
        <w:rPr>
          <w:rFonts w:ascii="Times New Roman" w:hAnsi="Times New Roman"/>
        </w:rPr>
        <w:t>s</w:t>
      </w:r>
      <w:r w:rsidR="008818CB" w:rsidRPr="00877BA7">
        <w:rPr>
          <w:rFonts w:ascii="Times New Roman" w:hAnsi="Times New Roman"/>
        </w:rPr>
        <w:t xml:space="preserve"> shoot down the drones</w:t>
      </w:r>
      <w:r w:rsidRPr="00877BA7">
        <w:rPr>
          <w:rFonts w:ascii="Times New Roman" w:hAnsi="Times New Roman"/>
        </w:rPr>
        <w:t>.</w:t>
      </w:r>
      <w:r w:rsidR="008818CB" w:rsidRPr="00877BA7">
        <w:rPr>
          <w:rFonts w:ascii="Times New Roman" w:hAnsi="Times New Roman"/>
        </w:rPr>
        <w:t>)</w:t>
      </w:r>
    </w:p>
    <w:p w:rsidR="008818CB" w:rsidRPr="00877BA7" w:rsidRDefault="008818CB" w:rsidP="003F5774">
      <w:pPr>
        <w:spacing w:after="0"/>
        <w:rPr>
          <w:rFonts w:ascii="Times New Roman" w:hAnsi="Times New Roman"/>
        </w:rPr>
      </w:pPr>
    </w:p>
    <w:p w:rsidR="008818CB" w:rsidRPr="00877BA7" w:rsidRDefault="008818CB" w:rsidP="003F5774">
      <w:pPr>
        <w:spacing w:after="0"/>
        <w:rPr>
          <w:rFonts w:ascii="Times New Roman" w:hAnsi="Times New Roman"/>
        </w:rPr>
      </w:pPr>
      <w:r w:rsidRPr="00877BA7">
        <w:rPr>
          <w:rFonts w:ascii="Times New Roman" w:hAnsi="Times New Roman"/>
        </w:rPr>
        <w:t>Augustus: The drones are gone.</w:t>
      </w:r>
    </w:p>
    <w:p w:rsidR="008818CB" w:rsidRPr="00877BA7" w:rsidRDefault="008818CB" w:rsidP="003F5774">
      <w:pPr>
        <w:spacing w:after="0"/>
        <w:rPr>
          <w:rFonts w:ascii="Times New Roman" w:hAnsi="Times New Roman"/>
        </w:rPr>
      </w:pPr>
    </w:p>
    <w:p w:rsidR="008818CB" w:rsidRPr="00877BA7" w:rsidRDefault="008818CB" w:rsidP="003F5774">
      <w:pPr>
        <w:spacing w:after="0"/>
        <w:rPr>
          <w:rFonts w:ascii="Times New Roman" w:hAnsi="Times New Roman"/>
        </w:rPr>
      </w:pPr>
      <w:r w:rsidRPr="00877BA7">
        <w:rPr>
          <w:rFonts w:ascii="Times New Roman" w:hAnsi="Times New Roman"/>
        </w:rPr>
        <w:t xml:space="preserve">The player is now introduced to </w:t>
      </w:r>
      <w:r w:rsidR="00574B41">
        <w:rPr>
          <w:rFonts w:ascii="Times New Roman" w:hAnsi="Times New Roman"/>
        </w:rPr>
        <w:t>Neo</w:t>
      </w:r>
      <w:r w:rsidR="00A127FC" w:rsidRPr="00877BA7">
        <w:rPr>
          <w:rFonts w:ascii="Times New Roman" w:hAnsi="Times New Roman"/>
        </w:rPr>
        <w:t xml:space="preserve"> V</w:t>
      </w:r>
      <w:r w:rsidRPr="00877BA7">
        <w:rPr>
          <w:rFonts w:ascii="Times New Roman" w:hAnsi="Times New Roman"/>
        </w:rPr>
        <w:t>.</w:t>
      </w:r>
    </w:p>
    <w:p w:rsidR="008818CB" w:rsidRPr="00877BA7" w:rsidRDefault="008818CB" w:rsidP="003F5774">
      <w:pPr>
        <w:spacing w:after="0"/>
        <w:rPr>
          <w:rFonts w:ascii="Times New Roman" w:hAnsi="Times New Roman"/>
        </w:rPr>
      </w:pPr>
    </w:p>
    <w:p w:rsidR="008818CB" w:rsidRPr="00877BA7" w:rsidRDefault="00574B41" w:rsidP="003F5774">
      <w:pPr>
        <w:spacing w:after="0"/>
        <w:rPr>
          <w:rFonts w:ascii="Times New Roman" w:hAnsi="Times New Roman"/>
        </w:rPr>
      </w:pPr>
      <w:r>
        <w:rPr>
          <w:rFonts w:ascii="Times New Roman" w:hAnsi="Times New Roman"/>
        </w:rPr>
        <w:t>Neo</w:t>
      </w:r>
      <w:r w:rsidR="008818CB" w:rsidRPr="00877BA7">
        <w:rPr>
          <w:rFonts w:ascii="Times New Roman" w:hAnsi="Times New Roman"/>
        </w:rPr>
        <w:t xml:space="preserve"> </w:t>
      </w:r>
      <w:r w:rsidR="00A127FC" w:rsidRPr="00877BA7">
        <w:rPr>
          <w:rFonts w:ascii="Times New Roman" w:hAnsi="Times New Roman"/>
        </w:rPr>
        <w:t xml:space="preserve">V </w:t>
      </w:r>
      <w:r w:rsidR="008818CB" w:rsidRPr="00877BA7">
        <w:rPr>
          <w:rFonts w:ascii="Times New Roman" w:hAnsi="Times New Roman"/>
        </w:rPr>
        <w:t xml:space="preserve">introduction: </w:t>
      </w:r>
      <w:r>
        <w:rPr>
          <w:rFonts w:ascii="Times New Roman" w:hAnsi="Times New Roman"/>
        </w:rPr>
        <w:t>Neo</w:t>
      </w:r>
      <w:r w:rsidR="00A127FC" w:rsidRPr="00877BA7">
        <w:rPr>
          <w:rFonts w:ascii="Times New Roman" w:hAnsi="Times New Roman"/>
        </w:rPr>
        <w:t xml:space="preserve"> V</w:t>
      </w:r>
      <w:r w:rsidR="008818CB" w:rsidRPr="00877BA7">
        <w:rPr>
          <w:rFonts w:ascii="Times New Roman" w:hAnsi="Times New Roman"/>
        </w:rPr>
        <w:t xml:space="preserve"> and his people used to live in harmony with the </w:t>
      </w:r>
      <w:r w:rsidR="00060196" w:rsidRPr="00877BA7">
        <w:rPr>
          <w:rFonts w:ascii="Times New Roman" w:hAnsi="Times New Roman"/>
        </w:rPr>
        <w:t>Reditus</w:t>
      </w:r>
      <w:r w:rsidR="005D2856" w:rsidRPr="00877BA7">
        <w:rPr>
          <w:rFonts w:ascii="Times New Roman" w:hAnsi="Times New Roman"/>
        </w:rPr>
        <w:t xml:space="preserve"> </w:t>
      </w:r>
      <w:r w:rsidR="008818CB" w:rsidRPr="00877BA7">
        <w:rPr>
          <w:rFonts w:ascii="Times New Roman" w:hAnsi="Times New Roman"/>
        </w:rPr>
        <w:t xml:space="preserve">in </w:t>
      </w:r>
      <w:r w:rsidR="00AF1FEF" w:rsidRPr="00877BA7">
        <w:rPr>
          <w:rFonts w:ascii="Times New Roman" w:hAnsi="Times New Roman"/>
        </w:rPr>
        <w:t>Ehsran</w:t>
      </w:r>
      <w:r w:rsidR="008818CB" w:rsidRPr="00877BA7">
        <w:rPr>
          <w:rFonts w:ascii="Times New Roman" w:hAnsi="Times New Roman"/>
        </w:rPr>
        <w:t xml:space="preserve">. Over time the </w:t>
      </w:r>
      <w:r w:rsidR="00060196" w:rsidRPr="00877BA7">
        <w:rPr>
          <w:rFonts w:ascii="Times New Roman" w:hAnsi="Times New Roman"/>
        </w:rPr>
        <w:t>Reditus</w:t>
      </w:r>
      <w:r w:rsidR="005D2856" w:rsidRPr="00877BA7">
        <w:rPr>
          <w:rFonts w:ascii="Times New Roman" w:hAnsi="Times New Roman"/>
        </w:rPr>
        <w:t xml:space="preserve"> </w:t>
      </w:r>
      <w:r w:rsidR="008818CB" w:rsidRPr="00877BA7">
        <w:rPr>
          <w:rFonts w:ascii="Times New Roman" w:hAnsi="Times New Roman"/>
        </w:rPr>
        <w:t xml:space="preserve">developed a taste for </w:t>
      </w:r>
      <w:r w:rsidR="000034C6" w:rsidRPr="00877BA7">
        <w:rPr>
          <w:rFonts w:ascii="Times New Roman" w:hAnsi="Times New Roman"/>
        </w:rPr>
        <w:t>Felnis</w:t>
      </w:r>
      <w:r w:rsidR="008818CB" w:rsidRPr="00877BA7">
        <w:rPr>
          <w:rFonts w:ascii="Times New Roman" w:hAnsi="Times New Roman"/>
        </w:rPr>
        <w:t xml:space="preserve">. </w:t>
      </w:r>
      <w:r>
        <w:rPr>
          <w:rFonts w:ascii="Times New Roman" w:hAnsi="Times New Roman"/>
        </w:rPr>
        <w:t>Neo</w:t>
      </w:r>
      <w:r w:rsidR="00A127FC" w:rsidRPr="00877BA7">
        <w:rPr>
          <w:rFonts w:ascii="Times New Roman" w:hAnsi="Times New Roman"/>
        </w:rPr>
        <w:t xml:space="preserve"> V</w:t>
      </w:r>
      <w:r w:rsidR="008818CB" w:rsidRPr="00877BA7">
        <w:rPr>
          <w:rFonts w:ascii="Times New Roman" w:hAnsi="Times New Roman"/>
        </w:rPr>
        <w:t xml:space="preserve"> and the last few remaining </w:t>
      </w:r>
      <w:r w:rsidR="000034C6" w:rsidRPr="00877BA7">
        <w:rPr>
          <w:rFonts w:ascii="Times New Roman" w:hAnsi="Times New Roman"/>
        </w:rPr>
        <w:t>Felnis</w:t>
      </w:r>
      <w:r w:rsidR="008818CB" w:rsidRPr="00877BA7">
        <w:rPr>
          <w:rFonts w:ascii="Times New Roman" w:hAnsi="Times New Roman"/>
        </w:rPr>
        <w:t xml:space="preserve">s fled to the </w:t>
      </w:r>
      <w:r w:rsidR="007F78F4" w:rsidRPr="00877BA7">
        <w:rPr>
          <w:rFonts w:ascii="Times New Roman" w:hAnsi="Times New Roman"/>
        </w:rPr>
        <w:t>Heremus</w:t>
      </w:r>
      <w:r w:rsidR="008818CB" w:rsidRPr="00877BA7">
        <w:rPr>
          <w:rFonts w:ascii="Times New Roman" w:hAnsi="Times New Roman"/>
        </w:rPr>
        <w:t xml:space="preserve"> knowing that they would be safe from </w:t>
      </w:r>
      <w:r w:rsidR="004E44FD" w:rsidRPr="00877BA7">
        <w:rPr>
          <w:rFonts w:ascii="Times New Roman" w:hAnsi="Times New Roman"/>
        </w:rPr>
        <w:t>Reditus</w:t>
      </w:r>
      <w:r w:rsidR="008818CB" w:rsidRPr="00877BA7">
        <w:rPr>
          <w:rFonts w:ascii="Times New Roman" w:hAnsi="Times New Roman"/>
        </w:rPr>
        <w:t xml:space="preserve"> hunters, but live at the mercy of the </w:t>
      </w:r>
      <w:r w:rsidR="007F78F4" w:rsidRPr="00877BA7">
        <w:rPr>
          <w:rFonts w:ascii="Times New Roman" w:hAnsi="Times New Roman"/>
        </w:rPr>
        <w:t>Heremus</w:t>
      </w:r>
      <w:r w:rsidR="00EC45E1" w:rsidRPr="00877BA7">
        <w:rPr>
          <w:rFonts w:ascii="Times New Roman" w:hAnsi="Times New Roman"/>
        </w:rPr>
        <w:t xml:space="preserve">. </w:t>
      </w:r>
      <w:r>
        <w:rPr>
          <w:rFonts w:ascii="Times New Roman" w:hAnsi="Times New Roman"/>
        </w:rPr>
        <w:t>Neo</w:t>
      </w:r>
      <w:r w:rsidR="00EC45E1" w:rsidRPr="00877BA7">
        <w:rPr>
          <w:rFonts w:ascii="Times New Roman" w:hAnsi="Times New Roman"/>
        </w:rPr>
        <w:t xml:space="preserve"> </w:t>
      </w:r>
      <w:r w:rsidR="00A127FC" w:rsidRPr="00877BA7">
        <w:rPr>
          <w:rFonts w:ascii="Times New Roman" w:hAnsi="Times New Roman"/>
        </w:rPr>
        <w:t xml:space="preserve">V </w:t>
      </w:r>
      <w:r w:rsidR="00EC45E1" w:rsidRPr="00877BA7">
        <w:rPr>
          <w:rFonts w:ascii="Times New Roman" w:hAnsi="Times New Roman"/>
        </w:rPr>
        <w:t xml:space="preserve">and his ragtag band of </w:t>
      </w:r>
      <w:r w:rsidR="000034C6" w:rsidRPr="00877BA7">
        <w:rPr>
          <w:rFonts w:ascii="Times New Roman" w:hAnsi="Times New Roman"/>
        </w:rPr>
        <w:t>Felnis</w:t>
      </w:r>
      <w:r w:rsidR="00EC45E1" w:rsidRPr="00877BA7">
        <w:rPr>
          <w:rFonts w:ascii="Times New Roman" w:hAnsi="Times New Roman"/>
        </w:rPr>
        <w:t xml:space="preserve">s sympathize with the </w:t>
      </w:r>
      <w:r w:rsidR="001407A4" w:rsidRPr="00877BA7">
        <w:rPr>
          <w:rFonts w:ascii="Times New Roman" w:hAnsi="Times New Roman"/>
        </w:rPr>
        <w:t>Rediit</w:t>
      </w:r>
      <w:r w:rsidR="00EC45E1" w:rsidRPr="00877BA7">
        <w:rPr>
          <w:rFonts w:ascii="Times New Roman" w:hAnsi="Times New Roman"/>
        </w:rPr>
        <w:t>s because they also know what it is to live as outcasts.</w:t>
      </w:r>
    </w:p>
    <w:p w:rsidR="00EC45E1" w:rsidRPr="00877BA7" w:rsidRDefault="00EC45E1" w:rsidP="003F5774">
      <w:pPr>
        <w:spacing w:after="0"/>
        <w:rPr>
          <w:rFonts w:ascii="Times New Roman" w:hAnsi="Times New Roman"/>
        </w:rPr>
      </w:pPr>
    </w:p>
    <w:p w:rsidR="00EC45E1" w:rsidRPr="00877BA7" w:rsidRDefault="00EC45E1" w:rsidP="00EC45E1">
      <w:pPr>
        <w:spacing w:after="0"/>
        <w:rPr>
          <w:rFonts w:ascii="Times New Roman" w:hAnsi="Times New Roman"/>
        </w:rPr>
      </w:pPr>
      <w:r w:rsidRPr="00877BA7">
        <w:rPr>
          <w:rFonts w:ascii="Times New Roman" w:hAnsi="Times New Roman"/>
        </w:rPr>
        <w:t>Augustus: Thank you so much for helping us. My boy is wounded. He needs help immediately.</w:t>
      </w:r>
    </w:p>
    <w:p w:rsidR="00EC45E1" w:rsidRPr="00877BA7" w:rsidRDefault="00EC45E1" w:rsidP="00EC45E1">
      <w:pPr>
        <w:spacing w:after="0"/>
        <w:rPr>
          <w:rFonts w:ascii="Times New Roman" w:hAnsi="Times New Roman"/>
        </w:rPr>
      </w:pPr>
    </w:p>
    <w:p w:rsidR="00EC45E1" w:rsidRPr="00877BA7" w:rsidRDefault="00574B41" w:rsidP="00EC45E1">
      <w:pPr>
        <w:spacing w:after="0"/>
        <w:rPr>
          <w:rFonts w:ascii="Times New Roman" w:hAnsi="Times New Roman"/>
        </w:rPr>
      </w:pPr>
      <w:r>
        <w:rPr>
          <w:rFonts w:ascii="Times New Roman" w:hAnsi="Times New Roman"/>
        </w:rPr>
        <w:t>Neo</w:t>
      </w:r>
      <w:r w:rsidR="00A127FC" w:rsidRPr="00877BA7">
        <w:rPr>
          <w:rFonts w:ascii="Times New Roman" w:hAnsi="Times New Roman"/>
        </w:rPr>
        <w:t xml:space="preserve"> V</w:t>
      </w:r>
      <w:r w:rsidR="00EC45E1" w:rsidRPr="00877BA7">
        <w:rPr>
          <w:rFonts w:ascii="Times New Roman" w:hAnsi="Times New Roman"/>
        </w:rPr>
        <w:t xml:space="preserve">: </w:t>
      </w:r>
      <w:r w:rsidR="005D3A28">
        <w:rPr>
          <w:rFonts w:ascii="Times New Roman" w:hAnsi="Times New Roman"/>
        </w:rPr>
        <w:t>Po!</w:t>
      </w:r>
      <w:r w:rsidR="00EC45E1" w:rsidRPr="00877BA7">
        <w:rPr>
          <w:rFonts w:ascii="Times New Roman" w:hAnsi="Times New Roman"/>
        </w:rPr>
        <w:t xml:space="preserve"> </w:t>
      </w:r>
      <w:r w:rsidR="005D3A28">
        <w:rPr>
          <w:rFonts w:ascii="Times New Roman" w:hAnsi="Times New Roman"/>
        </w:rPr>
        <w:t>Po!</w:t>
      </w:r>
    </w:p>
    <w:p w:rsidR="00EC45E1" w:rsidRPr="00877BA7" w:rsidRDefault="00EC45E1" w:rsidP="00EC45E1">
      <w:pPr>
        <w:spacing w:after="0"/>
        <w:rPr>
          <w:rFonts w:ascii="Times New Roman" w:hAnsi="Times New Roman"/>
        </w:rPr>
      </w:pPr>
    </w:p>
    <w:p w:rsidR="00EC45E1" w:rsidRPr="00877BA7" w:rsidRDefault="00EC45E1" w:rsidP="00EC45E1">
      <w:pPr>
        <w:spacing w:after="0"/>
        <w:rPr>
          <w:rFonts w:ascii="Times New Roman" w:hAnsi="Times New Roman"/>
        </w:rPr>
      </w:pPr>
      <w:r w:rsidRPr="00877BA7">
        <w:rPr>
          <w:rFonts w:ascii="Times New Roman" w:hAnsi="Times New Roman"/>
        </w:rPr>
        <w:t>Augustus: Does that mean we're going now??</w:t>
      </w:r>
    </w:p>
    <w:p w:rsidR="002A0A2A" w:rsidRPr="00877BA7" w:rsidRDefault="002A0A2A" w:rsidP="00EC45E1">
      <w:pPr>
        <w:spacing w:after="0"/>
        <w:rPr>
          <w:rFonts w:ascii="Times New Roman" w:hAnsi="Times New Roman"/>
        </w:rPr>
      </w:pPr>
    </w:p>
    <w:p w:rsidR="002A0A2A" w:rsidRPr="00877BA7" w:rsidRDefault="002A0A2A" w:rsidP="00EC45E1">
      <w:pPr>
        <w:spacing w:after="0"/>
        <w:rPr>
          <w:rFonts w:ascii="Times New Roman" w:hAnsi="Times New Roman"/>
        </w:rPr>
      </w:pPr>
      <w:r w:rsidRPr="00877BA7">
        <w:rPr>
          <w:rFonts w:ascii="Times New Roman" w:hAnsi="Times New Roman"/>
        </w:rPr>
        <w:t xml:space="preserve">Suddenly the </w:t>
      </w:r>
      <w:r w:rsidR="000034C6" w:rsidRPr="00877BA7">
        <w:rPr>
          <w:rFonts w:ascii="Times New Roman" w:hAnsi="Times New Roman"/>
        </w:rPr>
        <w:t>Felnis</w:t>
      </w:r>
      <w:r w:rsidRPr="00877BA7">
        <w:rPr>
          <w:rFonts w:ascii="Times New Roman" w:hAnsi="Times New Roman"/>
        </w:rPr>
        <w:t xml:space="preserve"> group is alerted by the presence of an army.</w:t>
      </w:r>
    </w:p>
    <w:p w:rsidR="00EC45E1" w:rsidRPr="00877BA7" w:rsidRDefault="00EC45E1" w:rsidP="00EC45E1">
      <w:pPr>
        <w:spacing w:after="0"/>
        <w:rPr>
          <w:rFonts w:ascii="Times New Roman" w:hAnsi="Times New Roman"/>
        </w:rPr>
      </w:pPr>
    </w:p>
    <w:p w:rsidR="002A0A2A" w:rsidRPr="00877BA7" w:rsidRDefault="007F78F4" w:rsidP="00EC45E1">
      <w:pPr>
        <w:spacing w:after="0"/>
        <w:rPr>
          <w:rFonts w:ascii="Times New Roman" w:hAnsi="Times New Roman"/>
        </w:rPr>
      </w:pPr>
      <w:r w:rsidRPr="00877BA7">
        <w:rPr>
          <w:rFonts w:ascii="Times New Roman" w:hAnsi="Times New Roman"/>
        </w:rPr>
        <w:t>Heremus</w:t>
      </w:r>
      <w:r w:rsidR="00EC45E1" w:rsidRPr="00877BA7">
        <w:rPr>
          <w:rFonts w:ascii="Times New Roman" w:hAnsi="Times New Roman"/>
        </w:rPr>
        <w:t xml:space="preserve"> A.I.: Directive 3: Capture incapacitated subject for neural implantation. Directive 4: </w:t>
      </w:r>
      <w:r w:rsidR="002A0A2A" w:rsidRPr="00877BA7">
        <w:rPr>
          <w:rFonts w:ascii="Times New Roman" w:hAnsi="Times New Roman"/>
        </w:rPr>
        <w:t>I</w:t>
      </w:r>
      <w:r w:rsidR="00EC45E1" w:rsidRPr="00877BA7">
        <w:rPr>
          <w:rFonts w:ascii="Times New Roman" w:hAnsi="Times New Roman"/>
        </w:rPr>
        <w:t>ncapacitate other subjects for neural implantation.</w:t>
      </w:r>
    </w:p>
    <w:p w:rsidR="002A0A2A" w:rsidRPr="00877BA7" w:rsidRDefault="002A0A2A" w:rsidP="00EC45E1">
      <w:pPr>
        <w:spacing w:after="0"/>
        <w:rPr>
          <w:rFonts w:ascii="Times New Roman" w:hAnsi="Times New Roman"/>
        </w:rPr>
      </w:pPr>
    </w:p>
    <w:p w:rsidR="00EC45E1" w:rsidRPr="00877BA7" w:rsidRDefault="002A0A2A" w:rsidP="002A0A2A">
      <w:pPr>
        <w:spacing w:after="0"/>
        <w:rPr>
          <w:rFonts w:ascii="Times New Roman" w:hAnsi="Times New Roman"/>
        </w:rPr>
      </w:pPr>
      <w:r w:rsidRPr="00877BA7">
        <w:rPr>
          <w:rFonts w:ascii="Times New Roman" w:hAnsi="Times New Roman"/>
        </w:rPr>
        <w:t xml:space="preserve">Augustus: So, the legends are true. For years people spoke of a robot </w:t>
      </w:r>
      <w:r w:rsidR="00EE797C" w:rsidRPr="00877BA7">
        <w:rPr>
          <w:rFonts w:ascii="Times New Roman" w:hAnsi="Times New Roman"/>
        </w:rPr>
        <w:t>that</w:t>
      </w:r>
      <w:r w:rsidRPr="00877BA7">
        <w:rPr>
          <w:rFonts w:ascii="Times New Roman" w:hAnsi="Times New Roman"/>
        </w:rPr>
        <w:t xml:space="preserve"> controlled the beasts and drones of the </w:t>
      </w:r>
      <w:r w:rsidR="007F78F4" w:rsidRPr="00877BA7">
        <w:rPr>
          <w:rFonts w:ascii="Times New Roman" w:hAnsi="Times New Roman"/>
        </w:rPr>
        <w:t>Heremus</w:t>
      </w:r>
      <w:r w:rsidRPr="00877BA7">
        <w:rPr>
          <w:rFonts w:ascii="Times New Roman" w:hAnsi="Times New Roman"/>
        </w:rPr>
        <w:t xml:space="preserve">, but no one ever made it back alive to confirm the legend. How many </w:t>
      </w:r>
      <w:r w:rsidR="001407A4" w:rsidRPr="00877BA7">
        <w:rPr>
          <w:rFonts w:ascii="Times New Roman" w:hAnsi="Times New Roman"/>
        </w:rPr>
        <w:t>Rediit</w:t>
      </w:r>
      <w:r w:rsidRPr="00877BA7">
        <w:rPr>
          <w:rFonts w:ascii="Times New Roman" w:hAnsi="Times New Roman"/>
        </w:rPr>
        <w:t>s are under its control also? Today it's tyranny ends. NO LONGER WILL YOU SUBJUGATE MY PEOPLE!</w:t>
      </w:r>
    </w:p>
    <w:p w:rsidR="002A0A2A" w:rsidRPr="00877BA7" w:rsidRDefault="002A0A2A" w:rsidP="002A0A2A">
      <w:pPr>
        <w:spacing w:after="0"/>
        <w:rPr>
          <w:rFonts w:ascii="Times New Roman" w:hAnsi="Times New Roman"/>
        </w:rPr>
      </w:pPr>
    </w:p>
    <w:p w:rsidR="00CA337A" w:rsidRPr="00877BA7" w:rsidRDefault="002A0A2A" w:rsidP="002A0A2A">
      <w:pPr>
        <w:spacing w:after="0"/>
        <w:rPr>
          <w:rFonts w:ascii="Times New Roman" w:hAnsi="Times New Roman"/>
        </w:rPr>
      </w:pPr>
      <w:r w:rsidRPr="00877BA7">
        <w:rPr>
          <w:rFonts w:ascii="Times New Roman" w:hAnsi="Times New Roman"/>
        </w:rPr>
        <w:lastRenderedPageBreak/>
        <w:t>Augustus: Will you join this battle and help me destroy this abomination?</w:t>
      </w:r>
    </w:p>
    <w:p w:rsidR="00CA337A" w:rsidRPr="00877BA7" w:rsidRDefault="00CA337A" w:rsidP="002A0A2A">
      <w:pPr>
        <w:spacing w:after="0"/>
        <w:rPr>
          <w:rFonts w:ascii="Times New Roman" w:hAnsi="Times New Roman"/>
        </w:rPr>
      </w:pPr>
    </w:p>
    <w:p w:rsidR="00A127FC" w:rsidRPr="00877BA7" w:rsidRDefault="00574B41" w:rsidP="002A0A2A">
      <w:pPr>
        <w:spacing w:after="0"/>
        <w:rPr>
          <w:rFonts w:ascii="Times New Roman" w:hAnsi="Times New Roman"/>
        </w:rPr>
      </w:pPr>
      <w:r>
        <w:rPr>
          <w:rFonts w:ascii="Times New Roman" w:hAnsi="Times New Roman"/>
        </w:rPr>
        <w:t>Neo</w:t>
      </w:r>
      <w:r w:rsidR="00117440" w:rsidRPr="00877BA7">
        <w:rPr>
          <w:rFonts w:ascii="Times New Roman" w:hAnsi="Times New Roman"/>
        </w:rPr>
        <w:t xml:space="preserve"> V: </w:t>
      </w:r>
      <w:r w:rsidR="005D3A28">
        <w:rPr>
          <w:rFonts w:ascii="Times New Roman" w:hAnsi="Times New Roman"/>
        </w:rPr>
        <w:t>Po!</w:t>
      </w:r>
    </w:p>
    <w:p w:rsidR="00A127FC" w:rsidRPr="00877BA7" w:rsidRDefault="00A127FC" w:rsidP="002A0A2A">
      <w:pPr>
        <w:spacing w:after="0"/>
        <w:rPr>
          <w:rFonts w:ascii="Times New Roman" w:hAnsi="Times New Roman"/>
        </w:rPr>
      </w:pPr>
    </w:p>
    <w:p w:rsidR="00EA1D92" w:rsidRPr="00877BA7" w:rsidRDefault="00EA1D92" w:rsidP="002A0A2A">
      <w:pPr>
        <w:spacing w:after="0"/>
        <w:rPr>
          <w:rFonts w:ascii="Times New Roman" w:hAnsi="Times New Roman"/>
        </w:rPr>
      </w:pPr>
      <w:r w:rsidRPr="00877BA7">
        <w:rPr>
          <w:rFonts w:ascii="Times New Roman" w:hAnsi="Times New Roman"/>
        </w:rPr>
        <w:t>Augustus while fighting comes across two humans who have been implanted.</w:t>
      </w:r>
    </w:p>
    <w:p w:rsidR="00EA1D92" w:rsidRPr="00877BA7" w:rsidRDefault="00EA1D92" w:rsidP="002A0A2A">
      <w:pPr>
        <w:spacing w:after="0"/>
        <w:rPr>
          <w:rFonts w:ascii="Times New Roman" w:hAnsi="Times New Roman"/>
        </w:rPr>
      </w:pPr>
    </w:p>
    <w:p w:rsidR="00EA1D92" w:rsidRPr="00877BA7" w:rsidRDefault="00EA1D92" w:rsidP="002A0A2A">
      <w:pPr>
        <w:spacing w:after="0"/>
        <w:rPr>
          <w:rFonts w:ascii="Times New Roman" w:hAnsi="Times New Roman"/>
        </w:rPr>
      </w:pPr>
      <w:r w:rsidRPr="00877BA7">
        <w:rPr>
          <w:rFonts w:ascii="Times New Roman" w:hAnsi="Times New Roman"/>
        </w:rPr>
        <w:t>Implanted Human: Come and join us. Ignorance is bliss when you</w:t>
      </w:r>
      <w:r w:rsidR="00117440" w:rsidRPr="00877BA7">
        <w:rPr>
          <w:rFonts w:ascii="Times New Roman" w:hAnsi="Times New Roman"/>
        </w:rPr>
        <w:t xml:space="preserve"> are part of the N</w:t>
      </w:r>
      <w:r w:rsidRPr="00877BA7">
        <w:rPr>
          <w:rFonts w:ascii="Times New Roman" w:hAnsi="Times New Roman"/>
        </w:rPr>
        <w:t>exus.</w:t>
      </w:r>
    </w:p>
    <w:p w:rsidR="00EA1D92" w:rsidRPr="00877BA7" w:rsidRDefault="00EA1D92" w:rsidP="002A0A2A">
      <w:pPr>
        <w:spacing w:after="0"/>
        <w:rPr>
          <w:rFonts w:ascii="Times New Roman" w:hAnsi="Times New Roman"/>
        </w:rPr>
      </w:pPr>
    </w:p>
    <w:p w:rsidR="002A0A2A" w:rsidRPr="00877BA7" w:rsidRDefault="00EA1D92" w:rsidP="002A0A2A">
      <w:pPr>
        <w:spacing w:after="0"/>
        <w:rPr>
          <w:rFonts w:ascii="Times New Roman" w:hAnsi="Times New Roman"/>
        </w:rPr>
      </w:pPr>
      <w:r w:rsidRPr="00877BA7">
        <w:rPr>
          <w:rFonts w:ascii="Times New Roman" w:hAnsi="Times New Roman"/>
        </w:rPr>
        <w:t xml:space="preserve">Implanted </w:t>
      </w:r>
      <w:r w:rsidR="001407A4" w:rsidRPr="00877BA7">
        <w:rPr>
          <w:rFonts w:ascii="Times New Roman" w:hAnsi="Times New Roman"/>
        </w:rPr>
        <w:t>Rediit</w:t>
      </w:r>
      <w:r w:rsidRPr="00877BA7">
        <w:rPr>
          <w:rFonts w:ascii="Times New Roman" w:hAnsi="Times New Roman"/>
        </w:rPr>
        <w:t xml:space="preserve">: </w:t>
      </w:r>
      <w:r w:rsidR="004C63A6" w:rsidRPr="00877BA7">
        <w:rPr>
          <w:rFonts w:ascii="Times New Roman" w:hAnsi="Times New Roman"/>
        </w:rPr>
        <w:t>Corydon Deus</w:t>
      </w:r>
      <w:r w:rsidR="00117440" w:rsidRPr="00877BA7">
        <w:rPr>
          <w:rFonts w:ascii="Times New Roman" w:hAnsi="Times New Roman"/>
        </w:rPr>
        <w:t xml:space="preserve"> does not exist. Only the N</w:t>
      </w:r>
      <w:r w:rsidRPr="00877BA7">
        <w:rPr>
          <w:rFonts w:ascii="Times New Roman" w:hAnsi="Times New Roman"/>
        </w:rPr>
        <w:t>exus exists and we are to do its bidding.</w:t>
      </w:r>
    </w:p>
    <w:p w:rsidR="008818CB" w:rsidRPr="00877BA7" w:rsidRDefault="008818CB" w:rsidP="003F5774">
      <w:pPr>
        <w:spacing w:after="0"/>
        <w:rPr>
          <w:rFonts w:ascii="Times New Roman" w:hAnsi="Times New Roman"/>
        </w:rPr>
      </w:pPr>
    </w:p>
    <w:p w:rsidR="00E3689D" w:rsidRPr="00877BA7" w:rsidRDefault="00E3689D" w:rsidP="003F5774">
      <w:pPr>
        <w:spacing w:after="0"/>
        <w:rPr>
          <w:rFonts w:ascii="Times New Roman" w:hAnsi="Times New Roman"/>
        </w:rPr>
      </w:pPr>
      <w:r w:rsidRPr="00877BA7">
        <w:rPr>
          <w:rFonts w:ascii="Times New Roman" w:hAnsi="Times New Roman"/>
        </w:rPr>
        <w:t xml:space="preserve">A group of </w:t>
      </w:r>
      <w:r w:rsidR="007F78F4" w:rsidRPr="00877BA7">
        <w:rPr>
          <w:rFonts w:ascii="Times New Roman" w:hAnsi="Times New Roman"/>
        </w:rPr>
        <w:t>Heremus</w:t>
      </w:r>
      <w:r w:rsidRPr="00877BA7">
        <w:rPr>
          <w:rFonts w:ascii="Times New Roman" w:hAnsi="Times New Roman"/>
        </w:rPr>
        <w:t xml:space="preserve"> </w:t>
      </w:r>
      <w:r w:rsidR="000034C6" w:rsidRPr="00877BA7">
        <w:rPr>
          <w:rFonts w:ascii="Times New Roman" w:hAnsi="Times New Roman"/>
        </w:rPr>
        <w:t>Felnis</w:t>
      </w:r>
      <w:r w:rsidRPr="00877BA7">
        <w:rPr>
          <w:rFonts w:ascii="Times New Roman" w:hAnsi="Times New Roman"/>
        </w:rPr>
        <w:t>s joins in the battle to try to save the party.  A multiparty battle ensues</w:t>
      </w:r>
      <w:r w:rsidR="002E3CFD" w:rsidRPr="00877BA7">
        <w:rPr>
          <w:rFonts w:ascii="Times New Roman" w:hAnsi="Times New Roman"/>
        </w:rPr>
        <w:t xml:space="preserve"> with 3 groups attempting to defend </w:t>
      </w:r>
      <w:r w:rsidR="00681445" w:rsidRPr="00877BA7">
        <w:rPr>
          <w:rFonts w:ascii="Times New Roman" w:hAnsi="Times New Roman"/>
        </w:rPr>
        <w:t>Caeser</w:t>
      </w:r>
      <w:r w:rsidR="002E3CFD" w:rsidRPr="00877BA7">
        <w:rPr>
          <w:rFonts w:ascii="Times New Roman" w:hAnsi="Times New Roman"/>
        </w:rPr>
        <w:t xml:space="preserve"> from the onslaught.  If the groups of enemies reaches wounded </w:t>
      </w:r>
      <w:r w:rsidR="00681445" w:rsidRPr="00877BA7">
        <w:rPr>
          <w:rFonts w:ascii="Times New Roman" w:hAnsi="Times New Roman"/>
        </w:rPr>
        <w:t>Caeser</w:t>
      </w:r>
      <w:r w:rsidR="002E3CFD" w:rsidRPr="00877BA7">
        <w:rPr>
          <w:rFonts w:ascii="Times New Roman" w:hAnsi="Times New Roman"/>
        </w:rPr>
        <w:t xml:space="preserve"> then the battle is loss.  This battle in design will be reminiscent of FF6 group battles</w:t>
      </w:r>
      <w:r w:rsidRPr="00877BA7">
        <w:rPr>
          <w:rFonts w:ascii="Times New Roman" w:hAnsi="Times New Roman"/>
        </w:rPr>
        <w:t>)</w:t>
      </w:r>
      <w:r w:rsidR="002E3CFD" w:rsidRPr="00877BA7">
        <w:rPr>
          <w:rFonts w:ascii="Times New Roman" w:hAnsi="Times New Roman"/>
        </w:rPr>
        <w:t>.</w:t>
      </w:r>
    </w:p>
    <w:p w:rsidR="002E3CFD" w:rsidRPr="00877BA7" w:rsidRDefault="002E3CFD" w:rsidP="003F5774">
      <w:pPr>
        <w:spacing w:after="0"/>
        <w:rPr>
          <w:rFonts w:ascii="Times New Roman" w:hAnsi="Times New Roman"/>
        </w:rPr>
      </w:pPr>
    </w:p>
    <w:p w:rsidR="002E3CFD" w:rsidRPr="00877BA7" w:rsidRDefault="002E3CFD" w:rsidP="003F5774">
      <w:pPr>
        <w:spacing w:after="0"/>
        <w:rPr>
          <w:rFonts w:ascii="Times New Roman" w:hAnsi="Times New Roman"/>
        </w:rPr>
      </w:pPr>
      <w:r w:rsidRPr="00877BA7">
        <w:rPr>
          <w:rFonts w:ascii="Times New Roman" w:hAnsi="Times New Roman"/>
        </w:rPr>
        <w:t xml:space="preserve">The enemies you will fight will be effective mixtures of all enemies the player has previously fought.  After the smaller groups of enemies are defeated there remains a boss for you to fight.  </w:t>
      </w:r>
    </w:p>
    <w:p w:rsidR="002E3CFD" w:rsidRPr="00877BA7" w:rsidRDefault="002E3CFD" w:rsidP="003F5774">
      <w:pPr>
        <w:spacing w:after="0"/>
        <w:rPr>
          <w:rFonts w:ascii="Times New Roman" w:hAnsi="Times New Roman"/>
        </w:rPr>
      </w:pPr>
    </w:p>
    <w:p w:rsidR="00775474" w:rsidRPr="00877BA7" w:rsidRDefault="00775474" w:rsidP="00CB407C">
      <w:pPr>
        <w:pStyle w:val="Heading2"/>
        <w:rPr>
          <w:rFonts w:ascii="Times New Roman" w:hAnsi="Times New Roman" w:cs="Times New Roman"/>
        </w:rPr>
      </w:pPr>
      <w:bookmarkStart w:id="43" w:name="_Toc76405219"/>
      <w:r w:rsidRPr="00877BA7">
        <w:rPr>
          <w:rFonts w:ascii="Times New Roman" w:hAnsi="Times New Roman" w:cs="Times New Roman"/>
        </w:rPr>
        <w:t>Neural Master</w:t>
      </w:r>
      <w:bookmarkEnd w:id="43"/>
    </w:p>
    <w:p w:rsidR="00775474" w:rsidRPr="00877BA7" w:rsidRDefault="008D7427" w:rsidP="00775474">
      <w:pPr>
        <w:spacing w:after="0"/>
        <w:rPr>
          <w:rFonts w:ascii="Times New Roman" w:hAnsi="Times New Roman"/>
        </w:rPr>
      </w:pPr>
      <w:r w:rsidRPr="00877BA7">
        <w:rPr>
          <w:rFonts w:ascii="Times New Roman" w:hAnsi="Times New Roman"/>
        </w:rPr>
        <w:t xml:space="preserve">Neural Master guards the </w:t>
      </w:r>
      <w:r w:rsidR="007F78F4" w:rsidRPr="00877BA7">
        <w:rPr>
          <w:rFonts w:ascii="Times New Roman" w:hAnsi="Times New Roman"/>
        </w:rPr>
        <w:t>Heremus</w:t>
      </w:r>
      <w:r w:rsidRPr="00877BA7">
        <w:rPr>
          <w:rFonts w:ascii="Times New Roman" w:hAnsi="Times New Roman"/>
        </w:rPr>
        <w:t xml:space="preserve"> AI. </w:t>
      </w:r>
      <w:r w:rsidR="00775474" w:rsidRPr="00877BA7">
        <w:rPr>
          <w:rFonts w:ascii="Times New Roman" w:hAnsi="Times New Roman"/>
        </w:rPr>
        <w:t>Neural Master is able to immediately revive the shadow assassins who are guarding him. The only way he can be defeated is by knocking back his assassins to the rear row so that you are able to attack him. He attacks with a wind kick which is a powerful kick that attacks your entire party.</w:t>
      </w:r>
    </w:p>
    <w:p w:rsidR="00775474" w:rsidRPr="00877BA7" w:rsidRDefault="00775474" w:rsidP="00775474">
      <w:pPr>
        <w:spacing w:after="0"/>
        <w:rPr>
          <w:rFonts w:ascii="Times New Roman" w:hAnsi="Times New Roman"/>
        </w:rPr>
      </w:pPr>
    </w:p>
    <w:p w:rsidR="00775474" w:rsidRPr="00877BA7" w:rsidRDefault="00775474" w:rsidP="00775474">
      <w:pPr>
        <w:spacing w:after="0"/>
        <w:rPr>
          <w:rFonts w:ascii="Times New Roman" w:hAnsi="Times New Roman"/>
        </w:rPr>
      </w:pPr>
      <w:r w:rsidRPr="00877BA7">
        <w:rPr>
          <w:rFonts w:ascii="Times New Roman" w:hAnsi="Times New Roman"/>
        </w:rPr>
        <w:t>After boss guardian is defeated,</w:t>
      </w:r>
    </w:p>
    <w:p w:rsidR="00775474" w:rsidRPr="00877BA7" w:rsidRDefault="00775474" w:rsidP="00775474">
      <w:pPr>
        <w:spacing w:after="0"/>
        <w:rPr>
          <w:rFonts w:ascii="Times New Roman" w:hAnsi="Times New Roman"/>
        </w:rPr>
      </w:pPr>
    </w:p>
    <w:p w:rsidR="00775474" w:rsidRPr="00877BA7" w:rsidRDefault="007F78F4" w:rsidP="00775474">
      <w:pPr>
        <w:spacing w:after="0"/>
        <w:rPr>
          <w:rFonts w:ascii="Times New Roman" w:hAnsi="Times New Roman"/>
        </w:rPr>
      </w:pPr>
      <w:r w:rsidRPr="00877BA7">
        <w:rPr>
          <w:rFonts w:ascii="Times New Roman" w:hAnsi="Times New Roman"/>
        </w:rPr>
        <w:t>Heremus</w:t>
      </w:r>
      <w:r w:rsidR="00775474" w:rsidRPr="00877BA7">
        <w:rPr>
          <w:rFonts w:ascii="Times New Roman" w:hAnsi="Times New Roman"/>
        </w:rPr>
        <w:t xml:space="preserve"> A.I.:Directive 5: Maintain functionality to further impl</w:t>
      </w:r>
      <w:r w:rsidR="00506A78" w:rsidRPr="00877BA7">
        <w:rPr>
          <w:rFonts w:ascii="Times New Roman" w:hAnsi="Times New Roman"/>
        </w:rPr>
        <w:t>ement neural implement protocol,</w:t>
      </w:r>
      <w:r w:rsidR="00775474" w:rsidRPr="00877BA7">
        <w:rPr>
          <w:rFonts w:ascii="Times New Roman" w:hAnsi="Times New Roman"/>
        </w:rPr>
        <w:t xml:space="preserve"> </w:t>
      </w:r>
      <w:r w:rsidR="00506A78" w:rsidRPr="00877BA7">
        <w:rPr>
          <w:rFonts w:ascii="Times New Roman" w:hAnsi="Times New Roman"/>
        </w:rPr>
        <w:t>w</w:t>
      </w:r>
      <w:r w:rsidR="00775474" w:rsidRPr="00877BA7">
        <w:rPr>
          <w:rFonts w:ascii="Times New Roman" w:hAnsi="Times New Roman"/>
        </w:rPr>
        <w:t>ithdrawing to safety sector 1.</w:t>
      </w:r>
    </w:p>
    <w:p w:rsidR="00775474" w:rsidRPr="00877BA7" w:rsidRDefault="00775474" w:rsidP="00775474">
      <w:pPr>
        <w:rPr>
          <w:rFonts w:ascii="Times New Roman" w:hAnsi="Times New Roman"/>
          <w:lang w:eastAsia="zh-CN"/>
        </w:rPr>
      </w:pPr>
    </w:p>
    <w:p w:rsidR="002E3CFD" w:rsidRPr="00877BA7" w:rsidRDefault="007F78F4" w:rsidP="00CB407C">
      <w:pPr>
        <w:pStyle w:val="Heading2"/>
        <w:rPr>
          <w:rFonts w:ascii="Times New Roman" w:hAnsi="Times New Roman" w:cs="Times New Roman"/>
        </w:rPr>
      </w:pPr>
      <w:bookmarkStart w:id="44" w:name="_Toc76405220"/>
      <w:r w:rsidRPr="00877BA7">
        <w:rPr>
          <w:rFonts w:ascii="Times New Roman" w:hAnsi="Times New Roman" w:cs="Times New Roman"/>
        </w:rPr>
        <w:t>Heremus</w:t>
      </w:r>
      <w:r w:rsidR="00883926" w:rsidRPr="00877BA7">
        <w:rPr>
          <w:rFonts w:ascii="Times New Roman" w:hAnsi="Times New Roman" w:cs="Times New Roman"/>
        </w:rPr>
        <w:t xml:space="preserve"> </w:t>
      </w:r>
      <w:r w:rsidR="002E3CFD" w:rsidRPr="00877BA7">
        <w:rPr>
          <w:rFonts w:ascii="Times New Roman" w:hAnsi="Times New Roman" w:cs="Times New Roman"/>
        </w:rPr>
        <w:t>A.I. Boss</w:t>
      </w:r>
      <w:r w:rsidR="00775474" w:rsidRPr="00877BA7">
        <w:rPr>
          <w:rFonts w:ascii="Times New Roman" w:hAnsi="Times New Roman" w:cs="Times New Roman"/>
        </w:rPr>
        <w:t xml:space="preserve"> (use for later area)</w:t>
      </w:r>
      <w:bookmarkEnd w:id="44"/>
    </w:p>
    <w:p w:rsidR="002E3CFD" w:rsidRPr="00877BA7" w:rsidRDefault="007F78F4" w:rsidP="003F5774">
      <w:pPr>
        <w:spacing w:after="0"/>
        <w:rPr>
          <w:rFonts w:ascii="Times New Roman" w:hAnsi="Times New Roman"/>
        </w:rPr>
      </w:pPr>
      <w:r w:rsidRPr="00877BA7">
        <w:rPr>
          <w:rFonts w:ascii="Times New Roman" w:hAnsi="Times New Roman"/>
        </w:rPr>
        <w:t>Heremus</w:t>
      </w:r>
      <w:r w:rsidR="002E3CFD" w:rsidRPr="00877BA7">
        <w:rPr>
          <w:rFonts w:ascii="Times New Roman" w:hAnsi="Times New Roman"/>
        </w:rPr>
        <w:t xml:space="preserve"> A.I. is a mysterious robot covered in a cloak </w:t>
      </w:r>
      <w:r w:rsidR="00161BB7" w:rsidRPr="00877BA7">
        <w:rPr>
          <w:rFonts w:ascii="Times New Roman" w:hAnsi="Times New Roman"/>
        </w:rPr>
        <w:t>that</w:t>
      </w:r>
      <w:r w:rsidR="002E3CFD" w:rsidRPr="00877BA7">
        <w:rPr>
          <w:rFonts w:ascii="Times New Roman" w:hAnsi="Times New Roman"/>
        </w:rPr>
        <w:t xml:space="preserve"> is controlling </w:t>
      </w:r>
      <w:r w:rsidRPr="00877BA7">
        <w:rPr>
          <w:rFonts w:ascii="Times New Roman" w:hAnsi="Times New Roman"/>
        </w:rPr>
        <w:t>Heremus</w:t>
      </w:r>
      <w:r w:rsidR="002E3CFD" w:rsidRPr="00877BA7">
        <w:rPr>
          <w:rFonts w:ascii="Times New Roman" w:hAnsi="Times New Roman"/>
        </w:rPr>
        <w:t xml:space="preserve"> creatures with neural implants. He uses this ability called “Neural Summon” to summon monsters you have fought previously in the </w:t>
      </w:r>
      <w:r w:rsidRPr="00877BA7">
        <w:rPr>
          <w:rFonts w:ascii="Times New Roman" w:hAnsi="Times New Roman"/>
        </w:rPr>
        <w:t>Heremus</w:t>
      </w:r>
      <w:r w:rsidR="002E3CFD" w:rsidRPr="00877BA7">
        <w:rPr>
          <w:rFonts w:ascii="Times New Roman" w:hAnsi="Times New Roman"/>
        </w:rPr>
        <w:t>.  When his health reaches a halfway point</w:t>
      </w:r>
      <w:r w:rsidR="00C158FB" w:rsidRPr="00877BA7">
        <w:rPr>
          <w:rFonts w:ascii="Times New Roman" w:hAnsi="Times New Roman"/>
        </w:rPr>
        <w:t xml:space="preserve"> he bears his claws which extend from his hand looking</w:t>
      </w:r>
      <w:r w:rsidR="00161BB7" w:rsidRPr="00877BA7">
        <w:rPr>
          <w:rFonts w:ascii="Times New Roman" w:hAnsi="Times New Roman"/>
        </w:rPr>
        <w:t xml:space="preserve"> very similar to the blades of W</w:t>
      </w:r>
      <w:r w:rsidR="00C158FB" w:rsidRPr="00877BA7">
        <w:rPr>
          <w:rFonts w:ascii="Times New Roman" w:hAnsi="Times New Roman"/>
        </w:rPr>
        <w:t>olverine.</w:t>
      </w:r>
    </w:p>
    <w:p w:rsidR="00C158FB" w:rsidRPr="00877BA7" w:rsidRDefault="00C158FB" w:rsidP="003F5774">
      <w:pPr>
        <w:spacing w:after="0"/>
        <w:rPr>
          <w:rFonts w:ascii="Times New Roman" w:hAnsi="Times New Roman"/>
        </w:rPr>
      </w:pPr>
    </w:p>
    <w:p w:rsidR="00C158FB" w:rsidRPr="00877BA7" w:rsidRDefault="00C158FB" w:rsidP="003F5774">
      <w:pPr>
        <w:spacing w:after="0"/>
        <w:rPr>
          <w:rFonts w:ascii="Times New Roman" w:hAnsi="Times New Roman"/>
        </w:rPr>
      </w:pPr>
      <w:r w:rsidRPr="00877BA7">
        <w:rPr>
          <w:rFonts w:ascii="Times New Roman" w:hAnsi="Times New Roman"/>
        </w:rPr>
        <w:t xml:space="preserve">The boss is very powerful.  You will have to sacrifice two out of the 3 parties in order to defeat him.  If Augustus attacks with shock arrows you will be able to disable the A.I’s ability to use “Neural Summon.”  While shocked the </w:t>
      </w:r>
      <w:r w:rsidR="007F78F4" w:rsidRPr="00877BA7">
        <w:rPr>
          <w:rFonts w:ascii="Times New Roman" w:hAnsi="Times New Roman"/>
        </w:rPr>
        <w:t>Heremus</w:t>
      </w:r>
      <w:r w:rsidRPr="00877BA7">
        <w:rPr>
          <w:rFonts w:ascii="Times New Roman" w:hAnsi="Times New Roman"/>
        </w:rPr>
        <w:t xml:space="preserve"> A.I. become more defensive.</w:t>
      </w:r>
    </w:p>
    <w:p w:rsidR="00C158FB" w:rsidRPr="00877BA7" w:rsidRDefault="00C158FB" w:rsidP="003F5774">
      <w:pPr>
        <w:spacing w:after="0"/>
        <w:rPr>
          <w:rFonts w:ascii="Times New Roman" w:hAnsi="Times New Roman"/>
        </w:rPr>
      </w:pPr>
    </w:p>
    <w:p w:rsidR="00C158FB" w:rsidRPr="00877BA7" w:rsidRDefault="00C158FB" w:rsidP="003F5774">
      <w:pPr>
        <w:spacing w:after="0"/>
        <w:rPr>
          <w:rFonts w:ascii="Times New Roman" w:hAnsi="Times New Roman"/>
        </w:rPr>
      </w:pPr>
      <w:r w:rsidRPr="00877BA7">
        <w:rPr>
          <w:rFonts w:ascii="Times New Roman" w:hAnsi="Times New Roman"/>
        </w:rPr>
        <w:lastRenderedPageBreak/>
        <w:t>Upper text during battle</w:t>
      </w:r>
      <w:r w:rsidR="00AF7EAD" w:rsidRPr="00877BA7">
        <w:rPr>
          <w:rFonts w:ascii="Times New Roman" w:hAnsi="Times New Roman"/>
        </w:rPr>
        <w:t xml:space="preserve"> while shocked</w:t>
      </w:r>
      <w:r w:rsidRPr="00877BA7">
        <w:rPr>
          <w:rFonts w:ascii="Times New Roman" w:hAnsi="Times New Roman"/>
        </w:rPr>
        <w:t>:  Neural implant connection interrupted.  Defensive mode enabled.</w:t>
      </w:r>
    </w:p>
    <w:p w:rsidR="00AF7EAD" w:rsidRPr="00877BA7" w:rsidRDefault="00AF7EAD" w:rsidP="003F5774">
      <w:pPr>
        <w:spacing w:after="0"/>
        <w:rPr>
          <w:rFonts w:ascii="Times New Roman" w:hAnsi="Times New Roman"/>
        </w:rPr>
      </w:pPr>
    </w:p>
    <w:p w:rsidR="00AF7EAD" w:rsidRPr="00877BA7" w:rsidRDefault="00AF7EAD" w:rsidP="003F5774">
      <w:pPr>
        <w:spacing w:after="0"/>
        <w:rPr>
          <w:rFonts w:ascii="Times New Roman" w:hAnsi="Times New Roman"/>
        </w:rPr>
      </w:pPr>
      <w:r w:rsidRPr="00877BA7">
        <w:rPr>
          <w:rFonts w:ascii="Times New Roman" w:hAnsi="Times New Roman"/>
        </w:rPr>
        <w:t>If the player attacks they will be met with a flurry of counterattacks.  At this point Augustus group should flee.  The group contain</w:t>
      </w:r>
      <w:r w:rsidR="00161BB7" w:rsidRPr="00877BA7">
        <w:rPr>
          <w:rFonts w:ascii="Times New Roman" w:hAnsi="Times New Roman"/>
        </w:rPr>
        <w:t>ing</w:t>
      </w:r>
      <w:r w:rsidRPr="00877BA7">
        <w:rPr>
          <w:rFonts w:ascii="Times New Roman" w:hAnsi="Times New Roman"/>
        </w:rPr>
        <w:t xml:space="preserve"> Airloft should attack.  Airloft should activate “Energy Wall.”</w:t>
      </w:r>
      <w:r w:rsidR="00883926" w:rsidRPr="00877BA7">
        <w:rPr>
          <w:rFonts w:ascii="Times New Roman" w:hAnsi="Times New Roman"/>
        </w:rPr>
        <w:t xml:space="preserve"> </w:t>
      </w:r>
      <w:r w:rsidR="007F78F4" w:rsidRPr="00877BA7">
        <w:rPr>
          <w:rFonts w:ascii="Times New Roman" w:hAnsi="Times New Roman"/>
        </w:rPr>
        <w:t>Heremus</w:t>
      </w:r>
      <w:r w:rsidR="00883926" w:rsidRPr="00877BA7">
        <w:rPr>
          <w:rFonts w:ascii="Times New Roman" w:hAnsi="Times New Roman"/>
        </w:rPr>
        <w:t xml:space="preserve"> </w:t>
      </w:r>
      <w:r w:rsidRPr="00877BA7">
        <w:rPr>
          <w:rFonts w:ascii="Times New Roman" w:hAnsi="Times New Roman"/>
        </w:rPr>
        <w:t xml:space="preserve">A.I. will still be in defensive mode one battle after the fact.  </w:t>
      </w:r>
    </w:p>
    <w:p w:rsidR="0045480F" w:rsidRPr="00877BA7" w:rsidRDefault="00C158FB" w:rsidP="0045480F">
      <w:pPr>
        <w:spacing w:after="0"/>
        <w:rPr>
          <w:rFonts w:ascii="Times New Roman" w:hAnsi="Times New Roman"/>
        </w:rPr>
      </w:pPr>
      <w:r w:rsidRPr="00877BA7">
        <w:rPr>
          <w:rFonts w:ascii="Times New Roman" w:hAnsi="Times New Roman"/>
        </w:rPr>
        <w:t xml:space="preserve"> </w:t>
      </w:r>
    </w:p>
    <w:p w:rsidR="00A5721D" w:rsidRPr="00877BA7" w:rsidRDefault="00A5721D" w:rsidP="0045480F">
      <w:pPr>
        <w:pStyle w:val="Heading2"/>
        <w:rPr>
          <w:rFonts w:ascii="Times New Roman" w:hAnsi="Times New Roman" w:cs="Times New Roman"/>
        </w:rPr>
      </w:pPr>
      <w:bookmarkStart w:id="45" w:name="_Toc76405221"/>
      <w:r w:rsidRPr="00877BA7">
        <w:rPr>
          <w:rFonts w:ascii="Times New Roman" w:hAnsi="Times New Roman" w:cs="Times New Roman"/>
        </w:rPr>
        <w:t>Dream Sequence</w:t>
      </w:r>
      <w:bookmarkEnd w:id="45"/>
    </w:p>
    <w:p w:rsidR="00336B4D" w:rsidRPr="00877BA7" w:rsidRDefault="00336B4D" w:rsidP="00336B4D">
      <w:pPr>
        <w:rPr>
          <w:rFonts w:ascii="Times New Roman" w:hAnsi="Times New Roman"/>
          <w:b/>
        </w:rPr>
      </w:pPr>
      <w:r w:rsidRPr="00877BA7">
        <w:rPr>
          <w:rFonts w:ascii="Times New Roman" w:hAnsi="Times New Roman"/>
        </w:rPr>
        <w:t xml:space="preserve">The 1st part of </w:t>
      </w:r>
      <w:r w:rsidR="00681445" w:rsidRPr="00877BA7">
        <w:rPr>
          <w:rFonts w:ascii="Times New Roman" w:hAnsi="Times New Roman"/>
        </w:rPr>
        <w:t>Caeser</w:t>
      </w:r>
      <w:r w:rsidRPr="00877BA7">
        <w:rPr>
          <w:rFonts w:ascii="Times New Roman" w:hAnsi="Times New Roman"/>
        </w:rPr>
        <w:t xml:space="preserve">’s dream shows the world being destroyed as it was in the past when the world of order was 1st destroyed. The 2nd part of the dream shows </w:t>
      </w:r>
      <w:r w:rsidR="004C63A6" w:rsidRPr="00877BA7">
        <w:rPr>
          <w:rFonts w:ascii="Times New Roman" w:hAnsi="Times New Roman"/>
        </w:rPr>
        <w:t>Corydon Deus</w:t>
      </w:r>
      <w:r w:rsidRPr="00877BA7">
        <w:rPr>
          <w:rFonts w:ascii="Times New Roman" w:hAnsi="Times New Roman"/>
        </w:rPr>
        <w:t xml:space="preserve"> multiplying and laughing as he slowly expands himself into different beings just like himself. The 3rd part of his dream, </w:t>
      </w:r>
      <w:r w:rsidR="00681445" w:rsidRPr="00877BA7">
        <w:rPr>
          <w:rFonts w:ascii="Times New Roman" w:hAnsi="Times New Roman"/>
        </w:rPr>
        <w:t>Caeser</w:t>
      </w:r>
      <w:r w:rsidRPr="00877BA7">
        <w:rPr>
          <w:rFonts w:ascii="Times New Roman" w:hAnsi="Times New Roman"/>
        </w:rPr>
        <w:t xml:space="preserve"> fights </w:t>
      </w:r>
      <w:r w:rsidR="004C63A6" w:rsidRPr="00877BA7">
        <w:rPr>
          <w:rFonts w:ascii="Times New Roman" w:hAnsi="Times New Roman"/>
        </w:rPr>
        <w:t>Corydon Deus</w:t>
      </w:r>
      <w:r w:rsidRPr="00877BA7">
        <w:rPr>
          <w:rFonts w:ascii="Times New Roman" w:hAnsi="Times New Roman"/>
        </w:rPr>
        <w:t xml:space="preserve"> for the soul of his father.</w:t>
      </w: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Stay away from him! I can see you’re an evil man and we’ll have no part of you.</w:t>
      </w: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xml:space="preserve"> rushes at his father to save him from the clutches of </w:t>
      </w:r>
      <w:r w:rsidR="004C63A6" w:rsidRPr="00877BA7">
        <w:rPr>
          <w:rFonts w:ascii="Times New Roman" w:hAnsi="Times New Roman"/>
        </w:rPr>
        <w:t>Corydon Deus</w:t>
      </w:r>
      <w:r w:rsidR="00336B4D" w:rsidRPr="00877BA7">
        <w:rPr>
          <w:rFonts w:ascii="Times New Roman" w:hAnsi="Times New Roman"/>
        </w:rPr>
        <w:t xml:space="preserve"> but is stopped by </w:t>
      </w:r>
      <w:r w:rsidR="004C63A6" w:rsidRPr="00877BA7">
        <w:rPr>
          <w:rFonts w:ascii="Times New Roman" w:hAnsi="Times New Roman"/>
        </w:rPr>
        <w:t>Corydon Deus</w:t>
      </w:r>
      <w:r w:rsidR="00336B4D" w:rsidRPr="00877BA7">
        <w:rPr>
          <w:rFonts w:ascii="Times New Roman" w:hAnsi="Times New Roman"/>
        </w:rPr>
        <w:t xml:space="preserve"> before he can reach his father. </w:t>
      </w:r>
      <w:r w:rsidR="004C63A6" w:rsidRPr="00877BA7">
        <w:rPr>
          <w:rFonts w:ascii="Times New Roman" w:hAnsi="Times New Roman"/>
        </w:rPr>
        <w:t>Corydon Deus</w:t>
      </w:r>
      <w:r w:rsidR="00336B4D" w:rsidRPr="00877BA7">
        <w:rPr>
          <w:rFonts w:ascii="Times New Roman" w:hAnsi="Times New Roman"/>
        </w:rPr>
        <w:t xml:space="preserve"> unleashes his wicked laugh as he pushes </w:t>
      </w:r>
      <w:r w:rsidRPr="00877BA7">
        <w:rPr>
          <w:rFonts w:ascii="Times New Roman" w:hAnsi="Times New Roman"/>
        </w:rPr>
        <w:t>Caeser</w:t>
      </w:r>
      <w:r w:rsidR="00336B4D" w:rsidRPr="00877BA7">
        <w:rPr>
          <w:rFonts w:ascii="Times New Roman" w:hAnsi="Times New Roman"/>
        </w:rPr>
        <w:t xml:space="preserve"> away with his power.</w:t>
      </w:r>
    </w:p>
    <w:p w:rsidR="00336B4D" w:rsidRPr="00877BA7" w:rsidRDefault="00336B4D" w:rsidP="00336B4D">
      <w:pPr>
        <w:rPr>
          <w:rFonts w:ascii="Times New Roman" w:hAnsi="Times New Roman"/>
        </w:rPr>
      </w:pPr>
      <w:r w:rsidRPr="00877BA7">
        <w:rPr>
          <w:rFonts w:ascii="Times New Roman" w:hAnsi="Times New Roman"/>
        </w:rPr>
        <w:t>Augustus: What is done is done. I am he and he is me. We are one. You cannot sunder what the Fates have brought together.</w:t>
      </w:r>
    </w:p>
    <w:p w:rsidR="00336B4D" w:rsidRPr="00877BA7" w:rsidRDefault="00681445" w:rsidP="00336B4D">
      <w:pPr>
        <w:spacing w:after="0"/>
        <w:rPr>
          <w:rFonts w:ascii="Times New Roman" w:hAnsi="Times New Roman"/>
        </w:rPr>
      </w:pPr>
      <w:r w:rsidRPr="00877BA7">
        <w:rPr>
          <w:rFonts w:ascii="Times New Roman" w:hAnsi="Times New Roman"/>
        </w:rPr>
        <w:t>Caeser</w:t>
      </w:r>
      <w:r w:rsidR="00336B4D" w:rsidRPr="00877BA7">
        <w:rPr>
          <w:rFonts w:ascii="Times New Roman" w:hAnsi="Times New Roman"/>
        </w:rPr>
        <w:t>: Ugh............You won't get away with this. I will save my father. I swear upon my Great Grandfather Cid.  I will have my vengeance.</w:t>
      </w:r>
    </w:p>
    <w:p w:rsidR="00336B4D" w:rsidRPr="00877BA7" w:rsidRDefault="00336B4D" w:rsidP="00336B4D">
      <w:pPr>
        <w:rPr>
          <w:rFonts w:ascii="Times New Roman" w:hAnsi="Times New Roman"/>
        </w:rPr>
      </w:pPr>
    </w:p>
    <w:p w:rsidR="00336B4D" w:rsidRPr="00877BA7" w:rsidRDefault="00681445" w:rsidP="00336B4D">
      <w:pPr>
        <w:rPr>
          <w:rFonts w:ascii="Times New Roman" w:hAnsi="Times New Roman"/>
          <w:b/>
        </w:rPr>
      </w:pPr>
      <w:r w:rsidRPr="00877BA7">
        <w:rPr>
          <w:rFonts w:ascii="Times New Roman" w:hAnsi="Times New Roman"/>
        </w:rPr>
        <w:t>Caeser</w:t>
      </w:r>
      <w:r w:rsidR="00336B4D" w:rsidRPr="00877BA7">
        <w:rPr>
          <w:rFonts w:ascii="Times New Roman" w:hAnsi="Times New Roman"/>
        </w:rPr>
        <w:t xml:space="preserve"> suddenly wakes up.</w:t>
      </w:r>
    </w:p>
    <w:p w:rsidR="00336B4D" w:rsidRPr="00877BA7" w:rsidRDefault="00336B4D" w:rsidP="00336B4D">
      <w:pPr>
        <w:rPr>
          <w:rFonts w:ascii="Times New Roman" w:hAnsi="Times New Roman"/>
        </w:rPr>
      </w:pPr>
    </w:p>
    <w:p w:rsidR="00A92EC2" w:rsidRPr="00877BA7" w:rsidRDefault="000034C6" w:rsidP="00A92EC2">
      <w:pPr>
        <w:pStyle w:val="Heading1"/>
        <w:rPr>
          <w:rFonts w:ascii="Times New Roman" w:hAnsi="Times New Roman" w:cs="Times New Roman"/>
          <w:color w:val="auto"/>
          <w:sz w:val="24"/>
          <w:szCs w:val="24"/>
        </w:rPr>
      </w:pPr>
      <w:bookmarkStart w:id="46" w:name="_Toc76405222"/>
      <w:r w:rsidRPr="00877BA7">
        <w:rPr>
          <w:rFonts w:ascii="Times New Roman" w:hAnsi="Times New Roman" w:cs="Times New Roman"/>
          <w:color w:val="auto"/>
          <w:sz w:val="24"/>
          <w:szCs w:val="24"/>
        </w:rPr>
        <w:t>Felnis</w:t>
      </w:r>
      <w:r w:rsidR="00A92EC2" w:rsidRPr="00877BA7">
        <w:rPr>
          <w:rFonts w:ascii="Times New Roman" w:hAnsi="Times New Roman" w:cs="Times New Roman"/>
          <w:color w:val="auto"/>
          <w:sz w:val="24"/>
          <w:szCs w:val="24"/>
        </w:rPr>
        <w:t xml:space="preserve"> Colony</w:t>
      </w:r>
      <w:bookmarkEnd w:id="46"/>
    </w:p>
    <w:p w:rsidR="00A92EC2" w:rsidRPr="00877BA7" w:rsidRDefault="00A92EC2" w:rsidP="003F5774">
      <w:pPr>
        <w:spacing w:after="0"/>
        <w:rPr>
          <w:rFonts w:ascii="Times New Roman" w:hAnsi="Times New Roman"/>
        </w:rPr>
      </w:pPr>
    </w:p>
    <w:p w:rsidR="00C81C63" w:rsidRDefault="00DE0710" w:rsidP="003F5774">
      <w:pPr>
        <w:spacing w:after="0"/>
        <w:rPr>
          <w:rFonts w:ascii="Times New Roman" w:hAnsi="Times New Roman"/>
        </w:rPr>
      </w:pPr>
      <w:r w:rsidRPr="00877BA7">
        <w:rPr>
          <w:rFonts w:ascii="Times New Roman" w:hAnsi="Times New Roman"/>
        </w:rPr>
        <w:t xml:space="preserve">After the battle </w:t>
      </w:r>
      <w:r w:rsidR="00681445" w:rsidRPr="00877BA7">
        <w:rPr>
          <w:rFonts w:ascii="Times New Roman" w:hAnsi="Times New Roman"/>
        </w:rPr>
        <w:t>Caeser</w:t>
      </w:r>
      <w:r w:rsidRPr="00877BA7">
        <w:rPr>
          <w:rFonts w:ascii="Times New Roman" w:hAnsi="Times New Roman"/>
        </w:rPr>
        <w:t xml:space="preserve"> wakes up in a bed underneath the wreckage of </w:t>
      </w:r>
      <w:r w:rsidR="007F78F4" w:rsidRPr="00877BA7">
        <w:rPr>
          <w:rFonts w:ascii="Times New Roman" w:hAnsi="Times New Roman"/>
        </w:rPr>
        <w:t>Vehere</w:t>
      </w:r>
      <w:r w:rsidRPr="00877BA7">
        <w:rPr>
          <w:rFonts w:ascii="Times New Roman" w:hAnsi="Times New Roman"/>
        </w:rPr>
        <w:t>.</w:t>
      </w:r>
      <w:r w:rsidR="0070136B" w:rsidRPr="00877BA7">
        <w:rPr>
          <w:rFonts w:ascii="Times New Roman" w:hAnsi="Times New Roman"/>
        </w:rPr>
        <w:t xml:space="preserve">  The </w:t>
      </w:r>
      <w:r w:rsidR="000034C6" w:rsidRPr="00877BA7">
        <w:rPr>
          <w:rFonts w:ascii="Times New Roman" w:hAnsi="Times New Roman"/>
        </w:rPr>
        <w:t>Felnis</w:t>
      </w:r>
      <w:r w:rsidR="0070136B" w:rsidRPr="00877BA7">
        <w:rPr>
          <w:rFonts w:ascii="Times New Roman" w:hAnsi="Times New Roman"/>
        </w:rPr>
        <w:t xml:space="preserve"> colony consists of 3 to 4 rooms containing </w:t>
      </w:r>
      <w:r w:rsidR="00EA5ADF">
        <w:rPr>
          <w:rFonts w:ascii="Times New Roman" w:hAnsi="Times New Roman"/>
        </w:rPr>
        <w:t>Felni</w:t>
      </w:r>
      <w:r w:rsidR="0070136B" w:rsidRPr="00877BA7">
        <w:rPr>
          <w:rFonts w:ascii="Times New Roman" w:hAnsi="Times New Roman"/>
        </w:rPr>
        <w:t xml:space="preserve">s adults and their children. One </w:t>
      </w:r>
      <w:r w:rsidR="000034C6" w:rsidRPr="00877BA7">
        <w:rPr>
          <w:rFonts w:ascii="Times New Roman" w:hAnsi="Times New Roman"/>
        </w:rPr>
        <w:t>Felnis</w:t>
      </w:r>
      <w:r w:rsidR="0070136B" w:rsidRPr="00877BA7">
        <w:rPr>
          <w:rFonts w:ascii="Times New Roman" w:hAnsi="Times New Roman"/>
        </w:rPr>
        <w:t xml:space="preserve"> is selling healing items in limited supply. There is a hidden room containing a stronger rifle within the </w:t>
      </w:r>
      <w:r w:rsidR="000034C6" w:rsidRPr="00877BA7">
        <w:rPr>
          <w:rFonts w:ascii="Times New Roman" w:hAnsi="Times New Roman"/>
        </w:rPr>
        <w:t>Felnis</w:t>
      </w:r>
      <w:r w:rsidR="0070136B" w:rsidRPr="00877BA7">
        <w:rPr>
          <w:rFonts w:ascii="Times New Roman" w:hAnsi="Times New Roman"/>
        </w:rPr>
        <w:t xml:space="preserve"> colony. </w:t>
      </w:r>
      <w:r w:rsidR="00574B41">
        <w:rPr>
          <w:rFonts w:ascii="Times New Roman" w:hAnsi="Times New Roman"/>
        </w:rPr>
        <w:t>It’s</w:t>
      </w:r>
      <w:r w:rsidR="00EA5ADF">
        <w:rPr>
          <w:rFonts w:ascii="Times New Roman" w:hAnsi="Times New Roman"/>
        </w:rPr>
        <w:t xml:space="preserve"> located with a safe whose combination </w:t>
      </w:r>
      <w:r w:rsidR="00574B41">
        <w:rPr>
          <w:rFonts w:ascii="Times New Roman" w:hAnsi="Times New Roman"/>
        </w:rPr>
        <w:t xml:space="preserve">the player must solve by talking to strange color Felnis who each have a number of the combination which the player must put in the right order. </w:t>
      </w:r>
    </w:p>
    <w:p w:rsidR="00574B41" w:rsidRPr="00877BA7" w:rsidRDefault="00574B41" w:rsidP="003F5774">
      <w:pPr>
        <w:spacing w:after="0"/>
        <w:rPr>
          <w:rFonts w:ascii="Times New Roman" w:hAnsi="Times New Roman"/>
        </w:rPr>
      </w:pPr>
    </w:p>
    <w:p w:rsidR="00080A56" w:rsidRPr="00877BA7" w:rsidRDefault="00681445" w:rsidP="003F5774">
      <w:pPr>
        <w:spacing w:after="0"/>
        <w:rPr>
          <w:rFonts w:ascii="Times New Roman" w:hAnsi="Times New Roman"/>
        </w:rPr>
      </w:pPr>
      <w:r w:rsidRPr="00877BA7">
        <w:rPr>
          <w:rFonts w:ascii="Times New Roman" w:hAnsi="Times New Roman"/>
        </w:rPr>
        <w:t>Caeser</w:t>
      </w:r>
      <w:r w:rsidR="00C81C63" w:rsidRPr="00877BA7">
        <w:rPr>
          <w:rFonts w:ascii="Times New Roman" w:hAnsi="Times New Roman"/>
        </w:rPr>
        <w:t>: Where am I father? I had the most horrible dream. I saw the world being destroyed. Then I saw an evil man who kept multiplying himself.</w:t>
      </w:r>
      <w:r w:rsidR="00080A56" w:rsidRPr="00877BA7">
        <w:rPr>
          <w:rFonts w:ascii="Times New Roman" w:hAnsi="Times New Roman"/>
        </w:rPr>
        <w:t xml:space="preserve"> He even multiplied himself to the point of taking over you. You became him.</w:t>
      </w:r>
    </w:p>
    <w:p w:rsidR="00080A56" w:rsidRPr="00877BA7" w:rsidRDefault="00080A56" w:rsidP="003F5774">
      <w:pPr>
        <w:spacing w:after="0"/>
        <w:rPr>
          <w:rFonts w:ascii="Times New Roman" w:hAnsi="Times New Roman"/>
        </w:rPr>
      </w:pPr>
    </w:p>
    <w:p w:rsidR="00C81C63" w:rsidRPr="00877BA7" w:rsidRDefault="00080A56" w:rsidP="003F5774">
      <w:pPr>
        <w:spacing w:after="0"/>
        <w:rPr>
          <w:rFonts w:ascii="Times New Roman" w:hAnsi="Times New Roman"/>
        </w:rPr>
      </w:pPr>
      <w:r w:rsidRPr="00877BA7">
        <w:rPr>
          <w:rFonts w:ascii="Times New Roman" w:hAnsi="Times New Roman"/>
        </w:rPr>
        <w:lastRenderedPageBreak/>
        <w:t xml:space="preserve">Augustus: Quiet son, you’ve been wounded. The mind can think strange things in the midst of trauma. It will be okay now though; these </w:t>
      </w:r>
      <w:r w:rsidR="000034C6" w:rsidRPr="00877BA7">
        <w:rPr>
          <w:rFonts w:ascii="Times New Roman" w:hAnsi="Times New Roman"/>
        </w:rPr>
        <w:t>Felnis</w:t>
      </w:r>
      <w:r w:rsidRPr="00877BA7">
        <w:rPr>
          <w:rFonts w:ascii="Times New Roman" w:hAnsi="Times New Roman"/>
        </w:rPr>
        <w:t xml:space="preserve"> are willing to take care of you. They’ve applied a treatment to your wound, but it will take time for you to heal. I thought I was going to lose you.</w:t>
      </w:r>
    </w:p>
    <w:p w:rsidR="00DE0710" w:rsidRPr="00877BA7" w:rsidRDefault="00DE0710" w:rsidP="003F5774">
      <w:pPr>
        <w:spacing w:after="0"/>
        <w:rPr>
          <w:rFonts w:ascii="Times New Roman" w:hAnsi="Times New Roman"/>
        </w:rPr>
      </w:pPr>
    </w:p>
    <w:p w:rsidR="00566CBF" w:rsidRPr="00877BA7" w:rsidRDefault="00574B41" w:rsidP="003F5774">
      <w:pPr>
        <w:spacing w:after="0"/>
        <w:rPr>
          <w:rFonts w:ascii="Times New Roman" w:hAnsi="Times New Roman"/>
        </w:rPr>
      </w:pPr>
      <w:r>
        <w:rPr>
          <w:rFonts w:ascii="Times New Roman" w:hAnsi="Times New Roman"/>
        </w:rPr>
        <w:t>Neo</w:t>
      </w:r>
      <w:r w:rsidR="00A127FC" w:rsidRPr="00877BA7">
        <w:rPr>
          <w:rFonts w:ascii="Times New Roman" w:hAnsi="Times New Roman"/>
        </w:rPr>
        <w:t xml:space="preserve"> V</w:t>
      </w:r>
      <w:r w:rsidR="00DE0710" w:rsidRPr="00877BA7">
        <w:rPr>
          <w:rFonts w:ascii="Times New Roman" w:hAnsi="Times New Roman"/>
        </w:rPr>
        <w:t>:</w:t>
      </w:r>
      <w:r w:rsidR="00566CBF" w:rsidRPr="00877BA7">
        <w:rPr>
          <w:rFonts w:ascii="Times New Roman" w:hAnsi="Times New Roman"/>
        </w:rPr>
        <w:t xml:space="preserve"> </w:t>
      </w:r>
      <w:r w:rsidR="005D3A28">
        <w:rPr>
          <w:rFonts w:ascii="Times New Roman" w:hAnsi="Times New Roman"/>
        </w:rPr>
        <w:t>Po!</w:t>
      </w:r>
    </w:p>
    <w:p w:rsidR="00566CBF" w:rsidRPr="00877BA7" w:rsidRDefault="00566CBF" w:rsidP="003F5774">
      <w:pPr>
        <w:spacing w:after="0"/>
        <w:rPr>
          <w:rFonts w:ascii="Times New Roman" w:hAnsi="Times New Roman"/>
        </w:rPr>
      </w:pPr>
    </w:p>
    <w:p w:rsidR="00A43D0A" w:rsidRPr="00877BA7" w:rsidRDefault="00681445" w:rsidP="003F5774">
      <w:pPr>
        <w:spacing w:after="0"/>
        <w:rPr>
          <w:rFonts w:ascii="Times New Roman" w:hAnsi="Times New Roman"/>
        </w:rPr>
      </w:pPr>
      <w:r w:rsidRPr="00877BA7">
        <w:rPr>
          <w:rFonts w:ascii="Times New Roman" w:hAnsi="Times New Roman"/>
        </w:rPr>
        <w:t>Caeser</w:t>
      </w:r>
      <w:r w:rsidR="00A43D0A" w:rsidRPr="00877BA7">
        <w:rPr>
          <w:rFonts w:ascii="Times New Roman" w:hAnsi="Times New Roman"/>
        </w:rPr>
        <w:t xml:space="preserve">: I thought </w:t>
      </w:r>
      <w:r w:rsidR="000034C6" w:rsidRPr="00877BA7">
        <w:rPr>
          <w:rFonts w:ascii="Times New Roman" w:hAnsi="Times New Roman"/>
        </w:rPr>
        <w:t>Felnis</w:t>
      </w:r>
      <w:r w:rsidR="00A43D0A" w:rsidRPr="00877BA7">
        <w:rPr>
          <w:rFonts w:ascii="Times New Roman" w:hAnsi="Times New Roman"/>
        </w:rPr>
        <w:t xml:space="preserve"> were extinct?!</w:t>
      </w:r>
    </w:p>
    <w:p w:rsidR="00A43D0A" w:rsidRPr="00877BA7" w:rsidRDefault="00A43D0A" w:rsidP="003F5774">
      <w:pPr>
        <w:spacing w:after="0"/>
        <w:rPr>
          <w:rFonts w:ascii="Times New Roman" w:hAnsi="Times New Roman"/>
        </w:rPr>
      </w:pPr>
    </w:p>
    <w:p w:rsidR="00BE1D7E" w:rsidRPr="00877BA7" w:rsidRDefault="00A43D0A" w:rsidP="003F5774">
      <w:pPr>
        <w:spacing w:after="0"/>
        <w:rPr>
          <w:rFonts w:ascii="Times New Roman" w:hAnsi="Times New Roman"/>
        </w:rPr>
      </w:pPr>
      <w:r w:rsidRPr="00877BA7">
        <w:rPr>
          <w:rFonts w:ascii="Times New Roman" w:hAnsi="Times New Roman"/>
        </w:rPr>
        <w:t xml:space="preserve">Augustus: It seems they’ve managed to somehow escape from the </w:t>
      </w:r>
      <w:r w:rsidR="00060196" w:rsidRPr="00877BA7">
        <w:rPr>
          <w:rFonts w:ascii="Times New Roman" w:hAnsi="Times New Roman"/>
        </w:rPr>
        <w:t>Reditus</w:t>
      </w:r>
      <w:r w:rsidRPr="00877BA7">
        <w:rPr>
          <w:rFonts w:ascii="Times New Roman" w:hAnsi="Times New Roman"/>
        </w:rPr>
        <w:t>. The sad thing is they’ve forgotten how to communicate with us. The high priest told us</w:t>
      </w:r>
      <w:r w:rsidR="00AE238A" w:rsidRPr="00877BA7">
        <w:rPr>
          <w:rFonts w:ascii="Times New Roman" w:hAnsi="Times New Roman"/>
        </w:rPr>
        <w:t xml:space="preserve"> at one time they could communicate in the tongue of humans. Sadly, those days are gone. If the </w:t>
      </w:r>
      <w:r w:rsidR="000034C6" w:rsidRPr="00877BA7">
        <w:rPr>
          <w:rFonts w:ascii="Times New Roman" w:hAnsi="Times New Roman"/>
        </w:rPr>
        <w:t>Felnis</w:t>
      </w:r>
      <w:r w:rsidR="00AE238A" w:rsidRPr="00877BA7">
        <w:rPr>
          <w:rFonts w:ascii="Times New Roman" w:hAnsi="Times New Roman"/>
        </w:rPr>
        <w:t>s hadn’t fled</w:t>
      </w:r>
      <w:r w:rsidR="00BE1D7E" w:rsidRPr="00877BA7">
        <w:rPr>
          <w:rFonts w:ascii="Times New Roman" w:hAnsi="Times New Roman"/>
        </w:rPr>
        <w:t xml:space="preserve"> they wouldn’t be here to save us. I guess things worked out in the end.</w:t>
      </w:r>
    </w:p>
    <w:p w:rsidR="00BE1D7E" w:rsidRPr="00877BA7" w:rsidRDefault="00BE1D7E" w:rsidP="003F5774">
      <w:pPr>
        <w:spacing w:after="0"/>
        <w:rPr>
          <w:rFonts w:ascii="Times New Roman" w:hAnsi="Times New Roman"/>
        </w:rPr>
      </w:pPr>
    </w:p>
    <w:p w:rsidR="00A43D0A" w:rsidRPr="00877BA7" w:rsidRDefault="00681445" w:rsidP="003F5774">
      <w:pPr>
        <w:spacing w:after="0"/>
        <w:rPr>
          <w:rFonts w:ascii="Times New Roman" w:hAnsi="Times New Roman"/>
        </w:rPr>
      </w:pPr>
      <w:r w:rsidRPr="00877BA7">
        <w:rPr>
          <w:rFonts w:ascii="Times New Roman" w:hAnsi="Times New Roman"/>
        </w:rPr>
        <w:t>Caeser</w:t>
      </w:r>
      <w:r w:rsidR="00BE1D7E" w:rsidRPr="00877BA7">
        <w:rPr>
          <w:rFonts w:ascii="Times New Roman" w:hAnsi="Times New Roman"/>
        </w:rPr>
        <w:t>: Such strange creatures…………</w:t>
      </w:r>
    </w:p>
    <w:p w:rsidR="00566CBF" w:rsidRPr="00877BA7" w:rsidRDefault="00566CBF" w:rsidP="003F5774">
      <w:pPr>
        <w:spacing w:after="0"/>
        <w:rPr>
          <w:rFonts w:ascii="Times New Roman" w:hAnsi="Times New Roman"/>
        </w:rPr>
      </w:pPr>
    </w:p>
    <w:p w:rsidR="00566CBF" w:rsidRPr="00877BA7" w:rsidRDefault="00574B41" w:rsidP="003F5774">
      <w:pPr>
        <w:spacing w:after="0"/>
        <w:rPr>
          <w:rFonts w:ascii="Times New Roman" w:hAnsi="Times New Roman"/>
        </w:rPr>
      </w:pPr>
      <w:r>
        <w:rPr>
          <w:rFonts w:ascii="Times New Roman" w:hAnsi="Times New Roman"/>
        </w:rPr>
        <w:t>Neo</w:t>
      </w:r>
      <w:r w:rsidR="00A127FC" w:rsidRPr="00877BA7">
        <w:rPr>
          <w:rFonts w:ascii="Times New Roman" w:hAnsi="Times New Roman"/>
        </w:rPr>
        <w:t xml:space="preserve"> V</w:t>
      </w:r>
      <w:r w:rsidR="00566CBF" w:rsidRPr="00877BA7">
        <w:rPr>
          <w:rFonts w:ascii="Times New Roman" w:hAnsi="Times New Roman"/>
        </w:rPr>
        <w:t xml:space="preserve">: </w:t>
      </w:r>
      <w:r w:rsidR="005D3A28">
        <w:rPr>
          <w:rFonts w:ascii="Times New Roman" w:hAnsi="Times New Roman"/>
        </w:rPr>
        <w:t>Po!</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pulls Augustus.</w:t>
      </w:r>
    </w:p>
    <w:p w:rsidR="00566CBF" w:rsidRPr="00877BA7" w:rsidRDefault="00566CBF" w:rsidP="003F5774">
      <w:pPr>
        <w:spacing w:after="0"/>
        <w:rPr>
          <w:rFonts w:ascii="Times New Roman" w:hAnsi="Times New Roman"/>
        </w:rPr>
      </w:pPr>
    </w:p>
    <w:p w:rsidR="00566CBF" w:rsidRPr="00877BA7" w:rsidRDefault="00566CBF" w:rsidP="003C7FD2">
      <w:pPr>
        <w:pStyle w:val="NormalWeb"/>
        <w:spacing w:after="0"/>
      </w:pPr>
      <w:r w:rsidRPr="00877BA7">
        <w:t>Augustus: I’ll be back son.</w:t>
      </w:r>
      <w:r w:rsidR="003C7FD2" w:rsidRPr="00877BA7">
        <w:t xml:space="preserve"> I think he wants to show me something.</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leads Augustus to the top of the building. The </w:t>
      </w:r>
      <w:r w:rsidR="001407A4" w:rsidRPr="00877BA7">
        <w:rPr>
          <w:rFonts w:ascii="Times New Roman" w:hAnsi="Times New Roman"/>
        </w:rPr>
        <w:t>Magicius</w:t>
      </w:r>
      <w:r w:rsidRPr="00877BA7">
        <w:rPr>
          <w:rFonts w:ascii="Times New Roman" w:hAnsi="Times New Roman"/>
        </w:rPr>
        <w:t xml:space="preserve"> facility is in the distance. It’s a large structure of rubble with metal beams protruding everywhere</w:t>
      </w:r>
      <w:r w:rsidR="00467C1E" w:rsidRPr="00877BA7">
        <w:rPr>
          <w:rFonts w:ascii="Times New Roman" w:hAnsi="Times New Roman"/>
        </w:rPr>
        <w:t xml:space="preserve"> amidst the ruins of </w:t>
      </w:r>
      <w:r w:rsidR="007F78F4" w:rsidRPr="00877BA7">
        <w:rPr>
          <w:rFonts w:ascii="Times New Roman" w:hAnsi="Times New Roman"/>
        </w:rPr>
        <w:t>Vehere</w:t>
      </w:r>
      <w:r w:rsidRPr="00877BA7">
        <w:rPr>
          <w:rFonts w:ascii="Times New Roman" w:hAnsi="Times New Roman"/>
        </w:rPr>
        <w:t>.</w:t>
      </w:r>
      <w:r w:rsidR="00467C1E" w:rsidRPr="00877BA7">
        <w:rPr>
          <w:rFonts w:ascii="Times New Roman" w:hAnsi="Times New Roman"/>
        </w:rPr>
        <w:t xml:space="preserve"> </w:t>
      </w:r>
      <w:r w:rsidR="006825C3" w:rsidRPr="00877BA7">
        <w:rPr>
          <w:rFonts w:ascii="Times New Roman" w:hAnsi="Times New Roman"/>
        </w:rPr>
        <w:t xml:space="preserve">The ruins of </w:t>
      </w:r>
      <w:r w:rsidR="007F78F4" w:rsidRPr="00877BA7">
        <w:rPr>
          <w:rFonts w:ascii="Times New Roman" w:hAnsi="Times New Roman"/>
        </w:rPr>
        <w:t>Vehere</w:t>
      </w:r>
      <w:r w:rsidR="006825C3" w:rsidRPr="00877BA7">
        <w:rPr>
          <w:rFonts w:ascii="Times New Roman" w:hAnsi="Times New Roman"/>
        </w:rPr>
        <w:t xml:space="preserve"> still speak of the glory of the </w:t>
      </w:r>
      <w:r w:rsidR="002D0103">
        <w:rPr>
          <w:rFonts w:ascii="Times New Roman" w:hAnsi="Times New Roman"/>
        </w:rPr>
        <w:t>Gestalt</w:t>
      </w:r>
      <w:r w:rsidR="006825C3" w:rsidRPr="00877BA7">
        <w:rPr>
          <w:rFonts w:ascii="Times New Roman" w:hAnsi="Times New Roman"/>
        </w:rPr>
        <w:t xml:space="preserve">ian Empire whose buildings still reflect the technological prowess that </w:t>
      </w:r>
      <w:r w:rsidR="001407A4" w:rsidRPr="00877BA7">
        <w:rPr>
          <w:rFonts w:ascii="Times New Roman" w:hAnsi="Times New Roman"/>
        </w:rPr>
        <w:t>Magicius</w:t>
      </w:r>
      <w:r w:rsidR="006825C3" w:rsidRPr="00877BA7">
        <w:rPr>
          <w:rFonts w:ascii="Times New Roman" w:hAnsi="Times New Roman"/>
        </w:rPr>
        <w:t xml:space="preserve"> technology brought to the world of Gaia.</w:t>
      </w:r>
      <w:r w:rsidRPr="00877BA7">
        <w:rPr>
          <w:rFonts w:ascii="Times New Roman" w:hAnsi="Times New Roman"/>
        </w:rPr>
        <w:t xml:space="preserve"> The sky above the rubble is red as the sun is descending.</w:t>
      </w:r>
    </w:p>
    <w:p w:rsidR="00566CBF" w:rsidRPr="00877BA7" w:rsidRDefault="00566CBF" w:rsidP="003F5774">
      <w:pPr>
        <w:spacing w:after="0"/>
        <w:rPr>
          <w:rFonts w:ascii="Times New Roman" w:hAnsi="Times New Roman"/>
        </w:rPr>
      </w:pPr>
    </w:p>
    <w:p w:rsidR="00566CBF" w:rsidRPr="00877BA7" w:rsidRDefault="00574B41" w:rsidP="003F5774">
      <w:pPr>
        <w:spacing w:after="0"/>
        <w:rPr>
          <w:rFonts w:ascii="Times New Roman" w:hAnsi="Times New Roman"/>
        </w:rPr>
      </w:pPr>
      <w:r>
        <w:rPr>
          <w:rFonts w:ascii="Times New Roman" w:hAnsi="Times New Roman"/>
        </w:rPr>
        <w:t>Neo</w:t>
      </w:r>
      <w:r w:rsidR="00A127FC" w:rsidRPr="00877BA7">
        <w:rPr>
          <w:rFonts w:ascii="Times New Roman" w:hAnsi="Times New Roman"/>
        </w:rPr>
        <w:t xml:space="preserve"> V</w:t>
      </w:r>
      <w:r w:rsidR="00566CBF" w:rsidRPr="00877BA7">
        <w:rPr>
          <w:rFonts w:ascii="Times New Roman" w:hAnsi="Times New Roman"/>
        </w:rPr>
        <w:t xml:space="preserve">: </w:t>
      </w:r>
      <w:r w:rsidR="005D3A28">
        <w:rPr>
          <w:rFonts w:ascii="Times New Roman" w:hAnsi="Times New Roman"/>
        </w:rPr>
        <w:t>Po!</w:t>
      </w:r>
      <w:r w:rsidR="00566CBF" w:rsidRPr="00877BA7">
        <w:rPr>
          <w:rFonts w:ascii="Times New Roman" w:hAnsi="Times New Roman"/>
        </w:rPr>
        <w:t xml:space="preserve"> </w:t>
      </w:r>
      <w:r w:rsidR="005D3A28">
        <w:rPr>
          <w:rFonts w:ascii="Times New Roman" w:hAnsi="Times New Roman"/>
        </w:rPr>
        <w:t>Po!</w:t>
      </w:r>
    </w:p>
    <w:p w:rsidR="00566CBF" w:rsidRPr="00877BA7" w:rsidRDefault="00566CBF" w:rsidP="003F5774">
      <w:pPr>
        <w:spacing w:after="0"/>
        <w:rPr>
          <w:rFonts w:ascii="Times New Roman" w:hAnsi="Times New Roman"/>
        </w:rPr>
      </w:pPr>
    </w:p>
    <w:p w:rsidR="00566CBF" w:rsidRPr="00877BA7" w:rsidRDefault="000D7932" w:rsidP="000D7932">
      <w:pPr>
        <w:spacing w:after="0"/>
        <w:rPr>
          <w:rFonts w:ascii="Times New Roman" w:hAnsi="Times New Roman"/>
        </w:rPr>
      </w:pPr>
      <w:r w:rsidRPr="00877BA7">
        <w:rPr>
          <w:rFonts w:ascii="Times New Roman" w:hAnsi="Times New Roman"/>
        </w:rPr>
        <w:t xml:space="preserve">Augustus: Can you take us there? I'm talking about the </w:t>
      </w:r>
      <w:r w:rsidR="001407A4" w:rsidRPr="00877BA7">
        <w:rPr>
          <w:rFonts w:ascii="Times New Roman" w:hAnsi="Times New Roman"/>
        </w:rPr>
        <w:t>Magicius</w:t>
      </w:r>
      <w:r w:rsidRPr="00877BA7">
        <w:rPr>
          <w:rFonts w:ascii="Times New Roman" w:hAnsi="Times New Roman"/>
        </w:rPr>
        <w:t xml:space="preserve"> Facility in the distance. Can you do it?</w:t>
      </w:r>
    </w:p>
    <w:p w:rsidR="000D7932" w:rsidRPr="00877BA7" w:rsidRDefault="000D7932" w:rsidP="003F5774">
      <w:pPr>
        <w:spacing w:after="0"/>
        <w:rPr>
          <w:rFonts w:ascii="Times New Roman" w:hAnsi="Times New Roman"/>
        </w:rPr>
      </w:pPr>
    </w:p>
    <w:p w:rsidR="00566CBF" w:rsidRPr="00877BA7" w:rsidRDefault="00574B41" w:rsidP="003F5774">
      <w:pPr>
        <w:spacing w:after="0"/>
        <w:rPr>
          <w:rFonts w:ascii="Times New Roman" w:hAnsi="Times New Roman"/>
        </w:rPr>
      </w:pPr>
      <w:r>
        <w:rPr>
          <w:rFonts w:ascii="Times New Roman" w:hAnsi="Times New Roman"/>
        </w:rPr>
        <w:t>Neo</w:t>
      </w:r>
      <w:r w:rsidR="00A127FC" w:rsidRPr="00877BA7">
        <w:rPr>
          <w:rFonts w:ascii="Times New Roman" w:hAnsi="Times New Roman"/>
        </w:rPr>
        <w:t xml:space="preserve"> V</w:t>
      </w:r>
      <w:r w:rsidR="00566CBF" w:rsidRPr="00877BA7">
        <w:rPr>
          <w:rFonts w:ascii="Times New Roman" w:hAnsi="Times New Roman"/>
        </w:rPr>
        <w:t xml:space="preserve">: </w:t>
      </w:r>
      <w:r w:rsidR="005D3A28">
        <w:rPr>
          <w:rFonts w:ascii="Times New Roman" w:hAnsi="Times New Roman"/>
        </w:rPr>
        <w:t>Po!</w:t>
      </w:r>
    </w:p>
    <w:p w:rsidR="00566CBF" w:rsidRPr="00877BA7" w:rsidRDefault="00566CBF" w:rsidP="003F5774">
      <w:pPr>
        <w:spacing w:after="0"/>
        <w:rPr>
          <w:rFonts w:ascii="Times New Roman" w:hAnsi="Times New Roman"/>
        </w:rPr>
      </w:pPr>
    </w:p>
    <w:p w:rsidR="000D7932" w:rsidRPr="00877BA7" w:rsidRDefault="000D7932" w:rsidP="003F5774">
      <w:pPr>
        <w:spacing w:after="0"/>
        <w:rPr>
          <w:rFonts w:ascii="Times New Roman" w:hAnsi="Times New Roman"/>
        </w:rPr>
      </w:pPr>
      <w:r w:rsidRPr="00877BA7">
        <w:rPr>
          <w:rFonts w:ascii="Times New Roman" w:hAnsi="Times New Roman"/>
        </w:rPr>
        <w:t>Augustus: Let the cleansing begin.</w:t>
      </w:r>
    </w:p>
    <w:p w:rsidR="000D7932" w:rsidRPr="00877BA7" w:rsidRDefault="000D7932"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w:t>
      </w:r>
      <w:r w:rsidR="000034C6" w:rsidRPr="00877BA7">
        <w:rPr>
          <w:rFonts w:ascii="Times New Roman" w:hAnsi="Times New Roman"/>
        </w:rPr>
        <w:t>Felnis</w:t>
      </w:r>
      <w:r w:rsidRPr="00877BA7">
        <w:rPr>
          <w:rFonts w:ascii="Times New Roman" w:hAnsi="Times New Roman"/>
        </w:rPr>
        <w:t xml:space="preserve"> joins the party)</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Augustus enters the room where </w:t>
      </w:r>
      <w:r w:rsidR="00681445" w:rsidRPr="00877BA7">
        <w:rPr>
          <w:rFonts w:ascii="Times New Roman" w:hAnsi="Times New Roman"/>
        </w:rPr>
        <w:t>Caeser</w:t>
      </w:r>
      <w:r w:rsidRPr="00877BA7">
        <w:rPr>
          <w:rFonts w:ascii="Times New Roman" w:hAnsi="Times New Roman"/>
        </w:rPr>
        <w:t xml:space="preserve"> is resting.</w:t>
      </w:r>
    </w:p>
    <w:p w:rsidR="00566CBF" w:rsidRPr="00877BA7" w:rsidRDefault="00566CBF" w:rsidP="003F5774">
      <w:pPr>
        <w:spacing w:after="0"/>
        <w:rPr>
          <w:rFonts w:ascii="Times New Roman" w:hAnsi="Times New Roman"/>
        </w:rPr>
      </w:pPr>
    </w:p>
    <w:p w:rsidR="00566CBF" w:rsidRPr="00877BA7" w:rsidRDefault="00566CBF" w:rsidP="003F5774">
      <w:pPr>
        <w:spacing w:after="0"/>
        <w:rPr>
          <w:rFonts w:ascii="Times New Roman" w:hAnsi="Times New Roman"/>
        </w:rPr>
      </w:pPr>
      <w:r w:rsidRPr="00877BA7">
        <w:rPr>
          <w:rFonts w:ascii="Times New Roman" w:hAnsi="Times New Roman"/>
        </w:rPr>
        <w:t xml:space="preserve">Augustus: The </w:t>
      </w:r>
      <w:r w:rsidR="000034C6" w:rsidRPr="00877BA7">
        <w:rPr>
          <w:rFonts w:ascii="Times New Roman" w:hAnsi="Times New Roman"/>
        </w:rPr>
        <w:t>Felnis</w:t>
      </w:r>
      <w:r w:rsidRPr="00877BA7">
        <w:rPr>
          <w:rFonts w:ascii="Times New Roman" w:hAnsi="Times New Roman"/>
        </w:rPr>
        <w:t xml:space="preserve">s say they will help us reach the </w:t>
      </w:r>
      <w:r w:rsidR="001407A4" w:rsidRPr="00877BA7">
        <w:rPr>
          <w:rFonts w:ascii="Times New Roman" w:hAnsi="Times New Roman"/>
        </w:rPr>
        <w:t>Magicius</w:t>
      </w:r>
      <w:r w:rsidRPr="00877BA7">
        <w:rPr>
          <w:rFonts w:ascii="Times New Roman" w:hAnsi="Times New Roman"/>
        </w:rPr>
        <w:t xml:space="preserve"> facility.</w:t>
      </w:r>
    </w:p>
    <w:p w:rsidR="00566CBF" w:rsidRPr="00877BA7" w:rsidRDefault="00566CBF" w:rsidP="003F5774">
      <w:pPr>
        <w:spacing w:after="0"/>
        <w:rPr>
          <w:rFonts w:ascii="Times New Roman" w:hAnsi="Times New Roman"/>
        </w:rPr>
      </w:pPr>
    </w:p>
    <w:p w:rsidR="00566CBF" w:rsidRPr="00877BA7" w:rsidRDefault="00681445" w:rsidP="003F5774">
      <w:pPr>
        <w:spacing w:after="0"/>
        <w:rPr>
          <w:rFonts w:ascii="Times New Roman" w:hAnsi="Times New Roman"/>
        </w:rPr>
      </w:pPr>
      <w:r w:rsidRPr="00877BA7">
        <w:rPr>
          <w:rFonts w:ascii="Times New Roman" w:hAnsi="Times New Roman"/>
        </w:rPr>
        <w:t>Caeser</w:t>
      </w:r>
      <w:r w:rsidR="00566CBF" w:rsidRPr="00877BA7">
        <w:rPr>
          <w:rFonts w:ascii="Times New Roman" w:hAnsi="Times New Roman"/>
        </w:rPr>
        <w:t>: How will I go? I’m wounded.</w:t>
      </w:r>
    </w:p>
    <w:p w:rsidR="00566CBF" w:rsidRPr="00877BA7" w:rsidRDefault="00566CBF" w:rsidP="003F5774">
      <w:pPr>
        <w:spacing w:after="0"/>
        <w:rPr>
          <w:rFonts w:ascii="Times New Roman" w:hAnsi="Times New Roman"/>
        </w:rPr>
      </w:pPr>
    </w:p>
    <w:p w:rsidR="00566CBF" w:rsidRPr="00877BA7" w:rsidRDefault="00953AD2" w:rsidP="003F5774">
      <w:pPr>
        <w:spacing w:after="0"/>
        <w:rPr>
          <w:rFonts w:ascii="Times New Roman" w:hAnsi="Times New Roman"/>
        </w:rPr>
      </w:pPr>
      <w:r w:rsidRPr="00877BA7">
        <w:rPr>
          <w:rFonts w:ascii="Times New Roman" w:hAnsi="Times New Roman"/>
        </w:rPr>
        <w:lastRenderedPageBreak/>
        <w:t>Augustus: Y</w:t>
      </w:r>
      <w:r w:rsidR="00566CBF" w:rsidRPr="00877BA7">
        <w:rPr>
          <w:rFonts w:ascii="Times New Roman" w:hAnsi="Times New Roman"/>
        </w:rPr>
        <w:t>ou have to wait here till I get back. Don’t worry</w:t>
      </w:r>
      <w:r w:rsidR="006533A5" w:rsidRPr="00877BA7">
        <w:rPr>
          <w:rFonts w:ascii="Times New Roman" w:hAnsi="Times New Roman"/>
        </w:rPr>
        <w:t>,</w:t>
      </w:r>
      <w:r w:rsidR="00566CBF" w:rsidRPr="00877BA7">
        <w:rPr>
          <w:rFonts w:ascii="Times New Roman" w:hAnsi="Times New Roman"/>
        </w:rPr>
        <w:t xml:space="preserve"> the </w:t>
      </w:r>
      <w:r w:rsidR="000034C6" w:rsidRPr="00877BA7">
        <w:rPr>
          <w:rFonts w:ascii="Times New Roman" w:hAnsi="Times New Roman"/>
        </w:rPr>
        <w:t>Felnis</w:t>
      </w:r>
      <w:r w:rsidR="00566CBF" w:rsidRPr="00877BA7">
        <w:rPr>
          <w:rFonts w:ascii="Times New Roman" w:hAnsi="Times New Roman"/>
        </w:rPr>
        <w:t>s will take care of you. I think their leader likes me.</w:t>
      </w:r>
    </w:p>
    <w:p w:rsidR="00566CBF" w:rsidRPr="00877BA7" w:rsidRDefault="00566CBF" w:rsidP="003F5774">
      <w:pPr>
        <w:spacing w:after="0"/>
        <w:rPr>
          <w:rFonts w:ascii="Times New Roman" w:hAnsi="Times New Roman"/>
        </w:rPr>
      </w:pPr>
    </w:p>
    <w:p w:rsidR="00566CBF" w:rsidRPr="00877BA7" w:rsidRDefault="00681445" w:rsidP="003F5774">
      <w:pPr>
        <w:spacing w:after="0"/>
        <w:rPr>
          <w:rFonts w:ascii="Times New Roman" w:hAnsi="Times New Roman"/>
        </w:rPr>
      </w:pPr>
      <w:r w:rsidRPr="00877BA7">
        <w:rPr>
          <w:rFonts w:ascii="Times New Roman" w:hAnsi="Times New Roman"/>
        </w:rPr>
        <w:t>Caeser</w:t>
      </w:r>
      <w:r w:rsidR="00467C1E" w:rsidRPr="00877BA7">
        <w:rPr>
          <w:rFonts w:ascii="Times New Roman" w:hAnsi="Times New Roman"/>
        </w:rPr>
        <w:t>: B</w:t>
      </w:r>
      <w:r w:rsidR="00566CBF" w:rsidRPr="00877BA7">
        <w:rPr>
          <w:rFonts w:ascii="Times New Roman" w:hAnsi="Times New Roman"/>
        </w:rPr>
        <w:t>e safe father.</w:t>
      </w:r>
      <w:r w:rsidR="00352DCB" w:rsidRPr="00877BA7">
        <w:rPr>
          <w:rFonts w:ascii="Times New Roman" w:hAnsi="Times New Roman"/>
        </w:rPr>
        <w:t xml:space="preserve"> We’ll go see mother together. I can imagine her smiling face when she sees us both finally return.</w:t>
      </w:r>
    </w:p>
    <w:p w:rsidR="00566CBF" w:rsidRPr="00877BA7" w:rsidRDefault="00566CBF" w:rsidP="003F5774">
      <w:pPr>
        <w:spacing w:after="0"/>
        <w:rPr>
          <w:rFonts w:ascii="Times New Roman" w:hAnsi="Times New Roman"/>
        </w:rPr>
      </w:pPr>
    </w:p>
    <w:p w:rsidR="00FB7678" w:rsidRPr="00877BA7" w:rsidRDefault="00566CBF" w:rsidP="003F5774">
      <w:pPr>
        <w:spacing w:after="0"/>
        <w:rPr>
          <w:rFonts w:ascii="Times New Roman" w:hAnsi="Times New Roman"/>
        </w:rPr>
      </w:pPr>
      <w:r w:rsidRPr="00877BA7">
        <w:rPr>
          <w:rFonts w:ascii="Times New Roman" w:hAnsi="Times New Roman"/>
        </w:rPr>
        <w:t xml:space="preserve">Augustus: </w:t>
      </w:r>
      <w:r w:rsidR="00352DCB" w:rsidRPr="00877BA7">
        <w:rPr>
          <w:rFonts w:ascii="Times New Roman" w:hAnsi="Times New Roman"/>
        </w:rPr>
        <w:t>I’m sure Theresa will faint when she sees your grimy face slither into that tent. Sigh…..</w:t>
      </w:r>
      <w:r w:rsidRPr="00877BA7">
        <w:rPr>
          <w:rFonts w:ascii="Times New Roman" w:hAnsi="Times New Roman"/>
        </w:rPr>
        <w:t>I dread the trials that</w:t>
      </w:r>
      <w:r w:rsidR="00FB7678" w:rsidRPr="00877BA7">
        <w:rPr>
          <w:rFonts w:ascii="Times New Roman" w:hAnsi="Times New Roman"/>
        </w:rPr>
        <w:t xml:space="preserve"> wait ahead son</w:t>
      </w:r>
      <w:r w:rsidRPr="00877BA7">
        <w:rPr>
          <w:rFonts w:ascii="Times New Roman" w:hAnsi="Times New Roman"/>
        </w:rPr>
        <w:t>. It has been told by</w:t>
      </w:r>
      <w:r w:rsidR="00352DCB" w:rsidRPr="00877BA7">
        <w:rPr>
          <w:rFonts w:ascii="Times New Roman" w:hAnsi="Times New Roman"/>
        </w:rPr>
        <w:t xml:space="preserve"> the high priest </w:t>
      </w:r>
      <w:r w:rsidRPr="00877BA7">
        <w:rPr>
          <w:rFonts w:ascii="Times New Roman" w:hAnsi="Times New Roman"/>
        </w:rPr>
        <w:t>that</w:t>
      </w:r>
      <w:r w:rsidR="00FB7678" w:rsidRPr="00877BA7">
        <w:rPr>
          <w:rFonts w:ascii="Times New Roman" w:hAnsi="Times New Roman"/>
        </w:rPr>
        <w:t xml:space="preserve"> all</w:t>
      </w:r>
      <w:r w:rsidR="006533A5" w:rsidRPr="00877BA7">
        <w:rPr>
          <w:rFonts w:ascii="Times New Roman" w:hAnsi="Times New Roman"/>
        </w:rPr>
        <w:t xml:space="preserve"> </w:t>
      </w:r>
      <w:r w:rsidR="00352DCB" w:rsidRPr="00877BA7">
        <w:rPr>
          <w:rFonts w:ascii="Times New Roman" w:hAnsi="Times New Roman"/>
        </w:rPr>
        <w:t>m</w:t>
      </w:r>
      <w:r w:rsidR="00FB7678" w:rsidRPr="00877BA7">
        <w:rPr>
          <w:rFonts w:ascii="Times New Roman" w:hAnsi="Times New Roman"/>
        </w:rPr>
        <w:t>en</w:t>
      </w:r>
      <w:r w:rsidRPr="00877BA7">
        <w:rPr>
          <w:rFonts w:ascii="Times New Roman" w:hAnsi="Times New Roman"/>
        </w:rPr>
        <w:t xml:space="preserve"> meet their end at the security protocol leading into the </w:t>
      </w:r>
      <w:r w:rsidR="001407A4" w:rsidRPr="00877BA7">
        <w:rPr>
          <w:rFonts w:ascii="Times New Roman" w:hAnsi="Times New Roman"/>
        </w:rPr>
        <w:t>Magicius</w:t>
      </w:r>
      <w:r w:rsidRPr="00877BA7">
        <w:rPr>
          <w:rFonts w:ascii="Times New Roman" w:hAnsi="Times New Roman"/>
        </w:rPr>
        <w:t xml:space="preserve"> facility.</w:t>
      </w:r>
    </w:p>
    <w:p w:rsidR="00FB7678" w:rsidRPr="00877BA7" w:rsidRDefault="00FB7678" w:rsidP="003F5774">
      <w:pPr>
        <w:spacing w:after="0"/>
        <w:rPr>
          <w:rFonts w:ascii="Times New Roman" w:hAnsi="Times New Roman"/>
        </w:rPr>
      </w:pPr>
    </w:p>
    <w:p w:rsidR="00FB7678" w:rsidRPr="00877BA7" w:rsidRDefault="00681445" w:rsidP="003F5774">
      <w:pPr>
        <w:spacing w:after="0"/>
        <w:rPr>
          <w:rFonts w:ascii="Times New Roman" w:hAnsi="Times New Roman"/>
        </w:rPr>
      </w:pPr>
      <w:r w:rsidRPr="00877BA7">
        <w:rPr>
          <w:rFonts w:ascii="Times New Roman" w:hAnsi="Times New Roman"/>
        </w:rPr>
        <w:t>Caeser</w:t>
      </w:r>
      <w:r w:rsidR="00FB7678" w:rsidRPr="00877BA7">
        <w:rPr>
          <w:rFonts w:ascii="Times New Roman" w:hAnsi="Times New Roman"/>
        </w:rPr>
        <w:t>: Don’t go alone father. Stay here with me. I’ll get better fast.</w:t>
      </w:r>
    </w:p>
    <w:p w:rsidR="00FB7678" w:rsidRPr="00877BA7" w:rsidRDefault="00FB7678"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t>Augustus: And and what would your mother say if I took her only beloved son into the pits of hell. I am old. I’ve seen my time and now it is time for me to give my life for our people.</w:t>
      </w:r>
    </w:p>
    <w:p w:rsidR="00FB7678" w:rsidRPr="00877BA7" w:rsidRDefault="00FB7678" w:rsidP="003F5774">
      <w:pPr>
        <w:spacing w:after="0"/>
        <w:rPr>
          <w:rFonts w:ascii="Times New Roman" w:hAnsi="Times New Roman"/>
        </w:rPr>
      </w:pPr>
    </w:p>
    <w:p w:rsidR="00FB7678" w:rsidRPr="00877BA7" w:rsidRDefault="00681445" w:rsidP="003F5774">
      <w:pPr>
        <w:spacing w:after="0"/>
        <w:rPr>
          <w:rFonts w:ascii="Times New Roman" w:hAnsi="Times New Roman"/>
        </w:rPr>
      </w:pPr>
      <w:r w:rsidRPr="00877BA7">
        <w:rPr>
          <w:rFonts w:ascii="Times New Roman" w:hAnsi="Times New Roman"/>
        </w:rPr>
        <w:t>Caeser</w:t>
      </w:r>
      <w:r w:rsidR="00953AD2" w:rsidRPr="00877BA7">
        <w:rPr>
          <w:rFonts w:ascii="Times New Roman" w:hAnsi="Times New Roman"/>
        </w:rPr>
        <w:t>: (H</w:t>
      </w:r>
      <w:r w:rsidR="00FB7678" w:rsidRPr="00877BA7">
        <w:rPr>
          <w:rFonts w:ascii="Times New Roman" w:hAnsi="Times New Roman"/>
        </w:rPr>
        <w:t>e sits up in bed) I was wounded but I can still walk. I’m not going to lose you.</w:t>
      </w:r>
    </w:p>
    <w:p w:rsidR="00FB7678" w:rsidRPr="00877BA7" w:rsidRDefault="00FB7678"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t xml:space="preserve">Augustus: No, it’s final. I won’t leave my wife completely alone in this horrible world. </w:t>
      </w:r>
    </w:p>
    <w:p w:rsidR="00FB7678" w:rsidRPr="00877BA7" w:rsidRDefault="00FB7678" w:rsidP="003F5774">
      <w:pPr>
        <w:spacing w:after="0"/>
        <w:rPr>
          <w:rFonts w:ascii="Times New Roman" w:hAnsi="Times New Roman"/>
        </w:rPr>
      </w:pPr>
      <w:r w:rsidRPr="00877BA7">
        <w:rPr>
          <w:rFonts w:ascii="Times New Roman" w:hAnsi="Times New Roman"/>
        </w:rPr>
        <w:t xml:space="preserve">Now lay back down and pray to </w:t>
      </w:r>
      <w:r w:rsidR="004C63A6" w:rsidRPr="00877BA7">
        <w:rPr>
          <w:rFonts w:ascii="Times New Roman" w:hAnsi="Times New Roman"/>
        </w:rPr>
        <w:t>Corydon Deus</w:t>
      </w:r>
      <w:r w:rsidRPr="00877BA7">
        <w:rPr>
          <w:rFonts w:ascii="Times New Roman" w:hAnsi="Times New Roman"/>
        </w:rPr>
        <w:t xml:space="preserve"> for my safe return.</w:t>
      </w:r>
    </w:p>
    <w:p w:rsidR="00FB7678" w:rsidRPr="00877BA7" w:rsidRDefault="00FB7678" w:rsidP="003F5774">
      <w:pPr>
        <w:spacing w:after="0"/>
        <w:rPr>
          <w:rFonts w:ascii="Times New Roman" w:hAnsi="Times New Roman"/>
        </w:rPr>
      </w:pPr>
    </w:p>
    <w:p w:rsidR="00801809" w:rsidRPr="00877BA7" w:rsidRDefault="00681445" w:rsidP="003F5774">
      <w:pPr>
        <w:spacing w:after="0"/>
        <w:rPr>
          <w:rFonts w:ascii="Times New Roman" w:hAnsi="Times New Roman"/>
        </w:rPr>
      </w:pPr>
      <w:r w:rsidRPr="00877BA7">
        <w:rPr>
          <w:rFonts w:ascii="Times New Roman" w:hAnsi="Times New Roman"/>
        </w:rPr>
        <w:t>Caeser</w:t>
      </w:r>
      <w:r w:rsidR="00801809" w:rsidRPr="00877BA7">
        <w:rPr>
          <w:rFonts w:ascii="Times New Roman" w:hAnsi="Times New Roman"/>
        </w:rPr>
        <w:t>: If you wish Father.</w:t>
      </w:r>
    </w:p>
    <w:p w:rsidR="00801809" w:rsidRPr="00877BA7" w:rsidRDefault="00801809" w:rsidP="003F5774">
      <w:pPr>
        <w:spacing w:after="0"/>
        <w:rPr>
          <w:rFonts w:ascii="Times New Roman" w:hAnsi="Times New Roman"/>
        </w:rPr>
      </w:pPr>
    </w:p>
    <w:p w:rsidR="00FB7678" w:rsidRPr="00877BA7" w:rsidRDefault="00FB7678" w:rsidP="003F5774">
      <w:pPr>
        <w:spacing w:after="0"/>
        <w:rPr>
          <w:rFonts w:ascii="Times New Roman" w:hAnsi="Times New Roman"/>
        </w:rPr>
      </w:pPr>
      <w:r w:rsidRPr="00877BA7">
        <w:rPr>
          <w:rFonts w:ascii="Times New Roman" w:hAnsi="Times New Roman"/>
        </w:rPr>
        <w:t xml:space="preserve">(Augustus returns to the roof to gaze at the </w:t>
      </w:r>
      <w:r w:rsidR="001407A4" w:rsidRPr="00877BA7">
        <w:rPr>
          <w:rFonts w:ascii="Times New Roman" w:hAnsi="Times New Roman"/>
        </w:rPr>
        <w:t>Magicius</w:t>
      </w:r>
      <w:r w:rsidRPr="00877BA7">
        <w:rPr>
          <w:rFonts w:ascii="Times New Roman" w:hAnsi="Times New Roman"/>
        </w:rPr>
        <w:t xml:space="preserve"> ruins. It is almost night now.)</w:t>
      </w:r>
    </w:p>
    <w:p w:rsidR="00FB7678" w:rsidRPr="00877BA7" w:rsidRDefault="00FB7678" w:rsidP="003F5774">
      <w:pPr>
        <w:spacing w:after="0"/>
        <w:rPr>
          <w:rFonts w:ascii="Times New Roman" w:hAnsi="Times New Roman"/>
        </w:rPr>
      </w:pPr>
    </w:p>
    <w:p w:rsidR="0070136B" w:rsidRPr="00877BA7" w:rsidRDefault="00FB7678" w:rsidP="003F5774">
      <w:pPr>
        <w:spacing w:after="0"/>
        <w:rPr>
          <w:rFonts w:ascii="Times New Roman" w:hAnsi="Times New Roman"/>
        </w:rPr>
      </w:pPr>
      <w:r w:rsidRPr="00877BA7">
        <w:rPr>
          <w:rFonts w:ascii="Times New Roman" w:hAnsi="Times New Roman"/>
        </w:rPr>
        <w:t xml:space="preserve">Augustus speaking to himself: How will I be any different than the </w:t>
      </w:r>
      <w:r w:rsidR="001407A4" w:rsidRPr="00877BA7">
        <w:rPr>
          <w:rFonts w:ascii="Times New Roman" w:hAnsi="Times New Roman"/>
        </w:rPr>
        <w:t>Rediit</w:t>
      </w:r>
      <w:r w:rsidRPr="00877BA7">
        <w:rPr>
          <w:rFonts w:ascii="Times New Roman" w:hAnsi="Times New Roman"/>
        </w:rPr>
        <w:t>s that have gone before me? I fear I may meet their tragic end as well and all this will be for naught.</w:t>
      </w:r>
    </w:p>
    <w:p w:rsidR="0070136B" w:rsidRPr="00877BA7" w:rsidRDefault="00094839" w:rsidP="003F5774">
      <w:pPr>
        <w:spacing w:after="0"/>
        <w:rPr>
          <w:rFonts w:ascii="Times New Roman" w:hAnsi="Times New Roman"/>
        </w:rPr>
      </w:pPr>
      <w:r w:rsidRPr="00877BA7">
        <w:rPr>
          <w:rFonts w:ascii="Times New Roman" w:hAnsi="Times New Roman"/>
        </w:rPr>
        <w:t>(A shooting star flies across the sky. The screen slowly fades to black.)</w:t>
      </w:r>
    </w:p>
    <w:p w:rsidR="00237D99" w:rsidRPr="00877BA7" w:rsidRDefault="00237D99" w:rsidP="003F5774">
      <w:pPr>
        <w:spacing w:after="0"/>
        <w:rPr>
          <w:rFonts w:ascii="Times New Roman" w:hAnsi="Times New Roman"/>
        </w:rPr>
      </w:pPr>
    </w:p>
    <w:p w:rsidR="00237D99" w:rsidRPr="00877BA7" w:rsidRDefault="00237D99" w:rsidP="003F5774">
      <w:pPr>
        <w:spacing w:after="0"/>
        <w:rPr>
          <w:rFonts w:ascii="Times New Roman" w:hAnsi="Times New Roman"/>
        </w:rPr>
      </w:pPr>
      <w:r w:rsidRPr="00877BA7">
        <w:rPr>
          <w:rFonts w:ascii="Times New Roman" w:hAnsi="Times New Roman"/>
        </w:rPr>
        <w:t xml:space="preserve">Augustus: I think these </w:t>
      </w:r>
      <w:r w:rsidR="000034C6" w:rsidRPr="00877BA7">
        <w:rPr>
          <w:rFonts w:ascii="Times New Roman" w:hAnsi="Times New Roman"/>
        </w:rPr>
        <w:t>Felnis</w:t>
      </w:r>
      <w:r w:rsidRPr="00877BA7">
        <w:rPr>
          <w:rFonts w:ascii="Times New Roman" w:hAnsi="Times New Roman"/>
        </w:rPr>
        <w:t>s have had just a little bit too much to drink.</w:t>
      </w:r>
    </w:p>
    <w:p w:rsidR="00237D99" w:rsidRPr="00877BA7" w:rsidRDefault="00237D99" w:rsidP="003F5774">
      <w:pPr>
        <w:spacing w:after="0"/>
        <w:rPr>
          <w:rFonts w:ascii="Times New Roman" w:hAnsi="Times New Roman"/>
        </w:rPr>
      </w:pPr>
    </w:p>
    <w:p w:rsidR="00094839" w:rsidRPr="00877BA7" w:rsidRDefault="00574B41" w:rsidP="003F5774">
      <w:pPr>
        <w:spacing w:after="0"/>
        <w:rPr>
          <w:rFonts w:ascii="Times New Roman" w:hAnsi="Times New Roman"/>
        </w:rPr>
      </w:pPr>
      <w:r>
        <w:rPr>
          <w:rFonts w:ascii="Times New Roman" w:hAnsi="Times New Roman"/>
        </w:rPr>
        <w:t>Neo</w:t>
      </w:r>
      <w:r w:rsidR="00237D99" w:rsidRPr="00877BA7">
        <w:rPr>
          <w:rFonts w:ascii="Times New Roman" w:hAnsi="Times New Roman"/>
        </w:rPr>
        <w:t xml:space="preserve"> V: </w:t>
      </w:r>
      <w:r w:rsidR="005D3A28">
        <w:rPr>
          <w:rFonts w:ascii="Times New Roman" w:hAnsi="Times New Roman"/>
        </w:rPr>
        <w:t>Po!</w:t>
      </w:r>
    </w:p>
    <w:p w:rsidR="00237D99" w:rsidRPr="00877BA7" w:rsidRDefault="00237D99" w:rsidP="003F5774">
      <w:pPr>
        <w:spacing w:after="0"/>
        <w:rPr>
          <w:rFonts w:ascii="Times New Roman" w:hAnsi="Times New Roman"/>
        </w:rPr>
      </w:pPr>
    </w:p>
    <w:p w:rsidR="00237D99" w:rsidRPr="00877BA7" w:rsidRDefault="00237D99" w:rsidP="003F5774">
      <w:pPr>
        <w:spacing w:after="0"/>
        <w:rPr>
          <w:rFonts w:ascii="Times New Roman" w:hAnsi="Times New Roman"/>
        </w:rPr>
      </w:pPr>
      <w:r w:rsidRPr="00877BA7">
        <w:rPr>
          <w:rFonts w:ascii="Times New Roman" w:hAnsi="Times New Roman"/>
        </w:rPr>
        <w:t xml:space="preserve">The </w:t>
      </w:r>
      <w:r w:rsidR="000034C6" w:rsidRPr="00877BA7">
        <w:rPr>
          <w:rFonts w:ascii="Times New Roman" w:hAnsi="Times New Roman"/>
        </w:rPr>
        <w:t>Felnis</w:t>
      </w:r>
      <w:r w:rsidRPr="00877BA7">
        <w:rPr>
          <w:rFonts w:ascii="Times New Roman" w:hAnsi="Times New Roman"/>
        </w:rPr>
        <w:t xml:space="preserve"> is completely passed out on the floor.</w:t>
      </w:r>
    </w:p>
    <w:p w:rsidR="0091765D" w:rsidRPr="00877BA7" w:rsidRDefault="0091765D" w:rsidP="003F5774">
      <w:pPr>
        <w:spacing w:after="0"/>
        <w:rPr>
          <w:rFonts w:ascii="Times New Roman" w:hAnsi="Times New Roman"/>
        </w:rPr>
      </w:pPr>
    </w:p>
    <w:p w:rsidR="0091765D" w:rsidRPr="00877BA7" w:rsidRDefault="00681445" w:rsidP="003F5774">
      <w:pPr>
        <w:spacing w:after="0"/>
        <w:rPr>
          <w:rFonts w:ascii="Times New Roman" w:hAnsi="Times New Roman"/>
        </w:rPr>
      </w:pPr>
      <w:r w:rsidRPr="00877BA7">
        <w:rPr>
          <w:rFonts w:ascii="Times New Roman" w:hAnsi="Times New Roman"/>
        </w:rPr>
        <w:t>Caeser</w:t>
      </w:r>
      <w:r w:rsidR="0091765D" w:rsidRPr="00877BA7">
        <w:rPr>
          <w:rFonts w:ascii="Times New Roman" w:hAnsi="Times New Roman"/>
        </w:rPr>
        <w:t>: Did you ch</w:t>
      </w:r>
      <w:r w:rsidR="00495DF1" w:rsidRPr="00877BA7">
        <w:rPr>
          <w:rFonts w:ascii="Times New Roman" w:hAnsi="Times New Roman"/>
        </w:rPr>
        <w:t>eck the ruins of this building F</w:t>
      </w:r>
      <w:r w:rsidR="0091765D" w:rsidRPr="00877BA7">
        <w:rPr>
          <w:rFonts w:ascii="Times New Roman" w:hAnsi="Times New Roman"/>
        </w:rPr>
        <w:t>ather? I'm sure there has to be something we can use and will be very important for us in the future.</w:t>
      </w:r>
    </w:p>
    <w:p w:rsidR="00495DF1" w:rsidRPr="00877BA7" w:rsidRDefault="00495DF1" w:rsidP="003F5774">
      <w:pPr>
        <w:spacing w:after="0"/>
        <w:rPr>
          <w:rFonts w:ascii="Times New Roman" w:hAnsi="Times New Roman"/>
        </w:rPr>
      </w:pPr>
    </w:p>
    <w:p w:rsidR="00495DF1" w:rsidRPr="00877BA7" w:rsidRDefault="00681445" w:rsidP="00495DF1">
      <w:pPr>
        <w:spacing w:after="0"/>
        <w:rPr>
          <w:rFonts w:ascii="Times New Roman" w:hAnsi="Times New Roman"/>
        </w:rPr>
      </w:pPr>
      <w:r w:rsidRPr="00877BA7">
        <w:rPr>
          <w:rFonts w:ascii="Times New Roman" w:hAnsi="Times New Roman"/>
        </w:rPr>
        <w:t>Caeser</w:t>
      </w:r>
      <w:r w:rsidR="00495DF1" w:rsidRPr="00877BA7">
        <w:rPr>
          <w:rFonts w:ascii="Times New Roman" w:hAnsi="Times New Roman"/>
        </w:rPr>
        <w:t>: Father, don't forget Airloft. You'll need him out there.</w:t>
      </w:r>
    </w:p>
    <w:p w:rsidR="00222991" w:rsidRPr="00877BA7" w:rsidRDefault="009937C2" w:rsidP="009937C2">
      <w:pPr>
        <w:pStyle w:val="Heading2"/>
        <w:rPr>
          <w:rFonts w:ascii="Times New Roman" w:hAnsi="Times New Roman" w:cs="Times New Roman"/>
          <w:color w:val="auto"/>
          <w:sz w:val="24"/>
          <w:szCs w:val="24"/>
        </w:rPr>
      </w:pPr>
      <w:bookmarkStart w:id="47" w:name="_Toc76405223"/>
      <w:r w:rsidRPr="00877BA7">
        <w:rPr>
          <w:rFonts w:ascii="Times New Roman" w:hAnsi="Times New Roman" w:cs="Times New Roman"/>
          <w:color w:val="auto"/>
          <w:sz w:val="24"/>
          <w:szCs w:val="24"/>
        </w:rPr>
        <w:t>Historian Flashback</w:t>
      </w:r>
      <w:bookmarkEnd w:id="47"/>
    </w:p>
    <w:p w:rsidR="009937C2" w:rsidRPr="00877BA7" w:rsidRDefault="009937C2" w:rsidP="005E4E64">
      <w:pPr>
        <w:pStyle w:val="NormalWeb"/>
        <w:spacing w:after="0"/>
      </w:pPr>
      <w:r w:rsidRPr="00877BA7">
        <w:rPr>
          <w:lang w:eastAsia="zh-CN"/>
        </w:rPr>
        <w:t xml:space="preserve">Historian: If you’re reading this then we are doomed. As soon as the </w:t>
      </w:r>
      <w:r w:rsidR="00A119C3" w:rsidRPr="00877BA7">
        <w:rPr>
          <w:lang w:eastAsia="zh-CN"/>
        </w:rPr>
        <w:t>Fabricius</w:t>
      </w:r>
      <w:r w:rsidRPr="00877BA7">
        <w:rPr>
          <w:lang w:eastAsia="zh-CN"/>
        </w:rPr>
        <w:t xml:space="preserve"> attacked this great capital I knew that the emperor’s thirst for power would destroy us all. So I decided to set out to quickly write a series of anecdotes about the lives of the people that lived in this building. </w:t>
      </w:r>
      <w:r w:rsidR="005E4E64" w:rsidRPr="00877BA7">
        <w:t xml:space="preserve">I hid each of these anecdotes about the people in question in a safe </w:t>
      </w:r>
      <w:r w:rsidR="005E4E64" w:rsidRPr="00877BA7">
        <w:lastRenderedPageBreak/>
        <w:t xml:space="preserve">place so that people of the future will know what happened here. </w:t>
      </w:r>
      <w:r w:rsidRPr="00877BA7">
        <w:rPr>
          <w:lang w:eastAsia="zh-CN"/>
        </w:rPr>
        <w:t>I will tell you the locations of anecdotes. Please, here are our stories; the dead speak so that you may learn.</w:t>
      </w:r>
    </w:p>
    <w:p w:rsidR="009937C2" w:rsidRPr="00877BA7" w:rsidRDefault="009937C2" w:rsidP="0045480F">
      <w:pPr>
        <w:pStyle w:val="Heading2"/>
        <w:rPr>
          <w:rFonts w:ascii="Times New Roman" w:hAnsi="Times New Roman" w:cs="Times New Roman"/>
        </w:rPr>
      </w:pPr>
      <w:bookmarkStart w:id="48" w:name="_Toc76405224"/>
      <w:r w:rsidRPr="00877BA7">
        <w:rPr>
          <w:rFonts w:ascii="Times New Roman" w:hAnsi="Times New Roman" w:cs="Times New Roman"/>
        </w:rPr>
        <w:t>Flashback 1:</w:t>
      </w:r>
      <w:bookmarkEnd w:id="48"/>
    </w:p>
    <w:p w:rsidR="00C713F5" w:rsidRPr="00877BA7" w:rsidRDefault="00C713F5" w:rsidP="009937C2">
      <w:pPr>
        <w:rPr>
          <w:rFonts w:ascii="Times New Roman" w:hAnsi="Times New Roman"/>
          <w:lang w:eastAsia="zh-CN"/>
        </w:rPr>
      </w:pPr>
      <w:r w:rsidRPr="00877BA7">
        <w:rPr>
          <w:rFonts w:ascii="Times New Roman" w:hAnsi="Times New Roman"/>
          <w:lang w:eastAsia="zh-CN"/>
        </w:rPr>
        <w:t>Justine: My commander has called me for duty I must go.</w:t>
      </w:r>
    </w:p>
    <w:p w:rsidR="00C713F5" w:rsidRPr="00877BA7" w:rsidRDefault="00C713F5" w:rsidP="009937C2">
      <w:pPr>
        <w:rPr>
          <w:rFonts w:ascii="Times New Roman" w:hAnsi="Times New Roman"/>
          <w:lang w:eastAsia="zh-CN"/>
        </w:rPr>
      </w:pPr>
      <w:r w:rsidRPr="00877BA7">
        <w:rPr>
          <w:rFonts w:ascii="Times New Roman" w:hAnsi="Times New Roman"/>
          <w:lang w:eastAsia="zh-CN"/>
        </w:rPr>
        <w:t>Celine: You mustn’t. We’re just newly married. Come, we’ll run off together from the Empire and never come back.</w:t>
      </w:r>
    </w:p>
    <w:p w:rsidR="00C713F5" w:rsidRPr="00877BA7" w:rsidRDefault="00C713F5" w:rsidP="009937C2">
      <w:pPr>
        <w:rPr>
          <w:rFonts w:ascii="Times New Roman" w:hAnsi="Times New Roman"/>
          <w:lang w:eastAsia="zh-CN"/>
        </w:rPr>
      </w:pPr>
      <w:r w:rsidRPr="00877BA7">
        <w:rPr>
          <w:rFonts w:ascii="Times New Roman" w:hAnsi="Times New Roman"/>
          <w:lang w:eastAsia="zh-CN"/>
        </w:rPr>
        <w:t xml:space="preserve">Justine: Our forces amass against </w:t>
      </w:r>
      <w:r w:rsidR="004D24F2" w:rsidRPr="00877BA7">
        <w:rPr>
          <w:rFonts w:ascii="Times New Roman" w:hAnsi="Times New Roman"/>
          <w:lang w:eastAsia="zh-CN"/>
        </w:rPr>
        <w:t>Tonsorem</w:t>
      </w:r>
      <w:r w:rsidRPr="00877BA7">
        <w:rPr>
          <w:rFonts w:ascii="Times New Roman" w:hAnsi="Times New Roman"/>
          <w:lang w:eastAsia="zh-CN"/>
        </w:rPr>
        <w:t xml:space="preserve"> and it is my duty as a soldier to go. I made an oath to </w:t>
      </w:r>
      <w:r w:rsidR="002D0103">
        <w:rPr>
          <w:rFonts w:ascii="Times New Roman" w:hAnsi="Times New Roman"/>
          <w:lang w:eastAsia="zh-CN"/>
        </w:rPr>
        <w:t>Gestalt</w:t>
      </w:r>
      <w:r w:rsidRPr="00877BA7">
        <w:rPr>
          <w:rFonts w:ascii="Times New Roman" w:hAnsi="Times New Roman"/>
          <w:lang w:eastAsia="zh-CN"/>
        </w:rPr>
        <w:t>. What will my parents think if I forsake my duty? How can I look myself in the mirror?</w:t>
      </w:r>
    </w:p>
    <w:p w:rsidR="00A81699" w:rsidRPr="00877BA7" w:rsidRDefault="00C713F5" w:rsidP="009937C2">
      <w:pPr>
        <w:rPr>
          <w:rFonts w:ascii="Times New Roman" w:hAnsi="Times New Roman"/>
          <w:lang w:eastAsia="zh-CN"/>
        </w:rPr>
      </w:pPr>
      <w:r w:rsidRPr="00877BA7">
        <w:rPr>
          <w:rFonts w:ascii="Times New Roman" w:hAnsi="Times New Roman"/>
          <w:lang w:eastAsia="zh-CN"/>
        </w:rPr>
        <w:t>Celine: What about the oath you made to me? Are you not forsaking your duty to be my husband? What if you die? How can I live? Forget the Emperor!</w:t>
      </w:r>
      <w:r w:rsidR="00A81699" w:rsidRPr="00877BA7">
        <w:rPr>
          <w:rFonts w:ascii="Times New Roman" w:hAnsi="Times New Roman"/>
          <w:lang w:eastAsia="zh-CN"/>
        </w:rPr>
        <w:t xml:space="preserve"> He cares only for his selfish ambition.</w:t>
      </w:r>
    </w:p>
    <w:p w:rsidR="00A81699" w:rsidRPr="00877BA7" w:rsidRDefault="00A81699" w:rsidP="009937C2">
      <w:pPr>
        <w:rPr>
          <w:rFonts w:ascii="Times New Roman" w:hAnsi="Times New Roman"/>
          <w:lang w:eastAsia="zh-CN"/>
        </w:rPr>
      </w:pPr>
      <w:r w:rsidRPr="00877BA7">
        <w:rPr>
          <w:rFonts w:ascii="Times New Roman" w:hAnsi="Times New Roman"/>
          <w:lang w:eastAsia="zh-CN"/>
        </w:rPr>
        <w:t>Justine: It is final, I must go. I’ve made up my mind.</w:t>
      </w:r>
    </w:p>
    <w:p w:rsidR="00B35A04" w:rsidRPr="00877BA7" w:rsidRDefault="00B35A04" w:rsidP="00CC225C">
      <w:pPr>
        <w:spacing w:after="0"/>
        <w:rPr>
          <w:rFonts w:ascii="Times New Roman" w:hAnsi="Times New Roman"/>
        </w:rPr>
      </w:pPr>
      <w:r w:rsidRPr="00877BA7">
        <w:rPr>
          <w:rFonts w:ascii="Times New Roman" w:hAnsi="Times New Roman"/>
        </w:rPr>
        <w:t>Celine: Think Justine, you are just another cog in the war machine. Leave this madness. When you look in the mirror it will be your loving wife looking back</w:t>
      </w:r>
      <w:r w:rsidR="001B6CDE" w:rsidRPr="00877BA7">
        <w:rPr>
          <w:rFonts w:ascii="Times New Roman" w:hAnsi="Times New Roman"/>
        </w:rPr>
        <w:t xml:space="preserve"> at</w:t>
      </w:r>
      <w:r w:rsidRPr="00877BA7">
        <w:rPr>
          <w:rFonts w:ascii="Times New Roman" w:hAnsi="Times New Roman"/>
        </w:rPr>
        <w:t xml:space="preserve"> y</w:t>
      </w:r>
      <w:r w:rsidR="00CC225C" w:rsidRPr="00877BA7">
        <w:rPr>
          <w:rFonts w:ascii="Times New Roman" w:hAnsi="Times New Roman"/>
        </w:rPr>
        <w:t>ou. We will be together forever.</w:t>
      </w:r>
    </w:p>
    <w:p w:rsidR="00CC225C" w:rsidRPr="00877BA7" w:rsidRDefault="00CC225C" w:rsidP="00CC225C">
      <w:pPr>
        <w:spacing w:after="0"/>
        <w:rPr>
          <w:rFonts w:ascii="Times New Roman" w:hAnsi="Times New Roman"/>
        </w:rPr>
      </w:pPr>
    </w:p>
    <w:p w:rsidR="00B35A04" w:rsidRPr="00877BA7" w:rsidRDefault="00B35A04" w:rsidP="009937C2">
      <w:pPr>
        <w:rPr>
          <w:rFonts w:ascii="Times New Roman" w:hAnsi="Times New Roman"/>
          <w:lang w:eastAsia="zh-CN"/>
        </w:rPr>
      </w:pPr>
      <w:r w:rsidRPr="00877BA7">
        <w:rPr>
          <w:rFonts w:ascii="Times New Roman" w:hAnsi="Times New Roman"/>
          <w:lang w:eastAsia="zh-CN"/>
        </w:rPr>
        <w:t>A knock on the door,</w:t>
      </w:r>
    </w:p>
    <w:p w:rsidR="00757459" w:rsidRPr="00877BA7" w:rsidRDefault="00757459" w:rsidP="00757459">
      <w:pPr>
        <w:rPr>
          <w:rFonts w:ascii="Times New Roman" w:hAnsi="Times New Roman"/>
          <w:lang w:eastAsia="zh-CN"/>
        </w:rPr>
      </w:pPr>
      <w:r w:rsidRPr="00877BA7">
        <w:rPr>
          <w:rFonts w:ascii="Times New Roman" w:hAnsi="Times New Roman"/>
        </w:rPr>
        <w:t>Justine: I promise I will come back to you. I swear on everything that's good I will be in your arms again.</w:t>
      </w:r>
    </w:p>
    <w:p w:rsidR="00B35A04" w:rsidRPr="00877BA7" w:rsidRDefault="00B35A04" w:rsidP="009937C2">
      <w:pPr>
        <w:rPr>
          <w:rFonts w:ascii="Times New Roman" w:hAnsi="Times New Roman"/>
          <w:lang w:eastAsia="zh-CN"/>
        </w:rPr>
      </w:pPr>
      <w:r w:rsidRPr="00877BA7">
        <w:rPr>
          <w:rFonts w:ascii="Times New Roman" w:hAnsi="Times New Roman"/>
          <w:lang w:eastAsia="zh-CN"/>
        </w:rPr>
        <w:t>Commander: Come on Justine. It’s time to ship</w:t>
      </w:r>
      <w:r w:rsidR="006C6486" w:rsidRPr="00877BA7">
        <w:rPr>
          <w:rFonts w:ascii="Times New Roman" w:hAnsi="Times New Roman"/>
          <w:lang w:eastAsia="zh-CN"/>
        </w:rPr>
        <w:t>!</w:t>
      </w:r>
    </w:p>
    <w:p w:rsidR="009937C2" w:rsidRPr="00877BA7" w:rsidRDefault="00A81699" w:rsidP="009937C2">
      <w:pPr>
        <w:rPr>
          <w:rFonts w:ascii="Times New Roman" w:hAnsi="Times New Roman"/>
          <w:lang w:eastAsia="zh-CN"/>
        </w:rPr>
      </w:pPr>
      <w:r w:rsidRPr="00877BA7">
        <w:rPr>
          <w:rFonts w:ascii="Times New Roman" w:hAnsi="Times New Roman"/>
          <w:lang w:eastAsia="zh-CN"/>
        </w:rPr>
        <w:t xml:space="preserve">Celine: If you die, it will be for nothing, just another name </w:t>
      </w:r>
      <w:r w:rsidR="00B35A04" w:rsidRPr="00877BA7">
        <w:rPr>
          <w:rFonts w:ascii="Times New Roman" w:hAnsi="Times New Roman"/>
          <w:lang w:eastAsia="zh-CN"/>
        </w:rPr>
        <w:t>that</w:t>
      </w:r>
      <w:r w:rsidRPr="00877BA7">
        <w:rPr>
          <w:rFonts w:ascii="Times New Roman" w:hAnsi="Times New Roman"/>
          <w:lang w:eastAsia="zh-CN"/>
        </w:rPr>
        <w:t xml:space="preserve"> died for another man’s ambition. Go.</w:t>
      </w:r>
    </w:p>
    <w:p w:rsidR="00A81699" w:rsidRPr="00877BA7" w:rsidRDefault="00A81699" w:rsidP="009937C2">
      <w:pPr>
        <w:rPr>
          <w:rFonts w:ascii="Times New Roman" w:hAnsi="Times New Roman"/>
          <w:lang w:eastAsia="zh-CN"/>
        </w:rPr>
      </w:pPr>
      <w:r w:rsidRPr="00877BA7">
        <w:rPr>
          <w:rFonts w:ascii="Times New Roman" w:hAnsi="Times New Roman"/>
          <w:lang w:eastAsia="zh-CN"/>
        </w:rPr>
        <w:t>Justine leaves and Celine begins the weep.</w:t>
      </w:r>
    </w:p>
    <w:p w:rsidR="00137D4C" w:rsidRPr="00877BA7" w:rsidRDefault="00137D4C" w:rsidP="009937C2">
      <w:pPr>
        <w:rPr>
          <w:rFonts w:ascii="Times New Roman" w:hAnsi="Times New Roman"/>
          <w:lang w:eastAsia="zh-CN"/>
        </w:rPr>
      </w:pPr>
      <w:r w:rsidRPr="00877BA7">
        <w:rPr>
          <w:rFonts w:ascii="Times New Roman" w:hAnsi="Times New Roman"/>
        </w:rPr>
        <w:t>Months later............</w:t>
      </w:r>
    </w:p>
    <w:p w:rsidR="00A81699" w:rsidRPr="00877BA7" w:rsidRDefault="00A81699" w:rsidP="009937C2">
      <w:pPr>
        <w:rPr>
          <w:rFonts w:ascii="Times New Roman" w:hAnsi="Times New Roman"/>
          <w:lang w:eastAsia="zh-CN"/>
        </w:rPr>
      </w:pPr>
      <w:r w:rsidRPr="00877BA7">
        <w:rPr>
          <w:rFonts w:ascii="Times New Roman" w:hAnsi="Times New Roman"/>
          <w:lang w:eastAsia="zh-CN"/>
        </w:rPr>
        <w:t>The screen fades out and fades in we’re shown Celine receiving a letter notifying her of Justine’s death.</w:t>
      </w:r>
    </w:p>
    <w:p w:rsidR="00137D4C" w:rsidRPr="00877BA7" w:rsidRDefault="00137D4C" w:rsidP="009937C2">
      <w:pPr>
        <w:rPr>
          <w:rFonts w:ascii="Times New Roman" w:hAnsi="Times New Roman"/>
        </w:rPr>
      </w:pPr>
      <w:r w:rsidRPr="00877BA7">
        <w:rPr>
          <w:rFonts w:ascii="Times New Roman" w:hAnsi="Times New Roman"/>
        </w:rPr>
        <w:t>Celine: Maybe that's him!</w:t>
      </w:r>
    </w:p>
    <w:p w:rsidR="00137D4C" w:rsidRPr="00877BA7" w:rsidRDefault="00137D4C" w:rsidP="00137D4C">
      <w:pPr>
        <w:spacing w:after="0"/>
        <w:rPr>
          <w:rFonts w:ascii="Times New Roman" w:hAnsi="Times New Roman"/>
        </w:rPr>
      </w:pPr>
      <w:r w:rsidRPr="00877BA7">
        <w:rPr>
          <w:rFonts w:ascii="Times New Roman" w:hAnsi="Times New Roman"/>
        </w:rPr>
        <w:t>Commander: This is for you ma'am. I'm sorry. Really sorry. He was a brave man.</w:t>
      </w:r>
    </w:p>
    <w:p w:rsidR="00137D4C" w:rsidRPr="00877BA7" w:rsidRDefault="00137D4C" w:rsidP="00137D4C">
      <w:pPr>
        <w:spacing w:after="0"/>
        <w:rPr>
          <w:rFonts w:ascii="Times New Roman" w:hAnsi="Times New Roman"/>
        </w:rPr>
      </w:pPr>
    </w:p>
    <w:p w:rsidR="00137D4C" w:rsidRPr="00877BA7" w:rsidRDefault="00137D4C" w:rsidP="00137D4C">
      <w:pPr>
        <w:spacing w:after="0"/>
        <w:rPr>
          <w:rFonts w:ascii="Times New Roman" w:hAnsi="Times New Roman"/>
        </w:rPr>
      </w:pPr>
      <w:r w:rsidRPr="00877BA7">
        <w:rPr>
          <w:rFonts w:ascii="Times New Roman" w:hAnsi="Times New Roman"/>
        </w:rPr>
        <w:t>Celine: Oh no! No! No! No!</w:t>
      </w:r>
    </w:p>
    <w:p w:rsidR="00137D4C" w:rsidRPr="00877BA7" w:rsidRDefault="00137D4C" w:rsidP="00137D4C">
      <w:pPr>
        <w:spacing w:after="0"/>
        <w:rPr>
          <w:rFonts w:ascii="Times New Roman" w:hAnsi="Times New Roman"/>
        </w:rPr>
      </w:pPr>
    </w:p>
    <w:p w:rsidR="00137D4C" w:rsidRPr="00877BA7" w:rsidRDefault="00137D4C" w:rsidP="00137D4C">
      <w:pPr>
        <w:spacing w:after="0"/>
        <w:rPr>
          <w:rFonts w:ascii="Times New Roman" w:hAnsi="Times New Roman"/>
        </w:rPr>
      </w:pPr>
      <w:r w:rsidRPr="00877BA7">
        <w:rPr>
          <w:rFonts w:ascii="Times New Roman" w:hAnsi="Times New Roman"/>
        </w:rPr>
        <w:t>(Celine on top of building)</w:t>
      </w:r>
    </w:p>
    <w:p w:rsidR="006C6486" w:rsidRPr="00877BA7" w:rsidRDefault="006C6486" w:rsidP="00137D4C">
      <w:pPr>
        <w:spacing w:after="0"/>
        <w:rPr>
          <w:rFonts w:ascii="Times New Roman" w:hAnsi="Times New Roman"/>
        </w:rPr>
      </w:pPr>
    </w:p>
    <w:p w:rsidR="006C6486" w:rsidRPr="00877BA7" w:rsidRDefault="006C6486" w:rsidP="006C6486">
      <w:pPr>
        <w:spacing w:after="0"/>
        <w:rPr>
          <w:rFonts w:ascii="Times New Roman" w:hAnsi="Times New Roman"/>
        </w:rPr>
      </w:pPr>
      <w:r w:rsidRPr="00877BA7">
        <w:rPr>
          <w:rFonts w:ascii="Times New Roman" w:hAnsi="Times New Roman"/>
        </w:rPr>
        <w:lastRenderedPageBreak/>
        <w:t>I can't bear to live without you anymore. The Triads have been cruel to me, but once again I will have joy in your presence. I'm coming to you my love.</w:t>
      </w:r>
    </w:p>
    <w:p w:rsidR="00137D4C" w:rsidRPr="00877BA7" w:rsidRDefault="00137D4C" w:rsidP="00137D4C">
      <w:pPr>
        <w:spacing w:after="0"/>
        <w:rPr>
          <w:rFonts w:ascii="Times New Roman" w:hAnsi="Times New Roman"/>
        </w:rPr>
      </w:pPr>
    </w:p>
    <w:p w:rsidR="00487C01" w:rsidRPr="00877BA7" w:rsidRDefault="00487C01" w:rsidP="00137D4C">
      <w:pPr>
        <w:spacing w:after="0"/>
        <w:rPr>
          <w:rFonts w:ascii="Times New Roman" w:hAnsi="Times New Roman"/>
        </w:rPr>
      </w:pPr>
      <w:r w:rsidRPr="00877BA7">
        <w:rPr>
          <w:rFonts w:ascii="Times New Roman" w:hAnsi="Times New Roman"/>
        </w:rPr>
        <w:t>She jumps….</w:t>
      </w:r>
    </w:p>
    <w:p w:rsidR="001A63FE" w:rsidRPr="00877BA7" w:rsidRDefault="001A63FE" w:rsidP="00137D4C">
      <w:pPr>
        <w:spacing w:after="0"/>
        <w:rPr>
          <w:rFonts w:ascii="Times New Roman" w:hAnsi="Times New Roman"/>
        </w:rPr>
      </w:pPr>
    </w:p>
    <w:p w:rsidR="00676B0B" w:rsidRPr="00877BA7" w:rsidRDefault="001A63FE" w:rsidP="0045480F">
      <w:pPr>
        <w:pStyle w:val="Heading2"/>
        <w:rPr>
          <w:rFonts w:ascii="Times New Roman" w:hAnsi="Times New Roman" w:cs="Times New Roman"/>
        </w:rPr>
      </w:pPr>
      <w:bookmarkStart w:id="49" w:name="_Toc76405225"/>
      <w:r w:rsidRPr="00877BA7">
        <w:rPr>
          <w:rFonts w:ascii="Times New Roman" w:hAnsi="Times New Roman" w:cs="Times New Roman"/>
        </w:rPr>
        <w:t>Flashback 2:</w:t>
      </w:r>
      <w:bookmarkEnd w:id="49"/>
    </w:p>
    <w:p w:rsidR="00676B0B" w:rsidRPr="00877BA7" w:rsidRDefault="00676B0B" w:rsidP="00137D4C">
      <w:pPr>
        <w:spacing w:after="0"/>
        <w:rPr>
          <w:rFonts w:ascii="Times New Roman" w:hAnsi="Times New Roman"/>
        </w:rPr>
      </w:pPr>
    </w:p>
    <w:p w:rsidR="00676B0B" w:rsidRPr="00877BA7" w:rsidRDefault="00676B0B" w:rsidP="00137D4C">
      <w:pPr>
        <w:spacing w:after="0"/>
        <w:rPr>
          <w:rFonts w:ascii="Times New Roman" w:hAnsi="Times New Roman"/>
        </w:rPr>
      </w:pPr>
      <w:r w:rsidRPr="00877BA7">
        <w:rPr>
          <w:rFonts w:ascii="Times New Roman" w:hAnsi="Times New Roman"/>
        </w:rPr>
        <w:t>There’s a wild party raging next door at the disco while Greg the janitor is trying to get some sleep. Greg takes care of the entire building, but on this night something seems off.</w:t>
      </w:r>
    </w:p>
    <w:p w:rsidR="00676B0B" w:rsidRPr="00877BA7" w:rsidRDefault="00676B0B"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Greg: I take care of this building all day and these people party all night while I’m trying to get some sleep. I have to get up tomorrow at 6 to start cleaning the floors. How am I going to get some sleep? I can’t tell these people stop or they will fire me.</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(An explosion happens)</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Greg: What was that?</w:t>
      </w:r>
    </w:p>
    <w:p w:rsidR="001D39D9" w:rsidRPr="00877BA7" w:rsidRDefault="001D39D9" w:rsidP="00137D4C">
      <w:pPr>
        <w:spacing w:after="0"/>
        <w:rPr>
          <w:rFonts w:ascii="Times New Roman" w:hAnsi="Times New Roman"/>
        </w:rPr>
      </w:pPr>
    </w:p>
    <w:p w:rsidR="001D39D9" w:rsidRPr="00877BA7" w:rsidRDefault="001D39D9" w:rsidP="00137D4C">
      <w:pPr>
        <w:spacing w:after="0"/>
        <w:rPr>
          <w:rFonts w:ascii="Times New Roman" w:hAnsi="Times New Roman"/>
        </w:rPr>
      </w:pPr>
      <w:r w:rsidRPr="00877BA7">
        <w:rPr>
          <w:rFonts w:ascii="Times New Roman" w:hAnsi="Times New Roman"/>
        </w:rPr>
        <w:t>(An explosion happens)</w:t>
      </w:r>
    </w:p>
    <w:p w:rsidR="001D39D9" w:rsidRPr="00877BA7" w:rsidRDefault="001D39D9" w:rsidP="00137D4C">
      <w:pPr>
        <w:spacing w:after="0"/>
        <w:rPr>
          <w:rFonts w:ascii="Times New Roman" w:hAnsi="Times New Roman"/>
        </w:rPr>
      </w:pPr>
    </w:p>
    <w:p w:rsidR="001A63FE" w:rsidRPr="00877BA7" w:rsidRDefault="00676B0B" w:rsidP="00137D4C">
      <w:pPr>
        <w:spacing w:after="0"/>
        <w:rPr>
          <w:rFonts w:ascii="Times New Roman" w:hAnsi="Times New Roman"/>
        </w:rPr>
      </w:pPr>
      <w:r w:rsidRPr="00877BA7">
        <w:rPr>
          <w:rFonts w:ascii="Times New Roman" w:hAnsi="Times New Roman"/>
        </w:rPr>
        <w:t>Greg: I swear I just heard explosions, must be a raging party. If I could just get some sleep.</w:t>
      </w:r>
    </w:p>
    <w:p w:rsidR="00676B0B" w:rsidRPr="00877BA7" w:rsidRDefault="00676B0B" w:rsidP="00137D4C">
      <w:pPr>
        <w:spacing w:after="0"/>
        <w:rPr>
          <w:rFonts w:ascii="Times New Roman" w:hAnsi="Times New Roman"/>
        </w:rPr>
      </w:pPr>
    </w:p>
    <w:p w:rsidR="00676B0B" w:rsidRPr="00877BA7" w:rsidRDefault="00676B0B" w:rsidP="00137D4C">
      <w:pPr>
        <w:spacing w:after="0"/>
        <w:rPr>
          <w:rFonts w:ascii="Times New Roman" w:hAnsi="Times New Roman"/>
        </w:rPr>
      </w:pPr>
      <w:r w:rsidRPr="00877BA7">
        <w:rPr>
          <w:rFonts w:ascii="Times New Roman" w:hAnsi="Times New Roman"/>
        </w:rPr>
        <w:t>(Another loud explosion)</w:t>
      </w:r>
    </w:p>
    <w:p w:rsidR="00676B0B" w:rsidRPr="00877BA7" w:rsidRDefault="00676B0B" w:rsidP="00137D4C">
      <w:pPr>
        <w:spacing w:after="0"/>
        <w:rPr>
          <w:rFonts w:ascii="Times New Roman" w:hAnsi="Times New Roman"/>
        </w:rPr>
      </w:pPr>
    </w:p>
    <w:p w:rsidR="00B230A6" w:rsidRPr="00877BA7" w:rsidRDefault="00676B0B" w:rsidP="00137D4C">
      <w:pPr>
        <w:spacing w:after="0"/>
        <w:rPr>
          <w:rFonts w:ascii="Times New Roman" w:hAnsi="Times New Roman"/>
        </w:rPr>
      </w:pPr>
      <w:r w:rsidRPr="00877BA7">
        <w:rPr>
          <w:rFonts w:ascii="Times New Roman" w:hAnsi="Times New Roman"/>
        </w:rPr>
        <w:t xml:space="preserve">Greg: This must be the loudest party they’ve had the entire year. I’ve never witnessed such loud noises coming from a party. Maybe I should go and check things out make sure everything’s all right. I mean, it is my job to take care </w:t>
      </w:r>
      <w:r w:rsidR="00516A1E" w:rsidRPr="00877BA7">
        <w:rPr>
          <w:rFonts w:ascii="Times New Roman" w:hAnsi="Times New Roman"/>
        </w:rPr>
        <w:t xml:space="preserve">of </w:t>
      </w:r>
      <w:r w:rsidRPr="00877BA7">
        <w:rPr>
          <w:rFonts w:ascii="Times New Roman" w:hAnsi="Times New Roman"/>
        </w:rPr>
        <w:t xml:space="preserve">the building after all. If </w:t>
      </w:r>
      <w:r w:rsidR="00516A1E" w:rsidRPr="00877BA7">
        <w:rPr>
          <w:rFonts w:ascii="Times New Roman" w:hAnsi="Times New Roman"/>
        </w:rPr>
        <w:t>they are</w:t>
      </w:r>
      <w:r w:rsidRPr="00877BA7">
        <w:rPr>
          <w:rFonts w:ascii="Times New Roman" w:hAnsi="Times New Roman"/>
        </w:rPr>
        <w:t xml:space="preserve"> breaking stuff it’s over.</w:t>
      </w:r>
      <w:r w:rsidR="00B230A6" w:rsidRPr="00877BA7">
        <w:rPr>
          <w:rFonts w:ascii="Times New Roman" w:hAnsi="Times New Roman"/>
        </w:rPr>
        <w:t xml:space="preserve"> All right, let’s go see what’s going on.</w:t>
      </w:r>
    </w:p>
    <w:p w:rsidR="00B230A6" w:rsidRPr="00877BA7" w:rsidRDefault="00B230A6" w:rsidP="00137D4C">
      <w:pPr>
        <w:spacing w:after="0"/>
        <w:rPr>
          <w:rFonts w:ascii="Times New Roman" w:hAnsi="Times New Roman"/>
        </w:rPr>
      </w:pPr>
    </w:p>
    <w:p w:rsidR="0075480F" w:rsidRPr="00877BA7" w:rsidRDefault="00B230A6" w:rsidP="00137D4C">
      <w:pPr>
        <w:spacing w:after="0"/>
        <w:rPr>
          <w:rFonts w:ascii="Times New Roman" w:hAnsi="Times New Roman"/>
        </w:rPr>
      </w:pPr>
      <w:r w:rsidRPr="00877BA7">
        <w:rPr>
          <w:rFonts w:ascii="Times New Roman" w:hAnsi="Times New Roman"/>
        </w:rPr>
        <w:t xml:space="preserve">Greg leaves the room and as expected he sees a wild party raging. </w:t>
      </w:r>
    </w:p>
    <w:p w:rsidR="0075480F" w:rsidRPr="00877BA7" w:rsidRDefault="0075480F" w:rsidP="00137D4C">
      <w:pPr>
        <w:spacing w:after="0"/>
        <w:rPr>
          <w:rFonts w:ascii="Times New Roman" w:hAnsi="Times New Roman"/>
        </w:rPr>
      </w:pPr>
    </w:p>
    <w:p w:rsidR="0075480F" w:rsidRPr="00877BA7" w:rsidRDefault="0075480F" w:rsidP="00137D4C">
      <w:pPr>
        <w:spacing w:after="0"/>
        <w:rPr>
          <w:rFonts w:ascii="Times New Roman" w:hAnsi="Times New Roman"/>
        </w:rPr>
      </w:pPr>
      <w:r w:rsidRPr="00877BA7">
        <w:rPr>
          <w:rFonts w:ascii="Times New Roman" w:hAnsi="Times New Roman"/>
        </w:rPr>
        <w:t xml:space="preserve">Greg: </w:t>
      </w:r>
      <w:r w:rsidR="00B230A6" w:rsidRPr="00877BA7">
        <w:rPr>
          <w:rFonts w:ascii="Times New Roman" w:hAnsi="Times New Roman"/>
        </w:rPr>
        <w:t>Huh, seems within bounds. Something’s not right.</w:t>
      </w:r>
      <w:r w:rsidRPr="00877BA7">
        <w:rPr>
          <w:rFonts w:ascii="Times New Roman" w:hAnsi="Times New Roman"/>
        </w:rPr>
        <w:t xml:space="preserve"> I guess I’ll go back to my room and listen for any more sounds.</w:t>
      </w:r>
    </w:p>
    <w:p w:rsidR="0075480F" w:rsidRPr="00877BA7" w:rsidRDefault="0075480F" w:rsidP="00137D4C">
      <w:pPr>
        <w:spacing w:after="0"/>
        <w:rPr>
          <w:rFonts w:ascii="Times New Roman" w:hAnsi="Times New Roman"/>
        </w:rPr>
      </w:pPr>
    </w:p>
    <w:p w:rsidR="005A2B1D" w:rsidRPr="00877BA7" w:rsidRDefault="0075480F" w:rsidP="00137D4C">
      <w:pPr>
        <w:spacing w:after="0"/>
        <w:rPr>
          <w:rFonts w:ascii="Times New Roman" w:hAnsi="Times New Roman"/>
        </w:rPr>
      </w:pPr>
      <w:r w:rsidRPr="00877BA7">
        <w:rPr>
          <w:rFonts w:ascii="Times New Roman" w:hAnsi="Times New Roman"/>
        </w:rPr>
        <w:t xml:space="preserve">When Greg almost reached his room the wall suddenly explodes which is adjacent to the dancing room. </w:t>
      </w:r>
      <w:r w:rsidR="00A119C3" w:rsidRPr="00877BA7">
        <w:rPr>
          <w:rFonts w:ascii="Times New Roman" w:hAnsi="Times New Roman"/>
        </w:rPr>
        <w:t>Fabricius</w:t>
      </w:r>
      <w:r w:rsidRPr="00877BA7">
        <w:rPr>
          <w:rFonts w:ascii="Times New Roman" w:hAnsi="Times New Roman"/>
        </w:rPr>
        <w:t xml:space="preserve"> rush into the room and start slaughtering everyone.</w:t>
      </w:r>
      <w:r w:rsidR="00E55AFC" w:rsidRPr="00877BA7">
        <w:rPr>
          <w:rFonts w:ascii="Times New Roman" w:hAnsi="Times New Roman"/>
        </w:rPr>
        <w:t xml:space="preserve"> </w:t>
      </w:r>
      <w:r w:rsidR="005A2B1D" w:rsidRPr="00877BA7">
        <w:rPr>
          <w:rFonts w:ascii="Times New Roman" w:hAnsi="Times New Roman"/>
        </w:rPr>
        <w:t>Cid’s 1</w:t>
      </w:r>
      <w:r w:rsidR="005A2B1D" w:rsidRPr="00877BA7">
        <w:rPr>
          <w:rFonts w:ascii="Times New Roman" w:hAnsi="Times New Roman"/>
          <w:vertAlign w:val="superscript"/>
        </w:rPr>
        <w:t>st</w:t>
      </w:r>
      <w:r w:rsidR="005A2B1D" w:rsidRPr="00877BA7">
        <w:rPr>
          <w:rFonts w:ascii="Times New Roman" w:hAnsi="Times New Roman"/>
        </w:rPr>
        <w:t xml:space="preserve"> reaction is to go</w:t>
      </w:r>
      <w:r w:rsidR="009143AD" w:rsidRPr="00877BA7">
        <w:rPr>
          <w:rFonts w:ascii="Times New Roman" w:hAnsi="Times New Roman"/>
        </w:rPr>
        <w:t xml:space="preserve"> in </w:t>
      </w:r>
      <w:r w:rsidR="005A2B1D" w:rsidRPr="00877BA7">
        <w:rPr>
          <w:rFonts w:ascii="Times New Roman" w:hAnsi="Times New Roman"/>
        </w:rPr>
        <w:t>his room and hide.</w:t>
      </w:r>
    </w:p>
    <w:p w:rsidR="00B54358" w:rsidRPr="00877BA7" w:rsidRDefault="00B54358" w:rsidP="00137D4C">
      <w:pPr>
        <w:spacing w:after="0"/>
        <w:rPr>
          <w:rFonts w:ascii="Times New Roman" w:hAnsi="Times New Roman"/>
        </w:rPr>
      </w:pPr>
    </w:p>
    <w:p w:rsidR="00B54358" w:rsidRPr="00877BA7" w:rsidRDefault="00082E44" w:rsidP="00B54358">
      <w:pPr>
        <w:spacing w:after="0"/>
        <w:rPr>
          <w:rFonts w:ascii="Times New Roman" w:hAnsi="Times New Roman"/>
        </w:rPr>
      </w:pPr>
      <w:r>
        <w:rPr>
          <w:rFonts w:ascii="Times New Roman" w:hAnsi="Times New Roman"/>
        </w:rPr>
        <w:t>Fabricius</w:t>
      </w:r>
      <w:r w:rsidR="00B54358" w:rsidRPr="00877BA7">
        <w:rPr>
          <w:rFonts w:ascii="Times New Roman" w:hAnsi="Times New Roman"/>
        </w:rPr>
        <w:t>: Hello humans, it seems you've abducted some of our brethren and slaughtered them in cold blood. Petty humans, you enjoy and then think of the consequences later. Now we are going to do the same to you that you did to our brethren! Kill them! Kill them all!!!!!!!!!!</w:t>
      </w:r>
    </w:p>
    <w:p w:rsidR="009143AD" w:rsidRPr="00877BA7" w:rsidRDefault="009143AD" w:rsidP="00B54358">
      <w:pPr>
        <w:spacing w:after="0"/>
        <w:rPr>
          <w:rFonts w:ascii="Times New Roman" w:hAnsi="Times New Roman"/>
        </w:rPr>
      </w:pPr>
    </w:p>
    <w:p w:rsidR="009143AD" w:rsidRPr="00877BA7" w:rsidRDefault="009143AD" w:rsidP="00B54358">
      <w:pPr>
        <w:spacing w:after="0"/>
        <w:rPr>
          <w:rFonts w:ascii="Times New Roman" w:hAnsi="Times New Roman"/>
        </w:rPr>
      </w:pPr>
      <w:r w:rsidRPr="00877BA7">
        <w:rPr>
          <w:rFonts w:ascii="Times New Roman" w:hAnsi="Times New Roman"/>
        </w:rPr>
        <w:lastRenderedPageBreak/>
        <w:t xml:space="preserve">Empire soldiers attempt to stop them but are killed. The </w:t>
      </w:r>
      <w:r w:rsidR="00082E44">
        <w:rPr>
          <w:rFonts w:ascii="Times New Roman" w:hAnsi="Times New Roman"/>
        </w:rPr>
        <w:t>Fabricius</w:t>
      </w:r>
      <w:r w:rsidRPr="00877BA7">
        <w:rPr>
          <w:rFonts w:ascii="Times New Roman" w:hAnsi="Times New Roman"/>
        </w:rPr>
        <w:t xml:space="preserve"> turns to the remaining people.</w:t>
      </w:r>
    </w:p>
    <w:p w:rsidR="009143AD" w:rsidRPr="00877BA7" w:rsidRDefault="009143AD" w:rsidP="00B54358">
      <w:pPr>
        <w:spacing w:after="0"/>
        <w:rPr>
          <w:rFonts w:ascii="Times New Roman" w:hAnsi="Times New Roman"/>
        </w:rPr>
      </w:pPr>
    </w:p>
    <w:p w:rsidR="009143AD" w:rsidRPr="00877BA7" w:rsidRDefault="00082E44" w:rsidP="009143AD">
      <w:pPr>
        <w:spacing w:after="0"/>
        <w:rPr>
          <w:rFonts w:ascii="Times New Roman" w:hAnsi="Times New Roman"/>
        </w:rPr>
      </w:pPr>
      <w:r>
        <w:rPr>
          <w:rFonts w:ascii="Times New Roman" w:hAnsi="Times New Roman"/>
        </w:rPr>
        <w:t>Fabricius</w:t>
      </w:r>
      <w:r w:rsidR="009143AD" w:rsidRPr="00877BA7">
        <w:rPr>
          <w:rFonts w:ascii="Times New Roman" w:hAnsi="Times New Roman"/>
        </w:rPr>
        <w:t>: Now for the rest of you. I'll cook you with fire!</w:t>
      </w:r>
    </w:p>
    <w:p w:rsidR="009143AD" w:rsidRPr="00877BA7" w:rsidRDefault="009143AD" w:rsidP="009143AD">
      <w:pPr>
        <w:spacing w:after="0"/>
        <w:rPr>
          <w:rFonts w:ascii="Times New Roman" w:hAnsi="Times New Roman"/>
        </w:rPr>
      </w:pPr>
    </w:p>
    <w:p w:rsidR="009143AD" w:rsidRPr="00877BA7" w:rsidRDefault="009143AD" w:rsidP="009143AD">
      <w:pPr>
        <w:spacing w:after="0"/>
        <w:rPr>
          <w:rFonts w:ascii="Times New Roman" w:hAnsi="Times New Roman"/>
        </w:rPr>
      </w:pPr>
      <w:r w:rsidRPr="00877BA7">
        <w:rPr>
          <w:rFonts w:ascii="Times New Roman" w:hAnsi="Times New Roman"/>
        </w:rPr>
        <w:t>Fire engulfs the crowd.</w:t>
      </w:r>
    </w:p>
    <w:p w:rsidR="005A2B1D" w:rsidRPr="00877BA7" w:rsidRDefault="005A2B1D" w:rsidP="00137D4C">
      <w:pPr>
        <w:spacing w:after="0"/>
        <w:rPr>
          <w:rFonts w:ascii="Times New Roman" w:hAnsi="Times New Roman"/>
        </w:rPr>
      </w:pPr>
    </w:p>
    <w:p w:rsidR="009143AD" w:rsidRPr="00877BA7" w:rsidRDefault="009143AD" w:rsidP="00137D4C">
      <w:pPr>
        <w:spacing w:after="0"/>
        <w:rPr>
          <w:rFonts w:ascii="Times New Roman" w:hAnsi="Times New Roman"/>
        </w:rPr>
      </w:pPr>
      <w:r w:rsidRPr="00877BA7">
        <w:rPr>
          <w:rFonts w:ascii="Times New Roman" w:hAnsi="Times New Roman"/>
        </w:rPr>
        <w:t>As they burn the people shout.</w:t>
      </w:r>
    </w:p>
    <w:p w:rsidR="009143AD" w:rsidRPr="00877BA7" w:rsidRDefault="009143AD" w:rsidP="00137D4C">
      <w:pPr>
        <w:spacing w:after="0"/>
        <w:rPr>
          <w:rFonts w:ascii="Times New Roman" w:hAnsi="Times New Roman"/>
        </w:rPr>
      </w:pPr>
    </w:p>
    <w:p w:rsidR="009143AD" w:rsidRPr="00877BA7" w:rsidRDefault="009143AD" w:rsidP="00137D4C">
      <w:pPr>
        <w:spacing w:after="0"/>
        <w:rPr>
          <w:rFonts w:ascii="Times New Roman" w:hAnsi="Times New Roman"/>
        </w:rPr>
      </w:pPr>
      <w:r w:rsidRPr="00877BA7">
        <w:rPr>
          <w:rFonts w:ascii="Times New Roman" w:hAnsi="Times New Roman"/>
        </w:rPr>
        <w:t>People: Please help us! Please stop! We didn’t do anything!</w:t>
      </w:r>
    </w:p>
    <w:p w:rsidR="00704B76" w:rsidRPr="00877BA7" w:rsidRDefault="00704B76" w:rsidP="00137D4C">
      <w:pPr>
        <w:spacing w:after="0"/>
        <w:rPr>
          <w:rFonts w:ascii="Times New Roman" w:hAnsi="Times New Roman"/>
        </w:rPr>
      </w:pPr>
    </w:p>
    <w:p w:rsidR="00704B76" w:rsidRPr="00877BA7" w:rsidRDefault="00082E44" w:rsidP="00137D4C">
      <w:pPr>
        <w:spacing w:after="0"/>
        <w:rPr>
          <w:rFonts w:ascii="Times New Roman" w:hAnsi="Times New Roman"/>
        </w:rPr>
      </w:pPr>
      <w:r>
        <w:rPr>
          <w:rFonts w:ascii="Times New Roman" w:hAnsi="Times New Roman"/>
        </w:rPr>
        <w:t>Fabricius</w:t>
      </w:r>
      <w:r w:rsidR="00704B76" w:rsidRPr="00877BA7">
        <w:rPr>
          <w:rFonts w:ascii="Times New Roman" w:hAnsi="Times New Roman"/>
        </w:rPr>
        <w:t>: Search them out! Make sure there are no survivors!</w:t>
      </w:r>
    </w:p>
    <w:p w:rsidR="009143AD" w:rsidRPr="00877BA7" w:rsidRDefault="009143A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I must go and do something I can’t stay here and hide like a coward I must fight to protect these people and sacrifice my life if necessary.</w:t>
      </w: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r w:rsidRPr="00877BA7">
        <w:rPr>
          <w:rFonts w:ascii="Times New Roman" w:hAnsi="Times New Roman"/>
        </w:rPr>
        <w:t xml:space="preserve">By the time Cid reaches the party everyone is dead and the </w:t>
      </w:r>
      <w:r w:rsidR="00A119C3" w:rsidRPr="00877BA7">
        <w:rPr>
          <w:rFonts w:ascii="Times New Roman" w:hAnsi="Times New Roman"/>
        </w:rPr>
        <w:t>Fabricius</w:t>
      </w:r>
      <w:r w:rsidRPr="00877BA7">
        <w:rPr>
          <w:rFonts w:ascii="Times New Roman" w:hAnsi="Times New Roman"/>
        </w:rPr>
        <w:t xml:space="preserve"> are almost all gone except one.</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Stop where you are! You will pay for what you’ve done.</w:t>
      </w:r>
    </w:p>
    <w:p w:rsidR="005A2B1D" w:rsidRPr="00877BA7" w:rsidRDefault="005A2B1D" w:rsidP="00137D4C">
      <w:pPr>
        <w:spacing w:after="0"/>
        <w:rPr>
          <w:rFonts w:ascii="Times New Roman" w:hAnsi="Times New Roman"/>
        </w:rPr>
      </w:pPr>
    </w:p>
    <w:p w:rsidR="005A2B1D" w:rsidRPr="00877BA7" w:rsidRDefault="00082E44" w:rsidP="00137D4C">
      <w:pPr>
        <w:spacing w:after="0"/>
        <w:rPr>
          <w:rFonts w:ascii="Times New Roman" w:hAnsi="Times New Roman"/>
        </w:rPr>
      </w:pPr>
      <w:r>
        <w:rPr>
          <w:rFonts w:ascii="Times New Roman" w:hAnsi="Times New Roman"/>
        </w:rPr>
        <w:t>Fabricius</w:t>
      </w:r>
      <w:r w:rsidR="005A2B1D" w:rsidRPr="00877BA7">
        <w:rPr>
          <w:rFonts w:ascii="Times New Roman" w:hAnsi="Times New Roman"/>
        </w:rPr>
        <w:t>: What will you do to me puny human. I saw you run into your room like a coward, but I chose not to pursue you.</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xml:space="preserve"> lunges at the </w:t>
      </w:r>
      <w:r w:rsidR="00082E44">
        <w:rPr>
          <w:rFonts w:ascii="Times New Roman" w:hAnsi="Times New Roman"/>
        </w:rPr>
        <w:t>Fabricius</w:t>
      </w:r>
      <w:r w:rsidR="005A2B1D" w:rsidRPr="00877BA7">
        <w:rPr>
          <w:rFonts w:ascii="Times New Roman" w:hAnsi="Times New Roman"/>
        </w:rPr>
        <w:t xml:space="preserve"> and strikes him.</w:t>
      </w:r>
    </w:p>
    <w:p w:rsidR="005A2B1D" w:rsidRPr="00877BA7" w:rsidRDefault="005A2B1D" w:rsidP="00137D4C">
      <w:pPr>
        <w:spacing w:after="0"/>
        <w:rPr>
          <w:rFonts w:ascii="Times New Roman" w:hAnsi="Times New Roman"/>
        </w:rPr>
      </w:pPr>
    </w:p>
    <w:p w:rsidR="005A2B1D" w:rsidRPr="00877BA7" w:rsidRDefault="00082E44" w:rsidP="00137D4C">
      <w:pPr>
        <w:spacing w:after="0"/>
        <w:rPr>
          <w:rFonts w:ascii="Times New Roman" w:hAnsi="Times New Roman"/>
        </w:rPr>
      </w:pPr>
      <w:r>
        <w:rPr>
          <w:rFonts w:ascii="Times New Roman" w:hAnsi="Times New Roman"/>
        </w:rPr>
        <w:t>Fabricius</w:t>
      </w:r>
      <w:r w:rsidR="005A2B1D" w:rsidRPr="00877BA7">
        <w:rPr>
          <w:rFonts w:ascii="Times New Roman" w:hAnsi="Times New Roman"/>
        </w:rPr>
        <w:t>: Did you honestly think you have the power to hurt me? Your kind has captured some of us and has slaughtered them. Now we do the same to you.</w:t>
      </w:r>
    </w:p>
    <w:p w:rsidR="005A2B1D" w:rsidRPr="00877BA7" w:rsidRDefault="005A2B1D"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5A2B1D" w:rsidRPr="00877BA7">
        <w:rPr>
          <w:rFonts w:ascii="Times New Roman" w:hAnsi="Times New Roman"/>
        </w:rPr>
        <w:t xml:space="preserve">: I don’t have any knowledge about this. </w:t>
      </w:r>
    </w:p>
    <w:p w:rsidR="005A2B1D" w:rsidRPr="00877BA7" w:rsidRDefault="005A2B1D" w:rsidP="00137D4C">
      <w:pPr>
        <w:spacing w:after="0"/>
        <w:rPr>
          <w:rFonts w:ascii="Times New Roman" w:hAnsi="Times New Roman"/>
        </w:rPr>
      </w:pPr>
    </w:p>
    <w:p w:rsidR="00302325" w:rsidRPr="00877BA7" w:rsidRDefault="00082E44" w:rsidP="00137D4C">
      <w:pPr>
        <w:spacing w:after="0"/>
        <w:rPr>
          <w:rFonts w:ascii="Times New Roman" w:hAnsi="Times New Roman"/>
        </w:rPr>
      </w:pPr>
      <w:r>
        <w:rPr>
          <w:rFonts w:ascii="Times New Roman" w:hAnsi="Times New Roman"/>
        </w:rPr>
        <w:t>Fabricius</w:t>
      </w:r>
      <w:r w:rsidR="005A2B1D" w:rsidRPr="00877BA7">
        <w:rPr>
          <w:rFonts w:ascii="Times New Roman" w:hAnsi="Times New Roman"/>
        </w:rPr>
        <w:t>: But you choose to live in this place and abide by its rules</w:t>
      </w:r>
      <w:r w:rsidR="00302325" w:rsidRPr="00877BA7">
        <w:rPr>
          <w:rFonts w:ascii="Times New Roman" w:hAnsi="Times New Roman"/>
        </w:rPr>
        <w:t>. It’s the same as if you supported them. Is it not? You know the corruption that goes on here, I can smell it. Your ruler invades weak countries and preys on the weak. His wickedness is even extended to my kind.</w:t>
      </w:r>
    </w:p>
    <w:p w:rsidR="00302325" w:rsidRPr="00877BA7" w:rsidRDefault="00302325" w:rsidP="00137D4C">
      <w:pPr>
        <w:spacing w:after="0"/>
        <w:rPr>
          <w:rFonts w:ascii="Times New Roman" w:hAnsi="Times New Roman"/>
        </w:rPr>
      </w:pPr>
    </w:p>
    <w:p w:rsidR="00302325" w:rsidRPr="00877BA7" w:rsidRDefault="00785EDF" w:rsidP="00137D4C">
      <w:pPr>
        <w:spacing w:after="0"/>
        <w:rPr>
          <w:rFonts w:ascii="Times New Roman" w:hAnsi="Times New Roman"/>
        </w:rPr>
      </w:pPr>
      <w:r w:rsidRPr="00877BA7">
        <w:rPr>
          <w:rFonts w:ascii="Times New Roman" w:hAnsi="Times New Roman"/>
        </w:rPr>
        <w:t>Greg</w:t>
      </w:r>
      <w:r w:rsidR="00302325" w:rsidRPr="00877BA7">
        <w:rPr>
          <w:rFonts w:ascii="Times New Roman" w:hAnsi="Times New Roman"/>
        </w:rPr>
        <w:t xml:space="preserve">: I’m just a </w:t>
      </w:r>
      <w:r w:rsidR="003A10F6" w:rsidRPr="00877BA7">
        <w:rPr>
          <w:rFonts w:ascii="Times New Roman" w:hAnsi="Times New Roman"/>
        </w:rPr>
        <w:t xml:space="preserve">lowly </w:t>
      </w:r>
      <w:r w:rsidR="00302325" w:rsidRPr="00877BA7">
        <w:rPr>
          <w:rFonts w:ascii="Times New Roman" w:hAnsi="Times New Roman"/>
        </w:rPr>
        <w:t>janitor, what can I do? I’m powerless.</w:t>
      </w:r>
    </w:p>
    <w:p w:rsidR="00302325" w:rsidRPr="00877BA7" w:rsidRDefault="00302325" w:rsidP="00137D4C">
      <w:pPr>
        <w:spacing w:after="0"/>
        <w:rPr>
          <w:rFonts w:ascii="Times New Roman" w:hAnsi="Times New Roman"/>
        </w:rPr>
      </w:pPr>
    </w:p>
    <w:p w:rsidR="0075480F" w:rsidRPr="00877BA7" w:rsidRDefault="00082E44" w:rsidP="00137D4C">
      <w:pPr>
        <w:spacing w:after="0"/>
        <w:rPr>
          <w:rFonts w:ascii="Times New Roman" w:hAnsi="Times New Roman"/>
        </w:rPr>
      </w:pPr>
      <w:r>
        <w:rPr>
          <w:rFonts w:ascii="Times New Roman" w:hAnsi="Times New Roman"/>
        </w:rPr>
        <w:t>Fabricius</w:t>
      </w:r>
      <w:r w:rsidR="00302325" w:rsidRPr="00877BA7">
        <w:rPr>
          <w:rFonts w:ascii="Times New Roman" w:hAnsi="Times New Roman"/>
        </w:rPr>
        <w:t>: And a coward. I’ll let you live knowing that you did nothing to save any of these people.</w:t>
      </w:r>
    </w:p>
    <w:p w:rsidR="00302325" w:rsidRPr="00877BA7" w:rsidRDefault="00302325" w:rsidP="00137D4C">
      <w:pPr>
        <w:spacing w:after="0"/>
        <w:rPr>
          <w:rFonts w:ascii="Times New Roman" w:hAnsi="Times New Roman"/>
        </w:rPr>
      </w:pPr>
    </w:p>
    <w:p w:rsidR="00302325" w:rsidRPr="00877BA7" w:rsidRDefault="00302325" w:rsidP="00137D4C">
      <w:pPr>
        <w:spacing w:after="0"/>
        <w:rPr>
          <w:rFonts w:ascii="Times New Roman" w:hAnsi="Times New Roman"/>
        </w:rPr>
      </w:pPr>
      <w:r w:rsidRPr="00877BA7">
        <w:rPr>
          <w:rFonts w:ascii="Times New Roman" w:hAnsi="Times New Roman"/>
        </w:rPr>
        <w:t xml:space="preserve">The </w:t>
      </w:r>
      <w:r w:rsidR="00082E44">
        <w:rPr>
          <w:rFonts w:ascii="Times New Roman" w:hAnsi="Times New Roman"/>
        </w:rPr>
        <w:t>Fabricius</w:t>
      </w:r>
      <w:r w:rsidRPr="00877BA7">
        <w:rPr>
          <w:rFonts w:ascii="Times New Roman" w:hAnsi="Times New Roman"/>
        </w:rPr>
        <w:t xml:space="preserve"> turns his back and is about to leave when Cid lunges at the </w:t>
      </w:r>
      <w:r w:rsidR="00082E44">
        <w:rPr>
          <w:rFonts w:ascii="Times New Roman" w:hAnsi="Times New Roman"/>
        </w:rPr>
        <w:t>Fabricius</w:t>
      </w:r>
      <w:r w:rsidRPr="00877BA7">
        <w:rPr>
          <w:rFonts w:ascii="Times New Roman" w:hAnsi="Times New Roman"/>
        </w:rPr>
        <w:t xml:space="preserve"> and takes hold of him pulling the </w:t>
      </w:r>
      <w:r w:rsidR="00082E44">
        <w:rPr>
          <w:rFonts w:ascii="Times New Roman" w:hAnsi="Times New Roman"/>
        </w:rPr>
        <w:t>Fabricius</w:t>
      </w:r>
      <w:r w:rsidRPr="00877BA7">
        <w:rPr>
          <w:rFonts w:ascii="Times New Roman" w:hAnsi="Times New Roman"/>
        </w:rPr>
        <w:t xml:space="preserve"> through the large wall causing both to plummet to their death.</w:t>
      </w:r>
    </w:p>
    <w:p w:rsidR="00302325" w:rsidRPr="00877BA7" w:rsidRDefault="00302325" w:rsidP="00137D4C">
      <w:pPr>
        <w:spacing w:after="0"/>
        <w:rPr>
          <w:rFonts w:ascii="Times New Roman" w:hAnsi="Times New Roman"/>
        </w:rPr>
      </w:pPr>
    </w:p>
    <w:p w:rsidR="00302325" w:rsidRPr="00877BA7" w:rsidRDefault="00302325" w:rsidP="00137D4C">
      <w:pPr>
        <w:spacing w:after="0"/>
        <w:rPr>
          <w:rFonts w:ascii="Times New Roman" w:hAnsi="Times New Roman"/>
        </w:rPr>
      </w:pPr>
      <w:r w:rsidRPr="00877BA7">
        <w:rPr>
          <w:rFonts w:ascii="Times New Roman" w:hAnsi="Times New Roman"/>
        </w:rPr>
        <w:t>While falling…</w:t>
      </w:r>
    </w:p>
    <w:p w:rsidR="00302325" w:rsidRPr="00877BA7" w:rsidRDefault="00302325" w:rsidP="00137D4C">
      <w:pPr>
        <w:spacing w:after="0"/>
        <w:rPr>
          <w:rFonts w:ascii="Times New Roman" w:hAnsi="Times New Roman"/>
        </w:rPr>
      </w:pPr>
    </w:p>
    <w:p w:rsidR="005A2B1D" w:rsidRPr="00877BA7" w:rsidRDefault="00785EDF" w:rsidP="00137D4C">
      <w:pPr>
        <w:spacing w:after="0"/>
        <w:rPr>
          <w:rFonts w:ascii="Times New Roman" w:hAnsi="Times New Roman"/>
        </w:rPr>
      </w:pPr>
      <w:r w:rsidRPr="00877BA7">
        <w:rPr>
          <w:rFonts w:ascii="Times New Roman" w:hAnsi="Times New Roman"/>
        </w:rPr>
        <w:t>Greg</w:t>
      </w:r>
      <w:r w:rsidR="00302325" w:rsidRPr="00877BA7">
        <w:rPr>
          <w:rFonts w:ascii="Times New Roman" w:hAnsi="Times New Roman"/>
        </w:rPr>
        <w:t>: In your arrogance you underestimated a lowly janitor</w:t>
      </w:r>
      <w:r w:rsidR="00E71B63" w:rsidRPr="00877BA7">
        <w:rPr>
          <w:rFonts w:ascii="Times New Roman" w:hAnsi="Times New Roman"/>
        </w:rPr>
        <w:t>. In your power you also pre</w:t>
      </w:r>
      <w:r w:rsidR="00CE3263" w:rsidRPr="00877BA7">
        <w:rPr>
          <w:rFonts w:ascii="Times New Roman" w:hAnsi="Times New Roman"/>
        </w:rPr>
        <w:t>y on the weak and now you will die for it.</w:t>
      </w:r>
    </w:p>
    <w:p w:rsidR="00914584" w:rsidRPr="00877BA7" w:rsidRDefault="00914584" w:rsidP="00137D4C">
      <w:pPr>
        <w:spacing w:after="0"/>
        <w:rPr>
          <w:rFonts w:ascii="Times New Roman" w:hAnsi="Times New Roman"/>
        </w:rPr>
      </w:pPr>
    </w:p>
    <w:p w:rsidR="0045480F" w:rsidRPr="00877BA7" w:rsidRDefault="003725FD" w:rsidP="0045480F">
      <w:pPr>
        <w:pStyle w:val="Heading2"/>
        <w:rPr>
          <w:rFonts w:ascii="Times New Roman" w:hAnsi="Times New Roman" w:cs="Times New Roman"/>
        </w:rPr>
      </w:pPr>
      <w:bookmarkStart w:id="50" w:name="_Toc76405226"/>
      <w:r w:rsidRPr="00877BA7">
        <w:rPr>
          <w:rFonts w:ascii="Times New Roman" w:hAnsi="Times New Roman" w:cs="Times New Roman"/>
        </w:rPr>
        <w:t>Flashback 3:</w:t>
      </w:r>
      <w:bookmarkEnd w:id="50"/>
      <w:r w:rsidRPr="00877BA7">
        <w:rPr>
          <w:rFonts w:ascii="Times New Roman" w:hAnsi="Times New Roman" w:cs="Times New Roman"/>
        </w:rPr>
        <w:t xml:space="preserve"> </w:t>
      </w:r>
    </w:p>
    <w:p w:rsidR="003725FD" w:rsidRPr="00877BA7" w:rsidRDefault="003725FD" w:rsidP="00137D4C">
      <w:pPr>
        <w:spacing w:after="0"/>
        <w:rPr>
          <w:rFonts w:ascii="Times New Roman" w:hAnsi="Times New Roman"/>
        </w:rPr>
      </w:pPr>
      <w:r w:rsidRPr="00877BA7">
        <w:rPr>
          <w:rFonts w:ascii="Times New Roman" w:hAnsi="Times New Roman"/>
        </w:rPr>
        <w:t xml:space="preserve">My family and I survived the </w:t>
      </w:r>
      <w:r w:rsidR="00082E44">
        <w:rPr>
          <w:rFonts w:ascii="Times New Roman" w:hAnsi="Times New Roman"/>
        </w:rPr>
        <w:t>Fabricius</w:t>
      </w:r>
      <w:r w:rsidRPr="00877BA7">
        <w:rPr>
          <w:rFonts w:ascii="Times New Roman" w:hAnsi="Times New Roman"/>
        </w:rPr>
        <w:t xml:space="preserve"> attack. At this time it dawned upon me that we were making the same mistakes that were made during the Magi War. Our harnessing of magic for the purposes of world domination </w:t>
      </w:r>
      <w:r w:rsidR="00672E98" w:rsidRPr="00877BA7">
        <w:rPr>
          <w:rFonts w:ascii="Times New Roman" w:hAnsi="Times New Roman"/>
        </w:rPr>
        <w:t>was</w:t>
      </w:r>
      <w:r w:rsidRPr="00877BA7">
        <w:rPr>
          <w:rFonts w:ascii="Times New Roman" w:hAnsi="Times New Roman"/>
        </w:rPr>
        <w:t xml:space="preserve"> creating this backlash and I decided to try to change the minds of the people.</w:t>
      </w:r>
      <w:r w:rsidR="00894156" w:rsidRPr="00877BA7">
        <w:rPr>
          <w:rFonts w:ascii="Times New Roman" w:hAnsi="Times New Roman"/>
        </w:rPr>
        <w:t xml:space="preserve"> If they could listen to reason it maybe it might not be too late to stop this madness.</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t>The camera now switch to him in town square with a small crowd around him</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t>Scholar: Listen! Everyone! The Warring Triads sealed the</w:t>
      </w:r>
      <w:r w:rsidR="00D94EF2" w:rsidRPr="00877BA7">
        <w:rPr>
          <w:rFonts w:ascii="Times New Roman" w:hAnsi="Times New Roman"/>
        </w:rPr>
        <w:t>mselves</w:t>
      </w:r>
      <w:r w:rsidRPr="00877BA7">
        <w:rPr>
          <w:rFonts w:ascii="Times New Roman" w:hAnsi="Times New Roman"/>
        </w:rPr>
        <w:t xml:space="preserve"> away for a reason. They knew the power of magic is too great for humans to comprehend. It corrupts humans and twists our very nature. We must stop all </w:t>
      </w:r>
      <w:r w:rsidR="001407A4" w:rsidRPr="00877BA7">
        <w:rPr>
          <w:rFonts w:ascii="Times New Roman" w:hAnsi="Times New Roman"/>
        </w:rPr>
        <w:t>Magicius</w:t>
      </w:r>
      <w:r w:rsidRPr="00877BA7">
        <w:rPr>
          <w:rFonts w:ascii="Times New Roman" w:hAnsi="Times New Roman"/>
        </w:rPr>
        <w:t xml:space="preserve"> Research before it’s too late.</w:t>
      </w:r>
    </w:p>
    <w:p w:rsidR="00894156" w:rsidRPr="00877BA7" w:rsidRDefault="00894156" w:rsidP="00137D4C">
      <w:pPr>
        <w:spacing w:after="0"/>
        <w:rPr>
          <w:rFonts w:ascii="Times New Roman" w:hAnsi="Times New Roman"/>
        </w:rPr>
      </w:pPr>
    </w:p>
    <w:p w:rsidR="00894156" w:rsidRPr="00877BA7" w:rsidRDefault="00894156" w:rsidP="00137D4C">
      <w:pPr>
        <w:spacing w:after="0"/>
        <w:rPr>
          <w:rFonts w:ascii="Times New Roman" w:hAnsi="Times New Roman"/>
        </w:rPr>
      </w:pPr>
      <w:r w:rsidRPr="00877BA7">
        <w:rPr>
          <w:rFonts w:ascii="Times New Roman" w:hAnsi="Times New Roman"/>
        </w:rPr>
        <w:t xml:space="preserve">Crowd: It’s because of </w:t>
      </w:r>
      <w:r w:rsidR="001407A4" w:rsidRPr="00877BA7">
        <w:rPr>
          <w:rFonts w:ascii="Times New Roman" w:hAnsi="Times New Roman"/>
        </w:rPr>
        <w:t>Magicius</w:t>
      </w:r>
      <w:r w:rsidRPr="00877BA7">
        <w:rPr>
          <w:rFonts w:ascii="Times New Roman" w:hAnsi="Times New Roman"/>
        </w:rPr>
        <w:t xml:space="preserve"> Research we are the great empire we are today. We are rich because of </w:t>
      </w:r>
      <w:r w:rsidR="001407A4" w:rsidRPr="00877BA7">
        <w:rPr>
          <w:rFonts w:ascii="Times New Roman" w:hAnsi="Times New Roman"/>
        </w:rPr>
        <w:t>Magicius</w:t>
      </w:r>
      <w:r w:rsidRPr="00877BA7">
        <w:rPr>
          <w:rFonts w:ascii="Times New Roman" w:hAnsi="Times New Roman"/>
        </w:rPr>
        <w:t xml:space="preserve"> Research.</w:t>
      </w:r>
    </w:p>
    <w:p w:rsidR="00894156" w:rsidRPr="00877BA7" w:rsidRDefault="00894156" w:rsidP="00137D4C">
      <w:pPr>
        <w:spacing w:after="0"/>
        <w:rPr>
          <w:rFonts w:ascii="Times New Roman" w:hAnsi="Times New Roman"/>
        </w:rPr>
      </w:pPr>
    </w:p>
    <w:p w:rsidR="00844DD9" w:rsidRPr="00877BA7" w:rsidRDefault="00894156" w:rsidP="00137D4C">
      <w:pPr>
        <w:spacing w:after="0"/>
        <w:rPr>
          <w:rFonts w:ascii="Times New Roman" w:hAnsi="Times New Roman"/>
        </w:rPr>
      </w:pPr>
      <w:r w:rsidRPr="00877BA7">
        <w:rPr>
          <w:rFonts w:ascii="Times New Roman" w:hAnsi="Times New Roman"/>
        </w:rPr>
        <w:t>Scholar: We are rich but at what cost? If we dabble in magic then the natural order of things will lose its balance and the order we know will be completely lost.</w:t>
      </w:r>
      <w:r w:rsidR="00112E1B" w:rsidRPr="00877BA7">
        <w:rPr>
          <w:rFonts w:ascii="Times New Roman" w:hAnsi="Times New Roman"/>
        </w:rPr>
        <w:t xml:space="preserve"> Please listen</w:t>
      </w:r>
      <w:r w:rsidR="00844DD9" w:rsidRPr="00877BA7">
        <w:rPr>
          <w:rFonts w:ascii="Times New Roman" w:hAnsi="Times New Roman"/>
        </w:rPr>
        <w:t xml:space="preserve">. The </w:t>
      </w:r>
      <w:r w:rsidR="00082E44">
        <w:rPr>
          <w:rFonts w:ascii="Times New Roman" w:hAnsi="Times New Roman"/>
        </w:rPr>
        <w:t>Fabricius</w:t>
      </w:r>
      <w:r w:rsidR="00844DD9" w:rsidRPr="00877BA7">
        <w:rPr>
          <w:rFonts w:ascii="Times New Roman" w:hAnsi="Times New Roman"/>
        </w:rPr>
        <w:t xml:space="preserve"> attack is a taste of things to come.</w:t>
      </w:r>
    </w:p>
    <w:p w:rsidR="00844DD9" w:rsidRPr="00877BA7" w:rsidRDefault="00844DD9" w:rsidP="00137D4C">
      <w:pPr>
        <w:spacing w:after="0"/>
        <w:rPr>
          <w:rFonts w:ascii="Times New Roman" w:hAnsi="Times New Roman"/>
        </w:rPr>
      </w:pPr>
    </w:p>
    <w:p w:rsidR="00894156" w:rsidRPr="00877BA7" w:rsidRDefault="00844DD9" w:rsidP="00137D4C">
      <w:pPr>
        <w:spacing w:after="0"/>
        <w:rPr>
          <w:rFonts w:ascii="Times New Roman" w:hAnsi="Times New Roman"/>
        </w:rPr>
      </w:pPr>
      <w:r w:rsidRPr="00877BA7">
        <w:rPr>
          <w:rFonts w:ascii="Times New Roman" w:hAnsi="Times New Roman"/>
        </w:rPr>
        <w:t xml:space="preserve">Crowd: With </w:t>
      </w:r>
      <w:r w:rsidR="001407A4" w:rsidRPr="00877BA7">
        <w:rPr>
          <w:rFonts w:ascii="Times New Roman" w:hAnsi="Times New Roman"/>
        </w:rPr>
        <w:t>Magicius</w:t>
      </w:r>
      <w:r w:rsidRPr="00877BA7">
        <w:rPr>
          <w:rFonts w:ascii="Times New Roman" w:hAnsi="Times New Roman"/>
        </w:rPr>
        <w:t xml:space="preserve"> we will become greater than the </w:t>
      </w:r>
      <w:r w:rsidR="00A119C3" w:rsidRPr="00877BA7">
        <w:rPr>
          <w:rFonts w:ascii="Times New Roman" w:hAnsi="Times New Roman"/>
        </w:rPr>
        <w:t>Fabricius</w:t>
      </w:r>
      <w:r w:rsidRPr="00877BA7">
        <w:rPr>
          <w:rFonts w:ascii="Times New Roman" w:hAnsi="Times New Roman"/>
        </w:rPr>
        <w:t xml:space="preserve"> and we will be able to stop them if they ever try to attack again.</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Scholar: Disaster is coming. Please listen to reason!</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Crowd: Shut this man up! We’re tired of listening to his nonsense!</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A soldier comes and punches him and he slouches to the ground.</w:t>
      </w:r>
    </w:p>
    <w:p w:rsidR="00844DD9" w:rsidRPr="00877BA7" w:rsidRDefault="00844DD9" w:rsidP="00137D4C">
      <w:pPr>
        <w:spacing w:after="0"/>
        <w:rPr>
          <w:rFonts w:ascii="Times New Roman" w:hAnsi="Times New Roman"/>
        </w:rPr>
      </w:pPr>
    </w:p>
    <w:p w:rsidR="00844DD9" w:rsidRPr="00877BA7" w:rsidRDefault="00844DD9" w:rsidP="00137D4C">
      <w:pPr>
        <w:spacing w:after="0"/>
        <w:rPr>
          <w:rFonts w:ascii="Times New Roman" w:hAnsi="Times New Roman"/>
        </w:rPr>
      </w:pPr>
      <w:r w:rsidRPr="00877BA7">
        <w:rPr>
          <w:rFonts w:ascii="Times New Roman" w:hAnsi="Times New Roman"/>
        </w:rPr>
        <w:t>The scholar now sits in his home.</w:t>
      </w:r>
    </w:p>
    <w:p w:rsidR="00844DD9" w:rsidRPr="00877BA7" w:rsidRDefault="00844DD9" w:rsidP="00137D4C">
      <w:pPr>
        <w:spacing w:after="0"/>
        <w:rPr>
          <w:rFonts w:ascii="Times New Roman" w:hAnsi="Times New Roman"/>
        </w:rPr>
      </w:pPr>
    </w:p>
    <w:p w:rsidR="00EC4AA8" w:rsidRPr="00877BA7" w:rsidRDefault="00844DD9" w:rsidP="00137D4C">
      <w:pPr>
        <w:spacing w:after="0"/>
        <w:rPr>
          <w:rFonts w:ascii="Times New Roman" w:hAnsi="Times New Roman"/>
        </w:rPr>
      </w:pPr>
      <w:r w:rsidRPr="00877BA7">
        <w:rPr>
          <w:rFonts w:ascii="Times New Roman" w:hAnsi="Times New Roman"/>
        </w:rPr>
        <w:t>Scholar:</w:t>
      </w:r>
      <w:r w:rsidR="00EC4AA8" w:rsidRPr="00877BA7">
        <w:rPr>
          <w:rFonts w:ascii="Times New Roman" w:hAnsi="Times New Roman"/>
        </w:rPr>
        <w:t xml:space="preserve"> All is lost.</w:t>
      </w:r>
    </w:p>
    <w:p w:rsidR="00EC4AA8" w:rsidRPr="00877BA7" w:rsidRDefault="00EC4AA8" w:rsidP="00137D4C">
      <w:pPr>
        <w:spacing w:after="0"/>
        <w:rPr>
          <w:rFonts w:ascii="Times New Roman" w:hAnsi="Times New Roman"/>
        </w:rPr>
      </w:pPr>
    </w:p>
    <w:p w:rsidR="00310CC4" w:rsidRPr="00877BA7" w:rsidRDefault="00310CC4" w:rsidP="00310CC4">
      <w:pPr>
        <w:spacing w:after="0"/>
        <w:rPr>
          <w:rFonts w:ascii="Times New Roman" w:hAnsi="Times New Roman"/>
        </w:rPr>
      </w:pPr>
      <w:r w:rsidRPr="00877BA7">
        <w:rPr>
          <w:rFonts w:ascii="Times New Roman" w:hAnsi="Times New Roman"/>
        </w:rPr>
        <w:t>Wife: You’ve done all you can do.</w:t>
      </w:r>
    </w:p>
    <w:p w:rsidR="00EC4AA8" w:rsidRPr="00877BA7" w:rsidRDefault="00EC4AA8" w:rsidP="00137D4C">
      <w:pPr>
        <w:spacing w:after="0"/>
        <w:rPr>
          <w:rFonts w:ascii="Times New Roman" w:hAnsi="Times New Roman"/>
        </w:rPr>
      </w:pPr>
    </w:p>
    <w:p w:rsidR="00310CC4" w:rsidRPr="00877BA7" w:rsidRDefault="00EC4AA8" w:rsidP="00137D4C">
      <w:pPr>
        <w:spacing w:after="0"/>
        <w:rPr>
          <w:rFonts w:ascii="Times New Roman" w:hAnsi="Times New Roman"/>
        </w:rPr>
      </w:pPr>
      <w:r w:rsidRPr="00877BA7">
        <w:rPr>
          <w:rFonts w:ascii="Times New Roman" w:hAnsi="Times New Roman"/>
        </w:rPr>
        <w:t xml:space="preserve">The building begins to shake. </w:t>
      </w:r>
    </w:p>
    <w:p w:rsidR="00310CC4" w:rsidRPr="00877BA7" w:rsidRDefault="00310CC4" w:rsidP="00137D4C">
      <w:pPr>
        <w:spacing w:after="0"/>
        <w:rPr>
          <w:rFonts w:ascii="Times New Roman" w:hAnsi="Times New Roman"/>
        </w:rPr>
      </w:pPr>
    </w:p>
    <w:p w:rsidR="00310CC4" w:rsidRPr="00877BA7" w:rsidRDefault="00310CC4" w:rsidP="00137D4C">
      <w:pPr>
        <w:spacing w:after="0"/>
        <w:rPr>
          <w:rFonts w:ascii="Times New Roman" w:hAnsi="Times New Roman"/>
        </w:rPr>
      </w:pPr>
      <w:r w:rsidRPr="00877BA7">
        <w:rPr>
          <w:rFonts w:ascii="Times New Roman" w:hAnsi="Times New Roman"/>
        </w:rPr>
        <w:t>Wife: What's happening?!</w:t>
      </w:r>
    </w:p>
    <w:p w:rsidR="00310CC4" w:rsidRPr="00877BA7" w:rsidRDefault="00310CC4" w:rsidP="00137D4C">
      <w:pPr>
        <w:spacing w:after="0"/>
        <w:rPr>
          <w:rFonts w:ascii="Times New Roman" w:hAnsi="Times New Roman"/>
        </w:rPr>
      </w:pPr>
    </w:p>
    <w:p w:rsidR="00310CC4" w:rsidRPr="00877BA7" w:rsidRDefault="00310CC4" w:rsidP="00137D4C">
      <w:pPr>
        <w:spacing w:after="0"/>
        <w:rPr>
          <w:rFonts w:ascii="Times New Roman" w:hAnsi="Times New Roman"/>
        </w:rPr>
      </w:pPr>
      <w:r w:rsidRPr="00877BA7">
        <w:rPr>
          <w:rFonts w:ascii="Times New Roman" w:hAnsi="Times New Roman"/>
        </w:rPr>
        <w:t>Historian: You stay here with Cecil. I'm going upstairs to check it out.</w:t>
      </w:r>
    </w:p>
    <w:p w:rsidR="00844DD9" w:rsidRPr="00877BA7" w:rsidRDefault="00EC4AA8" w:rsidP="00137D4C">
      <w:pPr>
        <w:spacing w:after="0"/>
        <w:rPr>
          <w:rFonts w:ascii="Times New Roman" w:hAnsi="Times New Roman"/>
        </w:rPr>
      </w:pPr>
      <w:r w:rsidRPr="00877BA7">
        <w:rPr>
          <w:rFonts w:ascii="Times New Roman" w:hAnsi="Times New Roman"/>
        </w:rPr>
        <w:lastRenderedPageBreak/>
        <w:t>The residents rush outside the top of the building and see a piece of land slowly rising into the atmosphere.</w:t>
      </w:r>
      <w:r w:rsidR="00F8093D" w:rsidRPr="00877BA7">
        <w:rPr>
          <w:rFonts w:ascii="Times New Roman" w:hAnsi="Times New Roman"/>
        </w:rPr>
        <w:t xml:space="preserve"> The screen blacks out and we’re left with the historian.</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r w:rsidRPr="00877BA7">
        <w:rPr>
          <w:rFonts w:ascii="Times New Roman" w:hAnsi="Times New Roman"/>
        </w:rPr>
        <w:t xml:space="preserve">Historian: As I saw the island of the </w:t>
      </w:r>
      <w:r w:rsidR="00A119C3" w:rsidRPr="00877BA7">
        <w:rPr>
          <w:rFonts w:ascii="Times New Roman" w:hAnsi="Times New Roman"/>
        </w:rPr>
        <w:t>Fabricius</w:t>
      </w:r>
      <w:r w:rsidRPr="00877BA7">
        <w:rPr>
          <w:rFonts w:ascii="Times New Roman" w:hAnsi="Times New Roman"/>
        </w:rPr>
        <w:t xml:space="preserve"> rising into the sky, one thought crossed my mind. Our haughtiness in fighting against the Triads will only lead us to a greater fall. How twisted our hearts had become. Our destruction was dancing before us and all we could do was dance with it ignoring the pit that lied before us. So I fled </w:t>
      </w:r>
      <w:r w:rsidR="007F78F4" w:rsidRPr="00877BA7">
        <w:rPr>
          <w:rFonts w:ascii="Times New Roman" w:hAnsi="Times New Roman"/>
        </w:rPr>
        <w:t>Vehere</w:t>
      </w:r>
      <w:r w:rsidRPr="00877BA7">
        <w:rPr>
          <w:rFonts w:ascii="Times New Roman" w:hAnsi="Times New Roman"/>
        </w:rPr>
        <w:t xml:space="preserve"> taking my wife and child and not looking back. Will I survive in this brave new world of destruction? I do not know, but if you are reading this please learn from our mistakes and do not revive magic. I say once again, forget this foolishness, and turn back.</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r w:rsidRPr="00877BA7">
        <w:rPr>
          <w:rFonts w:ascii="Times New Roman" w:hAnsi="Times New Roman"/>
        </w:rPr>
        <w:t xml:space="preserve">Augustus: How can this man say such things, does he know the injustices that my people have suffered? At a different time and place I might have listened to him, but what is done is done. I must tread the path that is laid before me at all costs not looking back. I must reach the </w:t>
      </w:r>
      <w:r w:rsidR="001407A4" w:rsidRPr="00877BA7">
        <w:rPr>
          <w:rFonts w:ascii="Times New Roman" w:hAnsi="Times New Roman"/>
        </w:rPr>
        <w:t>Magicius</w:t>
      </w:r>
      <w:r w:rsidRPr="00877BA7">
        <w:rPr>
          <w:rFonts w:ascii="Times New Roman" w:hAnsi="Times New Roman"/>
        </w:rPr>
        <w:t xml:space="preserve"> Facility. I must find a way to revive magic.</w:t>
      </w:r>
    </w:p>
    <w:p w:rsidR="00F8093D" w:rsidRPr="00877BA7" w:rsidRDefault="00F8093D" w:rsidP="00137D4C">
      <w:pPr>
        <w:spacing w:after="0"/>
        <w:rPr>
          <w:rFonts w:ascii="Times New Roman" w:hAnsi="Times New Roman"/>
        </w:rPr>
      </w:pPr>
    </w:p>
    <w:p w:rsidR="00F8093D" w:rsidRPr="00877BA7" w:rsidRDefault="00F8093D" w:rsidP="00137D4C">
      <w:pPr>
        <w:spacing w:after="0"/>
        <w:rPr>
          <w:rFonts w:ascii="Times New Roman" w:hAnsi="Times New Roman"/>
        </w:rPr>
      </w:pPr>
    </w:p>
    <w:p w:rsidR="00914584" w:rsidRPr="00877BA7" w:rsidRDefault="00914584" w:rsidP="00137D4C">
      <w:pPr>
        <w:spacing w:after="0"/>
        <w:rPr>
          <w:rFonts w:ascii="Times New Roman" w:hAnsi="Times New Roman"/>
        </w:rPr>
      </w:pPr>
    </w:p>
    <w:p w:rsidR="005A2B1D" w:rsidRPr="00877BA7" w:rsidRDefault="005A2B1D" w:rsidP="00137D4C">
      <w:pPr>
        <w:spacing w:after="0"/>
        <w:rPr>
          <w:rFonts w:ascii="Times New Roman" w:hAnsi="Times New Roman"/>
        </w:rPr>
      </w:pPr>
    </w:p>
    <w:p w:rsidR="005A2B1D" w:rsidRPr="00877BA7" w:rsidRDefault="005A2B1D" w:rsidP="00137D4C">
      <w:pPr>
        <w:spacing w:after="0"/>
        <w:rPr>
          <w:rFonts w:ascii="Times New Roman" w:hAnsi="Times New Roman"/>
        </w:rPr>
      </w:pPr>
    </w:p>
    <w:p w:rsidR="0075480F" w:rsidRPr="00877BA7" w:rsidRDefault="0075480F" w:rsidP="00137D4C">
      <w:pPr>
        <w:spacing w:after="0"/>
        <w:rPr>
          <w:rFonts w:ascii="Times New Roman" w:hAnsi="Times New Roman"/>
        </w:rPr>
      </w:pPr>
    </w:p>
    <w:p w:rsidR="0070136B" w:rsidRPr="00877BA7" w:rsidRDefault="0070136B" w:rsidP="009937C2">
      <w:pPr>
        <w:pStyle w:val="Heading2"/>
        <w:rPr>
          <w:rFonts w:ascii="Times New Roman" w:hAnsi="Times New Roman" w:cs="Times New Roman"/>
          <w:color w:val="auto"/>
          <w:sz w:val="24"/>
          <w:szCs w:val="24"/>
        </w:rPr>
      </w:pPr>
      <w:bookmarkStart w:id="51" w:name="_Toc76405227"/>
      <w:r w:rsidRPr="00877BA7">
        <w:rPr>
          <w:rFonts w:ascii="Times New Roman" w:hAnsi="Times New Roman" w:cs="Times New Roman"/>
          <w:color w:val="auto"/>
          <w:sz w:val="24"/>
          <w:szCs w:val="24"/>
        </w:rPr>
        <w:t>Hidden room quest.</w:t>
      </w:r>
      <w:bookmarkEnd w:id="51"/>
    </w:p>
    <w:p w:rsidR="0070136B" w:rsidRPr="00877BA7" w:rsidRDefault="0070136B" w:rsidP="003F5774">
      <w:pPr>
        <w:spacing w:after="0"/>
        <w:rPr>
          <w:rFonts w:ascii="Times New Roman" w:hAnsi="Times New Roman"/>
          <w:u w:val="single"/>
        </w:rPr>
      </w:pPr>
    </w:p>
    <w:p w:rsidR="00953AD2" w:rsidRPr="00877BA7" w:rsidRDefault="0070136B" w:rsidP="003F5774">
      <w:pPr>
        <w:spacing w:after="0"/>
        <w:rPr>
          <w:rFonts w:ascii="Times New Roman" w:hAnsi="Times New Roman"/>
        </w:rPr>
      </w:pPr>
      <w:r w:rsidRPr="00877BA7">
        <w:rPr>
          <w:rFonts w:ascii="Times New Roman" w:hAnsi="Times New Roman"/>
        </w:rPr>
        <w:t xml:space="preserve">Inside the hidden room there is a note. It says, “I’m leaving my belongings here in the safe I found in the rubble. I was wounded in the </w:t>
      </w:r>
      <w:r w:rsidR="007F78F4" w:rsidRPr="00877BA7">
        <w:rPr>
          <w:rFonts w:ascii="Times New Roman" w:hAnsi="Times New Roman"/>
        </w:rPr>
        <w:t>Heremus</w:t>
      </w:r>
      <w:r w:rsidRPr="00877BA7">
        <w:rPr>
          <w:rFonts w:ascii="Times New Roman" w:hAnsi="Times New Roman"/>
        </w:rPr>
        <w:t xml:space="preserve"> and the </w:t>
      </w:r>
      <w:r w:rsidR="000034C6" w:rsidRPr="00877BA7">
        <w:rPr>
          <w:rFonts w:ascii="Times New Roman" w:hAnsi="Times New Roman"/>
        </w:rPr>
        <w:t>Felnis</w:t>
      </w:r>
      <w:r w:rsidRPr="00877BA7">
        <w:rPr>
          <w:rFonts w:ascii="Times New Roman" w:hAnsi="Times New Roman"/>
        </w:rPr>
        <w:t>s brought me here where I su</w:t>
      </w:r>
      <w:r w:rsidR="00396EB5" w:rsidRPr="00877BA7">
        <w:rPr>
          <w:rFonts w:ascii="Times New Roman" w:hAnsi="Times New Roman"/>
        </w:rPr>
        <w:t>spect I will die. Take my armor, rifle, and</w:t>
      </w:r>
      <w:r w:rsidRPr="00877BA7">
        <w:rPr>
          <w:rFonts w:ascii="Times New Roman" w:hAnsi="Times New Roman"/>
        </w:rPr>
        <w:t xml:space="preserve"> give the note to my wife. I told the </w:t>
      </w:r>
      <w:r w:rsidR="000034C6" w:rsidRPr="00877BA7">
        <w:rPr>
          <w:rFonts w:ascii="Times New Roman" w:hAnsi="Times New Roman"/>
        </w:rPr>
        <w:t>Felnis</w:t>
      </w:r>
      <w:r w:rsidRPr="00877BA7">
        <w:rPr>
          <w:rFonts w:ascii="Times New Roman" w:hAnsi="Times New Roman"/>
        </w:rPr>
        <w:t xml:space="preserve">s the combination. Red is first, green is second, black is third, blue is fourth, white is fifth, yellow is six, and purple is seventh. I forget the </w:t>
      </w:r>
      <w:r w:rsidR="0074665F" w:rsidRPr="00877BA7">
        <w:rPr>
          <w:rFonts w:ascii="Times New Roman" w:hAnsi="Times New Roman"/>
        </w:rPr>
        <w:t>last one</w:t>
      </w:r>
      <w:r w:rsidRPr="00877BA7">
        <w:rPr>
          <w:rFonts w:ascii="Times New Roman" w:hAnsi="Times New Roman"/>
        </w:rPr>
        <w:t>.</w:t>
      </w:r>
    </w:p>
    <w:p w:rsidR="00953AD2" w:rsidRPr="00877BA7" w:rsidRDefault="00953AD2" w:rsidP="003F5774">
      <w:pPr>
        <w:spacing w:after="0"/>
        <w:rPr>
          <w:rFonts w:ascii="Times New Roman" w:hAnsi="Times New Roman"/>
        </w:rPr>
      </w:pPr>
    </w:p>
    <w:p w:rsidR="00D44F91" w:rsidRPr="00877BA7" w:rsidRDefault="00D44F91" w:rsidP="00D44F91">
      <w:pPr>
        <w:spacing w:after="0"/>
        <w:rPr>
          <w:rFonts w:ascii="Times New Roman" w:hAnsi="Times New Roman"/>
        </w:rPr>
      </w:pPr>
      <w:r w:rsidRPr="00877BA7">
        <w:rPr>
          <w:rFonts w:ascii="Times New Roman" w:hAnsi="Times New Roman"/>
        </w:rPr>
        <w:t xml:space="preserve">Red </w:t>
      </w:r>
      <w:r w:rsidR="000034C6" w:rsidRPr="00877BA7">
        <w:rPr>
          <w:rFonts w:ascii="Times New Roman" w:hAnsi="Times New Roman"/>
        </w:rPr>
        <w:t>Felnis</w:t>
      </w:r>
      <w:r w:rsidRPr="00877BA7">
        <w:rPr>
          <w:rFonts w:ascii="Times New Roman" w:hAnsi="Times New Roman"/>
        </w:rPr>
        <w:t xml:space="preserve"> two:  2 Kupos</w:t>
      </w:r>
    </w:p>
    <w:p w:rsidR="00953AD2" w:rsidRPr="00877BA7" w:rsidRDefault="00953AD2" w:rsidP="003F5774">
      <w:pPr>
        <w:spacing w:after="0"/>
        <w:rPr>
          <w:rFonts w:ascii="Times New Roman" w:hAnsi="Times New Roman"/>
        </w:rPr>
      </w:pPr>
      <w:r w:rsidRPr="00877BA7">
        <w:rPr>
          <w:rFonts w:ascii="Times New Roman" w:hAnsi="Times New Roman"/>
        </w:rPr>
        <w:t xml:space="preserve">Green </w:t>
      </w:r>
      <w:r w:rsidR="000034C6" w:rsidRPr="00877BA7">
        <w:rPr>
          <w:rFonts w:ascii="Times New Roman" w:hAnsi="Times New Roman"/>
        </w:rPr>
        <w:t>Felnis</w:t>
      </w:r>
      <w:r w:rsidRPr="00877BA7">
        <w:rPr>
          <w:rFonts w:ascii="Times New Roman" w:hAnsi="Times New Roman"/>
        </w:rPr>
        <w:t xml:space="preserve"> one:  </w:t>
      </w:r>
      <w:r w:rsidR="0042466C" w:rsidRPr="00877BA7">
        <w:rPr>
          <w:rFonts w:ascii="Times New Roman" w:hAnsi="Times New Roman"/>
        </w:rPr>
        <w:t>1Kupos</w:t>
      </w:r>
    </w:p>
    <w:p w:rsidR="00953AD2" w:rsidRPr="00877BA7" w:rsidRDefault="00953AD2" w:rsidP="003F5774">
      <w:pPr>
        <w:spacing w:after="0"/>
        <w:rPr>
          <w:rFonts w:ascii="Times New Roman" w:hAnsi="Times New Roman"/>
        </w:rPr>
      </w:pPr>
      <w:r w:rsidRPr="00877BA7">
        <w:rPr>
          <w:rFonts w:ascii="Times New Roman" w:hAnsi="Times New Roman"/>
        </w:rPr>
        <w:t xml:space="preserve">Black </w:t>
      </w:r>
      <w:r w:rsidR="000034C6" w:rsidRPr="00877BA7">
        <w:rPr>
          <w:rFonts w:ascii="Times New Roman" w:hAnsi="Times New Roman"/>
        </w:rPr>
        <w:t>Felnis</w:t>
      </w:r>
      <w:r w:rsidRPr="00877BA7">
        <w:rPr>
          <w:rFonts w:ascii="Times New Roman" w:hAnsi="Times New Roman"/>
        </w:rPr>
        <w:t xml:space="preserve"> three: </w:t>
      </w:r>
      <w:r w:rsidR="0042466C" w:rsidRPr="00877BA7">
        <w:rPr>
          <w:rFonts w:ascii="Times New Roman" w:hAnsi="Times New Roman"/>
        </w:rPr>
        <w:t>3 Kupos</w:t>
      </w:r>
    </w:p>
    <w:p w:rsidR="00D44F91" w:rsidRPr="00877BA7" w:rsidRDefault="00D44F91" w:rsidP="00D44F91">
      <w:pPr>
        <w:spacing w:after="0"/>
        <w:rPr>
          <w:rFonts w:ascii="Times New Roman" w:hAnsi="Times New Roman"/>
        </w:rPr>
      </w:pPr>
      <w:r w:rsidRPr="00877BA7">
        <w:rPr>
          <w:rFonts w:ascii="Times New Roman" w:hAnsi="Times New Roman"/>
        </w:rPr>
        <w:t xml:space="preserve">Blue </w:t>
      </w:r>
      <w:r w:rsidR="000034C6" w:rsidRPr="00877BA7">
        <w:rPr>
          <w:rFonts w:ascii="Times New Roman" w:hAnsi="Times New Roman"/>
        </w:rPr>
        <w:t>Felnis</w:t>
      </w:r>
      <w:r w:rsidRPr="00877BA7">
        <w:rPr>
          <w:rFonts w:ascii="Times New Roman" w:hAnsi="Times New Roman"/>
        </w:rPr>
        <w:t xml:space="preserve"> eight: 6 kupos</w:t>
      </w:r>
    </w:p>
    <w:p w:rsidR="00D44F91" w:rsidRPr="00877BA7" w:rsidRDefault="00D44F91" w:rsidP="00D44F91">
      <w:pPr>
        <w:spacing w:after="0"/>
        <w:rPr>
          <w:rFonts w:ascii="Times New Roman" w:hAnsi="Times New Roman"/>
        </w:rPr>
      </w:pPr>
      <w:r w:rsidRPr="00877BA7">
        <w:rPr>
          <w:rFonts w:ascii="Times New Roman" w:hAnsi="Times New Roman"/>
        </w:rPr>
        <w:t xml:space="preserve">White </w:t>
      </w:r>
      <w:r w:rsidR="000034C6" w:rsidRPr="00877BA7">
        <w:rPr>
          <w:rFonts w:ascii="Times New Roman" w:hAnsi="Times New Roman"/>
        </w:rPr>
        <w:t>Felnis</w:t>
      </w:r>
      <w:r w:rsidRPr="00877BA7">
        <w:rPr>
          <w:rFonts w:ascii="Times New Roman" w:hAnsi="Times New Roman"/>
        </w:rPr>
        <w:t xml:space="preserve"> six: 7 Kupos</w:t>
      </w:r>
    </w:p>
    <w:p w:rsidR="00D44F91" w:rsidRPr="00877BA7" w:rsidRDefault="00D44F91" w:rsidP="003F5774">
      <w:pPr>
        <w:spacing w:after="0"/>
        <w:rPr>
          <w:rFonts w:ascii="Times New Roman" w:hAnsi="Times New Roman"/>
        </w:rPr>
      </w:pPr>
      <w:r w:rsidRPr="00877BA7">
        <w:rPr>
          <w:rFonts w:ascii="Times New Roman" w:hAnsi="Times New Roman"/>
        </w:rPr>
        <w:t xml:space="preserve">Yellow </w:t>
      </w:r>
      <w:r w:rsidR="000034C6" w:rsidRPr="00877BA7">
        <w:rPr>
          <w:rFonts w:ascii="Times New Roman" w:hAnsi="Times New Roman"/>
        </w:rPr>
        <w:t>Felnis</w:t>
      </w:r>
      <w:r w:rsidRPr="00877BA7">
        <w:rPr>
          <w:rFonts w:ascii="Times New Roman" w:hAnsi="Times New Roman"/>
        </w:rPr>
        <w:t xml:space="preserve"> seven: Eight kupos!</w:t>
      </w:r>
    </w:p>
    <w:p w:rsidR="00953AD2" w:rsidRPr="00877BA7" w:rsidRDefault="00094839" w:rsidP="003F5774">
      <w:pPr>
        <w:spacing w:after="0"/>
        <w:rPr>
          <w:rFonts w:ascii="Times New Roman" w:hAnsi="Times New Roman"/>
        </w:rPr>
      </w:pPr>
      <w:r w:rsidRPr="00877BA7">
        <w:rPr>
          <w:rFonts w:ascii="Times New Roman" w:hAnsi="Times New Roman"/>
        </w:rPr>
        <w:t xml:space="preserve">Purple </w:t>
      </w:r>
      <w:r w:rsidR="000034C6" w:rsidRPr="00877BA7">
        <w:rPr>
          <w:rFonts w:ascii="Times New Roman" w:hAnsi="Times New Roman"/>
        </w:rPr>
        <w:t>Felnis</w:t>
      </w:r>
      <w:r w:rsidRPr="00877BA7">
        <w:rPr>
          <w:rFonts w:ascii="Times New Roman" w:hAnsi="Times New Roman"/>
        </w:rPr>
        <w:t xml:space="preserve"> four: </w:t>
      </w:r>
      <w:r w:rsidR="0042466C" w:rsidRPr="00877BA7">
        <w:rPr>
          <w:rFonts w:ascii="Times New Roman" w:hAnsi="Times New Roman"/>
        </w:rPr>
        <w:t>4 Kupos</w:t>
      </w:r>
    </w:p>
    <w:p w:rsidR="00094839" w:rsidRPr="00877BA7" w:rsidRDefault="00094839" w:rsidP="003F5774">
      <w:pPr>
        <w:spacing w:after="0"/>
        <w:rPr>
          <w:rFonts w:ascii="Times New Roman" w:hAnsi="Times New Roman"/>
        </w:rPr>
      </w:pPr>
    </w:p>
    <w:p w:rsidR="00094839" w:rsidRPr="00877BA7" w:rsidRDefault="00094839" w:rsidP="003F5774">
      <w:pPr>
        <w:spacing w:after="0"/>
        <w:rPr>
          <w:rFonts w:ascii="Times New Roman" w:hAnsi="Times New Roman"/>
        </w:rPr>
      </w:pPr>
    </w:p>
    <w:p w:rsidR="00094839" w:rsidRPr="00877BA7" w:rsidRDefault="00D44F91" w:rsidP="003F5774">
      <w:pPr>
        <w:spacing w:after="0"/>
        <w:rPr>
          <w:rFonts w:ascii="Times New Roman" w:hAnsi="Times New Roman"/>
        </w:rPr>
      </w:pPr>
      <w:r w:rsidRPr="00877BA7">
        <w:rPr>
          <w:rFonts w:ascii="Times New Roman" w:hAnsi="Times New Roman"/>
        </w:rPr>
        <w:t>Combo: 2136</w:t>
      </w:r>
      <w:r w:rsidR="0074665F" w:rsidRPr="00877BA7">
        <w:rPr>
          <w:rFonts w:ascii="Times New Roman" w:hAnsi="Times New Roman"/>
        </w:rPr>
        <w:t>7845</w:t>
      </w:r>
    </w:p>
    <w:p w:rsidR="00094839" w:rsidRPr="00877BA7" w:rsidRDefault="00094839" w:rsidP="003F5774">
      <w:pPr>
        <w:spacing w:after="0"/>
        <w:rPr>
          <w:rFonts w:ascii="Times New Roman" w:hAnsi="Times New Roman"/>
          <w:u w:val="single"/>
        </w:rPr>
      </w:pPr>
    </w:p>
    <w:p w:rsidR="00094839" w:rsidRPr="00877BA7" w:rsidRDefault="00094839" w:rsidP="00396EB5">
      <w:pPr>
        <w:pStyle w:val="Heading2"/>
        <w:rPr>
          <w:rFonts w:ascii="Times New Roman" w:hAnsi="Times New Roman" w:cs="Times New Roman"/>
          <w:color w:val="auto"/>
          <w:sz w:val="24"/>
          <w:szCs w:val="24"/>
        </w:rPr>
      </w:pPr>
      <w:bookmarkStart w:id="52" w:name="_Toc76405228"/>
      <w:r w:rsidRPr="00877BA7">
        <w:rPr>
          <w:rFonts w:ascii="Times New Roman" w:hAnsi="Times New Roman" w:cs="Times New Roman"/>
          <w:color w:val="auto"/>
          <w:sz w:val="24"/>
          <w:szCs w:val="24"/>
        </w:rPr>
        <w:t xml:space="preserve">The Ruins of </w:t>
      </w:r>
      <w:r w:rsidR="007F78F4" w:rsidRPr="00877BA7">
        <w:rPr>
          <w:rFonts w:ascii="Times New Roman" w:hAnsi="Times New Roman" w:cs="Times New Roman"/>
          <w:color w:val="auto"/>
          <w:sz w:val="24"/>
          <w:szCs w:val="24"/>
        </w:rPr>
        <w:t>Vehere</w:t>
      </w:r>
      <w:bookmarkEnd w:id="52"/>
    </w:p>
    <w:p w:rsidR="00094839" w:rsidRPr="00877BA7" w:rsidRDefault="00094839" w:rsidP="003F5774">
      <w:pPr>
        <w:spacing w:after="0"/>
        <w:rPr>
          <w:rFonts w:ascii="Times New Roman" w:hAnsi="Times New Roman"/>
          <w:u w:val="single"/>
        </w:rPr>
      </w:pPr>
    </w:p>
    <w:p w:rsidR="00094839" w:rsidRPr="00877BA7" w:rsidRDefault="00094839" w:rsidP="003F5774">
      <w:pPr>
        <w:spacing w:after="0"/>
        <w:rPr>
          <w:rFonts w:ascii="Times New Roman" w:hAnsi="Times New Roman"/>
        </w:rPr>
      </w:pPr>
      <w:r w:rsidRPr="00877BA7">
        <w:rPr>
          <w:rFonts w:ascii="Times New Roman" w:hAnsi="Times New Roman"/>
        </w:rPr>
        <w:t>Augustus: Airloft go!</w:t>
      </w:r>
    </w:p>
    <w:p w:rsidR="00094839" w:rsidRPr="00877BA7" w:rsidRDefault="00094839" w:rsidP="003F5774">
      <w:pPr>
        <w:spacing w:after="0"/>
        <w:rPr>
          <w:rFonts w:ascii="Times New Roman" w:hAnsi="Times New Roman"/>
        </w:rPr>
      </w:pPr>
    </w:p>
    <w:p w:rsidR="00094839" w:rsidRPr="00877BA7" w:rsidRDefault="00094839" w:rsidP="003F5774">
      <w:pPr>
        <w:spacing w:after="0"/>
        <w:rPr>
          <w:rFonts w:ascii="Times New Roman" w:hAnsi="Times New Roman"/>
        </w:rPr>
      </w:pPr>
      <w:r w:rsidRPr="00877BA7">
        <w:rPr>
          <w:rFonts w:ascii="Times New Roman" w:hAnsi="Times New Roman"/>
        </w:rPr>
        <w:lastRenderedPageBreak/>
        <w:t>(Airloft flies around the screen and returns to Augustus.)</w:t>
      </w:r>
    </w:p>
    <w:p w:rsidR="00094839" w:rsidRPr="00877BA7" w:rsidRDefault="00094839" w:rsidP="003F5774">
      <w:pPr>
        <w:spacing w:after="0"/>
        <w:rPr>
          <w:rFonts w:ascii="Times New Roman" w:hAnsi="Times New Roman"/>
        </w:rPr>
      </w:pPr>
    </w:p>
    <w:p w:rsidR="00094839" w:rsidRPr="00877BA7" w:rsidRDefault="00574B41" w:rsidP="003F5774">
      <w:pPr>
        <w:spacing w:after="0"/>
        <w:rPr>
          <w:rFonts w:ascii="Times New Roman" w:hAnsi="Times New Roman"/>
        </w:rPr>
      </w:pPr>
      <w:r>
        <w:rPr>
          <w:rFonts w:ascii="Times New Roman" w:hAnsi="Times New Roman"/>
        </w:rPr>
        <w:t>Neo</w:t>
      </w:r>
      <w:r w:rsidR="006D3610" w:rsidRPr="00877BA7">
        <w:rPr>
          <w:rFonts w:ascii="Times New Roman" w:hAnsi="Times New Roman"/>
        </w:rPr>
        <w:t xml:space="preserve"> V</w:t>
      </w:r>
      <w:r w:rsidR="00094839" w:rsidRPr="00877BA7">
        <w:rPr>
          <w:rFonts w:ascii="Times New Roman" w:hAnsi="Times New Roman"/>
        </w:rPr>
        <w:t xml:space="preserve">: </w:t>
      </w:r>
      <w:r w:rsidR="005D3A28">
        <w:rPr>
          <w:rFonts w:ascii="Times New Roman" w:hAnsi="Times New Roman"/>
        </w:rPr>
        <w:t>Po!</w:t>
      </w:r>
      <w:r w:rsidR="00094839" w:rsidRPr="00877BA7">
        <w:rPr>
          <w:rFonts w:ascii="Times New Roman" w:hAnsi="Times New Roman"/>
        </w:rPr>
        <w:t xml:space="preserve"> </w:t>
      </w:r>
      <w:r w:rsidR="005D3A28">
        <w:rPr>
          <w:rFonts w:ascii="Times New Roman" w:hAnsi="Times New Roman"/>
        </w:rPr>
        <w:t>Po!</w:t>
      </w:r>
    </w:p>
    <w:p w:rsidR="00094839" w:rsidRPr="00877BA7" w:rsidRDefault="00094839" w:rsidP="003F5774">
      <w:pPr>
        <w:spacing w:after="0"/>
        <w:rPr>
          <w:rFonts w:ascii="Times New Roman" w:hAnsi="Times New Roman"/>
        </w:rPr>
      </w:pPr>
    </w:p>
    <w:p w:rsidR="00F272E8" w:rsidRPr="00877BA7" w:rsidRDefault="00094839" w:rsidP="003F5774">
      <w:pPr>
        <w:spacing w:after="0"/>
        <w:rPr>
          <w:rFonts w:ascii="Times New Roman" w:hAnsi="Times New Roman"/>
        </w:rPr>
      </w:pPr>
      <w:r w:rsidRPr="00877BA7">
        <w:rPr>
          <w:rFonts w:ascii="Times New Roman" w:hAnsi="Times New Roman"/>
        </w:rPr>
        <w:t>Airloft</w:t>
      </w:r>
      <w:r w:rsidR="00F272E8" w:rsidRPr="00877BA7">
        <w:rPr>
          <w:rFonts w:ascii="Times New Roman" w:hAnsi="Times New Roman"/>
        </w:rPr>
        <w:t>:</w:t>
      </w:r>
      <w:r w:rsidR="00781A8B">
        <w:rPr>
          <w:rFonts w:ascii="Times New Roman" w:hAnsi="Times New Roman"/>
        </w:rPr>
        <w:t xml:space="preserve"> I shall explore as commanded.</w:t>
      </w:r>
    </w:p>
    <w:p w:rsidR="00F272E8" w:rsidRPr="00877BA7" w:rsidRDefault="00F272E8" w:rsidP="003F5774">
      <w:pPr>
        <w:spacing w:after="0"/>
        <w:rPr>
          <w:rFonts w:ascii="Times New Roman" w:hAnsi="Times New Roman"/>
        </w:rPr>
      </w:pPr>
    </w:p>
    <w:p w:rsidR="00F272E8" w:rsidRPr="00877BA7" w:rsidRDefault="00F272E8" w:rsidP="00F272E8">
      <w:pPr>
        <w:spacing w:after="0"/>
        <w:rPr>
          <w:rFonts w:ascii="Times New Roman" w:hAnsi="Times New Roman"/>
        </w:rPr>
      </w:pPr>
      <w:r w:rsidRPr="00877BA7">
        <w:rPr>
          <w:rFonts w:ascii="Times New Roman" w:hAnsi="Times New Roman"/>
        </w:rPr>
        <w:t xml:space="preserve">(From this point the player goes forth. If the player wants to they can return to the </w:t>
      </w:r>
      <w:r w:rsidR="000034C6" w:rsidRPr="00877BA7">
        <w:rPr>
          <w:rFonts w:ascii="Times New Roman" w:hAnsi="Times New Roman"/>
        </w:rPr>
        <w:t>Felnis</w:t>
      </w:r>
      <w:r w:rsidRPr="00877BA7">
        <w:rPr>
          <w:rFonts w:ascii="Times New Roman" w:hAnsi="Times New Roman"/>
        </w:rPr>
        <w:t xml:space="preserve"> hideout. The player has the option to explore the map with Airloft without engaging in a battle.)</w:t>
      </w:r>
    </w:p>
    <w:p w:rsidR="00F272E8" w:rsidRPr="00877BA7" w:rsidRDefault="00F272E8" w:rsidP="00F272E8">
      <w:pPr>
        <w:spacing w:after="0"/>
        <w:rPr>
          <w:rFonts w:ascii="Times New Roman" w:hAnsi="Times New Roman"/>
        </w:rPr>
      </w:pPr>
    </w:p>
    <w:p w:rsidR="00970C34" w:rsidRPr="00877BA7" w:rsidRDefault="00970C34" w:rsidP="004D5FC4">
      <w:pPr>
        <w:pStyle w:val="Heading2"/>
        <w:rPr>
          <w:rFonts w:ascii="Times New Roman" w:hAnsi="Times New Roman" w:cs="Times New Roman"/>
          <w:color w:val="auto"/>
          <w:sz w:val="24"/>
          <w:szCs w:val="24"/>
        </w:rPr>
      </w:pPr>
      <w:bookmarkStart w:id="53" w:name="_Toc76405229"/>
      <w:r w:rsidRPr="00877BA7">
        <w:rPr>
          <w:rFonts w:ascii="Times New Roman" w:hAnsi="Times New Roman" w:cs="Times New Roman"/>
          <w:color w:val="auto"/>
          <w:sz w:val="24"/>
          <w:szCs w:val="24"/>
        </w:rPr>
        <w:t xml:space="preserve">Ruins of </w:t>
      </w:r>
      <w:r w:rsidR="007F78F4" w:rsidRPr="00877BA7">
        <w:rPr>
          <w:rFonts w:ascii="Times New Roman" w:hAnsi="Times New Roman" w:cs="Times New Roman"/>
          <w:color w:val="auto"/>
          <w:sz w:val="24"/>
          <w:szCs w:val="24"/>
        </w:rPr>
        <w:t>Vehere</w:t>
      </w:r>
      <w:r w:rsidRPr="00877BA7">
        <w:rPr>
          <w:rFonts w:ascii="Times New Roman" w:hAnsi="Times New Roman" w:cs="Times New Roman"/>
          <w:color w:val="auto"/>
          <w:sz w:val="24"/>
          <w:szCs w:val="24"/>
        </w:rPr>
        <w:t xml:space="preserve"> Enemies</w:t>
      </w:r>
      <w:bookmarkEnd w:id="53"/>
    </w:p>
    <w:p w:rsidR="00970C34" w:rsidRPr="00877BA7" w:rsidRDefault="00970C34" w:rsidP="00F272E8">
      <w:pPr>
        <w:spacing w:after="0"/>
        <w:rPr>
          <w:rFonts w:ascii="Times New Roman" w:hAnsi="Times New Roman"/>
          <w:u w:val="single"/>
        </w:rPr>
      </w:pP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1 (Small)</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2 (Big)</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Mechtoid 3 (Unbeatable)</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Magi Rats</w:t>
      </w:r>
    </w:p>
    <w:p w:rsidR="00970C34" w:rsidRPr="00877BA7" w:rsidRDefault="00970C34" w:rsidP="00970C34">
      <w:pPr>
        <w:pStyle w:val="ListParagraph"/>
        <w:numPr>
          <w:ilvl w:val="0"/>
          <w:numId w:val="13"/>
        </w:numPr>
        <w:spacing w:after="0"/>
        <w:rPr>
          <w:rFonts w:ascii="Times New Roman" w:hAnsi="Times New Roman"/>
        </w:rPr>
      </w:pPr>
      <w:r w:rsidRPr="00877BA7">
        <w:rPr>
          <w:rFonts w:ascii="Times New Roman" w:hAnsi="Times New Roman"/>
        </w:rPr>
        <w:t>Magi Zombies</w:t>
      </w:r>
    </w:p>
    <w:p w:rsidR="00970C34" w:rsidRPr="00877BA7" w:rsidRDefault="00970C34" w:rsidP="00F272E8">
      <w:pPr>
        <w:spacing w:after="0"/>
        <w:rPr>
          <w:rFonts w:ascii="Times New Roman" w:hAnsi="Times New Roman"/>
        </w:rPr>
      </w:pPr>
    </w:p>
    <w:p w:rsidR="00171415" w:rsidRPr="00877BA7" w:rsidRDefault="00970C34" w:rsidP="00F272E8">
      <w:pPr>
        <w:spacing w:after="0"/>
        <w:rPr>
          <w:rFonts w:ascii="Times New Roman" w:hAnsi="Times New Roman"/>
        </w:rPr>
      </w:pPr>
      <w:r w:rsidRPr="00877BA7">
        <w:rPr>
          <w:rFonts w:ascii="Times New Roman" w:hAnsi="Times New Roman"/>
        </w:rPr>
        <w:t xml:space="preserve">The </w:t>
      </w:r>
      <w:r w:rsidR="00171415" w:rsidRPr="00877BA7">
        <w:rPr>
          <w:rFonts w:ascii="Times New Roman" w:hAnsi="Times New Roman"/>
        </w:rPr>
        <w:t xml:space="preserve">ruins of </w:t>
      </w:r>
      <w:r w:rsidR="007F78F4" w:rsidRPr="00877BA7">
        <w:rPr>
          <w:rFonts w:ascii="Times New Roman" w:hAnsi="Times New Roman"/>
        </w:rPr>
        <w:t>Vehere</w:t>
      </w:r>
      <w:r w:rsidR="00171415" w:rsidRPr="00877BA7">
        <w:rPr>
          <w:rFonts w:ascii="Times New Roman" w:hAnsi="Times New Roman"/>
        </w:rPr>
        <w:t xml:space="preserve"> are</w:t>
      </w:r>
      <w:r w:rsidRPr="00877BA7">
        <w:rPr>
          <w:rFonts w:ascii="Times New Roman" w:hAnsi="Times New Roman"/>
        </w:rPr>
        <w:t xml:space="preserve"> a very large map with twisting paths and hidden items.</w:t>
      </w:r>
      <w:r w:rsidR="00171415" w:rsidRPr="00877BA7">
        <w:rPr>
          <w:rFonts w:ascii="Times New Roman" w:hAnsi="Times New Roman"/>
        </w:rPr>
        <w:t xml:space="preserve">  There are buildings that have been reduced to rubble with scrap metal protruding out from them.  Some of the buildings the player will be allowed to enter.  If possible I would like debris to fall from the ceiling onto the character only to dodge at the last moment. </w:t>
      </w:r>
    </w:p>
    <w:p w:rsidR="00171415" w:rsidRPr="00877BA7" w:rsidRDefault="00171415" w:rsidP="00F272E8">
      <w:pPr>
        <w:spacing w:after="0"/>
        <w:rPr>
          <w:rFonts w:ascii="Times New Roman" w:hAnsi="Times New Roman"/>
        </w:rPr>
      </w:pPr>
    </w:p>
    <w:p w:rsidR="00970C34" w:rsidRPr="00877BA7" w:rsidRDefault="00970C34" w:rsidP="00F272E8">
      <w:pPr>
        <w:spacing w:after="0"/>
        <w:rPr>
          <w:rFonts w:ascii="Times New Roman" w:hAnsi="Times New Roman"/>
        </w:rPr>
      </w:pPr>
      <w:r w:rsidRPr="00877BA7">
        <w:rPr>
          <w:rFonts w:ascii="Times New Roman" w:hAnsi="Times New Roman"/>
        </w:rPr>
        <w:t>The enemies are bipedal mech</w:t>
      </w:r>
      <w:r w:rsidR="00117440" w:rsidRPr="00877BA7">
        <w:rPr>
          <w:rFonts w:ascii="Times New Roman" w:hAnsi="Times New Roman"/>
        </w:rPr>
        <w:t>s</w:t>
      </w:r>
      <w:r w:rsidRPr="00877BA7">
        <w:rPr>
          <w:rFonts w:ascii="Times New Roman" w:hAnsi="Times New Roman"/>
        </w:rPr>
        <w:t xml:space="preserve"> that use laser beams and bombs. An enemy formation will generally contain one larger mech escorted by two smaller ones. The key to defeating the mechs is having Augustus shoot the legs of the mechs and having Airloft uses plasma shot to shoot its head. Heavily armored mechs are immune to this. They require </w:t>
      </w:r>
      <w:r w:rsidR="000034C6" w:rsidRPr="00877BA7">
        <w:rPr>
          <w:rFonts w:ascii="Times New Roman" w:hAnsi="Times New Roman"/>
        </w:rPr>
        <w:t>Felnis</w:t>
      </w:r>
      <w:r w:rsidRPr="00877BA7">
        <w:rPr>
          <w:rFonts w:ascii="Times New Roman" w:hAnsi="Times New Roman"/>
        </w:rPr>
        <w:t xml:space="preserve"> shock spear attack to stun them. While stunned Augustus should use his shotgun to destroy the armor. After the armor is destroyed follow up with a normal spear attack with </w:t>
      </w:r>
      <w:r w:rsidR="000034C6" w:rsidRPr="00877BA7">
        <w:rPr>
          <w:rFonts w:ascii="Times New Roman" w:hAnsi="Times New Roman"/>
        </w:rPr>
        <w:t>Felnis</w:t>
      </w:r>
      <w:r w:rsidRPr="00877BA7">
        <w:rPr>
          <w:rFonts w:ascii="Times New Roman" w:hAnsi="Times New Roman"/>
        </w:rPr>
        <w:t xml:space="preserve"> or plasma shot from Airloft for optimal results. Without finding enemy weaknesses players will have a difficult time. Mech 3’s are in unbeatable in the stage of the game and drop a rare weapon.</w:t>
      </w:r>
    </w:p>
    <w:p w:rsidR="00AA6744" w:rsidRPr="00877BA7" w:rsidRDefault="00AA6744" w:rsidP="00F272E8">
      <w:pPr>
        <w:spacing w:after="0"/>
        <w:rPr>
          <w:rFonts w:ascii="Times New Roman" w:hAnsi="Times New Roman"/>
        </w:rPr>
      </w:pPr>
    </w:p>
    <w:p w:rsidR="00AA6744" w:rsidRPr="00877BA7" w:rsidRDefault="00AA6744" w:rsidP="00F272E8">
      <w:pPr>
        <w:spacing w:after="0"/>
        <w:rPr>
          <w:rFonts w:ascii="Times New Roman" w:hAnsi="Times New Roman"/>
        </w:rPr>
      </w:pPr>
      <w:r w:rsidRPr="00877BA7">
        <w:rPr>
          <w:rFonts w:ascii="Times New Roman" w:hAnsi="Times New Roman"/>
        </w:rPr>
        <w:t>Augustus: Airloft, we're going to need your help again!</w:t>
      </w:r>
      <w:r w:rsidRPr="00877BA7">
        <w:rPr>
          <w:rFonts w:ascii="Times New Roman" w:hAnsi="Times New Roman"/>
        </w:rPr>
        <w:br/>
      </w:r>
    </w:p>
    <w:p w:rsidR="00AA6744" w:rsidRPr="00877BA7" w:rsidRDefault="00AA6744" w:rsidP="00F272E8">
      <w:pPr>
        <w:spacing w:after="0"/>
        <w:rPr>
          <w:rFonts w:ascii="Times New Roman" w:hAnsi="Times New Roman"/>
        </w:rPr>
      </w:pPr>
      <w:r w:rsidRPr="00877BA7">
        <w:rPr>
          <w:rFonts w:ascii="Times New Roman" w:hAnsi="Times New Roman"/>
        </w:rPr>
        <w:t xml:space="preserve">Airloft carries Augustus and </w:t>
      </w:r>
      <w:r w:rsidR="00574B41">
        <w:rPr>
          <w:rFonts w:ascii="Times New Roman" w:hAnsi="Times New Roman"/>
        </w:rPr>
        <w:t>Neo</w:t>
      </w:r>
      <w:r w:rsidRPr="00877BA7">
        <w:rPr>
          <w:rFonts w:ascii="Times New Roman" w:hAnsi="Times New Roman"/>
        </w:rPr>
        <w:t xml:space="preserve"> V over the gap.</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Augustus: Wait, something's coming.</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 xml:space="preserve">Augustus sees a </w:t>
      </w:r>
      <w:r w:rsidR="004E44FD" w:rsidRPr="00877BA7">
        <w:rPr>
          <w:rFonts w:ascii="Times New Roman" w:hAnsi="Times New Roman"/>
        </w:rPr>
        <w:t>Reditus</w:t>
      </w:r>
      <w:r w:rsidRPr="00877BA7">
        <w:rPr>
          <w:rFonts w:ascii="Times New Roman" w:hAnsi="Times New Roman"/>
        </w:rPr>
        <w:t xml:space="preserve"> dropship coming from a distant.</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Augustus: Everyone get down!</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t>The entire party scrambles to hide.</w:t>
      </w:r>
    </w:p>
    <w:p w:rsidR="00990D87" w:rsidRPr="00877BA7" w:rsidRDefault="00990D87" w:rsidP="00F272E8">
      <w:pPr>
        <w:spacing w:after="0"/>
        <w:rPr>
          <w:rFonts w:ascii="Times New Roman" w:hAnsi="Times New Roman"/>
        </w:rPr>
      </w:pPr>
    </w:p>
    <w:p w:rsidR="00990D87" w:rsidRPr="00877BA7" w:rsidRDefault="00990D87" w:rsidP="00F272E8">
      <w:pPr>
        <w:spacing w:after="0"/>
        <w:rPr>
          <w:rFonts w:ascii="Times New Roman" w:hAnsi="Times New Roman"/>
        </w:rPr>
      </w:pPr>
      <w:r w:rsidRPr="00877BA7">
        <w:rPr>
          <w:rFonts w:ascii="Times New Roman" w:hAnsi="Times New Roman"/>
        </w:rPr>
        <w:lastRenderedPageBreak/>
        <w:t xml:space="preserve">Augustus: That contraption must be from the </w:t>
      </w:r>
      <w:r w:rsidR="00060196" w:rsidRPr="00877BA7">
        <w:rPr>
          <w:rFonts w:ascii="Times New Roman" w:hAnsi="Times New Roman"/>
        </w:rPr>
        <w:t>Reditus</w:t>
      </w:r>
      <w:r w:rsidRPr="00877BA7">
        <w:rPr>
          <w:rFonts w:ascii="Times New Roman" w:hAnsi="Times New Roman"/>
        </w:rPr>
        <w:t xml:space="preserve">. Amazing! It can fly. Or maybe it’s just a big drone like the ones we have found in the </w:t>
      </w:r>
      <w:r w:rsidR="007F78F4" w:rsidRPr="00877BA7">
        <w:rPr>
          <w:rFonts w:ascii="Times New Roman" w:hAnsi="Times New Roman"/>
        </w:rPr>
        <w:t>Heremus</w:t>
      </w:r>
      <w:r w:rsidRPr="00877BA7">
        <w:rPr>
          <w:rFonts w:ascii="Times New Roman" w:hAnsi="Times New Roman"/>
        </w:rPr>
        <w:t xml:space="preserve">. Let’s move on maybe we can get a closer look. </w:t>
      </w:r>
    </w:p>
    <w:p w:rsidR="00990D87" w:rsidRPr="00877BA7" w:rsidRDefault="00990D87" w:rsidP="00F272E8">
      <w:pPr>
        <w:spacing w:after="0"/>
        <w:rPr>
          <w:rFonts w:ascii="Times New Roman" w:hAnsi="Times New Roman"/>
        </w:rPr>
      </w:pPr>
    </w:p>
    <w:p w:rsidR="00990D87" w:rsidRPr="00877BA7" w:rsidRDefault="00990D87" w:rsidP="00990D87">
      <w:pPr>
        <w:spacing w:after="0"/>
        <w:rPr>
          <w:rFonts w:ascii="Times New Roman" w:hAnsi="Times New Roman"/>
        </w:rPr>
      </w:pPr>
      <w:r w:rsidRPr="00877BA7">
        <w:rPr>
          <w:rFonts w:ascii="Times New Roman" w:hAnsi="Times New Roman"/>
        </w:rPr>
        <w:t xml:space="preserve">Augustus: If I could just get my hands on that to see how it works. I never dreamt that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were so advanced.</w:t>
      </w:r>
    </w:p>
    <w:p w:rsidR="00236241" w:rsidRPr="00877BA7" w:rsidRDefault="00236241" w:rsidP="00990D87">
      <w:pPr>
        <w:spacing w:after="0"/>
        <w:rPr>
          <w:rFonts w:ascii="Times New Roman" w:hAnsi="Times New Roman"/>
        </w:rPr>
      </w:pPr>
    </w:p>
    <w:p w:rsidR="00236241" w:rsidRPr="00877BA7" w:rsidRDefault="00236241" w:rsidP="00236241">
      <w:pPr>
        <w:spacing w:after="0"/>
        <w:rPr>
          <w:rFonts w:ascii="Times New Roman" w:hAnsi="Times New Roman"/>
        </w:rPr>
      </w:pPr>
      <w:r w:rsidRPr="00877BA7">
        <w:rPr>
          <w:rFonts w:ascii="Times New Roman" w:hAnsi="Times New Roman"/>
        </w:rPr>
        <w:t xml:space="preserve">Augustus: How are these conveyor belts moving? These were once powered by </w:t>
      </w:r>
      <w:r w:rsidR="001407A4" w:rsidRPr="00877BA7">
        <w:rPr>
          <w:rFonts w:ascii="Times New Roman" w:hAnsi="Times New Roman"/>
        </w:rPr>
        <w:t>Magicius</w:t>
      </w:r>
      <w:r w:rsidRPr="00877BA7">
        <w:rPr>
          <w:rFonts w:ascii="Times New Roman" w:hAnsi="Times New Roman"/>
        </w:rPr>
        <w:t>. Can it be? Hmmm.....</w:t>
      </w:r>
    </w:p>
    <w:p w:rsidR="00982FF1" w:rsidRPr="00877BA7" w:rsidRDefault="00982FF1" w:rsidP="00982FF1">
      <w:pPr>
        <w:spacing w:after="0"/>
        <w:rPr>
          <w:rFonts w:ascii="Times New Roman" w:hAnsi="Times New Roman"/>
        </w:rPr>
      </w:pPr>
    </w:p>
    <w:p w:rsidR="00982FF1" w:rsidRPr="00877BA7" w:rsidRDefault="00982FF1" w:rsidP="00982FF1">
      <w:pPr>
        <w:spacing w:after="0"/>
        <w:rPr>
          <w:rFonts w:ascii="Times New Roman" w:hAnsi="Times New Roman"/>
        </w:rPr>
      </w:pPr>
      <w:r w:rsidRPr="00877BA7">
        <w:rPr>
          <w:rFonts w:ascii="Times New Roman" w:hAnsi="Times New Roman"/>
        </w:rPr>
        <w:t>Augustus: There must be a way to reverse these conveyor belts.</w:t>
      </w:r>
    </w:p>
    <w:p w:rsidR="00970C34" w:rsidRPr="00877BA7" w:rsidRDefault="00970C34" w:rsidP="00F272E8">
      <w:pPr>
        <w:spacing w:after="0"/>
        <w:rPr>
          <w:rFonts w:ascii="Times New Roman" w:hAnsi="Times New Roman"/>
        </w:rPr>
      </w:pPr>
    </w:p>
    <w:p w:rsidR="00E3689D" w:rsidRPr="00877BA7" w:rsidRDefault="00970C34" w:rsidP="00F272E8">
      <w:pPr>
        <w:spacing w:after="0"/>
        <w:rPr>
          <w:rFonts w:ascii="Times New Roman" w:hAnsi="Times New Roman"/>
        </w:rPr>
      </w:pPr>
      <w:r w:rsidRPr="00877BA7">
        <w:rPr>
          <w:rFonts w:ascii="Times New Roman" w:hAnsi="Times New Roman"/>
        </w:rPr>
        <w:t xml:space="preserve">Some of the enemies are still deformed as a result of </w:t>
      </w:r>
      <w:r w:rsidR="004C63A6" w:rsidRPr="00877BA7">
        <w:rPr>
          <w:rFonts w:ascii="Times New Roman" w:hAnsi="Times New Roman"/>
        </w:rPr>
        <w:t>Corydon Deus</w:t>
      </w:r>
      <w:r w:rsidRPr="00877BA7">
        <w:rPr>
          <w:rFonts w:ascii="Times New Roman" w:hAnsi="Times New Roman"/>
        </w:rPr>
        <w:t xml:space="preserve">’s exploitation of </w:t>
      </w:r>
      <w:r w:rsidR="00A119C3" w:rsidRPr="00877BA7">
        <w:rPr>
          <w:rFonts w:ascii="Times New Roman" w:hAnsi="Times New Roman"/>
        </w:rPr>
        <w:t>Fabricius</w:t>
      </w:r>
      <w:r w:rsidRPr="00877BA7">
        <w:rPr>
          <w:rFonts w:ascii="Times New Roman" w:hAnsi="Times New Roman"/>
        </w:rPr>
        <w:t xml:space="preserve">. They will attempt at using magic but fail. </w:t>
      </w:r>
      <w:r w:rsidR="008A04D3" w:rsidRPr="00877BA7">
        <w:rPr>
          <w:rFonts w:ascii="Times New Roman" w:hAnsi="Times New Roman"/>
        </w:rPr>
        <w:t>Magi rats and zombies</w:t>
      </w:r>
      <w:r w:rsidRPr="00877BA7">
        <w:rPr>
          <w:rFonts w:ascii="Times New Roman" w:hAnsi="Times New Roman"/>
        </w:rPr>
        <w:t xml:space="preserve"> call reinforcements and attack in large numbers. Midway through the map Augustus will camp in an open area. He will begin talking to </w:t>
      </w:r>
      <w:r w:rsidR="000034C6" w:rsidRPr="00877BA7">
        <w:rPr>
          <w:rFonts w:ascii="Times New Roman" w:hAnsi="Times New Roman"/>
        </w:rPr>
        <w:t>Felnis</w:t>
      </w:r>
      <w:r w:rsidRPr="00877BA7">
        <w:rPr>
          <w:rFonts w:ascii="Times New Roman" w:hAnsi="Times New Roman"/>
        </w:rPr>
        <w:t xml:space="preserve"> and Airloft.</w:t>
      </w:r>
    </w:p>
    <w:p w:rsidR="00E3689D" w:rsidRPr="00877BA7" w:rsidRDefault="00E3689D" w:rsidP="003F5774">
      <w:pPr>
        <w:spacing w:after="0"/>
        <w:rPr>
          <w:rFonts w:ascii="Times New Roman" w:hAnsi="Times New Roman"/>
        </w:rPr>
      </w:pPr>
    </w:p>
    <w:p w:rsidR="0009068A" w:rsidRPr="00877BA7" w:rsidRDefault="0009068A" w:rsidP="003F5774">
      <w:pPr>
        <w:spacing w:after="0"/>
        <w:rPr>
          <w:rFonts w:ascii="Times New Roman" w:hAnsi="Times New Roman"/>
        </w:rPr>
      </w:pPr>
      <w:r w:rsidRPr="00877BA7">
        <w:rPr>
          <w:rFonts w:ascii="Times New Roman" w:hAnsi="Times New Roman"/>
        </w:rPr>
        <w:t>Augustus: This looks like a good place to rest. Let’s set up camp.</w:t>
      </w:r>
    </w:p>
    <w:p w:rsidR="0009068A" w:rsidRPr="00877BA7" w:rsidRDefault="0009068A"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xml:space="preserve">, do you think </w:t>
      </w:r>
      <w:r w:rsidR="00681445" w:rsidRPr="00877BA7">
        <w:rPr>
          <w:rFonts w:ascii="Times New Roman" w:hAnsi="Times New Roman"/>
        </w:rPr>
        <w:t>Caeser</w:t>
      </w:r>
      <w:r w:rsidRPr="00877BA7">
        <w:rPr>
          <w:rFonts w:ascii="Times New Roman" w:hAnsi="Times New Roman"/>
        </w:rPr>
        <w:t xml:space="preserve"> is okay?</w:t>
      </w:r>
      <w:r w:rsidR="00F017E1" w:rsidRPr="00877BA7">
        <w:rPr>
          <w:rFonts w:ascii="Times New Roman" w:hAnsi="Times New Roman"/>
        </w:rPr>
        <w:t xml:space="preserve">  </w:t>
      </w:r>
    </w:p>
    <w:p w:rsidR="00171415" w:rsidRPr="00877BA7" w:rsidRDefault="00171415" w:rsidP="003F5774">
      <w:pPr>
        <w:spacing w:after="0"/>
        <w:rPr>
          <w:rFonts w:ascii="Times New Roman" w:hAnsi="Times New Roman"/>
        </w:rPr>
      </w:pPr>
    </w:p>
    <w:p w:rsidR="00F71EF9" w:rsidRPr="00877BA7" w:rsidRDefault="00574B41" w:rsidP="003F5774">
      <w:pPr>
        <w:spacing w:after="0"/>
        <w:rPr>
          <w:rFonts w:ascii="Times New Roman" w:hAnsi="Times New Roman"/>
        </w:rPr>
      </w:pPr>
      <w:r>
        <w:rPr>
          <w:rFonts w:ascii="Times New Roman" w:hAnsi="Times New Roman"/>
        </w:rPr>
        <w:t>Neo</w:t>
      </w:r>
      <w:r w:rsidR="006D3610" w:rsidRPr="00877BA7">
        <w:rPr>
          <w:rFonts w:ascii="Times New Roman" w:hAnsi="Times New Roman"/>
        </w:rPr>
        <w:t xml:space="preserve"> V</w:t>
      </w:r>
      <w:r w:rsidR="00F71EF9" w:rsidRPr="00877BA7">
        <w:rPr>
          <w:rFonts w:ascii="Times New Roman" w:hAnsi="Times New Roman"/>
        </w:rPr>
        <w:t xml:space="preserve">: </w:t>
      </w:r>
      <w:r w:rsidR="005D3A28">
        <w:rPr>
          <w:rFonts w:ascii="Times New Roman" w:hAnsi="Times New Roman"/>
        </w:rPr>
        <w:t>Po!</w:t>
      </w:r>
    </w:p>
    <w:p w:rsidR="00F71EF9" w:rsidRPr="00877BA7" w:rsidRDefault="00F71EF9" w:rsidP="003F5774">
      <w:pPr>
        <w:spacing w:after="0"/>
        <w:rPr>
          <w:rFonts w:ascii="Times New Roman" w:hAnsi="Times New Roman"/>
        </w:rPr>
      </w:pPr>
    </w:p>
    <w:p w:rsidR="00F017E1" w:rsidRPr="00877BA7" w:rsidRDefault="00F71EF9" w:rsidP="003F5774">
      <w:pPr>
        <w:spacing w:after="0"/>
        <w:rPr>
          <w:rFonts w:ascii="Times New Roman" w:hAnsi="Times New Roman"/>
        </w:rPr>
      </w:pPr>
      <w:r w:rsidRPr="00877BA7">
        <w:rPr>
          <w:rFonts w:ascii="Times New Roman" w:hAnsi="Times New Roman"/>
        </w:rPr>
        <w:t xml:space="preserve">Augustus: </w:t>
      </w:r>
      <w:r w:rsidR="005D3A28">
        <w:rPr>
          <w:rFonts w:ascii="Times New Roman" w:hAnsi="Times New Roman"/>
        </w:rPr>
        <w:t>Po!</w:t>
      </w:r>
      <w:r w:rsidRPr="00877BA7">
        <w:rPr>
          <w:rFonts w:ascii="Times New Roman" w:hAnsi="Times New Roman"/>
        </w:rPr>
        <w:t xml:space="preserve"> Means yes?</w:t>
      </w:r>
    </w:p>
    <w:p w:rsidR="0023550D" w:rsidRPr="00877BA7" w:rsidRDefault="0023550D" w:rsidP="003F5774">
      <w:pPr>
        <w:spacing w:after="0"/>
        <w:rPr>
          <w:rFonts w:ascii="Times New Roman" w:hAnsi="Times New Roman"/>
          <w:u w:val="single"/>
        </w:rPr>
      </w:pPr>
    </w:p>
    <w:p w:rsidR="00F71EF9" w:rsidRPr="00877BA7" w:rsidRDefault="00574B41" w:rsidP="003F5774">
      <w:pPr>
        <w:spacing w:after="0"/>
        <w:rPr>
          <w:rFonts w:ascii="Times New Roman" w:hAnsi="Times New Roman"/>
        </w:rPr>
      </w:pPr>
      <w:r>
        <w:rPr>
          <w:rFonts w:ascii="Times New Roman" w:hAnsi="Times New Roman"/>
        </w:rPr>
        <w:t>Neo</w:t>
      </w:r>
      <w:r w:rsidR="006D3610" w:rsidRPr="00877BA7">
        <w:rPr>
          <w:rFonts w:ascii="Times New Roman" w:hAnsi="Times New Roman"/>
        </w:rPr>
        <w:t xml:space="preserve"> V</w:t>
      </w:r>
      <w:r w:rsidR="00F71EF9" w:rsidRPr="00877BA7">
        <w:rPr>
          <w:rFonts w:ascii="Times New Roman" w:hAnsi="Times New Roman"/>
        </w:rPr>
        <w:t xml:space="preserve">: </w:t>
      </w:r>
      <w:r w:rsidR="005D3A28">
        <w:rPr>
          <w:rFonts w:ascii="Times New Roman" w:hAnsi="Times New Roman"/>
        </w:rPr>
        <w:t>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 xml:space="preserve">Augustus:  What means </w:t>
      </w:r>
      <w:r w:rsidR="00EF4E9A" w:rsidRPr="00877BA7">
        <w:rPr>
          <w:rFonts w:ascii="Times New Roman" w:hAnsi="Times New Roman"/>
        </w:rPr>
        <w:t>no</w:t>
      </w:r>
      <w:r w:rsidRPr="00877BA7">
        <w:rPr>
          <w:rFonts w:ascii="Times New Roman" w:hAnsi="Times New Roman"/>
        </w:rPr>
        <w:t>?</w:t>
      </w:r>
    </w:p>
    <w:p w:rsidR="00F71EF9" w:rsidRPr="00877BA7" w:rsidRDefault="00F71EF9" w:rsidP="003F5774">
      <w:pPr>
        <w:spacing w:after="0"/>
        <w:rPr>
          <w:rFonts w:ascii="Times New Roman" w:hAnsi="Times New Roman"/>
        </w:rPr>
      </w:pPr>
    </w:p>
    <w:p w:rsidR="00F71EF9" w:rsidRPr="00877BA7" w:rsidRDefault="00574B41" w:rsidP="003F5774">
      <w:pPr>
        <w:spacing w:after="0"/>
        <w:rPr>
          <w:rFonts w:ascii="Times New Roman" w:hAnsi="Times New Roman"/>
        </w:rPr>
      </w:pPr>
      <w:r>
        <w:rPr>
          <w:rFonts w:ascii="Times New Roman" w:hAnsi="Times New Roman"/>
        </w:rPr>
        <w:t>Neo</w:t>
      </w:r>
      <w:r w:rsidR="006D3610" w:rsidRPr="00877BA7">
        <w:rPr>
          <w:rFonts w:ascii="Times New Roman" w:hAnsi="Times New Roman"/>
        </w:rPr>
        <w:t xml:space="preserve"> V</w:t>
      </w:r>
      <w:r w:rsidR="00F71EF9" w:rsidRPr="00877BA7">
        <w:rPr>
          <w:rFonts w:ascii="Times New Roman" w:hAnsi="Times New Roman"/>
        </w:rPr>
        <w:t xml:space="preserve">: </w:t>
      </w:r>
      <w:r w:rsidR="005D3A28">
        <w:rPr>
          <w:rFonts w:ascii="Times New Roman" w:hAnsi="Times New Roman"/>
        </w:rPr>
        <w:t>Po!</w:t>
      </w:r>
      <w:r w:rsidR="00F71EF9" w:rsidRPr="00877BA7">
        <w:rPr>
          <w:rFonts w:ascii="Times New Roman" w:hAnsi="Times New Roman"/>
        </w:rPr>
        <w:t xml:space="preserve"> </w:t>
      </w:r>
      <w:r w:rsidR="005D3A28">
        <w:rPr>
          <w:rFonts w:ascii="Times New Roman" w:hAnsi="Times New Roman"/>
        </w:rPr>
        <w:t>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Augustus: Have you ever seen the security protocol?</w:t>
      </w:r>
    </w:p>
    <w:p w:rsidR="00F71EF9" w:rsidRPr="00877BA7" w:rsidRDefault="00F71EF9" w:rsidP="003F5774">
      <w:pPr>
        <w:spacing w:after="0"/>
        <w:rPr>
          <w:rFonts w:ascii="Times New Roman" w:hAnsi="Times New Roman"/>
        </w:rPr>
      </w:pPr>
    </w:p>
    <w:p w:rsidR="00F71EF9" w:rsidRPr="00877BA7" w:rsidRDefault="00574B41" w:rsidP="003F5774">
      <w:pPr>
        <w:spacing w:after="0"/>
        <w:rPr>
          <w:rFonts w:ascii="Times New Roman" w:hAnsi="Times New Roman"/>
        </w:rPr>
      </w:pPr>
      <w:r>
        <w:rPr>
          <w:rFonts w:ascii="Times New Roman" w:hAnsi="Times New Roman"/>
        </w:rPr>
        <w:t>Neo</w:t>
      </w:r>
      <w:r w:rsidR="006D3610" w:rsidRPr="00877BA7">
        <w:rPr>
          <w:rFonts w:ascii="Times New Roman" w:hAnsi="Times New Roman"/>
        </w:rPr>
        <w:t xml:space="preserve"> V</w:t>
      </w:r>
      <w:r w:rsidR="00F71EF9" w:rsidRPr="00877BA7">
        <w:rPr>
          <w:rFonts w:ascii="Times New Roman" w:hAnsi="Times New Roman"/>
        </w:rPr>
        <w:t xml:space="preserve">: </w:t>
      </w:r>
      <w:r w:rsidR="005D3A28">
        <w:rPr>
          <w:rFonts w:ascii="Times New Roman" w:hAnsi="Times New Roman"/>
        </w:rPr>
        <w:t>Po!</w:t>
      </w:r>
    </w:p>
    <w:p w:rsidR="00F71EF9" w:rsidRPr="00877BA7" w:rsidRDefault="00F71EF9" w:rsidP="003F5774">
      <w:pPr>
        <w:spacing w:after="0"/>
        <w:rPr>
          <w:rFonts w:ascii="Times New Roman" w:hAnsi="Times New Roman"/>
        </w:rPr>
      </w:pPr>
    </w:p>
    <w:p w:rsidR="00F71EF9" w:rsidRPr="00877BA7" w:rsidRDefault="00F71EF9" w:rsidP="003F5774">
      <w:pPr>
        <w:spacing w:after="0"/>
        <w:rPr>
          <w:rFonts w:ascii="Times New Roman" w:hAnsi="Times New Roman"/>
        </w:rPr>
      </w:pPr>
      <w:r w:rsidRPr="00877BA7">
        <w:rPr>
          <w:rFonts w:ascii="Times New Roman" w:hAnsi="Times New Roman"/>
        </w:rPr>
        <w:t xml:space="preserve">Augustus: I sometimes wonder if there is anything there at all. </w:t>
      </w:r>
      <w:r w:rsidR="007C4B88" w:rsidRPr="00877BA7">
        <w:rPr>
          <w:rFonts w:ascii="Times New Roman" w:hAnsi="Times New Roman"/>
        </w:rPr>
        <w:t xml:space="preserve"> I mean, m</w:t>
      </w:r>
      <w:r w:rsidRPr="00877BA7">
        <w:rPr>
          <w:rFonts w:ascii="Times New Roman" w:hAnsi="Times New Roman"/>
        </w:rPr>
        <w:t xml:space="preserve">aybe the </w:t>
      </w:r>
      <w:r w:rsidR="00060196" w:rsidRPr="00877BA7">
        <w:rPr>
          <w:rFonts w:ascii="Times New Roman" w:hAnsi="Times New Roman"/>
        </w:rPr>
        <w:t>Reditus</w:t>
      </w:r>
      <w:r w:rsidR="005D2856" w:rsidRPr="00877BA7">
        <w:rPr>
          <w:rFonts w:ascii="Times New Roman" w:hAnsi="Times New Roman"/>
        </w:rPr>
        <w:t xml:space="preserve"> </w:t>
      </w:r>
      <w:r w:rsidR="007C4B88" w:rsidRPr="00877BA7">
        <w:rPr>
          <w:rFonts w:ascii="Times New Roman" w:hAnsi="Times New Roman"/>
        </w:rPr>
        <w:t>built the Security Protocol just</w:t>
      </w:r>
      <w:r w:rsidRPr="00877BA7">
        <w:rPr>
          <w:rFonts w:ascii="Times New Roman" w:hAnsi="Times New Roman"/>
        </w:rPr>
        <w:t xml:space="preserve"> so that we would kill ourselves facing their blasted robots and drones trying to reach glory! Ha! (He throws a rock into nowhere).</w:t>
      </w:r>
    </w:p>
    <w:p w:rsidR="00F71EF9" w:rsidRPr="00877BA7" w:rsidRDefault="00F71EF9" w:rsidP="003F5774">
      <w:pPr>
        <w:spacing w:after="0"/>
        <w:rPr>
          <w:rFonts w:ascii="Times New Roman" w:hAnsi="Times New Roman"/>
        </w:rPr>
      </w:pPr>
    </w:p>
    <w:p w:rsidR="00F71EF9" w:rsidRDefault="00574B41" w:rsidP="003F5774">
      <w:pPr>
        <w:spacing w:after="0"/>
        <w:rPr>
          <w:rFonts w:ascii="Times New Roman" w:hAnsi="Times New Roman"/>
        </w:rPr>
      </w:pPr>
      <w:r>
        <w:rPr>
          <w:rFonts w:ascii="Times New Roman" w:hAnsi="Times New Roman"/>
        </w:rPr>
        <w:t>Neo</w:t>
      </w:r>
      <w:r w:rsidR="006D3610" w:rsidRPr="00877BA7">
        <w:rPr>
          <w:rFonts w:ascii="Times New Roman" w:hAnsi="Times New Roman"/>
        </w:rPr>
        <w:t xml:space="preserve"> V</w:t>
      </w:r>
      <w:r w:rsidR="00F71EF9" w:rsidRPr="00877BA7">
        <w:rPr>
          <w:rFonts w:ascii="Times New Roman" w:hAnsi="Times New Roman"/>
        </w:rPr>
        <w:t xml:space="preserve">: </w:t>
      </w:r>
      <w:r w:rsidR="005D3A28">
        <w:rPr>
          <w:rFonts w:ascii="Times New Roman" w:hAnsi="Times New Roman"/>
        </w:rPr>
        <w:t>Po!</w:t>
      </w:r>
      <w:r w:rsidR="00F71EF9" w:rsidRPr="00877BA7">
        <w:rPr>
          <w:rFonts w:ascii="Times New Roman" w:hAnsi="Times New Roman"/>
        </w:rPr>
        <w:t xml:space="preserve"> </w:t>
      </w:r>
      <w:r w:rsidR="005D3A28">
        <w:rPr>
          <w:rFonts w:ascii="Times New Roman" w:hAnsi="Times New Roman"/>
        </w:rPr>
        <w:t>Po!</w:t>
      </w:r>
    </w:p>
    <w:p w:rsidR="00781A8B" w:rsidRDefault="00781A8B" w:rsidP="003F5774">
      <w:pPr>
        <w:spacing w:after="0"/>
        <w:rPr>
          <w:rFonts w:ascii="Times New Roman" w:hAnsi="Times New Roman"/>
        </w:rPr>
      </w:pPr>
    </w:p>
    <w:p w:rsidR="00781A8B" w:rsidRDefault="00781A8B" w:rsidP="003F5774">
      <w:pPr>
        <w:spacing w:after="0"/>
        <w:rPr>
          <w:rFonts w:ascii="Times New Roman" w:hAnsi="Times New Roman"/>
        </w:rPr>
      </w:pPr>
      <w:r>
        <w:rPr>
          <w:rFonts w:ascii="Times New Roman" w:hAnsi="Times New Roman"/>
        </w:rPr>
        <w:t>Airloft: You are a strange species. You Felnis must have a name. It might be logical to name you Po! Po!</w:t>
      </w:r>
    </w:p>
    <w:p w:rsidR="00781A8B" w:rsidRDefault="00781A8B" w:rsidP="003F5774">
      <w:pPr>
        <w:spacing w:after="0"/>
        <w:rPr>
          <w:rFonts w:ascii="Times New Roman" w:hAnsi="Times New Roman"/>
        </w:rPr>
      </w:pPr>
    </w:p>
    <w:p w:rsidR="00781A8B" w:rsidRDefault="00781A8B" w:rsidP="003F5774">
      <w:pPr>
        <w:spacing w:after="0"/>
        <w:rPr>
          <w:rFonts w:ascii="Times New Roman" w:hAnsi="Times New Roman"/>
        </w:rPr>
      </w:pPr>
      <w:r>
        <w:rPr>
          <w:rFonts w:ascii="Times New Roman" w:hAnsi="Times New Roman"/>
        </w:rPr>
        <w:t>Neo V: Neo! Neo! Po! Po!</w:t>
      </w:r>
      <w:r w:rsidR="00C242CE">
        <w:rPr>
          <w:rFonts w:ascii="Times New Roman" w:hAnsi="Times New Roman"/>
        </w:rPr>
        <w:t xml:space="preserve"> Po!</w:t>
      </w:r>
    </w:p>
    <w:p w:rsidR="00781A8B" w:rsidRDefault="00781A8B" w:rsidP="003F5774">
      <w:pPr>
        <w:spacing w:after="0"/>
        <w:rPr>
          <w:rFonts w:ascii="Times New Roman" w:hAnsi="Times New Roman"/>
        </w:rPr>
      </w:pPr>
    </w:p>
    <w:p w:rsidR="00781A8B" w:rsidRPr="00877BA7" w:rsidRDefault="00781A8B" w:rsidP="003F5774">
      <w:pPr>
        <w:spacing w:after="0"/>
        <w:rPr>
          <w:rFonts w:ascii="Times New Roman" w:hAnsi="Times New Roman"/>
        </w:rPr>
      </w:pPr>
      <w:r>
        <w:rPr>
          <w:rFonts w:ascii="Times New Roman" w:hAnsi="Times New Roman"/>
        </w:rPr>
        <w:lastRenderedPageBreak/>
        <w:t>Airloft:</w:t>
      </w:r>
      <w:r w:rsidR="00491D88">
        <w:rPr>
          <w:rFonts w:ascii="Times New Roman" w:hAnsi="Times New Roman"/>
        </w:rPr>
        <w:t xml:space="preserve"> My linguistic component is recognized that the Felnis pronounces his name as Neo. Henceforth; I shall not name him Po! Po! Rather Neo.</w:t>
      </w:r>
    </w:p>
    <w:p w:rsidR="00F71EF9" w:rsidRPr="00877BA7" w:rsidRDefault="00F71EF9" w:rsidP="003F5774">
      <w:pPr>
        <w:spacing w:after="0"/>
        <w:rPr>
          <w:rFonts w:ascii="Times New Roman" w:hAnsi="Times New Roman"/>
        </w:rPr>
      </w:pPr>
    </w:p>
    <w:p w:rsidR="00EF4E9A" w:rsidRPr="00877BA7" w:rsidRDefault="00F71EF9" w:rsidP="003F5774">
      <w:pPr>
        <w:spacing w:after="0"/>
        <w:rPr>
          <w:rFonts w:ascii="Times New Roman" w:hAnsi="Times New Roman"/>
        </w:rPr>
      </w:pPr>
      <w:r w:rsidRPr="00877BA7">
        <w:rPr>
          <w:rFonts w:ascii="Times New Roman" w:hAnsi="Times New Roman"/>
        </w:rPr>
        <w:t>Augustus</w:t>
      </w:r>
      <w:r w:rsidR="00C242CE">
        <w:rPr>
          <w:rFonts w:ascii="Times New Roman" w:hAnsi="Times New Roman"/>
        </w:rPr>
        <w:t>(Speaking To Himself)</w:t>
      </w:r>
      <w:r w:rsidRPr="00877BA7">
        <w:rPr>
          <w:rFonts w:ascii="Times New Roman" w:hAnsi="Times New Roman"/>
        </w:rPr>
        <w:t xml:space="preserve">: </w:t>
      </w:r>
      <w:r w:rsidR="007C4B88" w:rsidRPr="00877BA7">
        <w:rPr>
          <w:rFonts w:ascii="Times New Roman" w:hAnsi="Times New Roman"/>
        </w:rPr>
        <w:t>W</w:t>
      </w:r>
      <w:r w:rsidRPr="00877BA7">
        <w:rPr>
          <w:rFonts w:ascii="Times New Roman" w:hAnsi="Times New Roman"/>
        </w:rPr>
        <w:t>hy did</w:t>
      </w:r>
      <w:r w:rsidR="007C4B88" w:rsidRPr="00877BA7">
        <w:rPr>
          <w:rFonts w:ascii="Times New Roman" w:hAnsi="Times New Roman"/>
        </w:rPr>
        <w:t>n’t</w:t>
      </w:r>
      <w:r w:rsidRPr="00877BA7">
        <w:rPr>
          <w:rFonts w:ascii="Times New Roman" w:hAnsi="Times New Roman"/>
        </w:rPr>
        <w:t xml:space="preserve"> they destroy it? Why leave extract? Why leave the very thin</w:t>
      </w:r>
      <w:r w:rsidR="00EF4E9A" w:rsidRPr="00877BA7">
        <w:rPr>
          <w:rFonts w:ascii="Times New Roman" w:hAnsi="Times New Roman"/>
        </w:rPr>
        <w:t xml:space="preserve">g that could destroy Gaia again? </w:t>
      </w:r>
    </w:p>
    <w:p w:rsidR="00EF4E9A" w:rsidRPr="00877BA7" w:rsidRDefault="00EF4E9A" w:rsidP="003F5774">
      <w:pPr>
        <w:spacing w:after="0"/>
        <w:rPr>
          <w:rFonts w:ascii="Times New Roman" w:hAnsi="Times New Roman"/>
        </w:rPr>
      </w:pPr>
    </w:p>
    <w:p w:rsidR="00EF4E9A" w:rsidRPr="00877BA7" w:rsidRDefault="00EF4E9A" w:rsidP="003F5774">
      <w:pPr>
        <w:spacing w:after="0"/>
        <w:rPr>
          <w:rFonts w:ascii="Times New Roman" w:hAnsi="Times New Roman"/>
        </w:rPr>
      </w:pPr>
      <w:r w:rsidRPr="00877BA7">
        <w:rPr>
          <w:rFonts w:ascii="Times New Roman" w:hAnsi="Times New Roman"/>
        </w:rPr>
        <w:t>(There will be more map,</w:t>
      </w:r>
      <w:r w:rsidR="00781A8B">
        <w:rPr>
          <w:rFonts w:ascii="Times New Roman" w:hAnsi="Times New Roman"/>
        </w:rPr>
        <w:t xml:space="preserve"> boss,</w:t>
      </w:r>
      <w:r w:rsidRPr="00877BA7">
        <w:rPr>
          <w:rFonts w:ascii="Times New Roman" w:hAnsi="Times New Roman"/>
        </w:rPr>
        <w:t xml:space="preserve"> then the security protocol)</w:t>
      </w:r>
    </w:p>
    <w:p w:rsidR="000C0DB8" w:rsidRPr="00877BA7" w:rsidRDefault="000C0DB8" w:rsidP="003F5774">
      <w:pPr>
        <w:spacing w:after="0"/>
        <w:rPr>
          <w:rFonts w:ascii="Times New Roman" w:hAnsi="Times New Roman"/>
        </w:rPr>
      </w:pPr>
    </w:p>
    <w:p w:rsidR="000C0DB8" w:rsidRPr="00877BA7" w:rsidRDefault="000C0DB8" w:rsidP="000C0DB8">
      <w:pPr>
        <w:spacing w:after="0"/>
        <w:rPr>
          <w:rFonts w:ascii="Times New Roman" w:hAnsi="Times New Roman"/>
        </w:rPr>
      </w:pPr>
      <w:r w:rsidRPr="00877BA7">
        <w:rPr>
          <w:rFonts w:ascii="Times New Roman" w:hAnsi="Times New Roman"/>
        </w:rPr>
        <w:t xml:space="preserve">A large drop ship arrives and a contingent of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exits. They begin working on </w:t>
      </w:r>
      <w:r w:rsidR="007F78F4" w:rsidRPr="00877BA7">
        <w:rPr>
          <w:rFonts w:ascii="Times New Roman" w:hAnsi="Times New Roman"/>
        </w:rPr>
        <w:t>Heremus</w:t>
      </w:r>
      <w:r w:rsidRPr="00877BA7">
        <w:rPr>
          <w:rFonts w:ascii="Times New Roman" w:hAnsi="Times New Roman"/>
        </w:rPr>
        <w:t xml:space="preserve"> A.I.</w:t>
      </w:r>
    </w:p>
    <w:p w:rsidR="000C0DB8" w:rsidRPr="00877BA7" w:rsidRDefault="000C0DB8" w:rsidP="000C0DB8">
      <w:pPr>
        <w:spacing w:after="0"/>
        <w:rPr>
          <w:rFonts w:ascii="Times New Roman" w:hAnsi="Times New Roman"/>
        </w:rPr>
      </w:pPr>
      <w:r w:rsidRPr="00877BA7">
        <w:rPr>
          <w:rFonts w:ascii="Times New Roman" w:hAnsi="Times New Roman"/>
        </w:rPr>
        <w:t xml:space="preserve"> </w:t>
      </w:r>
    </w:p>
    <w:p w:rsidR="000C0DB8" w:rsidRPr="00877BA7" w:rsidRDefault="004D24F2" w:rsidP="000C0DB8">
      <w:pPr>
        <w:spacing w:after="0"/>
        <w:rPr>
          <w:rFonts w:ascii="Times New Roman" w:hAnsi="Times New Roman"/>
        </w:rPr>
      </w:pPr>
      <w:r w:rsidRPr="00877BA7">
        <w:rPr>
          <w:rFonts w:ascii="Times New Roman" w:hAnsi="Times New Roman"/>
        </w:rPr>
        <w:t>Ehsran</w:t>
      </w:r>
      <w:r w:rsidR="000C0DB8" w:rsidRPr="00877BA7">
        <w:rPr>
          <w:rFonts w:ascii="Times New Roman" w:hAnsi="Times New Roman"/>
        </w:rPr>
        <w:t xml:space="preserve"> Commander: Spread out and keep watch. I have to update his directives.</w:t>
      </w:r>
    </w:p>
    <w:p w:rsidR="000C0DB8" w:rsidRPr="00877BA7" w:rsidRDefault="000C0DB8" w:rsidP="000C0DB8">
      <w:pPr>
        <w:spacing w:after="0"/>
        <w:rPr>
          <w:rFonts w:ascii="Times New Roman" w:hAnsi="Times New Roman"/>
        </w:rPr>
      </w:pPr>
    </w:p>
    <w:p w:rsidR="000C0DB8" w:rsidRPr="00877BA7" w:rsidRDefault="004D24F2" w:rsidP="000C0DB8">
      <w:pPr>
        <w:spacing w:after="0"/>
        <w:rPr>
          <w:rFonts w:ascii="Times New Roman" w:hAnsi="Times New Roman"/>
        </w:rPr>
      </w:pPr>
      <w:r w:rsidRPr="00877BA7">
        <w:rPr>
          <w:rFonts w:ascii="Times New Roman" w:hAnsi="Times New Roman"/>
        </w:rPr>
        <w:t>Ehsran</w:t>
      </w:r>
      <w:r w:rsidR="000C0DB8" w:rsidRPr="00877BA7">
        <w:rPr>
          <w:rFonts w:ascii="Times New Roman" w:hAnsi="Times New Roman"/>
        </w:rPr>
        <w:t xml:space="preserve"> Commander: That's it. Guardian, state new directive.</w:t>
      </w:r>
    </w:p>
    <w:p w:rsidR="000C0DB8" w:rsidRPr="00877BA7" w:rsidRDefault="000C0DB8" w:rsidP="000C0DB8">
      <w:pPr>
        <w:spacing w:after="0"/>
        <w:rPr>
          <w:rFonts w:ascii="Times New Roman" w:hAnsi="Times New Roman"/>
        </w:rPr>
      </w:pPr>
    </w:p>
    <w:p w:rsidR="00EF4E9A" w:rsidRPr="00877BA7" w:rsidRDefault="007F78F4" w:rsidP="000C0DB8">
      <w:pPr>
        <w:spacing w:after="0"/>
        <w:rPr>
          <w:rFonts w:ascii="Times New Roman" w:hAnsi="Times New Roman"/>
        </w:rPr>
      </w:pPr>
      <w:r w:rsidRPr="00877BA7">
        <w:rPr>
          <w:rFonts w:ascii="Times New Roman" w:hAnsi="Times New Roman"/>
        </w:rPr>
        <w:t>Heremus</w:t>
      </w:r>
      <w:r w:rsidR="000C0DB8" w:rsidRPr="00877BA7">
        <w:rPr>
          <w:rFonts w:ascii="Times New Roman" w:hAnsi="Times New Roman"/>
        </w:rPr>
        <w:t xml:space="preserve"> Guardian: Directive 1. Eliminate all trespassers. Directive 2. Eliminate all trespassers.Directive 3. Eliminate all trespassers. Directive 4. Eliminate all trespassers.</w:t>
      </w:r>
    </w:p>
    <w:p w:rsidR="00A461D8" w:rsidRPr="00877BA7" w:rsidRDefault="00A461D8" w:rsidP="000C0DB8">
      <w:pPr>
        <w:spacing w:after="0"/>
        <w:rPr>
          <w:rFonts w:ascii="Times New Roman" w:hAnsi="Times New Roman"/>
        </w:rPr>
      </w:pPr>
    </w:p>
    <w:p w:rsidR="00A461D8" w:rsidRPr="00877BA7" w:rsidRDefault="004D24F2" w:rsidP="000C0DB8">
      <w:pPr>
        <w:spacing w:after="0"/>
        <w:rPr>
          <w:rFonts w:ascii="Times New Roman" w:hAnsi="Times New Roman"/>
        </w:rPr>
      </w:pPr>
      <w:r w:rsidRPr="00877BA7">
        <w:rPr>
          <w:rFonts w:ascii="Times New Roman" w:hAnsi="Times New Roman"/>
        </w:rPr>
        <w:t>Ehsran</w:t>
      </w:r>
      <w:r w:rsidR="00A461D8" w:rsidRPr="00877BA7">
        <w:rPr>
          <w:rFonts w:ascii="Times New Roman" w:hAnsi="Times New Roman"/>
        </w:rPr>
        <w:t xml:space="preserve"> Commander: Alright boys let’s get out of here. I can feel its presence. </w:t>
      </w:r>
    </w:p>
    <w:p w:rsidR="00A461D8" w:rsidRPr="00877BA7" w:rsidRDefault="00A461D8" w:rsidP="000C0DB8">
      <w:pPr>
        <w:spacing w:after="0"/>
        <w:rPr>
          <w:rFonts w:ascii="Times New Roman" w:hAnsi="Times New Roman"/>
        </w:rPr>
      </w:pPr>
    </w:p>
    <w:p w:rsidR="00A461D8" w:rsidRPr="00877BA7" w:rsidRDefault="004D24F2" w:rsidP="000C0DB8">
      <w:pPr>
        <w:spacing w:after="0"/>
        <w:rPr>
          <w:rFonts w:ascii="Times New Roman" w:hAnsi="Times New Roman"/>
        </w:rPr>
      </w:pPr>
      <w:r w:rsidRPr="00877BA7">
        <w:rPr>
          <w:rFonts w:ascii="Times New Roman" w:hAnsi="Times New Roman"/>
        </w:rPr>
        <w:t>Ehsran</w:t>
      </w:r>
      <w:r w:rsidR="00A461D8" w:rsidRPr="00877BA7">
        <w:rPr>
          <w:rFonts w:ascii="Times New Roman" w:hAnsi="Times New Roman"/>
        </w:rPr>
        <w:t xml:space="preserve"> Soldier: This place gives me the creeps.</w:t>
      </w:r>
    </w:p>
    <w:p w:rsidR="006533A5" w:rsidRPr="00877BA7" w:rsidRDefault="006533A5" w:rsidP="000C0DB8">
      <w:pPr>
        <w:spacing w:after="0"/>
        <w:rPr>
          <w:rFonts w:ascii="Times New Roman" w:hAnsi="Times New Roman"/>
        </w:rPr>
      </w:pPr>
    </w:p>
    <w:p w:rsidR="006533A5" w:rsidRPr="00877BA7" w:rsidRDefault="006533A5" w:rsidP="000C0DB8">
      <w:pPr>
        <w:spacing w:after="0"/>
        <w:rPr>
          <w:rFonts w:ascii="Times New Roman" w:hAnsi="Times New Roman"/>
        </w:rPr>
      </w:pPr>
      <w:r w:rsidRPr="00877BA7">
        <w:rPr>
          <w:rFonts w:ascii="Times New Roman" w:hAnsi="Times New Roman"/>
        </w:rPr>
        <w:t xml:space="preserve">Augustus approaches the </w:t>
      </w:r>
      <w:r w:rsidR="007F78F4" w:rsidRPr="00877BA7">
        <w:rPr>
          <w:rFonts w:ascii="Times New Roman" w:hAnsi="Times New Roman"/>
        </w:rPr>
        <w:t>Heremus</w:t>
      </w:r>
      <w:r w:rsidRPr="00877BA7">
        <w:rPr>
          <w:rFonts w:ascii="Times New Roman" w:hAnsi="Times New Roman"/>
        </w:rPr>
        <w:t xml:space="preserve"> Guardian,</w:t>
      </w:r>
    </w:p>
    <w:p w:rsidR="006533A5" w:rsidRPr="00877BA7" w:rsidRDefault="006533A5" w:rsidP="000C0DB8">
      <w:pPr>
        <w:spacing w:after="0"/>
        <w:rPr>
          <w:rFonts w:ascii="Times New Roman" w:hAnsi="Times New Roman"/>
        </w:rPr>
      </w:pPr>
    </w:p>
    <w:p w:rsidR="006533A5" w:rsidRPr="00877BA7" w:rsidRDefault="007F78F4" w:rsidP="000C0DB8">
      <w:pPr>
        <w:spacing w:after="0"/>
        <w:rPr>
          <w:rFonts w:ascii="Times New Roman" w:hAnsi="Times New Roman"/>
        </w:rPr>
      </w:pPr>
      <w:r w:rsidRPr="00877BA7">
        <w:rPr>
          <w:rFonts w:ascii="Times New Roman" w:hAnsi="Times New Roman"/>
        </w:rPr>
        <w:t>Heremus</w:t>
      </w:r>
      <w:r w:rsidR="006533A5" w:rsidRPr="00877BA7">
        <w:rPr>
          <w:rFonts w:ascii="Times New Roman" w:hAnsi="Times New Roman"/>
        </w:rPr>
        <w:t xml:space="preserve"> Guardian: Directive 1 through 4 initiated. A battle ensues.</w:t>
      </w:r>
    </w:p>
    <w:p w:rsidR="006533A5" w:rsidRPr="00877BA7" w:rsidRDefault="006533A5" w:rsidP="000C0DB8">
      <w:pPr>
        <w:spacing w:after="0"/>
        <w:rPr>
          <w:rFonts w:ascii="Times New Roman" w:hAnsi="Times New Roman"/>
        </w:rPr>
      </w:pPr>
    </w:p>
    <w:p w:rsidR="006533A5" w:rsidRPr="00877BA7" w:rsidRDefault="006533A5" w:rsidP="000C0DB8">
      <w:pPr>
        <w:spacing w:after="0"/>
        <w:rPr>
          <w:rFonts w:ascii="Times New Roman" w:hAnsi="Times New Roman"/>
        </w:rPr>
      </w:pPr>
      <w:r w:rsidRPr="00877BA7">
        <w:rPr>
          <w:rFonts w:ascii="Times New Roman" w:hAnsi="Times New Roman"/>
        </w:rPr>
        <w:t>After defeating his 1</w:t>
      </w:r>
      <w:r w:rsidRPr="00877BA7">
        <w:rPr>
          <w:rFonts w:ascii="Times New Roman" w:hAnsi="Times New Roman"/>
          <w:vertAlign w:val="superscript"/>
        </w:rPr>
        <w:t>st</w:t>
      </w:r>
      <w:r w:rsidRPr="00877BA7">
        <w:rPr>
          <w:rFonts w:ascii="Times New Roman" w:hAnsi="Times New Roman"/>
        </w:rPr>
        <w:t xml:space="preserve"> form,</w:t>
      </w:r>
    </w:p>
    <w:p w:rsidR="006533A5" w:rsidRPr="00877BA7" w:rsidRDefault="006533A5" w:rsidP="000C0DB8">
      <w:pPr>
        <w:spacing w:after="0"/>
        <w:rPr>
          <w:rFonts w:ascii="Times New Roman" w:hAnsi="Times New Roman"/>
        </w:rPr>
      </w:pPr>
    </w:p>
    <w:p w:rsidR="006533A5" w:rsidRPr="00877BA7" w:rsidRDefault="006533A5" w:rsidP="006533A5">
      <w:pPr>
        <w:pStyle w:val="NormalWeb"/>
        <w:spacing w:after="0"/>
      </w:pPr>
      <w:r w:rsidRPr="00877BA7">
        <w:t>DEFENSIVE MODE DEACTIVATED. OFFENSIVE MODE ACTIVATED. KILL INTRUDERS. KILL INTRUDERS. KILL INTRUDERS.</w:t>
      </w:r>
    </w:p>
    <w:p w:rsidR="006533A5" w:rsidRPr="00877BA7" w:rsidRDefault="006533A5" w:rsidP="000C0DB8">
      <w:pPr>
        <w:spacing w:after="0"/>
        <w:rPr>
          <w:rFonts w:ascii="Times New Roman" w:hAnsi="Times New Roman"/>
        </w:rPr>
      </w:pPr>
    </w:p>
    <w:p w:rsidR="00EF4E9A" w:rsidRPr="00877BA7" w:rsidRDefault="00EF4E9A" w:rsidP="004D5FC4">
      <w:pPr>
        <w:pStyle w:val="Heading1"/>
        <w:rPr>
          <w:rFonts w:ascii="Times New Roman" w:hAnsi="Times New Roman" w:cs="Times New Roman"/>
          <w:color w:val="auto"/>
          <w:sz w:val="24"/>
          <w:szCs w:val="24"/>
        </w:rPr>
      </w:pPr>
      <w:bookmarkStart w:id="54" w:name="_Toc76405230"/>
      <w:r w:rsidRPr="00877BA7">
        <w:rPr>
          <w:rFonts w:ascii="Times New Roman" w:hAnsi="Times New Roman" w:cs="Times New Roman"/>
          <w:color w:val="auto"/>
          <w:sz w:val="24"/>
          <w:szCs w:val="24"/>
        </w:rPr>
        <w:t>Security Protocol</w:t>
      </w:r>
      <w:bookmarkEnd w:id="54"/>
    </w:p>
    <w:p w:rsidR="00EF4E9A" w:rsidRPr="00877BA7" w:rsidRDefault="00EF4E9A" w:rsidP="003F5774">
      <w:pPr>
        <w:spacing w:after="0"/>
        <w:rPr>
          <w:rFonts w:ascii="Times New Roman" w:hAnsi="Times New Roman"/>
          <w:u w:val="single"/>
        </w:rPr>
      </w:pPr>
    </w:p>
    <w:p w:rsidR="00EF4E9A" w:rsidRPr="00877BA7" w:rsidRDefault="00EF4E9A" w:rsidP="003F5774">
      <w:pPr>
        <w:spacing w:after="0"/>
        <w:rPr>
          <w:rFonts w:ascii="Times New Roman" w:hAnsi="Times New Roman"/>
        </w:rPr>
      </w:pPr>
      <w:r w:rsidRPr="00877BA7">
        <w:rPr>
          <w:rFonts w:ascii="Times New Roman" w:hAnsi="Times New Roman"/>
        </w:rPr>
        <w:t xml:space="preserve">The area leading up to the </w:t>
      </w:r>
      <w:r w:rsidR="001407A4" w:rsidRPr="00877BA7">
        <w:rPr>
          <w:rFonts w:ascii="Times New Roman" w:hAnsi="Times New Roman"/>
        </w:rPr>
        <w:t>Magicius</w:t>
      </w:r>
      <w:r w:rsidRPr="00877BA7">
        <w:rPr>
          <w:rFonts w:ascii="Times New Roman" w:hAnsi="Times New Roman"/>
        </w:rPr>
        <w:t xml:space="preserve"> Facility has many pillars leading up to the front door. There are many skeletons in the </w:t>
      </w:r>
      <w:r w:rsidR="00171415" w:rsidRPr="00877BA7">
        <w:rPr>
          <w:rFonts w:ascii="Times New Roman" w:hAnsi="Times New Roman"/>
        </w:rPr>
        <w:t>ground</w:t>
      </w:r>
      <w:r w:rsidRPr="00877BA7">
        <w:rPr>
          <w:rFonts w:ascii="Times New Roman" w:hAnsi="Times New Roman"/>
        </w:rPr>
        <w:t xml:space="preserve"> leading up to the door. This puzzle is very similar to the one in the cave outside of </w:t>
      </w:r>
      <w:r w:rsidR="00AF1FEF" w:rsidRPr="00877BA7">
        <w:rPr>
          <w:rFonts w:ascii="Times New Roman" w:hAnsi="Times New Roman"/>
        </w:rPr>
        <w:t>Ehsran</w:t>
      </w:r>
      <w:r w:rsidRPr="00877BA7">
        <w:rPr>
          <w:rFonts w:ascii="Times New Roman" w:hAnsi="Times New Roman"/>
        </w:rPr>
        <w:t xml:space="preserve"> in Final Fantasy VI. The player must follow the flashing balls pattern as it moves between the pillars; except, this time the pillar mazes much longer and you will be attacked by massive robot with six legs and laser turrets located on its front end. There are missile launchers on its back. At this point in the game the players incapable of defeating the “Arachnoid Mech” now and will die if they attack it. Augustus and his party reaches the Security Protocol and immediately the player is presented with the puzzle.</w:t>
      </w:r>
    </w:p>
    <w:p w:rsidR="00EF4E9A" w:rsidRPr="00877BA7" w:rsidRDefault="00EF4E9A" w:rsidP="003F5774">
      <w:pPr>
        <w:spacing w:after="0"/>
        <w:rPr>
          <w:rFonts w:ascii="Times New Roman" w:hAnsi="Times New Roman"/>
        </w:rPr>
      </w:pPr>
    </w:p>
    <w:p w:rsidR="009A1187" w:rsidRPr="00877BA7" w:rsidRDefault="00EF4E9A" w:rsidP="003F5774">
      <w:pPr>
        <w:spacing w:after="0"/>
        <w:rPr>
          <w:rFonts w:ascii="Times New Roman" w:hAnsi="Times New Roman"/>
        </w:rPr>
      </w:pPr>
      <w:r w:rsidRPr="00877BA7">
        <w:rPr>
          <w:rFonts w:ascii="Times New Roman" w:hAnsi="Times New Roman"/>
        </w:rPr>
        <w:t xml:space="preserve">Augustus: </w:t>
      </w:r>
      <w:r w:rsidR="00574B41">
        <w:rPr>
          <w:rFonts w:ascii="Times New Roman" w:hAnsi="Times New Roman"/>
        </w:rPr>
        <w:t>Neo</w:t>
      </w:r>
      <w:r w:rsidR="006D3610" w:rsidRPr="00877BA7">
        <w:rPr>
          <w:rFonts w:ascii="Times New Roman" w:hAnsi="Times New Roman"/>
        </w:rPr>
        <w:t xml:space="preserve"> V</w:t>
      </w:r>
      <w:r w:rsidRPr="00877BA7">
        <w:rPr>
          <w:rFonts w:ascii="Times New Roman" w:hAnsi="Times New Roman"/>
        </w:rPr>
        <w:t>, you know anything about this mysterious orb? I’ve heard about it in stories the priest used to tell us, but</w:t>
      </w:r>
      <w:r w:rsidR="009A1187" w:rsidRPr="00877BA7">
        <w:rPr>
          <w:rFonts w:ascii="Times New Roman" w:hAnsi="Times New Roman"/>
        </w:rPr>
        <w:t xml:space="preserve"> seeing it in reality is much different.</w:t>
      </w:r>
    </w:p>
    <w:p w:rsidR="009A1187" w:rsidRPr="00877BA7" w:rsidRDefault="009A1187" w:rsidP="003F5774">
      <w:pPr>
        <w:spacing w:after="0"/>
        <w:rPr>
          <w:rFonts w:ascii="Times New Roman" w:hAnsi="Times New Roman"/>
        </w:rPr>
      </w:pPr>
    </w:p>
    <w:p w:rsidR="009A1187" w:rsidRPr="00877BA7" w:rsidRDefault="00574B41" w:rsidP="003F5774">
      <w:pPr>
        <w:spacing w:after="0"/>
        <w:rPr>
          <w:rFonts w:ascii="Times New Roman" w:hAnsi="Times New Roman"/>
        </w:rPr>
      </w:pPr>
      <w:r>
        <w:rPr>
          <w:rFonts w:ascii="Times New Roman" w:hAnsi="Times New Roman"/>
        </w:rPr>
        <w:t>Neo</w:t>
      </w:r>
      <w:r w:rsidR="006D3610" w:rsidRPr="00877BA7">
        <w:rPr>
          <w:rFonts w:ascii="Times New Roman" w:hAnsi="Times New Roman"/>
        </w:rPr>
        <w:t xml:space="preserve"> V</w:t>
      </w:r>
      <w:r w:rsidR="009A1187" w:rsidRPr="00877BA7">
        <w:rPr>
          <w:rFonts w:ascii="Times New Roman" w:hAnsi="Times New Roman"/>
        </w:rPr>
        <w:t xml:space="preserve">: </w:t>
      </w:r>
      <w:r w:rsidR="005D3A28">
        <w:rPr>
          <w:rFonts w:ascii="Times New Roman" w:hAnsi="Times New Roman"/>
        </w:rPr>
        <w:t>Po!</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Have many </w:t>
      </w:r>
      <w:r w:rsidR="001407A4" w:rsidRPr="00877BA7">
        <w:rPr>
          <w:rFonts w:ascii="Times New Roman" w:hAnsi="Times New Roman"/>
        </w:rPr>
        <w:t>Rediit</w:t>
      </w:r>
      <w:r w:rsidRPr="00877BA7">
        <w:rPr>
          <w:rFonts w:ascii="Times New Roman" w:hAnsi="Times New Roman"/>
        </w:rPr>
        <w:t>s died here?</w:t>
      </w:r>
    </w:p>
    <w:p w:rsidR="009A1187" w:rsidRPr="00877BA7" w:rsidRDefault="009A1187" w:rsidP="003F5774">
      <w:pPr>
        <w:spacing w:after="0"/>
        <w:rPr>
          <w:rFonts w:ascii="Times New Roman" w:hAnsi="Times New Roman"/>
        </w:rPr>
      </w:pPr>
    </w:p>
    <w:p w:rsidR="009A1187" w:rsidRPr="00877BA7" w:rsidRDefault="00574B41" w:rsidP="003F5774">
      <w:pPr>
        <w:spacing w:after="0"/>
        <w:rPr>
          <w:rFonts w:ascii="Times New Roman" w:hAnsi="Times New Roman"/>
        </w:rPr>
      </w:pPr>
      <w:r>
        <w:rPr>
          <w:rFonts w:ascii="Times New Roman" w:hAnsi="Times New Roman"/>
        </w:rPr>
        <w:t>Neo</w:t>
      </w:r>
      <w:r w:rsidR="006D3610" w:rsidRPr="00877BA7">
        <w:rPr>
          <w:rFonts w:ascii="Times New Roman" w:hAnsi="Times New Roman"/>
        </w:rPr>
        <w:t xml:space="preserve"> V</w:t>
      </w:r>
      <w:r w:rsidR="009A1187" w:rsidRPr="00877BA7">
        <w:rPr>
          <w:rFonts w:ascii="Times New Roman" w:hAnsi="Times New Roman"/>
        </w:rPr>
        <w:t xml:space="preserve">: </w:t>
      </w:r>
      <w:r w:rsidR="005D3A28">
        <w:rPr>
          <w:rFonts w:ascii="Times New Roman" w:hAnsi="Times New Roman"/>
        </w:rPr>
        <w:t>Po!</w:t>
      </w:r>
      <w:r w:rsidR="009A1187" w:rsidRPr="00877BA7">
        <w:rPr>
          <w:rFonts w:ascii="Times New Roman" w:hAnsi="Times New Roman"/>
        </w:rPr>
        <w:t xml:space="preserve"> </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Augustus: I can’t remember this route on my own. (He turns to Airloft.) I want you to put markers to remind me where the probe has gone.</w:t>
      </w:r>
    </w:p>
    <w:p w:rsidR="009A1187" w:rsidRPr="00877BA7" w:rsidRDefault="009A1187" w:rsidP="003F5774">
      <w:pPr>
        <w:spacing w:after="0"/>
        <w:rPr>
          <w:rFonts w:ascii="Times New Roman" w:hAnsi="Times New Roman"/>
        </w:rPr>
      </w:pPr>
    </w:p>
    <w:p w:rsidR="009A1187" w:rsidRPr="00877BA7" w:rsidRDefault="00386FE5" w:rsidP="003F5774">
      <w:pPr>
        <w:spacing w:after="0"/>
        <w:rPr>
          <w:rFonts w:ascii="Times New Roman" w:hAnsi="Times New Roman"/>
        </w:rPr>
      </w:pPr>
      <w:r>
        <w:rPr>
          <w:rFonts w:ascii="Times New Roman" w:hAnsi="Times New Roman"/>
        </w:rPr>
        <w:t>Airloft:  I detect a large energy source underneath the ground. If the path is not marked correctly the defense mechanism guarding this location maybe activated.</w:t>
      </w:r>
      <w:r w:rsidR="009A1187" w:rsidRPr="00877BA7">
        <w:rPr>
          <w:rFonts w:ascii="Times New Roman" w:hAnsi="Times New Roman"/>
        </w:rPr>
        <w:t xml:space="preserve"> </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Augustus: (After Airloft is finished) Come on Augustus. You can do this.</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reaches the end of the gauntlet only to be presented with a set of formidable doors with a handprint scanner to identify those who would dare to enter the </w:t>
      </w:r>
      <w:r w:rsidR="001407A4" w:rsidRPr="00877BA7">
        <w:rPr>
          <w:rFonts w:ascii="Times New Roman" w:hAnsi="Times New Roman"/>
        </w:rPr>
        <w:t>Magicius</w:t>
      </w:r>
      <w:r w:rsidRPr="00877BA7">
        <w:rPr>
          <w:rFonts w:ascii="Times New Roman" w:hAnsi="Times New Roman"/>
        </w:rPr>
        <w:t xml:space="preserve"> Facility without proper authorization.</w:t>
      </w:r>
    </w:p>
    <w:p w:rsidR="00F71EF9" w:rsidRPr="00877BA7" w:rsidRDefault="00F71EF9"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Handprint authorization! We made it this far and now this? There’s no way I can get through a handprint scan. </w:t>
      </w:r>
      <w:r w:rsidR="00386FE5">
        <w:rPr>
          <w:rFonts w:ascii="Times New Roman" w:hAnsi="Times New Roman"/>
        </w:rPr>
        <w:t>Neo</w:t>
      </w:r>
      <w:r w:rsidRPr="00877BA7">
        <w:rPr>
          <w:rFonts w:ascii="Times New Roman" w:hAnsi="Times New Roman"/>
        </w:rPr>
        <w:t>, do you know what I should do?</w:t>
      </w:r>
    </w:p>
    <w:p w:rsidR="009A1187" w:rsidRPr="00877BA7" w:rsidRDefault="009A1187" w:rsidP="003F5774">
      <w:pPr>
        <w:spacing w:after="0"/>
        <w:rPr>
          <w:rFonts w:ascii="Times New Roman" w:hAnsi="Times New Roman"/>
        </w:rPr>
      </w:pPr>
    </w:p>
    <w:p w:rsidR="00175239" w:rsidRPr="00877BA7" w:rsidRDefault="00574B41" w:rsidP="003F5774">
      <w:pPr>
        <w:spacing w:after="0"/>
        <w:rPr>
          <w:rFonts w:ascii="Times New Roman" w:hAnsi="Times New Roman"/>
        </w:rPr>
      </w:pPr>
      <w:r>
        <w:rPr>
          <w:rFonts w:ascii="Times New Roman" w:hAnsi="Times New Roman"/>
        </w:rPr>
        <w:t>Neo</w:t>
      </w:r>
      <w:r w:rsidR="006D3610" w:rsidRPr="00877BA7">
        <w:rPr>
          <w:rFonts w:ascii="Times New Roman" w:hAnsi="Times New Roman"/>
        </w:rPr>
        <w:t xml:space="preserve"> V</w:t>
      </w:r>
      <w:r w:rsidR="009A1187" w:rsidRPr="00877BA7">
        <w:rPr>
          <w:rFonts w:ascii="Times New Roman" w:hAnsi="Times New Roman"/>
        </w:rPr>
        <w:t xml:space="preserve">: </w:t>
      </w:r>
      <w:r w:rsidR="005D3A28">
        <w:rPr>
          <w:rFonts w:ascii="Times New Roman" w:hAnsi="Times New Roman"/>
        </w:rPr>
        <w:t>Po!</w:t>
      </w:r>
      <w:r w:rsidR="009A1187" w:rsidRPr="00877BA7">
        <w:rPr>
          <w:rFonts w:ascii="Times New Roman" w:hAnsi="Times New Roman"/>
        </w:rPr>
        <w:t xml:space="preserve"> </w:t>
      </w:r>
      <w:r w:rsidR="005D3A28">
        <w:rPr>
          <w:rFonts w:ascii="Times New Roman" w:hAnsi="Times New Roman"/>
        </w:rPr>
        <w:t>Po!</w:t>
      </w:r>
    </w:p>
    <w:p w:rsidR="009A1187" w:rsidRPr="00877BA7" w:rsidRDefault="009A1187" w:rsidP="003F5774">
      <w:pPr>
        <w:spacing w:after="0"/>
        <w:rPr>
          <w:rFonts w:ascii="Times New Roman" w:hAnsi="Times New Roman"/>
        </w:rPr>
      </w:pPr>
    </w:p>
    <w:p w:rsidR="009A1187" w:rsidRPr="00877BA7" w:rsidRDefault="009A1187" w:rsidP="003F5774">
      <w:pPr>
        <w:spacing w:after="0"/>
        <w:rPr>
          <w:rFonts w:ascii="Times New Roman" w:hAnsi="Times New Roman"/>
        </w:rPr>
      </w:pPr>
      <w:r w:rsidRPr="00877BA7">
        <w:rPr>
          <w:rFonts w:ascii="Times New Roman" w:hAnsi="Times New Roman"/>
        </w:rPr>
        <w:t xml:space="preserve">Augustus:. My </w:t>
      </w:r>
      <w:r w:rsidR="00C242CE">
        <w:rPr>
          <w:rFonts w:ascii="Times New Roman" w:hAnsi="Times New Roman"/>
        </w:rPr>
        <w:t>father</w:t>
      </w:r>
      <w:r w:rsidRPr="00877BA7">
        <w:rPr>
          <w:rFonts w:ascii="Times New Roman" w:hAnsi="Times New Roman"/>
        </w:rPr>
        <w:t xml:space="preserve"> must’ve designed all these things. He truly was amazing. If only I had his technical prowess, but deprived of any form of technical education, I am but a simpleton. I can repair a drone, but hacking hand scanners are beyond me.</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(Augustus sinks until a light bulb appears over his head)</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I’ll just put my hand in the scanner and see if I can set off an alarm. Maybe the door will open and we can sneak in. How does that sound </w:t>
      </w:r>
      <w:r w:rsidR="00574B41">
        <w:rPr>
          <w:rFonts w:ascii="Times New Roman" w:hAnsi="Times New Roman"/>
        </w:rPr>
        <w:t>Neo</w:t>
      </w:r>
      <w:r w:rsidRPr="00877BA7">
        <w:rPr>
          <w:rFonts w:ascii="Times New Roman" w:hAnsi="Times New Roman"/>
        </w:rPr>
        <w:t>?</w:t>
      </w:r>
    </w:p>
    <w:p w:rsidR="00AA65CF" w:rsidRPr="00877BA7" w:rsidRDefault="00AA65CF" w:rsidP="003F5774">
      <w:pPr>
        <w:spacing w:after="0"/>
        <w:rPr>
          <w:rFonts w:ascii="Times New Roman" w:hAnsi="Times New Roman"/>
        </w:rPr>
      </w:pPr>
    </w:p>
    <w:p w:rsidR="00AA65CF" w:rsidRPr="00877BA7" w:rsidRDefault="00574B41" w:rsidP="003F5774">
      <w:pPr>
        <w:spacing w:after="0"/>
        <w:rPr>
          <w:rFonts w:ascii="Times New Roman" w:hAnsi="Times New Roman"/>
        </w:rPr>
      </w:pPr>
      <w:r>
        <w:rPr>
          <w:rFonts w:ascii="Times New Roman" w:hAnsi="Times New Roman"/>
        </w:rPr>
        <w:t>Neo</w:t>
      </w:r>
      <w:r w:rsidR="006D3610" w:rsidRPr="00877BA7">
        <w:rPr>
          <w:rFonts w:ascii="Times New Roman" w:hAnsi="Times New Roman"/>
        </w:rPr>
        <w:t xml:space="preserve"> V</w:t>
      </w:r>
      <w:r w:rsidR="00AA65CF" w:rsidRPr="00877BA7">
        <w:rPr>
          <w:rFonts w:ascii="Times New Roman" w:hAnsi="Times New Roman"/>
        </w:rPr>
        <w:t xml:space="preserve">: </w:t>
      </w:r>
      <w:r w:rsidR="005D3A28">
        <w:rPr>
          <w:rFonts w:ascii="Times New Roman" w:hAnsi="Times New Roman"/>
        </w:rPr>
        <w:t>Po!</w:t>
      </w:r>
      <w:r w:rsidR="00AA65CF" w:rsidRPr="00877BA7">
        <w:rPr>
          <w:rFonts w:ascii="Times New Roman" w:hAnsi="Times New Roman"/>
        </w:rPr>
        <w:t xml:space="preserve"> </w:t>
      </w:r>
      <w:r w:rsidR="005D3A28">
        <w:rPr>
          <w:rFonts w:ascii="Times New Roman" w:hAnsi="Times New Roman"/>
        </w:rPr>
        <w:t>Po!</w:t>
      </w:r>
      <w:r w:rsidR="00AA65CF" w:rsidRPr="00877BA7">
        <w:rPr>
          <w:rFonts w:ascii="Times New Roman" w:hAnsi="Times New Roman"/>
        </w:rPr>
        <w:t xml:space="preserve"> </w:t>
      </w:r>
      <w:r w:rsidR="005D3A28">
        <w:rPr>
          <w:rFonts w:ascii="Times New Roman" w:hAnsi="Times New Roman"/>
        </w:rPr>
        <w:t>Po!</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Augustus: Here goes nothing!</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(Augustus places his hand in the scanner. It begin</w:t>
      </w:r>
      <w:r w:rsidR="00223B09">
        <w:rPr>
          <w:rFonts w:ascii="Times New Roman" w:hAnsi="Times New Roman"/>
        </w:rPr>
        <w:t>s</w:t>
      </w:r>
      <w:r w:rsidRPr="00877BA7">
        <w:rPr>
          <w:rFonts w:ascii="Times New Roman" w:hAnsi="Times New Roman"/>
        </w:rPr>
        <w:t xml:space="preserve"> scanning. A voice speaks from the scanner, “Welcome Dr. Augustus.”)</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 xml:space="preserve">Augustus: I'm not a doctor. I'm not even a </w:t>
      </w:r>
      <w:r w:rsidR="004E44FD" w:rsidRPr="00877BA7">
        <w:rPr>
          <w:rFonts w:ascii="Times New Roman" w:hAnsi="Times New Roman"/>
        </w:rPr>
        <w:t>Reditus</w:t>
      </w:r>
      <w:r w:rsidRPr="00877BA7">
        <w:rPr>
          <w:rFonts w:ascii="Times New Roman" w:hAnsi="Times New Roman"/>
        </w:rPr>
        <w:t xml:space="preserve">. How does it know my name? You get a bad feeling about this too </w:t>
      </w:r>
      <w:r w:rsidR="00574B41">
        <w:rPr>
          <w:rFonts w:ascii="Times New Roman" w:hAnsi="Times New Roman"/>
        </w:rPr>
        <w:t>Neo</w:t>
      </w:r>
      <w:r w:rsidRPr="00877BA7">
        <w:rPr>
          <w:rFonts w:ascii="Times New Roman" w:hAnsi="Times New Roman"/>
        </w:rPr>
        <w:t>?</w:t>
      </w:r>
      <w:r w:rsidRPr="00877BA7">
        <w:rPr>
          <w:rFonts w:ascii="Times New Roman" w:hAnsi="Times New Roman"/>
          <w:vanish/>
        </w:rPr>
        <w:t xml:space="preserve">(Augustus places his hand in the scanner. </w:t>
      </w:r>
    </w:p>
    <w:p w:rsidR="00AA65CF" w:rsidRPr="00877BA7" w:rsidRDefault="00AA65CF" w:rsidP="003F5774">
      <w:pPr>
        <w:spacing w:after="0"/>
        <w:rPr>
          <w:rFonts w:ascii="Times New Roman" w:hAnsi="Times New Roman"/>
        </w:rPr>
      </w:pPr>
    </w:p>
    <w:p w:rsidR="00AA65CF" w:rsidRDefault="00574B41" w:rsidP="003F5774">
      <w:pPr>
        <w:spacing w:after="0"/>
        <w:rPr>
          <w:rFonts w:ascii="Times New Roman" w:hAnsi="Times New Roman"/>
        </w:rPr>
      </w:pPr>
      <w:r>
        <w:rPr>
          <w:rFonts w:ascii="Times New Roman" w:hAnsi="Times New Roman"/>
        </w:rPr>
        <w:t>Neo</w:t>
      </w:r>
      <w:r w:rsidR="006D3610" w:rsidRPr="00877BA7">
        <w:rPr>
          <w:rFonts w:ascii="Times New Roman" w:hAnsi="Times New Roman"/>
        </w:rPr>
        <w:t xml:space="preserve"> V</w:t>
      </w:r>
      <w:r w:rsidR="00AA65CF" w:rsidRPr="00877BA7">
        <w:rPr>
          <w:rFonts w:ascii="Times New Roman" w:hAnsi="Times New Roman"/>
        </w:rPr>
        <w:t xml:space="preserve">: </w:t>
      </w:r>
      <w:r w:rsidR="005D3A28">
        <w:rPr>
          <w:rFonts w:ascii="Times New Roman" w:hAnsi="Times New Roman"/>
        </w:rPr>
        <w:t>Po!</w:t>
      </w:r>
    </w:p>
    <w:p w:rsidR="007A1FDA" w:rsidRDefault="007A1FDA" w:rsidP="003F5774">
      <w:pPr>
        <w:spacing w:after="0"/>
        <w:rPr>
          <w:rFonts w:ascii="Times New Roman" w:hAnsi="Times New Roman"/>
        </w:rPr>
      </w:pPr>
    </w:p>
    <w:p w:rsidR="007A1FDA" w:rsidRPr="00877BA7" w:rsidRDefault="007A1FDA" w:rsidP="003F5774">
      <w:pPr>
        <w:spacing w:after="0"/>
        <w:rPr>
          <w:rFonts w:ascii="Times New Roman" w:hAnsi="Times New Roman"/>
        </w:rPr>
      </w:pPr>
      <w:r>
        <w:rPr>
          <w:rFonts w:ascii="Times New Roman" w:hAnsi="Times New Roman"/>
        </w:rPr>
        <w:lastRenderedPageBreak/>
        <w:t>Airloft: My sensors detect a strong source of power located within these ruins. It is my deduction that somehow this power had something to do with the biometric scanner recognizing you.</w:t>
      </w:r>
    </w:p>
    <w:p w:rsidR="00AA65CF" w:rsidRPr="00877BA7" w:rsidRDefault="00AA65CF" w:rsidP="003F5774">
      <w:pPr>
        <w:spacing w:after="0"/>
        <w:rPr>
          <w:rFonts w:ascii="Times New Roman" w:hAnsi="Times New Roman"/>
        </w:rPr>
      </w:pPr>
    </w:p>
    <w:p w:rsidR="00AA65CF" w:rsidRPr="00877BA7" w:rsidRDefault="00AA65CF" w:rsidP="003F5774">
      <w:pPr>
        <w:spacing w:after="0"/>
        <w:rPr>
          <w:rFonts w:ascii="Times New Roman" w:hAnsi="Times New Roman"/>
        </w:rPr>
      </w:pPr>
      <w:r w:rsidRPr="00877BA7">
        <w:rPr>
          <w:rFonts w:ascii="Times New Roman" w:hAnsi="Times New Roman"/>
        </w:rPr>
        <w:t>Augustus:</w:t>
      </w:r>
      <w:r w:rsidR="007A1FDA">
        <w:rPr>
          <w:rFonts w:ascii="Times New Roman" w:hAnsi="Times New Roman"/>
        </w:rPr>
        <w:t xml:space="preserve"> Strong source of power huh? Could this be what the Reditus </w:t>
      </w:r>
      <w:r w:rsidR="00223B09">
        <w:rPr>
          <w:rFonts w:ascii="Times New Roman" w:hAnsi="Times New Roman"/>
        </w:rPr>
        <w:t>fear</w:t>
      </w:r>
      <w:r w:rsidR="007A1FDA">
        <w:rPr>
          <w:rFonts w:ascii="Times New Roman" w:hAnsi="Times New Roman"/>
        </w:rPr>
        <w:t xml:space="preserve">? Maybe this is why they trust only drones to guard this place. </w:t>
      </w:r>
      <w:r w:rsidRPr="00877BA7">
        <w:rPr>
          <w:rFonts w:ascii="Times New Roman" w:hAnsi="Times New Roman"/>
        </w:rPr>
        <w:t>Well</w:t>
      </w:r>
      <w:r w:rsidR="007A1FDA">
        <w:rPr>
          <w:rFonts w:ascii="Times New Roman" w:hAnsi="Times New Roman"/>
        </w:rPr>
        <w:t>,</w:t>
      </w:r>
      <w:r w:rsidRPr="00877BA7">
        <w:rPr>
          <w:rFonts w:ascii="Times New Roman" w:hAnsi="Times New Roman"/>
        </w:rPr>
        <w:t xml:space="preserve"> here goes nothing. Let’s find the </w:t>
      </w:r>
      <w:r w:rsidR="006E72D7" w:rsidRPr="00877BA7">
        <w:rPr>
          <w:rFonts w:ascii="Times New Roman" w:hAnsi="Times New Roman"/>
        </w:rPr>
        <w:t>Magicia</w:t>
      </w:r>
      <w:r w:rsidRPr="00877BA7">
        <w:rPr>
          <w:rFonts w:ascii="Times New Roman" w:hAnsi="Times New Roman"/>
        </w:rPr>
        <w:t xml:space="preserve"> extract.</w:t>
      </w:r>
    </w:p>
    <w:p w:rsidR="00AA65CF" w:rsidRPr="00877BA7" w:rsidRDefault="00AA65CF" w:rsidP="003F5774">
      <w:pPr>
        <w:spacing w:after="0"/>
        <w:rPr>
          <w:rFonts w:ascii="Times New Roman" w:hAnsi="Times New Roman"/>
        </w:rPr>
      </w:pPr>
    </w:p>
    <w:p w:rsidR="004911DB" w:rsidRPr="00877BA7" w:rsidRDefault="00AA65CF" w:rsidP="003F5774">
      <w:pPr>
        <w:spacing w:after="0"/>
        <w:rPr>
          <w:rFonts w:ascii="Times New Roman" w:hAnsi="Times New Roman"/>
        </w:rPr>
      </w:pPr>
      <w:r w:rsidRPr="00877BA7">
        <w:rPr>
          <w:rFonts w:ascii="Times New Roman" w:hAnsi="Times New Roman"/>
        </w:rPr>
        <w:t xml:space="preserve">Inside the </w:t>
      </w:r>
      <w:r w:rsidR="001407A4" w:rsidRPr="00877BA7">
        <w:rPr>
          <w:rFonts w:ascii="Times New Roman" w:hAnsi="Times New Roman"/>
        </w:rPr>
        <w:t>Magicius</w:t>
      </w:r>
      <w:r w:rsidRPr="00877BA7">
        <w:rPr>
          <w:rFonts w:ascii="Times New Roman" w:hAnsi="Times New Roman"/>
        </w:rPr>
        <w:t xml:space="preserve"> facility are</w:t>
      </w:r>
      <w:r w:rsidR="004911DB" w:rsidRPr="00877BA7">
        <w:rPr>
          <w:rFonts w:ascii="Times New Roman" w:hAnsi="Times New Roman"/>
        </w:rPr>
        <w:t xml:space="preserve"> ruined </w:t>
      </w:r>
      <w:r w:rsidRPr="00877BA7">
        <w:rPr>
          <w:rFonts w:ascii="Times New Roman" w:hAnsi="Times New Roman"/>
        </w:rPr>
        <w:t>machines and equipment. There are wires and machine pieces laying everywhere.</w:t>
      </w:r>
      <w:r w:rsidR="004911DB" w:rsidRPr="00877BA7">
        <w:rPr>
          <w:rFonts w:ascii="Times New Roman" w:hAnsi="Times New Roman"/>
        </w:rPr>
        <w:t xml:space="preserve"> Amidst the </w:t>
      </w:r>
      <w:r w:rsidRPr="00877BA7">
        <w:rPr>
          <w:rFonts w:ascii="Times New Roman" w:hAnsi="Times New Roman"/>
        </w:rPr>
        <w:t>machinery is vegetation of several kinds. There are flowers of different colors, vines growing up the walls, and grass growing out of the rubble.</w:t>
      </w:r>
      <w:r w:rsidR="004911DB" w:rsidRPr="00877BA7">
        <w:rPr>
          <w:rFonts w:ascii="Times New Roman" w:hAnsi="Times New Roman"/>
        </w:rPr>
        <w:t xml:space="preserve"> The roof is in a state of disrepair allowing rays of sunlight in. The entire scene gives a reminder of the apocalypse that once occurred here.</w:t>
      </w:r>
    </w:p>
    <w:p w:rsidR="004911DB" w:rsidRPr="00877BA7" w:rsidRDefault="004911DB" w:rsidP="003F5774">
      <w:pPr>
        <w:spacing w:after="0"/>
        <w:rPr>
          <w:rFonts w:ascii="Times New Roman" w:hAnsi="Times New Roman"/>
        </w:rPr>
      </w:pPr>
    </w:p>
    <w:p w:rsidR="004911DB" w:rsidRPr="00877BA7" w:rsidRDefault="004911DB" w:rsidP="003F5774">
      <w:pPr>
        <w:spacing w:after="0"/>
        <w:rPr>
          <w:rFonts w:ascii="Times New Roman" w:hAnsi="Times New Roman"/>
        </w:rPr>
      </w:pPr>
      <w:r w:rsidRPr="00877BA7">
        <w:rPr>
          <w:rFonts w:ascii="Times New Roman" w:hAnsi="Times New Roman"/>
        </w:rPr>
        <w:t xml:space="preserve">Augustus: What happened here? How is vegetation growing here? Where are the </w:t>
      </w:r>
      <w:r w:rsidR="00060196" w:rsidRPr="00877BA7">
        <w:rPr>
          <w:rFonts w:ascii="Times New Roman" w:hAnsi="Times New Roman"/>
        </w:rPr>
        <w:t>Reditus</w:t>
      </w:r>
      <w:r w:rsidRPr="00877BA7">
        <w:rPr>
          <w:rFonts w:ascii="Times New Roman" w:hAnsi="Times New Roman"/>
        </w:rPr>
        <w:t>? It seems this facility has been abandoned for ages. Maybe there is some kind of access terminal we could use to figure out what happened here. Let’s take a look around.</w:t>
      </w:r>
    </w:p>
    <w:p w:rsidR="004911DB" w:rsidRPr="00877BA7" w:rsidRDefault="004911DB" w:rsidP="003F5774">
      <w:pPr>
        <w:spacing w:after="0"/>
        <w:rPr>
          <w:rFonts w:ascii="Times New Roman" w:hAnsi="Times New Roman"/>
        </w:rPr>
      </w:pPr>
    </w:p>
    <w:p w:rsidR="004911DB" w:rsidRPr="00877BA7" w:rsidRDefault="004911DB" w:rsidP="00A91B87">
      <w:pPr>
        <w:pStyle w:val="Heading2"/>
        <w:rPr>
          <w:rFonts w:ascii="Times New Roman" w:hAnsi="Times New Roman" w:cs="Times New Roman"/>
        </w:rPr>
      </w:pPr>
      <w:bookmarkStart w:id="55" w:name="_Toc76405231"/>
      <w:r w:rsidRPr="00877BA7">
        <w:rPr>
          <w:rFonts w:ascii="Times New Roman" w:hAnsi="Times New Roman" w:cs="Times New Roman"/>
        </w:rPr>
        <w:t>Enemies</w:t>
      </w:r>
      <w:r w:rsidR="00A91B87" w:rsidRPr="00877BA7">
        <w:rPr>
          <w:rFonts w:ascii="Times New Roman" w:hAnsi="Times New Roman" w:cs="Times New Roman"/>
        </w:rPr>
        <w:t xml:space="preserve"> in </w:t>
      </w:r>
      <w:r w:rsidR="001407A4" w:rsidRPr="00877BA7">
        <w:rPr>
          <w:rFonts w:ascii="Times New Roman" w:hAnsi="Times New Roman" w:cs="Times New Roman"/>
        </w:rPr>
        <w:t>Magicius</w:t>
      </w:r>
      <w:r w:rsidRPr="00877BA7">
        <w:rPr>
          <w:rFonts w:ascii="Times New Roman" w:hAnsi="Times New Roman" w:cs="Times New Roman"/>
        </w:rPr>
        <w:t xml:space="preserve"> Facility</w:t>
      </w:r>
      <w:bookmarkEnd w:id="55"/>
    </w:p>
    <w:p w:rsidR="004911DB" w:rsidRPr="00877BA7" w:rsidRDefault="004911DB" w:rsidP="003F5774">
      <w:pPr>
        <w:spacing w:after="0"/>
        <w:rPr>
          <w:rFonts w:ascii="Times New Roman" w:hAnsi="Times New Roman"/>
          <w:u w:val="single"/>
        </w:rPr>
      </w:pPr>
    </w:p>
    <w:p w:rsidR="004911DB" w:rsidRPr="00877BA7" w:rsidRDefault="004911DB" w:rsidP="003F5774">
      <w:pPr>
        <w:spacing w:after="0"/>
        <w:rPr>
          <w:rFonts w:ascii="Times New Roman" w:hAnsi="Times New Roman"/>
        </w:rPr>
      </w:pPr>
      <w:r w:rsidRPr="00877BA7">
        <w:rPr>
          <w:rFonts w:ascii="Times New Roman" w:hAnsi="Times New Roman"/>
        </w:rPr>
        <w:t>1</w:t>
      </w:r>
      <w:r w:rsidR="007B1009" w:rsidRPr="00877BA7">
        <w:rPr>
          <w:rFonts w:ascii="Times New Roman" w:hAnsi="Times New Roman"/>
        </w:rPr>
        <w:t>.</w:t>
      </w:r>
      <w:r w:rsidRPr="00877BA7">
        <w:rPr>
          <w:rFonts w:ascii="Times New Roman" w:hAnsi="Times New Roman"/>
        </w:rPr>
        <w:t>) Deformed Monkey.</w:t>
      </w:r>
    </w:p>
    <w:p w:rsidR="00AA65CF" w:rsidRPr="00877BA7" w:rsidRDefault="004911DB" w:rsidP="003F5774">
      <w:pPr>
        <w:spacing w:after="0"/>
        <w:rPr>
          <w:rFonts w:ascii="Times New Roman" w:hAnsi="Times New Roman"/>
        </w:rPr>
      </w:pPr>
      <w:r w:rsidRPr="00877BA7">
        <w:rPr>
          <w:rFonts w:ascii="Times New Roman" w:hAnsi="Times New Roman"/>
        </w:rPr>
        <w:t>2</w:t>
      </w:r>
      <w:r w:rsidR="007B1009" w:rsidRPr="00877BA7">
        <w:rPr>
          <w:rFonts w:ascii="Times New Roman" w:hAnsi="Times New Roman"/>
        </w:rPr>
        <w:t>.</w:t>
      </w:r>
      <w:r w:rsidRPr="00877BA7">
        <w:rPr>
          <w:rFonts w:ascii="Times New Roman" w:hAnsi="Times New Roman"/>
        </w:rPr>
        <w:t>) Emaciated Baboon.</w:t>
      </w:r>
    </w:p>
    <w:p w:rsidR="004911DB" w:rsidRPr="00877BA7" w:rsidRDefault="004911DB" w:rsidP="003F5774">
      <w:pPr>
        <w:spacing w:after="0"/>
        <w:rPr>
          <w:rFonts w:ascii="Times New Roman" w:hAnsi="Times New Roman"/>
        </w:rPr>
      </w:pPr>
      <w:r w:rsidRPr="00877BA7">
        <w:rPr>
          <w:rFonts w:ascii="Times New Roman" w:hAnsi="Times New Roman"/>
        </w:rPr>
        <w:t>3</w:t>
      </w:r>
      <w:r w:rsidR="007B1009" w:rsidRPr="00877BA7">
        <w:rPr>
          <w:rFonts w:ascii="Times New Roman" w:hAnsi="Times New Roman"/>
        </w:rPr>
        <w:t>.</w:t>
      </w:r>
      <w:r w:rsidRPr="00877BA7">
        <w:rPr>
          <w:rFonts w:ascii="Times New Roman" w:hAnsi="Times New Roman"/>
        </w:rPr>
        <w:t>) Crimson Guerrilla.</w:t>
      </w:r>
    </w:p>
    <w:p w:rsidR="004911DB" w:rsidRPr="00877BA7" w:rsidRDefault="004911DB" w:rsidP="003F5774">
      <w:pPr>
        <w:spacing w:after="0"/>
        <w:rPr>
          <w:rFonts w:ascii="Times New Roman" w:hAnsi="Times New Roman"/>
        </w:rPr>
      </w:pPr>
    </w:p>
    <w:p w:rsidR="007B1009" w:rsidRPr="00877BA7" w:rsidRDefault="004911DB" w:rsidP="003F5774">
      <w:pPr>
        <w:spacing w:after="0"/>
        <w:rPr>
          <w:rFonts w:ascii="Times New Roman" w:hAnsi="Times New Roman"/>
        </w:rPr>
      </w:pPr>
      <w:r w:rsidRPr="00877BA7">
        <w:rPr>
          <w:rFonts w:ascii="Times New Roman" w:hAnsi="Times New Roman"/>
        </w:rPr>
        <w:t>The enemies here are primates</w:t>
      </w:r>
      <w:r w:rsidR="007B1009" w:rsidRPr="00877BA7">
        <w:rPr>
          <w:rFonts w:ascii="Times New Roman" w:hAnsi="Times New Roman"/>
        </w:rPr>
        <w:t xml:space="preserve"> who have been deformed by Magi poisoning. The poisoning has caused the animals essence to be turned inside out. Instead of two arms the monkeys have six. The Emaciated Baboon has twisted sores all over his body. The Crimson Guerrilla is covered in its own blood that slowly oozes out of its own body.</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As the player traverses through the facility the primates will attempt to push barrels and robot machinery onto the unsuspecting party below. The player must push the correct button before the object hits to avoid damage. Surprisingly some of the facility machinery still works. Augustus must use a conveyor belt to access another part of the facility. Airloft must be used to knock a crane hook down so that the party can go from one platform to another.</w:t>
      </w:r>
    </w:p>
    <w:p w:rsidR="007B1009" w:rsidRPr="00877BA7" w:rsidRDefault="007B1009" w:rsidP="003F5774">
      <w:pPr>
        <w:spacing w:after="0"/>
        <w:rPr>
          <w:rFonts w:ascii="Times New Roman" w:hAnsi="Times New Roman"/>
        </w:rPr>
      </w:pPr>
    </w:p>
    <w:p w:rsidR="004911DB" w:rsidRPr="00877BA7" w:rsidRDefault="007B1009" w:rsidP="003F5774">
      <w:pPr>
        <w:spacing w:after="0"/>
        <w:rPr>
          <w:rFonts w:ascii="Times New Roman" w:hAnsi="Times New Roman"/>
        </w:rPr>
      </w:pPr>
      <w:r w:rsidRPr="00877BA7">
        <w:rPr>
          <w:rFonts w:ascii="Times New Roman" w:hAnsi="Times New Roman"/>
        </w:rPr>
        <w:t>(Augustus finds and access terminal).</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Time to put what I studied to good use.</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begins typing at the terminal).</w:t>
      </w:r>
    </w:p>
    <w:p w:rsidR="007B1009" w:rsidRPr="00877BA7" w:rsidRDefault="007B1009" w:rsidP="003F5774">
      <w:pPr>
        <w:spacing w:after="0"/>
        <w:rPr>
          <w:rFonts w:ascii="Times New Roman" w:hAnsi="Times New Roman"/>
        </w:rPr>
      </w:pPr>
    </w:p>
    <w:p w:rsidR="007B1009" w:rsidRPr="00877BA7" w:rsidRDefault="007B1009" w:rsidP="003F5774">
      <w:pPr>
        <w:spacing w:after="0"/>
        <w:rPr>
          <w:rFonts w:ascii="Times New Roman" w:hAnsi="Times New Roman"/>
        </w:rPr>
      </w:pPr>
      <w:r w:rsidRPr="00877BA7">
        <w:rPr>
          <w:rFonts w:ascii="Times New Roman" w:hAnsi="Times New Roman"/>
        </w:rPr>
        <w:t>Augustus: Eureka! I’m in.</w:t>
      </w:r>
    </w:p>
    <w:p w:rsidR="007B1009" w:rsidRPr="00877BA7" w:rsidRDefault="007B1009" w:rsidP="003F5774">
      <w:pPr>
        <w:spacing w:after="0"/>
        <w:rPr>
          <w:rFonts w:ascii="Times New Roman" w:hAnsi="Times New Roman"/>
        </w:rPr>
      </w:pPr>
    </w:p>
    <w:p w:rsidR="00AA65CF" w:rsidRPr="00877BA7" w:rsidRDefault="007B1009" w:rsidP="003F5774">
      <w:pPr>
        <w:spacing w:after="0"/>
        <w:rPr>
          <w:rFonts w:ascii="Times New Roman" w:hAnsi="Times New Roman"/>
        </w:rPr>
      </w:pPr>
      <w:r w:rsidRPr="00877BA7">
        <w:rPr>
          <w:rFonts w:ascii="Times New Roman" w:hAnsi="Times New Roman"/>
        </w:rPr>
        <w:lastRenderedPageBreak/>
        <w:t xml:space="preserve">The player can now read logs regarding Cid’s experiments on the </w:t>
      </w:r>
      <w:r w:rsidR="00A119C3" w:rsidRPr="00877BA7">
        <w:rPr>
          <w:rFonts w:ascii="Times New Roman" w:hAnsi="Times New Roman"/>
        </w:rPr>
        <w:t>Fabricius</w:t>
      </w:r>
      <w:r w:rsidRPr="00877BA7">
        <w:rPr>
          <w:rFonts w:ascii="Times New Roman" w:hAnsi="Times New Roman"/>
        </w:rPr>
        <w:t>. A list is given through the database.</w:t>
      </w:r>
    </w:p>
    <w:p w:rsidR="007B1009" w:rsidRPr="00877BA7" w:rsidRDefault="007B1009" w:rsidP="003F5774">
      <w:pPr>
        <w:spacing w:after="0"/>
        <w:rPr>
          <w:rFonts w:ascii="Times New Roman" w:hAnsi="Times New Roman"/>
        </w:rPr>
      </w:pP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 xml:space="preserve"> </w:t>
      </w:r>
      <w:r w:rsidR="001407A4" w:rsidRPr="00877BA7">
        <w:rPr>
          <w:rFonts w:ascii="Times New Roman" w:hAnsi="Times New Roman"/>
        </w:rPr>
        <w:t>Magicius</w:t>
      </w:r>
      <w:r w:rsidRPr="00877BA7">
        <w:rPr>
          <w:rFonts w:ascii="Times New Roman" w:hAnsi="Times New Roman"/>
        </w:rPr>
        <w:t xml:space="preserve"> Fusion.</w:t>
      </w:r>
    </w:p>
    <w:p w:rsidR="007B1009" w:rsidRPr="00877BA7" w:rsidRDefault="00082E44" w:rsidP="007B1009">
      <w:pPr>
        <w:pStyle w:val="ListParagraph"/>
        <w:numPr>
          <w:ilvl w:val="0"/>
          <w:numId w:val="14"/>
        </w:numPr>
        <w:spacing w:after="0"/>
        <w:rPr>
          <w:rFonts w:ascii="Times New Roman" w:hAnsi="Times New Roman"/>
        </w:rPr>
      </w:pPr>
      <w:r>
        <w:rPr>
          <w:rFonts w:ascii="Times New Roman" w:hAnsi="Times New Roman"/>
        </w:rPr>
        <w:t>Fabricius</w:t>
      </w:r>
      <w:r w:rsidR="007B1009" w:rsidRPr="00877BA7">
        <w:rPr>
          <w:rFonts w:ascii="Times New Roman" w:hAnsi="Times New Roman"/>
        </w:rPr>
        <w:t xml:space="preserve"> Transfusion.</w:t>
      </w: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 xml:space="preserve">Effects of </w:t>
      </w:r>
      <w:r w:rsidR="006E72D7" w:rsidRPr="00877BA7">
        <w:rPr>
          <w:rFonts w:ascii="Times New Roman" w:hAnsi="Times New Roman"/>
        </w:rPr>
        <w:t>Magicia</w:t>
      </w:r>
      <w:r w:rsidRPr="00877BA7">
        <w:rPr>
          <w:rFonts w:ascii="Times New Roman" w:hAnsi="Times New Roman"/>
        </w:rPr>
        <w:t xml:space="preserve"> production on </w:t>
      </w:r>
      <w:r w:rsidR="00A119C3" w:rsidRPr="00877BA7">
        <w:rPr>
          <w:rFonts w:ascii="Times New Roman" w:hAnsi="Times New Roman"/>
        </w:rPr>
        <w:t>Fabricius</w:t>
      </w:r>
      <w:r w:rsidRPr="00877BA7">
        <w:rPr>
          <w:rFonts w:ascii="Times New Roman" w:hAnsi="Times New Roman"/>
        </w:rPr>
        <w:t>.</w:t>
      </w:r>
    </w:p>
    <w:p w:rsidR="007B1009" w:rsidRPr="00877BA7" w:rsidRDefault="007B1009" w:rsidP="007B1009">
      <w:pPr>
        <w:pStyle w:val="ListParagraph"/>
        <w:numPr>
          <w:ilvl w:val="0"/>
          <w:numId w:val="14"/>
        </w:numPr>
        <w:spacing w:after="0"/>
        <w:rPr>
          <w:rFonts w:ascii="Times New Roman" w:hAnsi="Times New Roman"/>
        </w:rPr>
      </w:pPr>
      <w:r w:rsidRPr="00877BA7">
        <w:rPr>
          <w:rFonts w:ascii="Times New Roman" w:hAnsi="Times New Roman"/>
        </w:rPr>
        <w:t xml:space="preserve">The nature of </w:t>
      </w:r>
      <w:r w:rsidR="00A119C3" w:rsidRPr="00877BA7">
        <w:rPr>
          <w:rFonts w:ascii="Times New Roman" w:hAnsi="Times New Roman"/>
        </w:rPr>
        <w:t>Fabricius</w:t>
      </w:r>
      <w:r w:rsidRPr="00877BA7">
        <w:rPr>
          <w:rFonts w:ascii="Times New Roman" w:hAnsi="Times New Roman"/>
        </w:rPr>
        <w:t>.</w:t>
      </w:r>
    </w:p>
    <w:p w:rsidR="007B1009" w:rsidRPr="00877BA7" w:rsidRDefault="007B1009" w:rsidP="007B1009">
      <w:pPr>
        <w:spacing w:after="0"/>
        <w:rPr>
          <w:rFonts w:ascii="Times New Roman" w:hAnsi="Times New Roman"/>
        </w:rPr>
      </w:pPr>
    </w:p>
    <w:p w:rsidR="007B1009" w:rsidRPr="00877BA7" w:rsidRDefault="007B1009" w:rsidP="007B1009">
      <w:pPr>
        <w:spacing w:after="0"/>
        <w:rPr>
          <w:rFonts w:ascii="Times New Roman" w:hAnsi="Times New Roman"/>
        </w:rPr>
      </w:pPr>
      <w:r w:rsidRPr="00877BA7">
        <w:rPr>
          <w:rFonts w:ascii="Times New Roman" w:hAnsi="Times New Roman"/>
        </w:rPr>
        <w:t xml:space="preserve">1. </w:t>
      </w:r>
      <w:r w:rsidR="001407A4" w:rsidRPr="00877BA7">
        <w:rPr>
          <w:rFonts w:ascii="Times New Roman" w:hAnsi="Times New Roman"/>
        </w:rPr>
        <w:t>Magicius</w:t>
      </w:r>
      <w:r w:rsidRPr="00877BA7">
        <w:rPr>
          <w:rFonts w:ascii="Times New Roman" w:hAnsi="Times New Roman"/>
        </w:rPr>
        <w:t xml:space="preserve"> Fusion: the essence of </w:t>
      </w:r>
      <w:r w:rsidR="00A119C3" w:rsidRPr="00877BA7">
        <w:rPr>
          <w:rFonts w:ascii="Times New Roman" w:hAnsi="Times New Roman"/>
        </w:rPr>
        <w:t>Fabricius</w:t>
      </w:r>
      <w:r w:rsidRPr="00877BA7">
        <w:rPr>
          <w:rFonts w:ascii="Times New Roman" w:hAnsi="Times New Roman"/>
        </w:rPr>
        <w:t xml:space="preserve"> can be joined with humans to give humans immense magical power. One of my female subjects has incredible propensity towards magic. I will have to do more tests on</w:t>
      </w:r>
      <w:r w:rsidR="007A1FDA">
        <w:rPr>
          <w:rFonts w:ascii="Times New Roman" w:hAnsi="Times New Roman"/>
        </w:rPr>
        <w:t xml:space="preserve"> you and you see is a you and will you you you you as you and you and why you is the and him him okay I you will know is you will him </w:t>
      </w:r>
      <w:r w:rsidRPr="00877BA7">
        <w:rPr>
          <w:rFonts w:ascii="Times New Roman" w:hAnsi="Times New Roman"/>
        </w:rPr>
        <w:t>to see if her powers can be reproduced on other humans.</w:t>
      </w:r>
    </w:p>
    <w:p w:rsidR="007B1009" w:rsidRPr="00877BA7" w:rsidRDefault="007B1009" w:rsidP="007B1009">
      <w:pPr>
        <w:spacing w:after="0"/>
        <w:rPr>
          <w:rFonts w:ascii="Times New Roman" w:hAnsi="Times New Roman"/>
        </w:rPr>
      </w:pPr>
    </w:p>
    <w:p w:rsidR="009E47A4" w:rsidRPr="00877BA7" w:rsidRDefault="007B1009" w:rsidP="007B1009">
      <w:pPr>
        <w:spacing w:after="0"/>
        <w:rPr>
          <w:rFonts w:ascii="Times New Roman" w:hAnsi="Times New Roman"/>
        </w:rPr>
      </w:pPr>
      <w:r w:rsidRPr="00877BA7">
        <w:rPr>
          <w:rFonts w:ascii="Times New Roman" w:hAnsi="Times New Roman"/>
        </w:rPr>
        <w:t xml:space="preserve">2. </w:t>
      </w:r>
      <w:r w:rsidR="00082E44">
        <w:rPr>
          <w:rFonts w:ascii="Times New Roman" w:hAnsi="Times New Roman"/>
        </w:rPr>
        <w:t>Fabricius</w:t>
      </w:r>
      <w:r w:rsidRPr="00877BA7">
        <w:rPr>
          <w:rFonts w:ascii="Times New Roman" w:hAnsi="Times New Roman"/>
        </w:rPr>
        <w:t xml:space="preserve"> Transfusion: The </w:t>
      </w:r>
      <w:r w:rsidR="00A119C3" w:rsidRPr="00877BA7">
        <w:rPr>
          <w:rFonts w:ascii="Times New Roman" w:hAnsi="Times New Roman"/>
        </w:rPr>
        <w:t>Fabricius</w:t>
      </w:r>
      <w:r w:rsidRPr="00877BA7">
        <w:rPr>
          <w:rFonts w:ascii="Times New Roman" w:hAnsi="Times New Roman"/>
        </w:rPr>
        <w:t xml:space="preserve"> placed within a glass holding cell as a synthesizer slowly extracts the magical essence. The essence is then processed into energy for all types of various machines.</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3. Nature of </w:t>
      </w:r>
      <w:r w:rsidR="00A119C3" w:rsidRPr="00877BA7">
        <w:rPr>
          <w:rFonts w:ascii="Times New Roman" w:hAnsi="Times New Roman"/>
        </w:rPr>
        <w:t>Fabricius</w:t>
      </w:r>
      <w:r w:rsidRPr="00877BA7">
        <w:rPr>
          <w:rFonts w:ascii="Times New Roman" w:hAnsi="Times New Roman"/>
        </w:rPr>
        <w:t xml:space="preserve">: </w:t>
      </w:r>
      <w:r w:rsidR="00A119C3" w:rsidRPr="00877BA7">
        <w:rPr>
          <w:rFonts w:ascii="Times New Roman" w:hAnsi="Times New Roman"/>
        </w:rPr>
        <w:t>Fabricius</w:t>
      </w:r>
      <w:r w:rsidRPr="00877BA7">
        <w:rPr>
          <w:rFonts w:ascii="Times New Roman" w:hAnsi="Times New Roman"/>
        </w:rPr>
        <w:t xml:space="preserve"> seem beastlike and their characteristics. I would describe </w:t>
      </w:r>
      <w:r w:rsidR="00A119C3" w:rsidRPr="00877BA7">
        <w:rPr>
          <w:rFonts w:ascii="Times New Roman" w:hAnsi="Times New Roman"/>
        </w:rPr>
        <w:t>Fabricius</w:t>
      </w:r>
      <w:r w:rsidRPr="00877BA7">
        <w:rPr>
          <w:rFonts w:ascii="Times New Roman" w:hAnsi="Times New Roman"/>
        </w:rPr>
        <w:t xml:space="preserve"> as nothing more than magical beasts from another world. I do notice that they do hold familial relationships often times showing great displeasure when certain other </w:t>
      </w:r>
      <w:r w:rsidR="00A119C3" w:rsidRPr="00877BA7">
        <w:rPr>
          <w:rFonts w:ascii="Times New Roman" w:hAnsi="Times New Roman"/>
        </w:rPr>
        <w:t>Fabricius</w:t>
      </w:r>
      <w:r w:rsidRPr="00877BA7">
        <w:rPr>
          <w:rFonts w:ascii="Times New Roman" w:hAnsi="Times New Roman"/>
        </w:rPr>
        <w:t xml:space="preserve"> are placed within the tubes.</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4. Effects of Magical Production: Magical production kills the </w:t>
      </w:r>
      <w:r w:rsidR="00A119C3" w:rsidRPr="00877BA7">
        <w:rPr>
          <w:rFonts w:ascii="Times New Roman" w:hAnsi="Times New Roman"/>
        </w:rPr>
        <w:t>Fabricius</w:t>
      </w:r>
      <w:r w:rsidR="00DC1752">
        <w:rPr>
          <w:rFonts w:ascii="Times New Roman" w:hAnsi="Times New Roman"/>
        </w:rPr>
        <w:t>. The Fabricius also feel pain. They seem to have certain familial bonds. When one Fabricius dies sometimes other Fabricius will howl.</w:t>
      </w:r>
    </w:p>
    <w:p w:rsidR="009E47A4" w:rsidRPr="00877BA7" w:rsidRDefault="009E47A4" w:rsidP="007B1009">
      <w:pPr>
        <w:spacing w:after="0"/>
        <w:rPr>
          <w:rFonts w:ascii="Times New Roman" w:hAnsi="Times New Roman"/>
        </w:rPr>
      </w:pPr>
    </w:p>
    <w:p w:rsidR="007B1009" w:rsidRPr="00877BA7" w:rsidRDefault="009E47A4" w:rsidP="007B1009">
      <w:pPr>
        <w:spacing w:after="0"/>
        <w:rPr>
          <w:rFonts w:ascii="Times New Roman" w:hAnsi="Times New Roman"/>
        </w:rPr>
      </w:pPr>
      <w:r w:rsidRPr="00877BA7">
        <w:rPr>
          <w:rFonts w:ascii="Times New Roman" w:hAnsi="Times New Roman"/>
        </w:rPr>
        <w:t xml:space="preserve">Augustus: Legend has it that </w:t>
      </w:r>
      <w:r w:rsidR="004C63A6" w:rsidRPr="00877BA7">
        <w:rPr>
          <w:rFonts w:ascii="Times New Roman" w:hAnsi="Times New Roman"/>
        </w:rPr>
        <w:t>Corydon Deus</w:t>
      </w:r>
      <w:r w:rsidRPr="00877BA7">
        <w:rPr>
          <w:rFonts w:ascii="Times New Roman" w:hAnsi="Times New Roman"/>
        </w:rPr>
        <w:t xml:space="preserve"> received his power from other gods. Could these </w:t>
      </w:r>
      <w:r w:rsidR="00A119C3" w:rsidRPr="00877BA7">
        <w:rPr>
          <w:rFonts w:ascii="Times New Roman" w:hAnsi="Times New Roman"/>
        </w:rPr>
        <w:t>Fabricius</w:t>
      </w:r>
      <w:r w:rsidRPr="00877BA7">
        <w:rPr>
          <w:rFonts w:ascii="Times New Roman" w:hAnsi="Times New Roman"/>
        </w:rPr>
        <w:t xml:space="preserve"> be </w:t>
      </w:r>
      <w:r w:rsidR="00DC1752">
        <w:rPr>
          <w:rFonts w:ascii="Times New Roman" w:hAnsi="Times New Roman"/>
        </w:rPr>
        <w:t>the</w:t>
      </w:r>
      <w:r w:rsidRPr="00877BA7">
        <w:rPr>
          <w:rFonts w:ascii="Times New Roman" w:hAnsi="Times New Roman"/>
        </w:rPr>
        <w:t xml:space="preserve"> gods </w:t>
      </w:r>
      <w:r w:rsidR="00DC1752">
        <w:rPr>
          <w:rFonts w:ascii="Times New Roman" w:hAnsi="Times New Roman"/>
        </w:rPr>
        <w:t>spoken of by legend</w:t>
      </w:r>
      <w:r w:rsidRPr="00877BA7">
        <w:rPr>
          <w:rFonts w:ascii="Times New Roman" w:hAnsi="Times New Roman"/>
        </w:rPr>
        <w:t>?</w:t>
      </w:r>
    </w:p>
    <w:p w:rsidR="009E47A4" w:rsidRPr="00877BA7" w:rsidRDefault="009E47A4" w:rsidP="007B1009">
      <w:pPr>
        <w:spacing w:after="0"/>
        <w:rPr>
          <w:rFonts w:ascii="Times New Roman" w:hAnsi="Times New Roman"/>
        </w:rPr>
      </w:pPr>
    </w:p>
    <w:p w:rsidR="009E47A4" w:rsidRPr="00877BA7" w:rsidRDefault="009E47A4" w:rsidP="007B1009">
      <w:pPr>
        <w:spacing w:after="0"/>
        <w:rPr>
          <w:rFonts w:ascii="Times New Roman" w:hAnsi="Times New Roman"/>
        </w:rPr>
      </w:pPr>
      <w:r w:rsidRPr="00877BA7">
        <w:rPr>
          <w:rFonts w:ascii="Times New Roman" w:hAnsi="Times New Roman"/>
        </w:rPr>
        <w:t xml:space="preserve">Augustus comes to a bridge leading to </w:t>
      </w:r>
      <w:r w:rsidR="004C63A6" w:rsidRPr="00877BA7">
        <w:rPr>
          <w:rFonts w:ascii="Times New Roman" w:hAnsi="Times New Roman"/>
        </w:rPr>
        <w:t>Corydon Deus</w:t>
      </w:r>
      <w:r w:rsidRPr="00877BA7">
        <w:rPr>
          <w:rFonts w:ascii="Times New Roman" w:hAnsi="Times New Roman"/>
        </w:rPr>
        <w:t xml:space="preserve"> but is attacked by a giant gorilla. A boss fight ensues.</w:t>
      </w:r>
    </w:p>
    <w:p w:rsidR="00D6382E" w:rsidRPr="00877BA7" w:rsidRDefault="00D6382E" w:rsidP="007B1009">
      <w:pPr>
        <w:spacing w:after="0"/>
        <w:rPr>
          <w:rFonts w:ascii="Times New Roman" w:hAnsi="Times New Roman"/>
        </w:rPr>
      </w:pPr>
    </w:p>
    <w:p w:rsidR="00D6382E" w:rsidRPr="00877BA7" w:rsidRDefault="00D6382E" w:rsidP="00A91B87">
      <w:pPr>
        <w:pStyle w:val="Heading2"/>
        <w:rPr>
          <w:rFonts w:ascii="Times New Roman" w:hAnsi="Times New Roman" w:cs="Times New Roman"/>
        </w:rPr>
      </w:pPr>
      <w:bookmarkStart w:id="56" w:name="_Toc76405232"/>
      <w:r w:rsidRPr="00877BA7">
        <w:rPr>
          <w:rFonts w:ascii="Times New Roman" w:hAnsi="Times New Roman" w:cs="Times New Roman"/>
        </w:rPr>
        <w:t>Twisted Guerrilla</w:t>
      </w:r>
      <w:bookmarkEnd w:id="56"/>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r w:rsidRPr="00877BA7">
        <w:rPr>
          <w:rFonts w:ascii="Times New Roman" w:hAnsi="Times New Roman"/>
        </w:rPr>
        <w:t>The Twisted Guerrilla is King of all the corrupted primates. In the start of the fight a dialog box appears.</w:t>
      </w:r>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r w:rsidRPr="00877BA7">
        <w:rPr>
          <w:rFonts w:ascii="Times New Roman" w:hAnsi="Times New Roman"/>
        </w:rPr>
        <w:t>Twisted Guerrilla:  Its mine.  Oh. Oh. Oh. Ee. Ee.</w:t>
      </w:r>
    </w:p>
    <w:p w:rsidR="00D6382E" w:rsidRPr="00877BA7" w:rsidRDefault="00D6382E" w:rsidP="007B1009">
      <w:pPr>
        <w:spacing w:after="0"/>
        <w:rPr>
          <w:rFonts w:ascii="Times New Roman" w:hAnsi="Times New Roman"/>
        </w:rPr>
      </w:pPr>
    </w:p>
    <w:p w:rsidR="00D6382E" w:rsidRPr="00877BA7" w:rsidRDefault="00D6382E" w:rsidP="007B1009">
      <w:pPr>
        <w:spacing w:after="0"/>
        <w:rPr>
          <w:rFonts w:ascii="Times New Roman" w:hAnsi="Times New Roman"/>
        </w:rPr>
      </w:pPr>
      <w:r w:rsidRPr="00877BA7">
        <w:rPr>
          <w:rFonts w:ascii="Times New Roman" w:hAnsi="Times New Roman"/>
        </w:rPr>
        <w:t xml:space="preserve">He calls on other primates to help in the fight against you. Twisted Guerrillas body has missing hair and in many places and its eyes are completely red. </w:t>
      </w:r>
      <w:r w:rsidR="000034C6" w:rsidRPr="00877BA7">
        <w:rPr>
          <w:rFonts w:ascii="Times New Roman" w:hAnsi="Times New Roman"/>
        </w:rPr>
        <w:t>Felnis</w:t>
      </w:r>
      <w:r w:rsidRPr="00877BA7">
        <w:rPr>
          <w:rFonts w:ascii="Times New Roman" w:hAnsi="Times New Roman"/>
        </w:rPr>
        <w:t xml:space="preserve"> can learn “Donkey Kong Thump” dance when the Twisted Guerrilla attacks with “Donkey Kong Thump.” This move attacks the entire party with a series of punches. The guerrilla is weak against fire; therefore, plasma shots are effective. Once </w:t>
      </w:r>
      <w:r w:rsidR="000034C6" w:rsidRPr="00877BA7">
        <w:rPr>
          <w:rFonts w:ascii="Times New Roman" w:hAnsi="Times New Roman"/>
        </w:rPr>
        <w:t>Felnis</w:t>
      </w:r>
      <w:r w:rsidRPr="00877BA7">
        <w:rPr>
          <w:rFonts w:ascii="Times New Roman" w:hAnsi="Times New Roman"/>
        </w:rPr>
        <w:t xml:space="preserve"> learns “Donkey </w:t>
      </w:r>
      <w:r w:rsidRPr="00877BA7">
        <w:rPr>
          <w:rFonts w:ascii="Times New Roman" w:hAnsi="Times New Roman"/>
        </w:rPr>
        <w:lastRenderedPageBreak/>
        <w:t xml:space="preserve">Kong Thump” during the battle </w:t>
      </w:r>
      <w:r w:rsidR="000034C6" w:rsidRPr="00877BA7">
        <w:rPr>
          <w:rFonts w:ascii="Times New Roman" w:hAnsi="Times New Roman"/>
        </w:rPr>
        <w:t>Felnis</w:t>
      </w:r>
      <w:r w:rsidRPr="00877BA7">
        <w:rPr>
          <w:rFonts w:ascii="Times New Roman" w:hAnsi="Times New Roman"/>
        </w:rPr>
        <w:t xml:space="preserve"> can use it against the entire monkey party to great effect. After the fight Augustus and his party enter the next room only to find a shimmering </w:t>
      </w:r>
      <w:r w:rsidR="006E72D7" w:rsidRPr="00877BA7">
        <w:rPr>
          <w:rFonts w:ascii="Times New Roman" w:hAnsi="Times New Roman"/>
        </w:rPr>
        <w:t>Magicia</w:t>
      </w:r>
      <w:r w:rsidRPr="00877BA7">
        <w:rPr>
          <w:rFonts w:ascii="Times New Roman" w:hAnsi="Times New Roman"/>
        </w:rPr>
        <w:t xml:space="preserve"> guarded by a blue aura. They are greeted by voice from the inside the force field.</w:t>
      </w:r>
    </w:p>
    <w:p w:rsidR="00172A31" w:rsidRPr="00877BA7" w:rsidRDefault="00172A31" w:rsidP="007B1009">
      <w:pPr>
        <w:spacing w:after="0"/>
        <w:rPr>
          <w:rFonts w:ascii="Times New Roman" w:hAnsi="Times New Roman"/>
        </w:rPr>
      </w:pPr>
    </w:p>
    <w:p w:rsidR="004D5FC4" w:rsidRPr="00877BA7" w:rsidRDefault="004D5FC4" w:rsidP="00A91B87">
      <w:pPr>
        <w:pStyle w:val="Heading2"/>
        <w:rPr>
          <w:rFonts w:ascii="Times New Roman" w:hAnsi="Times New Roman" w:cs="Times New Roman"/>
        </w:rPr>
      </w:pPr>
      <w:bookmarkStart w:id="57" w:name="_Toc76405233"/>
      <w:r w:rsidRPr="00877BA7">
        <w:rPr>
          <w:rFonts w:ascii="Times New Roman" w:hAnsi="Times New Roman" w:cs="Times New Roman"/>
        </w:rPr>
        <w:t xml:space="preserve">Reviving </w:t>
      </w:r>
      <w:r w:rsidR="004C63A6" w:rsidRPr="00877BA7">
        <w:rPr>
          <w:rFonts w:ascii="Times New Roman" w:hAnsi="Times New Roman" w:cs="Times New Roman"/>
        </w:rPr>
        <w:t>Corydon Deus</w:t>
      </w:r>
      <w:bookmarkEnd w:id="57"/>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xml:space="preserve">: Welcome Augustus. I’ve been waiting for you. I saw you there outside the </w:t>
      </w:r>
      <w:r w:rsidR="001407A4" w:rsidRPr="00877BA7">
        <w:rPr>
          <w:rFonts w:ascii="Times New Roman" w:hAnsi="Times New Roman"/>
        </w:rPr>
        <w:t>Magicius</w:t>
      </w:r>
      <w:r w:rsidR="00172A31" w:rsidRPr="00877BA7">
        <w:rPr>
          <w:rFonts w:ascii="Times New Roman" w:hAnsi="Times New Roman"/>
        </w:rPr>
        <w:t xml:space="preserve"> Facility. I figured you would be like the others, but lo and behold you’re the first in 100 years to make a here.</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My Lord! (He bows on one knee.)</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Arise faithful one there is still much more for you to do.</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What happened to your body my Lord?</w:t>
      </w:r>
      <w:r w:rsidR="00A40882">
        <w:rPr>
          <w:rFonts w:ascii="Times New Roman" w:hAnsi="Times New Roman"/>
        </w:rPr>
        <w:t xml:space="preserve"> We were told that that you hid your face because of the unfaithfulness of the Reditus.</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xml:space="preserve">: When I absorbed all the power of the </w:t>
      </w:r>
      <w:r w:rsidR="00A119C3" w:rsidRPr="00877BA7">
        <w:rPr>
          <w:rFonts w:ascii="Times New Roman" w:hAnsi="Times New Roman"/>
        </w:rPr>
        <w:t>Fabricius</w:t>
      </w:r>
      <w:r w:rsidR="00172A31" w:rsidRPr="00877BA7">
        <w:rPr>
          <w:rFonts w:ascii="Times New Roman" w:hAnsi="Times New Roman"/>
        </w:rPr>
        <w:t xml:space="preserve"> into my body I also became </w:t>
      </w:r>
      <w:r w:rsidR="00082E44">
        <w:rPr>
          <w:rFonts w:ascii="Times New Roman" w:hAnsi="Times New Roman"/>
        </w:rPr>
        <w:t>Fabricius</w:t>
      </w:r>
      <w:r w:rsidR="00172A31" w:rsidRPr="00877BA7">
        <w:rPr>
          <w:rFonts w:ascii="Times New Roman" w:hAnsi="Times New Roman"/>
        </w:rPr>
        <w:t xml:space="preserve">.  When that witch </w:t>
      </w:r>
      <w:r w:rsidR="007A1FDA">
        <w:rPr>
          <w:rFonts w:ascii="Times New Roman" w:hAnsi="Times New Roman"/>
        </w:rPr>
        <w:t>Terrae</w:t>
      </w:r>
      <w:r w:rsidR="00172A31" w:rsidRPr="00877BA7">
        <w:rPr>
          <w:rFonts w:ascii="Times New Roman" w:hAnsi="Times New Roman"/>
        </w:rPr>
        <w:t xml:space="preserve"> and her blasphemous </w:t>
      </w:r>
      <w:r w:rsidR="004E44FD" w:rsidRPr="00877BA7">
        <w:rPr>
          <w:rFonts w:ascii="Times New Roman" w:hAnsi="Times New Roman"/>
        </w:rPr>
        <w:t>Reditus</w:t>
      </w:r>
      <w:r w:rsidR="00172A31" w:rsidRPr="00877BA7">
        <w:rPr>
          <w:rFonts w:ascii="Times New Roman" w:hAnsi="Times New Roman"/>
        </w:rPr>
        <w:t xml:space="preserve"> friends defeated me I turned into </w:t>
      </w:r>
      <w:r w:rsidR="006E72D7" w:rsidRPr="00877BA7">
        <w:rPr>
          <w:rFonts w:ascii="Times New Roman" w:hAnsi="Times New Roman"/>
        </w:rPr>
        <w:t>Magicia</w:t>
      </w:r>
      <w:r w:rsidR="00172A31" w:rsidRPr="00877BA7">
        <w:rPr>
          <w:rFonts w:ascii="Times New Roman" w:hAnsi="Times New Roman"/>
        </w:rPr>
        <w:t xml:space="preserve">. </w:t>
      </w:r>
      <w:r w:rsidR="004F3012">
        <w:rPr>
          <w:rFonts w:ascii="Times New Roman" w:hAnsi="Times New Roman"/>
        </w:rPr>
        <w:t>Afraid of my power they</w:t>
      </w:r>
      <w:r w:rsidR="00172A31" w:rsidRPr="00877BA7">
        <w:rPr>
          <w:rFonts w:ascii="Times New Roman" w:hAnsi="Times New Roman"/>
        </w:rPr>
        <w:t xml:space="preserve"> locked me here and told no one. They </w:t>
      </w:r>
      <w:r w:rsidR="004F3012">
        <w:rPr>
          <w:rFonts w:ascii="Times New Roman" w:hAnsi="Times New Roman"/>
        </w:rPr>
        <w:t xml:space="preserve">currently </w:t>
      </w:r>
      <w:r w:rsidR="00172A31" w:rsidRPr="00877BA7">
        <w:rPr>
          <w:rFonts w:ascii="Times New Roman" w:hAnsi="Times New Roman"/>
        </w:rPr>
        <w:t>use my own power to run a generator in the other part of the facility. Turn off the generator and I will be free. Then I will explain what must be done.</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How was I able to get through the hand scanner?</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xml:space="preserve">: My magic power extends </w:t>
      </w:r>
      <w:r w:rsidR="00A40882">
        <w:rPr>
          <w:rFonts w:ascii="Times New Roman" w:hAnsi="Times New Roman"/>
        </w:rPr>
        <w:t>slightly</w:t>
      </w:r>
      <w:r w:rsidR="00172A31" w:rsidRPr="00877BA7">
        <w:rPr>
          <w:rFonts w:ascii="Times New Roman" w:hAnsi="Times New Roman"/>
        </w:rPr>
        <w:t xml:space="preserve"> beyond the confines of this force field to the outer edges of the facility. I was able to disrupt their AI technology and make a loophole that allowed me to access the hand scanner.</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Augustus: You knew my name?</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xml:space="preserve">: (Cough) Yes I know all my faithful ones by name and you are my most faithful. I attempted to use the monkeys to interfere with the generator, but alas, they are not faithful ones like you and were corrupted by the </w:t>
      </w:r>
      <w:r w:rsidR="00C74E5C" w:rsidRPr="00877BA7">
        <w:rPr>
          <w:rFonts w:ascii="Times New Roman" w:hAnsi="Times New Roman"/>
        </w:rPr>
        <w:t>Reditu</w:t>
      </w:r>
      <w:r w:rsidR="00862324" w:rsidRPr="00877BA7">
        <w:rPr>
          <w:rFonts w:ascii="Times New Roman" w:hAnsi="Times New Roman"/>
        </w:rPr>
        <w:t>s</w:t>
      </w:r>
      <w:r w:rsidR="00172A31" w:rsidRPr="00877BA7">
        <w:rPr>
          <w:rFonts w:ascii="Times New Roman" w:hAnsi="Times New Roman"/>
        </w:rPr>
        <w:t xml:space="preserve">. The beasts cannot fulfill </w:t>
      </w:r>
      <w:r w:rsidRPr="00877BA7">
        <w:rPr>
          <w:rFonts w:ascii="Times New Roman" w:hAnsi="Times New Roman"/>
        </w:rPr>
        <w:t>Corydon Deus</w:t>
      </w:r>
      <w:r w:rsidR="00172A31" w:rsidRPr="00877BA7">
        <w:rPr>
          <w:rFonts w:ascii="Times New Roman" w:hAnsi="Times New Roman"/>
        </w:rPr>
        <w:t xml:space="preserve">’s will, but only humans. Now begone! You must do my work with haste. The </w:t>
      </w:r>
      <w:r w:rsidR="00060196" w:rsidRPr="00877BA7">
        <w:rPr>
          <w:rFonts w:ascii="Times New Roman" w:hAnsi="Times New Roman"/>
        </w:rPr>
        <w:t>Reditus</w:t>
      </w:r>
      <w:r w:rsidR="005D2856" w:rsidRPr="00877BA7">
        <w:rPr>
          <w:rFonts w:ascii="Times New Roman" w:hAnsi="Times New Roman"/>
        </w:rPr>
        <w:t xml:space="preserve"> </w:t>
      </w:r>
      <w:r w:rsidR="00172A31" w:rsidRPr="00877BA7">
        <w:rPr>
          <w:rFonts w:ascii="Times New Roman" w:hAnsi="Times New Roman"/>
        </w:rPr>
        <w:t>could be here at any moment if they detect interference in this accursed shield.</w:t>
      </w:r>
    </w:p>
    <w:p w:rsidR="00172A31" w:rsidRPr="00877BA7" w:rsidRDefault="00172A31" w:rsidP="007B1009">
      <w:pPr>
        <w:spacing w:after="0"/>
        <w:rPr>
          <w:rFonts w:ascii="Times New Roman" w:hAnsi="Times New Roman"/>
        </w:rPr>
      </w:pPr>
    </w:p>
    <w:p w:rsidR="00172A31" w:rsidRPr="00877BA7" w:rsidRDefault="00172A31" w:rsidP="007B1009">
      <w:pPr>
        <w:spacing w:after="0"/>
        <w:rPr>
          <w:rFonts w:ascii="Times New Roman" w:hAnsi="Times New Roman"/>
        </w:rPr>
      </w:pPr>
      <w:r w:rsidRPr="00877BA7">
        <w:rPr>
          <w:rFonts w:ascii="Times New Roman" w:hAnsi="Times New Roman"/>
        </w:rPr>
        <w:t xml:space="preserve">Augustus: Yes my Lord, I will expedite this work and set you free. Let’s go </w:t>
      </w:r>
      <w:r w:rsidR="00A40882">
        <w:rPr>
          <w:rFonts w:ascii="Times New Roman" w:hAnsi="Times New Roman"/>
        </w:rPr>
        <w:t>Neo V</w:t>
      </w:r>
      <w:r w:rsidRPr="00877BA7">
        <w:rPr>
          <w:rFonts w:ascii="Times New Roman" w:hAnsi="Times New Roman"/>
        </w:rPr>
        <w:t>.</w:t>
      </w:r>
    </w:p>
    <w:p w:rsidR="00172A31" w:rsidRPr="00877BA7" w:rsidRDefault="00172A31" w:rsidP="007B1009">
      <w:pPr>
        <w:spacing w:after="0"/>
        <w:rPr>
          <w:rFonts w:ascii="Times New Roman" w:hAnsi="Times New Roman"/>
        </w:rPr>
      </w:pPr>
    </w:p>
    <w:p w:rsidR="00D6382E" w:rsidRPr="00877BA7" w:rsidRDefault="00A40882" w:rsidP="007B1009">
      <w:pPr>
        <w:spacing w:after="0"/>
        <w:rPr>
          <w:rFonts w:ascii="Times New Roman" w:hAnsi="Times New Roman"/>
        </w:rPr>
      </w:pPr>
      <w:r>
        <w:rPr>
          <w:rFonts w:ascii="Times New Roman" w:hAnsi="Times New Roman"/>
        </w:rPr>
        <w:t>Neo V</w:t>
      </w:r>
      <w:r w:rsidR="00172A31" w:rsidRPr="00877BA7">
        <w:rPr>
          <w:rFonts w:ascii="Times New Roman" w:hAnsi="Times New Roman"/>
        </w:rPr>
        <w:t xml:space="preserve">: </w:t>
      </w:r>
      <w:r w:rsidR="005D3A28">
        <w:rPr>
          <w:rFonts w:ascii="Times New Roman" w:hAnsi="Times New Roman"/>
        </w:rPr>
        <w:t>Po!</w:t>
      </w:r>
    </w:p>
    <w:p w:rsidR="00172A31" w:rsidRPr="00877BA7" w:rsidRDefault="00172A31" w:rsidP="007B1009">
      <w:pPr>
        <w:spacing w:after="0"/>
        <w:rPr>
          <w:rFonts w:ascii="Times New Roman" w:hAnsi="Times New Roman"/>
        </w:rPr>
      </w:pPr>
    </w:p>
    <w:p w:rsidR="00172A31" w:rsidRPr="00877BA7" w:rsidRDefault="004C63A6" w:rsidP="007B1009">
      <w:pPr>
        <w:spacing w:after="0"/>
        <w:rPr>
          <w:rFonts w:ascii="Times New Roman" w:hAnsi="Times New Roman"/>
        </w:rPr>
      </w:pPr>
      <w:r w:rsidRPr="00877BA7">
        <w:rPr>
          <w:rFonts w:ascii="Times New Roman" w:hAnsi="Times New Roman"/>
        </w:rPr>
        <w:t>Corydon Deus</w:t>
      </w:r>
      <w:r w:rsidR="00172A31" w:rsidRPr="00877BA7">
        <w:rPr>
          <w:rFonts w:ascii="Times New Roman" w:hAnsi="Times New Roman"/>
        </w:rPr>
        <w:t>: If you need supplies there is a vending machine in working order here.</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lastRenderedPageBreak/>
        <w:t>(The area leading up to the generator is no longer guarded just by monkeys. Turrets now support the monkeys as they do battle with you. Turrets are weak against nothing. The player must flee the battle if there are three turrets in the same battle. They will combine into one shot which will instantly kill the entire party.</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The generator can only be turned off by flipping three switches in the right order. Each switch is guarded by two Crimson Guerrilla’s and two turrets. Each switch is located in a different section of the map. A hint</w:t>
      </w:r>
      <w:r w:rsidR="00B80A4F">
        <w:rPr>
          <w:rFonts w:ascii="Times New Roman" w:hAnsi="Times New Roman"/>
        </w:rPr>
        <w:t xml:space="preserve"> as to the order of the switches</w:t>
      </w:r>
      <w:r w:rsidRPr="00877BA7">
        <w:rPr>
          <w:rFonts w:ascii="Times New Roman" w:hAnsi="Times New Roman"/>
        </w:rPr>
        <w:t xml:space="preserve"> is given by the manual located on the desk before entering the area.</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Manual: The switches must be flipped in the right order for the generator to shut down. Our desire should be skyward, but if reality sets in then look left or right for those closest to us. Finally, when all options have been exhausted look down to see your grave. By this easy riddle the player must deduce that they must first turn the North switch, then the East switch, then the South switch.</w:t>
      </w:r>
    </w:p>
    <w:p w:rsidR="0098101E" w:rsidRPr="00877BA7" w:rsidRDefault="0098101E" w:rsidP="007B1009">
      <w:pPr>
        <w:spacing w:after="0"/>
        <w:rPr>
          <w:rFonts w:ascii="Times New Roman" w:hAnsi="Times New Roman"/>
        </w:rPr>
      </w:pPr>
    </w:p>
    <w:p w:rsidR="0098101E" w:rsidRPr="00877BA7" w:rsidRDefault="0098101E" w:rsidP="007B1009">
      <w:pPr>
        <w:spacing w:after="0"/>
        <w:rPr>
          <w:rFonts w:ascii="Times New Roman" w:hAnsi="Times New Roman"/>
        </w:rPr>
      </w:pPr>
      <w:r w:rsidRPr="00877BA7">
        <w:rPr>
          <w:rFonts w:ascii="Times New Roman" w:hAnsi="Times New Roman"/>
        </w:rPr>
        <w:t xml:space="preserve">When all the switches have been flipped in the correct order the master generator was shut down. Then three massive mechs will come out of ports within the walls when this happens. Every step the player takes the mechs will also take a step. The player must take every precaution to avoid them. If the player does choose to fight them these robots will take a lot of resources to fight so it will be wise for them to avoid them. When the player finally reaches </w:t>
      </w:r>
      <w:r w:rsidR="004C63A6" w:rsidRPr="00877BA7">
        <w:rPr>
          <w:rFonts w:ascii="Times New Roman" w:hAnsi="Times New Roman"/>
        </w:rPr>
        <w:t>Corydon Deus</w:t>
      </w:r>
      <w:r w:rsidRPr="00877BA7">
        <w:rPr>
          <w:rFonts w:ascii="Times New Roman" w:hAnsi="Times New Roman"/>
        </w:rPr>
        <w:t xml:space="preserve"> a red alarm will begin blaring.</w:t>
      </w:r>
    </w:p>
    <w:p w:rsidR="0098101E" w:rsidRPr="00877BA7" w:rsidRDefault="0098101E" w:rsidP="007B1009">
      <w:pPr>
        <w:spacing w:after="0"/>
        <w:rPr>
          <w:rFonts w:ascii="Times New Roman" w:hAnsi="Times New Roman"/>
        </w:rPr>
      </w:pPr>
    </w:p>
    <w:p w:rsidR="004D5FC4" w:rsidRPr="00877BA7" w:rsidRDefault="004D5FC4" w:rsidP="00A91B87">
      <w:pPr>
        <w:pStyle w:val="Heading2"/>
        <w:rPr>
          <w:rFonts w:ascii="Times New Roman" w:hAnsi="Times New Roman" w:cs="Times New Roman"/>
        </w:rPr>
      </w:pPr>
      <w:bookmarkStart w:id="58" w:name="_Toc76405234"/>
      <w:r w:rsidRPr="00877BA7">
        <w:rPr>
          <w:rFonts w:ascii="Times New Roman" w:hAnsi="Times New Roman" w:cs="Times New Roman"/>
        </w:rPr>
        <w:t xml:space="preserve">Escape from </w:t>
      </w:r>
      <w:r w:rsidR="001407A4" w:rsidRPr="00877BA7">
        <w:rPr>
          <w:rFonts w:ascii="Times New Roman" w:hAnsi="Times New Roman" w:cs="Times New Roman"/>
        </w:rPr>
        <w:t>Magicius</w:t>
      </w:r>
      <w:r w:rsidRPr="00877BA7">
        <w:rPr>
          <w:rFonts w:ascii="Times New Roman" w:hAnsi="Times New Roman" w:cs="Times New Roman"/>
        </w:rPr>
        <w:t xml:space="preserve"> Facility</w:t>
      </w:r>
      <w:bookmarkEnd w:id="58"/>
    </w:p>
    <w:p w:rsidR="004E1571" w:rsidRPr="00877BA7" w:rsidRDefault="004C63A6" w:rsidP="007B1009">
      <w:pPr>
        <w:spacing w:after="0"/>
        <w:rPr>
          <w:rFonts w:ascii="Times New Roman" w:hAnsi="Times New Roman"/>
        </w:rPr>
      </w:pPr>
      <w:r w:rsidRPr="00877BA7">
        <w:rPr>
          <w:rFonts w:ascii="Times New Roman" w:hAnsi="Times New Roman"/>
        </w:rPr>
        <w:t>Corydon Deus</w:t>
      </w:r>
      <w:r w:rsidR="0098101E" w:rsidRPr="00877BA7">
        <w:rPr>
          <w:rFonts w:ascii="Times New Roman" w:hAnsi="Times New Roman"/>
        </w:rPr>
        <w:t>: Quickly, I and your soul must</w:t>
      </w:r>
      <w:r w:rsidR="004E1571" w:rsidRPr="00877BA7">
        <w:rPr>
          <w:rFonts w:ascii="Times New Roman" w:hAnsi="Times New Roman"/>
        </w:rPr>
        <w:t xml:space="preserve"> become one. I will explain later. You will now be able to use magic to subdue our enemies. Once we join there is no going back. Are you ready?</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 xml:space="preserve">If yes, </w:t>
      </w:r>
      <w:r w:rsidR="004C63A6" w:rsidRPr="00877BA7">
        <w:rPr>
          <w:rFonts w:ascii="Times New Roman" w:hAnsi="Times New Roman"/>
        </w:rPr>
        <w:t>Corydon Deus</w:t>
      </w:r>
      <w:r w:rsidRPr="00877BA7">
        <w:rPr>
          <w:rFonts w:ascii="Times New Roman" w:hAnsi="Times New Roman"/>
        </w:rPr>
        <w:t>: Receive my power chosen one.</w:t>
      </w:r>
    </w:p>
    <w:p w:rsidR="004E1571" w:rsidRPr="00877BA7" w:rsidRDefault="004E1571" w:rsidP="007B1009">
      <w:pPr>
        <w:spacing w:after="0"/>
        <w:rPr>
          <w:rFonts w:ascii="Times New Roman" w:hAnsi="Times New Roman"/>
        </w:rPr>
      </w:pPr>
      <w:r w:rsidRPr="00877BA7">
        <w:rPr>
          <w:rFonts w:ascii="Times New Roman" w:hAnsi="Times New Roman"/>
        </w:rPr>
        <w:t xml:space="preserve">If no, </w:t>
      </w:r>
      <w:r w:rsidR="004C63A6" w:rsidRPr="00877BA7">
        <w:rPr>
          <w:rFonts w:ascii="Times New Roman" w:hAnsi="Times New Roman"/>
        </w:rPr>
        <w:t>Corydon Deus</w:t>
      </w:r>
      <w:r w:rsidRPr="00877BA7">
        <w:rPr>
          <w:rFonts w:ascii="Times New Roman" w:hAnsi="Times New Roman"/>
        </w:rPr>
        <w:t>: Do not be faithless. You will not receive your reward if you doubt. Now come, what will you do?</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The player has no choice but to say yes or he will keep rehashing the same conversation loop.</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t>Corydon Deus</w:t>
      </w:r>
      <w:r w:rsidR="004E1571" w:rsidRPr="00877BA7">
        <w:rPr>
          <w:rFonts w:ascii="Times New Roman" w:hAnsi="Times New Roman"/>
        </w:rPr>
        <w:t xml:space="preserve">: Now let’s go! Soon the </w:t>
      </w:r>
      <w:r w:rsidR="00060196" w:rsidRPr="00877BA7">
        <w:rPr>
          <w:rFonts w:ascii="Times New Roman" w:hAnsi="Times New Roman"/>
        </w:rPr>
        <w:t>Reditus</w:t>
      </w:r>
      <w:r w:rsidR="005D2856" w:rsidRPr="00877BA7">
        <w:rPr>
          <w:rFonts w:ascii="Times New Roman" w:hAnsi="Times New Roman"/>
        </w:rPr>
        <w:t xml:space="preserve"> </w:t>
      </w:r>
      <w:r w:rsidR="004E1571" w:rsidRPr="00877BA7">
        <w:rPr>
          <w:rFonts w:ascii="Times New Roman" w:hAnsi="Times New Roman"/>
        </w:rPr>
        <w:t>will be here. This is not the place to fight them. Head towards the exit.</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The player now has limited access to magic, but will get stronger as the player gets more magic points. Red lights will continue to flash as the player moves towards the exit. The enemies now are more powerful versions of the robotic enemies the player has fought thus far.</w:t>
      </w:r>
    </w:p>
    <w:p w:rsidR="004E1571" w:rsidRPr="00877BA7" w:rsidRDefault="004E1571" w:rsidP="007B1009">
      <w:pPr>
        <w:spacing w:after="0"/>
        <w:rPr>
          <w:rFonts w:ascii="Times New Roman" w:hAnsi="Times New Roman"/>
        </w:rPr>
      </w:pPr>
    </w:p>
    <w:p w:rsidR="0098101E" w:rsidRPr="00877BA7" w:rsidRDefault="004E1571" w:rsidP="007B1009">
      <w:pPr>
        <w:spacing w:after="0"/>
        <w:rPr>
          <w:rFonts w:ascii="Times New Roman" w:hAnsi="Times New Roman"/>
        </w:rPr>
      </w:pPr>
      <w:r w:rsidRPr="00877BA7">
        <w:rPr>
          <w:rFonts w:ascii="Times New Roman" w:hAnsi="Times New Roman"/>
        </w:rPr>
        <w:t>Augustus: It’s locked, there’s no escape! What will we do?</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lastRenderedPageBreak/>
        <w:t>Corydon Deus</w:t>
      </w:r>
      <w:r w:rsidR="004E1571" w:rsidRPr="00877BA7">
        <w:rPr>
          <w:rFonts w:ascii="Times New Roman" w:hAnsi="Times New Roman"/>
        </w:rPr>
        <w:t>: If I remember correctly there were carts we use for dumping trash. We can use these to escape. Look to the wall below. Focus all your magic abilities on this wall and melt an opening.</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(Augustus does this and learns Fire in the process.)</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 xml:space="preserve">Augustus: </w:t>
      </w:r>
      <w:r w:rsidR="000034C6" w:rsidRPr="00877BA7">
        <w:rPr>
          <w:rFonts w:ascii="Times New Roman" w:hAnsi="Times New Roman"/>
        </w:rPr>
        <w:t>Felnis</w:t>
      </w:r>
      <w:r w:rsidRPr="00877BA7">
        <w:rPr>
          <w:rFonts w:ascii="Times New Roman" w:hAnsi="Times New Roman"/>
        </w:rPr>
        <w:t>, Airloft, let’s go!</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(They first go, then Augustus follows.)</w:t>
      </w:r>
    </w:p>
    <w:p w:rsidR="004E1571" w:rsidRPr="00877BA7" w:rsidRDefault="004E1571"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This area is the same type as the last area. When Augustus is about to exit the first room here’s a blast.</w:t>
      </w:r>
    </w:p>
    <w:p w:rsidR="004E1571" w:rsidRPr="00877BA7" w:rsidRDefault="004E1571" w:rsidP="007B1009">
      <w:pPr>
        <w:spacing w:after="0"/>
        <w:rPr>
          <w:rFonts w:ascii="Times New Roman" w:hAnsi="Times New Roman"/>
        </w:rPr>
      </w:pPr>
    </w:p>
    <w:p w:rsidR="004E1571" w:rsidRPr="00877BA7" w:rsidRDefault="004C63A6" w:rsidP="007B1009">
      <w:pPr>
        <w:spacing w:after="0"/>
        <w:rPr>
          <w:rFonts w:ascii="Times New Roman" w:hAnsi="Times New Roman"/>
        </w:rPr>
      </w:pPr>
      <w:r w:rsidRPr="00877BA7">
        <w:rPr>
          <w:rFonts w:ascii="Times New Roman" w:hAnsi="Times New Roman"/>
        </w:rPr>
        <w:t>Corydon Deus</w:t>
      </w:r>
      <w:r w:rsidR="004E1571"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4E1571" w:rsidRPr="00877BA7">
        <w:rPr>
          <w:rFonts w:ascii="Times New Roman" w:hAnsi="Times New Roman"/>
        </w:rPr>
        <w:t>are here! They must’ve blasted to the front door. They are right behind us!</w:t>
      </w:r>
    </w:p>
    <w:p w:rsidR="004E1571" w:rsidRPr="00877BA7" w:rsidRDefault="004E1571" w:rsidP="007B1009">
      <w:pPr>
        <w:spacing w:after="0"/>
        <w:rPr>
          <w:rFonts w:ascii="Times New Roman" w:hAnsi="Times New Roman"/>
        </w:rPr>
      </w:pPr>
    </w:p>
    <w:p w:rsidR="009A1260" w:rsidRPr="00877BA7" w:rsidRDefault="004E1571" w:rsidP="007B1009">
      <w:pPr>
        <w:spacing w:after="0"/>
        <w:rPr>
          <w:rFonts w:ascii="Times New Roman" w:hAnsi="Times New Roman"/>
        </w:rPr>
      </w:pPr>
      <w:r w:rsidRPr="00877BA7">
        <w:rPr>
          <w:rFonts w:ascii="Times New Roman" w:hAnsi="Times New Roman"/>
        </w:rPr>
        <w:t>A 10 minute timer set. The player must dispatch or run from enemies and make it to the cart area before the timer runs out. If the player</w:t>
      </w:r>
      <w:r w:rsidR="009A1260" w:rsidRPr="00877BA7">
        <w:rPr>
          <w:rFonts w:ascii="Times New Roman" w:hAnsi="Times New Roman"/>
        </w:rPr>
        <w:t>’s timer runs out</w:t>
      </w:r>
      <w:r w:rsidRPr="00877BA7">
        <w:rPr>
          <w:rFonts w:ascii="Times New Roman" w:hAnsi="Times New Roman"/>
        </w:rPr>
        <w:t xml:space="preserve"> is the player suddenly enters a long endless battle where</w:t>
      </w:r>
      <w:r w:rsidR="009A1260" w:rsidRPr="00877BA7">
        <w:rPr>
          <w:rFonts w:ascii="Times New Roman" w:hAnsi="Times New Roman"/>
        </w:rPr>
        <w:t xml:space="preserve"> they are surrounded by </w:t>
      </w:r>
      <w:r w:rsidR="004E44FD" w:rsidRPr="00877BA7">
        <w:rPr>
          <w:rFonts w:ascii="Times New Roman" w:hAnsi="Times New Roman"/>
        </w:rPr>
        <w:t>Reditus</w:t>
      </w:r>
      <w:r w:rsidR="009A1260" w:rsidRPr="00877BA7">
        <w:rPr>
          <w:rFonts w:ascii="Times New Roman" w:hAnsi="Times New Roman"/>
        </w:rPr>
        <w:t xml:space="preserve"> soldiers</w:t>
      </w:r>
      <w:r w:rsidRPr="00877BA7">
        <w:rPr>
          <w:rFonts w:ascii="Times New Roman" w:hAnsi="Times New Roman"/>
        </w:rPr>
        <w:t xml:space="preserve"> and fight until they die. </w:t>
      </w:r>
      <w:r w:rsidR="009A1260" w:rsidRPr="00877BA7">
        <w:rPr>
          <w:rFonts w:ascii="Times New Roman" w:hAnsi="Times New Roman"/>
        </w:rPr>
        <w:t xml:space="preserve">When the player dies a text box will appear. </w:t>
      </w:r>
    </w:p>
    <w:p w:rsidR="009A1260" w:rsidRPr="00877BA7" w:rsidRDefault="009A1260" w:rsidP="007B1009">
      <w:pPr>
        <w:spacing w:after="0"/>
        <w:rPr>
          <w:rFonts w:ascii="Times New Roman" w:hAnsi="Times New Roman"/>
        </w:rPr>
      </w:pPr>
    </w:p>
    <w:p w:rsidR="00B80A4F" w:rsidRPr="00877BA7" w:rsidRDefault="00B80A4F" w:rsidP="00B80A4F">
      <w:pPr>
        <w:spacing w:after="0"/>
        <w:rPr>
          <w:rFonts w:ascii="Times New Roman" w:hAnsi="Times New Roman"/>
        </w:rPr>
      </w:pPr>
      <w:r w:rsidRPr="00877BA7">
        <w:rPr>
          <w:rFonts w:ascii="Times New Roman" w:hAnsi="Times New Roman"/>
        </w:rPr>
        <w:t>Reditus Soldier: Die Rediits scum. Shot two Felnis with one bullet. Corydon Deus is now truly finished.</w:t>
      </w:r>
    </w:p>
    <w:p w:rsidR="00B80A4F" w:rsidRDefault="00B80A4F" w:rsidP="007B1009">
      <w:pPr>
        <w:spacing w:after="0"/>
        <w:rPr>
          <w:rFonts w:ascii="Times New Roman" w:hAnsi="Times New Roman"/>
        </w:rPr>
      </w:pPr>
    </w:p>
    <w:p w:rsidR="004E1571" w:rsidRPr="00877BA7" w:rsidRDefault="004E1571" w:rsidP="007B1009">
      <w:pPr>
        <w:spacing w:after="0"/>
        <w:rPr>
          <w:rFonts w:ascii="Times New Roman" w:hAnsi="Times New Roman"/>
        </w:rPr>
      </w:pPr>
      <w:r w:rsidRPr="00877BA7">
        <w:rPr>
          <w:rFonts w:ascii="Times New Roman" w:hAnsi="Times New Roman"/>
        </w:rPr>
        <w:t>This part should be challenging the enemies are difficult to run from forcing the player to fight the player should use osmosis</w:t>
      </w:r>
      <w:r w:rsidR="009A1260" w:rsidRPr="00877BA7">
        <w:rPr>
          <w:rFonts w:ascii="Times New Roman" w:hAnsi="Times New Roman"/>
        </w:rPr>
        <w:t xml:space="preserve"> on Magi Z</w:t>
      </w:r>
      <w:r w:rsidRPr="00877BA7">
        <w:rPr>
          <w:rFonts w:ascii="Times New Roman" w:hAnsi="Times New Roman"/>
        </w:rPr>
        <w:t xml:space="preserve">ombies which randomly appeared refill magic due to constant use of Fire. </w:t>
      </w:r>
    </w:p>
    <w:p w:rsidR="004E1571" w:rsidRPr="00877BA7" w:rsidRDefault="004E1571"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 xml:space="preserve">If the player keeps alive through multiple reinforcements the </w:t>
      </w:r>
      <w:r w:rsidR="004E44FD" w:rsidRPr="00877BA7">
        <w:rPr>
          <w:rFonts w:ascii="Times New Roman" w:hAnsi="Times New Roman"/>
        </w:rPr>
        <w:t>Reditus</w:t>
      </w:r>
      <w:r w:rsidRPr="00877BA7">
        <w:rPr>
          <w:rFonts w:ascii="Times New Roman" w:hAnsi="Times New Roman"/>
        </w:rPr>
        <w:t xml:space="preserve"> soldiers will be amazed.</w:t>
      </w:r>
    </w:p>
    <w:p w:rsidR="009A1260" w:rsidRPr="00877BA7" w:rsidRDefault="009A1260" w:rsidP="007B1009">
      <w:pPr>
        <w:spacing w:after="0"/>
        <w:rPr>
          <w:rFonts w:ascii="Times New Roman" w:hAnsi="Times New Roman"/>
        </w:rPr>
      </w:pPr>
    </w:p>
    <w:p w:rsidR="009A1260" w:rsidRPr="00877BA7" w:rsidRDefault="004E44FD" w:rsidP="007B1009">
      <w:pPr>
        <w:spacing w:after="0"/>
        <w:rPr>
          <w:rFonts w:ascii="Times New Roman" w:hAnsi="Times New Roman"/>
        </w:rPr>
      </w:pPr>
      <w:r w:rsidRPr="00877BA7">
        <w:rPr>
          <w:rFonts w:ascii="Times New Roman" w:hAnsi="Times New Roman"/>
        </w:rPr>
        <w:t>Reditus</w:t>
      </w:r>
      <w:r w:rsidR="009A1260" w:rsidRPr="00877BA7">
        <w:rPr>
          <w:rFonts w:ascii="Times New Roman" w:hAnsi="Times New Roman"/>
        </w:rPr>
        <w:t xml:space="preserve"> Soldiers: What amazing stamina these cultus have. Their woman must be</w:t>
      </w:r>
      <w:r w:rsidR="00FF5C6A" w:rsidRPr="00877BA7">
        <w:rPr>
          <w:rFonts w:ascii="Times New Roman" w:hAnsi="Times New Roman"/>
        </w:rPr>
        <w:t xml:space="preserve"> satisfied. No wonder their wome</w:t>
      </w:r>
      <w:r w:rsidR="009A1260" w:rsidRPr="00877BA7">
        <w:rPr>
          <w:rFonts w:ascii="Times New Roman" w:hAnsi="Times New Roman"/>
        </w:rPr>
        <w:t>n are able to bear lives in such wretched tents.</w:t>
      </w:r>
    </w:p>
    <w:p w:rsidR="009A1260" w:rsidRPr="00877BA7" w:rsidRDefault="009A1260"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 xml:space="preserve">As you are reaching the end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will blow a hole in the wall through which </w:t>
      </w:r>
      <w:r w:rsidR="004E44FD" w:rsidRPr="00877BA7">
        <w:rPr>
          <w:rFonts w:ascii="Times New Roman" w:hAnsi="Times New Roman"/>
        </w:rPr>
        <w:t>Reditus</w:t>
      </w:r>
      <w:r w:rsidRPr="00877BA7">
        <w:rPr>
          <w:rFonts w:ascii="Times New Roman" w:hAnsi="Times New Roman"/>
        </w:rPr>
        <w:t xml:space="preserve"> Soldiers will come pouring through. The player must eliminate two groups before they can continue.  Once the pl</w:t>
      </w:r>
      <w:r w:rsidR="00FF5C6A" w:rsidRPr="00877BA7">
        <w:rPr>
          <w:rFonts w:ascii="Times New Roman" w:hAnsi="Times New Roman"/>
        </w:rPr>
        <w:t>ayer reaches the trash drop off</w:t>
      </w:r>
      <w:r w:rsidRPr="00877BA7">
        <w:rPr>
          <w:rFonts w:ascii="Times New Roman" w:hAnsi="Times New Roman"/>
        </w:rPr>
        <w:t xml:space="preserve"> Augustus will jump into the cart.</w:t>
      </w:r>
    </w:p>
    <w:p w:rsidR="009A1260" w:rsidRPr="00877BA7" w:rsidRDefault="009A1260" w:rsidP="007B1009">
      <w:pPr>
        <w:spacing w:after="0"/>
        <w:rPr>
          <w:rFonts w:ascii="Times New Roman" w:hAnsi="Times New Roman"/>
        </w:rPr>
      </w:pPr>
    </w:p>
    <w:p w:rsidR="009A1260" w:rsidRPr="00877BA7" w:rsidRDefault="009A1260" w:rsidP="007B1009">
      <w:pPr>
        <w:spacing w:after="0"/>
        <w:rPr>
          <w:rFonts w:ascii="Times New Roman" w:hAnsi="Times New Roman"/>
        </w:rPr>
      </w:pPr>
      <w:r w:rsidRPr="00877BA7">
        <w:rPr>
          <w:rFonts w:ascii="Times New Roman" w:hAnsi="Times New Roman"/>
        </w:rPr>
        <w:t>Augustus: Is this safe?</w:t>
      </w:r>
    </w:p>
    <w:p w:rsidR="009A1260" w:rsidRPr="00877BA7" w:rsidRDefault="009A1260" w:rsidP="007B1009">
      <w:pPr>
        <w:spacing w:after="0"/>
        <w:rPr>
          <w:rFonts w:ascii="Times New Roman" w:hAnsi="Times New Roman"/>
        </w:rPr>
      </w:pPr>
    </w:p>
    <w:p w:rsidR="009A1260" w:rsidRDefault="00B80A4F" w:rsidP="007B1009">
      <w:pPr>
        <w:spacing w:after="0"/>
        <w:rPr>
          <w:rFonts w:ascii="Times New Roman" w:hAnsi="Times New Roman"/>
        </w:rPr>
      </w:pPr>
      <w:r>
        <w:rPr>
          <w:rFonts w:ascii="Times New Roman" w:hAnsi="Times New Roman"/>
        </w:rPr>
        <w:t>Neo V</w:t>
      </w:r>
      <w:r w:rsidR="009A1260" w:rsidRPr="00877BA7">
        <w:rPr>
          <w:rFonts w:ascii="Times New Roman" w:hAnsi="Times New Roman"/>
        </w:rPr>
        <w:t xml:space="preserve">: </w:t>
      </w:r>
      <w:r w:rsidR="005D3A28">
        <w:rPr>
          <w:rFonts w:ascii="Times New Roman" w:hAnsi="Times New Roman"/>
        </w:rPr>
        <w:t>Po!</w:t>
      </w:r>
      <w:r w:rsidR="009A1260" w:rsidRPr="00877BA7">
        <w:rPr>
          <w:rFonts w:ascii="Times New Roman" w:hAnsi="Times New Roman"/>
        </w:rPr>
        <w:t xml:space="preserve"> </w:t>
      </w:r>
      <w:r w:rsidR="005D3A28">
        <w:rPr>
          <w:rFonts w:ascii="Times New Roman" w:hAnsi="Times New Roman"/>
        </w:rPr>
        <w:t>Po!</w:t>
      </w:r>
    </w:p>
    <w:p w:rsidR="00B80A4F" w:rsidRDefault="00B80A4F" w:rsidP="007B1009">
      <w:pPr>
        <w:spacing w:after="0"/>
        <w:rPr>
          <w:rFonts w:ascii="Times New Roman" w:hAnsi="Times New Roman"/>
        </w:rPr>
      </w:pPr>
    </w:p>
    <w:p w:rsidR="00B80A4F" w:rsidRPr="00877BA7" w:rsidRDefault="00B80A4F" w:rsidP="007B1009">
      <w:pPr>
        <w:spacing w:after="0"/>
        <w:rPr>
          <w:rFonts w:ascii="Times New Roman" w:hAnsi="Times New Roman"/>
        </w:rPr>
      </w:pPr>
      <w:r>
        <w:rPr>
          <w:rFonts w:ascii="Times New Roman" w:hAnsi="Times New Roman"/>
        </w:rPr>
        <w:t xml:space="preserve">Airloft: My sensors detect a rail  through the entire tunnel without interruption. There is a 90% chance we may succeed. </w:t>
      </w:r>
    </w:p>
    <w:p w:rsidR="009A1260" w:rsidRPr="00877BA7" w:rsidRDefault="009A1260" w:rsidP="007B1009">
      <w:pPr>
        <w:spacing w:after="0"/>
        <w:rPr>
          <w:rFonts w:ascii="Times New Roman" w:hAnsi="Times New Roman"/>
        </w:rPr>
      </w:pPr>
    </w:p>
    <w:p w:rsidR="009A1260" w:rsidRPr="00877BA7" w:rsidRDefault="004C63A6" w:rsidP="007B1009">
      <w:pPr>
        <w:spacing w:after="0"/>
        <w:rPr>
          <w:rFonts w:ascii="Times New Roman" w:hAnsi="Times New Roman"/>
        </w:rPr>
      </w:pPr>
      <w:r w:rsidRPr="00877BA7">
        <w:rPr>
          <w:rFonts w:ascii="Times New Roman" w:hAnsi="Times New Roman"/>
        </w:rPr>
        <w:t>Corydon Deus</w:t>
      </w:r>
      <w:r w:rsidR="009A1260" w:rsidRPr="00877BA7">
        <w:rPr>
          <w:rFonts w:ascii="Times New Roman" w:hAnsi="Times New Roman"/>
        </w:rPr>
        <w:t>:</w:t>
      </w:r>
      <w:r w:rsidR="00DF4644" w:rsidRPr="00877BA7">
        <w:rPr>
          <w:rFonts w:ascii="Times New Roman" w:hAnsi="Times New Roman"/>
        </w:rPr>
        <w:t xml:space="preserve"> T</w:t>
      </w:r>
      <w:r w:rsidR="009A1260" w:rsidRPr="00877BA7">
        <w:rPr>
          <w:rFonts w:ascii="Times New Roman" w:hAnsi="Times New Roman"/>
        </w:rPr>
        <w:t>his isn’t safe, but my power will protect you.</w:t>
      </w:r>
    </w:p>
    <w:p w:rsidR="009A1260" w:rsidRPr="00877BA7" w:rsidRDefault="009A1260" w:rsidP="007B1009">
      <w:pPr>
        <w:spacing w:after="0"/>
        <w:rPr>
          <w:rFonts w:ascii="Times New Roman" w:hAnsi="Times New Roman"/>
        </w:rPr>
      </w:pPr>
    </w:p>
    <w:p w:rsidR="00CC6B36" w:rsidRPr="00877BA7" w:rsidRDefault="00CC6B36" w:rsidP="00A91B87">
      <w:pPr>
        <w:pStyle w:val="Heading2"/>
        <w:rPr>
          <w:rFonts w:ascii="Times New Roman" w:hAnsi="Times New Roman" w:cs="Times New Roman"/>
        </w:rPr>
      </w:pPr>
      <w:bookmarkStart w:id="59" w:name="_Toc76405235"/>
      <w:r w:rsidRPr="00877BA7">
        <w:rPr>
          <w:rFonts w:ascii="Times New Roman" w:hAnsi="Times New Roman" w:cs="Times New Roman"/>
        </w:rPr>
        <w:t>Cart Mini</w:t>
      </w:r>
      <w:r w:rsidR="00C5245A" w:rsidRPr="00877BA7">
        <w:rPr>
          <w:rFonts w:ascii="Times New Roman" w:hAnsi="Times New Roman" w:cs="Times New Roman"/>
        </w:rPr>
        <w:t xml:space="preserve"> Game</w:t>
      </w:r>
      <w:bookmarkEnd w:id="59"/>
    </w:p>
    <w:p w:rsidR="00CC6B36" w:rsidRPr="00877BA7" w:rsidRDefault="00CC6B36" w:rsidP="007B1009">
      <w:pPr>
        <w:spacing w:after="0"/>
        <w:rPr>
          <w:rFonts w:ascii="Times New Roman" w:hAnsi="Times New Roman"/>
        </w:rPr>
      </w:pPr>
    </w:p>
    <w:p w:rsidR="00D127A7" w:rsidRPr="00877BA7" w:rsidRDefault="009A1260" w:rsidP="007B1009">
      <w:pPr>
        <w:spacing w:after="0"/>
        <w:rPr>
          <w:rFonts w:ascii="Times New Roman" w:hAnsi="Times New Roman"/>
        </w:rPr>
      </w:pPr>
      <w:r w:rsidRPr="00877BA7">
        <w:rPr>
          <w:rFonts w:ascii="Times New Roman" w:hAnsi="Times New Roman"/>
        </w:rPr>
        <w:t xml:space="preserve">This begins a cart minigame where the player pushes B at the right time in order to jump the gaps while being attacked by Air Reavers and </w:t>
      </w:r>
      <w:r w:rsidR="004E44FD" w:rsidRPr="00877BA7">
        <w:rPr>
          <w:rFonts w:ascii="Times New Roman" w:hAnsi="Times New Roman"/>
        </w:rPr>
        <w:t>Reditus</w:t>
      </w:r>
      <w:r w:rsidRPr="00877BA7">
        <w:rPr>
          <w:rFonts w:ascii="Times New Roman" w:hAnsi="Times New Roman"/>
        </w:rPr>
        <w:t xml:space="preserve"> Soldiers in carts. Air Reavers have two propellers with missiles underneath.</w:t>
      </w:r>
      <w:r w:rsidR="00D127A7" w:rsidRPr="00877BA7">
        <w:rPr>
          <w:rFonts w:ascii="Times New Roman" w:hAnsi="Times New Roman"/>
        </w:rPr>
        <w:t xml:space="preserve"> The soldiers in the carts will be named </w:t>
      </w:r>
      <w:r w:rsidR="004E44FD" w:rsidRPr="00877BA7">
        <w:rPr>
          <w:rFonts w:ascii="Times New Roman" w:hAnsi="Times New Roman"/>
        </w:rPr>
        <w:t>Reditus</w:t>
      </w:r>
      <w:r w:rsidR="00D127A7" w:rsidRPr="00877BA7">
        <w:rPr>
          <w:rFonts w:ascii="Times New Roman" w:hAnsi="Times New Roman"/>
        </w:rPr>
        <w:t xml:space="preserve"> Soldiers. </w:t>
      </w:r>
      <w:r w:rsidR="004E44FD" w:rsidRPr="00877BA7">
        <w:rPr>
          <w:rFonts w:ascii="Times New Roman" w:hAnsi="Times New Roman"/>
        </w:rPr>
        <w:t>Reditus</w:t>
      </w:r>
      <w:r w:rsidR="00D127A7" w:rsidRPr="00877BA7">
        <w:rPr>
          <w:rFonts w:ascii="Times New Roman" w:hAnsi="Times New Roman"/>
        </w:rPr>
        <w:t xml:space="preserve"> Soldiers will attack with “Ram” ability which reduces the stability of your card. If your stability bar reaches zero you die. If you miss a jump, you will also die.</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When the party is towards the end they will be attacked by a mini boss named “Ole Betsy.”  “Ole Betsy” is a tank placed on a track. In order to defeat “Ole Betsy” the player must first destroy its front armor while being shot by turrets. The player can destroy the turrets first, but this will only distract the player from attacking the most damaging part which is the front armor. The front armor damages the stability of the cart and will eventually lead to the party’s death. Once the front armor is destroyed the player can attack the engine. </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When the front armor has been destroyed the enemy will change attack patterns.  “Ole Betsy” with attack with “Laser Burst” which is quite damaging to your entire party. Once again turrets are a distraction only doing a fraction of damage compared to the main body. Once defeated the player will reach the Ruins of </w:t>
      </w:r>
      <w:r w:rsidR="007F78F4" w:rsidRPr="00877BA7">
        <w:rPr>
          <w:rFonts w:ascii="Times New Roman" w:hAnsi="Times New Roman"/>
        </w:rPr>
        <w:t>Vehere</w:t>
      </w:r>
      <w:r w:rsidRPr="00877BA7">
        <w:rPr>
          <w:rFonts w:ascii="Times New Roman" w:hAnsi="Times New Roman"/>
        </w:rPr>
        <w:t>.</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Augustus: </w:t>
      </w:r>
      <w:r w:rsidR="00B80A4F">
        <w:rPr>
          <w:rFonts w:ascii="Times New Roman" w:hAnsi="Times New Roman"/>
        </w:rPr>
        <w:t>Neo V</w:t>
      </w:r>
      <w:r w:rsidRPr="00877BA7">
        <w:rPr>
          <w:rFonts w:ascii="Times New Roman" w:hAnsi="Times New Roman"/>
        </w:rPr>
        <w:t>, where are we? Can you show us the way to your hideout?</w:t>
      </w:r>
    </w:p>
    <w:p w:rsidR="00D127A7" w:rsidRPr="00877BA7" w:rsidRDefault="00D127A7" w:rsidP="007B1009">
      <w:pPr>
        <w:spacing w:after="0"/>
        <w:rPr>
          <w:rFonts w:ascii="Times New Roman" w:hAnsi="Times New Roman"/>
        </w:rPr>
      </w:pPr>
    </w:p>
    <w:p w:rsidR="00D127A7" w:rsidRPr="00877BA7" w:rsidRDefault="00B80A4F" w:rsidP="007B1009">
      <w:pPr>
        <w:spacing w:after="0"/>
        <w:rPr>
          <w:rFonts w:ascii="Times New Roman" w:hAnsi="Times New Roman"/>
        </w:rPr>
      </w:pPr>
      <w:r>
        <w:rPr>
          <w:rFonts w:ascii="Times New Roman" w:hAnsi="Times New Roman"/>
        </w:rPr>
        <w:t>Neo V</w:t>
      </w:r>
      <w:r w:rsidR="00D127A7" w:rsidRPr="00877BA7">
        <w:rPr>
          <w:rFonts w:ascii="Times New Roman" w:hAnsi="Times New Roman"/>
        </w:rPr>
        <w:t xml:space="preserve">: </w:t>
      </w:r>
      <w:r w:rsidR="005D3A28">
        <w:rPr>
          <w:rFonts w:ascii="Times New Roman" w:hAnsi="Times New Roman"/>
        </w:rPr>
        <w:t>Po!</w:t>
      </w:r>
    </w:p>
    <w:p w:rsidR="00D127A7" w:rsidRPr="00877BA7" w:rsidRDefault="00D127A7" w:rsidP="007B1009">
      <w:pPr>
        <w:spacing w:after="0"/>
        <w:rPr>
          <w:rFonts w:ascii="Times New Roman" w:hAnsi="Times New Roman"/>
        </w:rPr>
      </w:pPr>
    </w:p>
    <w:p w:rsidR="00D127A7" w:rsidRPr="00877BA7" w:rsidRDefault="004C63A6" w:rsidP="007B1009">
      <w:pPr>
        <w:spacing w:after="0"/>
        <w:rPr>
          <w:rFonts w:ascii="Times New Roman" w:hAnsi="Times New Roman"/>
        </w:rPr>
      </w:pPr>
      <w:r w:rsidRPr="00877BA7">
        <w:rPr>
          <w:rFonts w:ascii="Times New Roman" w:hAnsi="Times New Roman"/>
        </w:rPr>
        <w:t>Corydon Deus</w:t>
      </w:r>
      <w:r w:rsidR="00D127A7"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D127A7" w:rsidRPr="00877BA7">
        <w:rPr>
          <w:rFonts w:ascii="Times New Roman" w:hAnsi="Times New Roman"/>
        </w:rPr>
        <w:t>will be following behind us. We can lose them in the ruins.</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 xml:space="preserve">Augustus: </w:t>
      </w:r>
      <w:r w:rsidR="00B80A4F">
        <w:rPr>
          <w:rFonts w:ascii="Times New Roman" w:hAnsi="Times New Roman"/>
        </w:rPr>
        <w:t>Neo V</w:t>
      </w:r>
      <w:r w:rsidRPr="00877BA7">
        <w:rPr>
          <w:rFonts w:ascii="Times New Roman" w:hAnsi="Times New Roman"/>
        </w:rPr>
        <w:t>, you lead the way.</w:t>
      </w:r>
    </w:p>
    <w:p w:rsidR="00D127A7" w:rsidRPr="00877BA7" w:rsidRDefault="00D127A7" w:rsidP="007B1009">
      <w:pPr>
        <w:spacing w:after="0"/>
        <w:rPr>
          <w:rFonts w:ascii="Times New Roman" w:hAnsi="Times New Roman"/>
        </w:rPr>
      </w:pPr>
    </w:p>
    <w:p w:rsidR="00D127A7" w:rsidRPr="00877BA7" w:rsidRDefault="00D127A7" w:rsidP="007B1009">
      <w:pPr>
        <w:spacing w:after="0"/>
        <w:rPr>
          <w:rFonts w:ascii="Times New Roman" w:hAnsi="Times New Roman"/>
        </w:rPr>
      </w:pPr>
      <w:r w:rsidRPr="00877BA7">
        <w:rPr>
          <w:rFonts w:ascii="Times New Roman" w:hAnsi="Times New Roman"/>
        </w:rPr>
        <w:t>Meanwhile…….……</w:t>
      </w:r>
    </w:p>
    <w:p w:rsidR="00D127A7" w:rsidRPr="00877BA7" w:rsidRDefault="00D127A7" w:rsidP="007B1009">
      <w:pPr>
        <w:spacing w:after="0"/>
        <w:rPr>
          <w:rFonts w:ascii="Times New Roman" w:hAnsi="Times New Roman"/>
        </w:rPr>
      </w:pPr>
    </w:p>
    <w:p w:rsidR="009121C7" w:rsidRPr="00877BA7" w:rsidRDefault="004D24F2" w:rsidP="00A91B87">
      <w:pPr>
        <w:pStyle w:val="Heading2"/>
        <w:rPr>
          <w:rFonts w:ascii="Times New Roman" w:hAnsi="Times New Roman" w:cs="Times New Roman"/>
        </w:rPr>
      </w:pPr>
      <w:bookmarkStart w:id="60" w:name="_Toc76405236"/>
      <w:r w:rsidRPr="00877BA7">
        <w:rPr>
          <w:rFonts w:ascii="Times New Roman" w:hAnsi="Times New Roman" w:cs="Times New Roman"/>
        </w:rPr>
        <w:t>Ehsran</w:t>
      </w:r>
      <w:bookmarkEnd w:id="60"/>
    </w:p>
    <w:p w:rsidR="00BE3E40" w:rsidRPr="00877BA7" w:rsidRDefault="00BE3E40" w:rsidP="007B1009">
      <w:pPr>
        <w:spacing w:after="0"/>
        <w:rPr>
          <w:rFonts w:ascii="Times New Roman" w:hAnsi="Times New Roman"/>
        </w:rPr>
      </w:pPr>
      <w:r w:rsidRPr="00877BA7">
        <w:rPr>
          <w:rFonts w:ascii="Times New Roman" w:hAnsi="Times New Roman"/>
        </w:rPr>
        <w:t xml:space="preserve">The screen blacks out and appears over the </w:t>
      </w:r>
      <w:r w:rsidR="004E44FD" w:rsidRPr="00877BA7">
        <w:rPr>
          <w:rFonts w:ascii="Times New Roman" w:hAnsi="Times New Roman"/>
        </w:rPr>
        <w:t>Reditus</w:t>
      </w:r>
      <w:r w:rsidRPr="00877BA7">
        <w:rPr>
          <w:rFonts w:ascii="Times New Roman" w:hAnsi="Times New Roman"/>
        </w:rPr>
        <w:t xml:space="preserve"> headquarters in </w:t>
      </w:r>
      <w:r w:rsidR="00AF1FEF" w:rsidRPr="00877BA7">
        <w:rPr>
          <w:rFonts w:ascii="Times New Roman" w:hAnsi="Times New Roman"/>
        </w:rPr>
        <w:t>Ehsran</w:t>
      </w:r>
      <w:r w:rsidRPr="00877BA7">
        <w:rPr>
          <w:rFonts w:ascii="Times New Roman" w:hAnsi="Times New Roman"/>
        </w:rPr>
        <w:t xml:space="preserve">. Long gone are the days when </w:t>
      </w:r>
      <w:r w:rsidR="00AF1FEF" w:rsidRPr="00877BA7">
        <w:rPr>
          <w:rFonts w:ascii="Times New Roman" w:hAnsi="Times New Roman"/>
        </w:rPr>
        <w:t>Ehsran</w:t>
      </w:r>
      <w:r w:rsidRPr="00877BA7">
        <w:rPr>
          <w:rFonts w:ascii="Times New Roman" w:hAnsi="Times New Roman"/>
        </w:rPr>
        <w:t xml:space="preserve"> was a simple mining village. </w:t>
      </w:r>
      <w:r w:rsidR="00AF1FEF" w:rsidRPr="00877BA7">
        <w:rPr>
          <w:rFonts w:ascii="Times New Roman" w:hAnsi="Times New Roman"/>
        </w:rPr>
        <w:t>Ehsran</w:t>
      </w:r>
      <w:r w:rsidRPr="00877BA7">
        <w:rPr>
          <w:rFonts w:ascii="Times New Roman" w:hAnsi="Times New Roman"/>
        </w:rPr>
        <w:t xml:space="preserve"> is been rebuilt to be the epic center of the </w:t>
      </w:r>
      <w:r w:rsidR="004E44FD" w:rsidRPr="00877BA7">
        <w:rPr>
          <w:rFonts w:ascii="Times New Roman" w:hAnsi="Times New Roman"/>
        </w:rPr>
        <w:t>Reditus</w:t>
      </w:r>
      <w:r w:rsidRPr="00877BA7">
        <w:rPr>
          <w:rFonts w:ascii="Times New Roman" w:hAnsi="Times New Roman"/>
        </w:rPr>
        <w:t xml:space="preserve"> world. As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technology has advanced they have realized </w:t>
      </w:r>
      <w:r w:rsidR="00AF1FEF" w:rsidRPr="00877BA7">
        <w:rPr>
          <w:rFonts w:ascii="Times New Roman" w:hAnsi="Times New Roman"/>
        </w:rPr>
        <w:t>Ehsran</w:t>
      </w:r>
      <w:r w:rsidRPr="00877BA7">
        <w:rPr>
          <w:rFonts w:ascii="Times New Roman" w:hAnsi="Times New Roman"/>
        </w:rPr>
        <w:t xml:space="preserve"> was sitting </w:t>
      </w:r>
      <w:r w:rsidR="00FF5C6A" w:rsidRPr="00877BA7">
        <w:rPr>
          <w:rFonts w:ascii="Times New Roman" w:hAnsi="Times New Roman"/>
        </w:rPr>
        <w:t>on vast mineral reserves</w:t>
      </w:r>
      <w:r w:rsidRPr="00877BA7">
        <w:rPr>
          <w:rFonts w:ascii="Times New Roman" w:hAnsi="Times New Roman"/>
        </w:rPr>
        <w:t xml:space="preserve"> that could be used to make wonders that they never could possibly have imagined during the age of the Magi Wars. It is here in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headquarters that they hear that the </w:t>
      </w:r>
      <w:r w:rsidR="006E72D7" w:rsidRPr="00877BA7">
        <w:rPr>
          <w:rFonts w:ascii="Times New Roman" w:hAnsi="Times New Roman"/>
        </w:rPr>
        <w:t>Magicia</w:t>
      </w:r>
      <w:r w:rsidRPr="00877BA7">
        <w:rPr>
          <w:rFonts w:ascii="Times New Roman" w:hAnsi="Times New Roman"/>
        </w:rPr>
        <w:t xml:space="preserve"> of </w:t>
      </w:r>
      <w:r w:rsidR="004C63A6" w:rsidRPr="00877BA7">
        <w:rPr>
          <w:rFonts w:ascii="Times New Roman" w:hAnsi="Times New Roman"/>
        </w:rPr>
        <w:t>Corydon Deus</w:t>
      </w:r>
      <w:r w:rsidRPr="00877BA7">
        <w:rPr>
          <w:rFonts w:ascii="Times New Roman" w:hAnsi="Times New Roman"/>
        </w:rPr>
        <w:t xml:space="preserve"> has been stolen. In the room are many machines which look like computers by our modern-day standards.</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Vice – Adm. Constantine: I told you we should’ve posted guards there.</w:t>
      </w:r>
    </w:p>
    <w:p w:rsidR="00BE3E40" w:rsidRPr="00877BA7" w:rsidRDefault="00BE3E40" w:rsidP="007B1009">
      <w:pPr>
        <w:spacing w:after="0"/>
        <w:rPr>
          <w:rFonts w:ascii="Times New Roman" w:hAnsi="Times New Roman"/>
        </w:rPr>
      </w:pPr>
    </w:p>
    <w:p w:rsidR="00D127A7" w:rsidRPr="00877BA7" w:rsidRDefault="00BB7DC9" w:rsidP="007B1009">
      <w:pPr>
        <w:spacing w:after="0"/>
        <w:rPr>
          <w:rFonts w:ascii="Times New Roman" w:hAnsi="Times New Roman"/>
        </w:rPr>
      </w:pPr>
      <w:r>
        <w:rPr>
          <w:rFonts w:ascii="Times New Roman" w:hAnsi="Times New Roman"/>
        </w:rPr>
        <w:t>Adm. Anthony: O</w:t>
      </w:r>
      <w:r w:rsidR="00BE3E40" w:rsidRPr="00877BA7">
        <w:rPr>
          <w:rFonts w:ascii="Times New Roman" w:hAnsi="Times New Roman"/>
        </w:rPr>
        <w:t>ur forefathers could barely resist the temptation to take his powers upon themselves, how do you think our soldiers could possibly have resisted? They can barely resist the brothels let alone unlimited magic power.</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Vice Adm. Constantine: Adm. didn’t I see you there a couple days ago?</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Adm. Anthony: Oh yes. I was passing by your mother’s home Vice Admiral.</w:t>
      </w:r>
    </w:p>
    <w:p w:rsidR="00BE3E40" w:rsidRPr="00877BA7" w:rsidRDefault="00BE3E40" w:rsidP="007B1009">
      <w:pPr>
        <w:spacing w:after="0"/>
        <w:rPr>
          <w:rFonts w:ascii="Times New Roman" w:hAnsi="Times New Roman"/>
        </w:rPr>
      </w:pPr>
    </w:p>
    <w:p w:rsidR="00BE3E40" w:rsidRPr="00877BA7" w:rsidRDefault="00BE3E40" w:rsidP="007B1009">
      <w:pPr>
        <w:spacing w:after="0"/>
        <w:rPr>
          <w:rFonts w:ascii="Times New Roman" w:hAnsi="Times New Roman"/>
        </w:rPr>
      </w:pPr>
      <w:r w:rsidRPr="00877BA7">
        <w:rPr>
          <w:rFonts w:ascii="Times New Roman" w:hAnsi="Times New Roman"/>
        </w:rPr>
        <w:t>Vice Adm. Constantine: (Laughs out loud with a hearty laugh) Adm. Anthony, your humor in the direst of times is comforting. Your ability to keep your cool when things heat up is why fully trust your ability</w:t>
      </w:r>
      <w:r w:rsidR="00BB7DC9">
        <w:rPr>
          <w:rFonts w:ascii="Times New Roman" w:hAnsi="Times New Roman"/>
        </w:rPr>
        <w:t xml:space="preserve"> to command. Isn’t that right me</w:t>
      </w:r>
      <w:r w:rsidRPr="00877BA7">
        <w:rPr>
          <w:rFonts w:ascii="Times New Roman" w:hAnsi="Times New Roman"/>
        </w:rPr>
        <w:t>n?</w:t>
      </w:r>
    </w:p>
    <w:p w:rsidR="00BE3E40" w:rsidRPr="00877BA7" w:rsidRDefault="00BE3E40" w:rsidP="007B1009">
      <w:pPr>
        <w:spacing w:after="0"/>
        <w:rPr>
          <w:rFonts w:ascii="Times New Roman" w:hAnsi="Times New Roman"/>
        </w:rPr>
      </w:pPr>
    </w:p>
    <w:p w:rsidR="00D127A7" w:rsidRPr="00877BA7" w:rsidRDefault="00BE3E40" w:rsidP="007B1009">
      <w:pPr>
        <w:spacing w:after="0"/>
        <w:rPr>
          <w:rFonts w:ascii="Times New Roman" w:hAnsi="Times New Roman"/>
        </w:rPr>
      </w:pPr>
      <w:r w:rsidRPr="00877BA7">
        <w:rPr>
          <w:rFonts w:ascii="Times New Roman" w:hAnsi="Times New Roman"/>
        </w:rPr>
        <w:t xml:space="preserve">Soldiers in Headquarter: </w:t>
      </w:r>
      <w:r w:rsidR="00AF1FEF" w:rsidRPr="00877BA7">
        <w:rPr>
          <w:rFonts w:ascii="Times New Roman" w:hAnsi="Times New Roman"/>
        </w:rPr>
        <w:t>Ehsran</w:t>
      </w:r>
      <w:r w:rsidRPr="00877BA7">
        <w:rPr>
          <w:rFonts w:ascii="Times New Roman" w:hAnsi="Times New Roman"/>
        </w:rPr>
        <w:t xml:space="preserve"> forever!</w:t>
      </w:r>
    </w:p>
    <w:p w:rsidR="00BE3E40" w:rsidRPr="00877BA7" w:rsidRDefault="00BE3E40" w:rsidP="007B1009">
      <w:pPr>
        <w:spacing w:after="0"/>
        <w:rPr>
          <w:rFonts w:ascii="Times New Roman" w:hAnsi="Times New Roman"/>
        </w:rPr>
      </w:pPr>
    </w:p>
    <w:p w:rsidR="00963A32" w:rsidRPr="00877BA7" w:rsidRDefault="00BB7DC9" w:rsidP="007B1009">
      <w:pPr>
        <w:spacing w:after="0"/>
        <w:rPr>
          <w:rFonts w:ascii="Times New Roman" w:hAnsi="Times New Roman"/>
        </w:rPr>
      </w:pPr>
      <w:r>
        <w:rPr>
          <w:rFonts w:ascii="Times New Roman" w:hAnsi="Times New Roman"/>
        </w:rPr>
        <w:t>Adm. Anthony: N</w:t>
      </w:r>
      <w:r w:rsidR="00BE3E40" w:rsidRPr="00877BA7">
        <w:rPr>
          <w:rFonts w:ascii="Times New Roman" w:hAnsi="Times New Roman"/>
        </w:rPr>
        <w:t>ow to the business at hand. The</w:t>
      </w:r>
      <w:r w:rsidR="00963A32" w:rsidRPr="00877BA7">
        <w:rPr>
          <w:rFonts w:ascii="Times New Roman" w:hAnsi="Times New Roman"/>
        </w:rPr>
        <w:t xml:space="preserve"> cultist</w:t>
      </w:r>
      <w:r>
        <w:rPr>
          <w:rFonts w:ascii="Times New Roman" w:hAnsi="Times New Roman"/>
        </w:rPr>
        <w:t>s</w:t>
      </w:r>
      <w:r w:rsidR="00963A32" w:rsidRPr="00877BA7">
        <w:rPr>
          <w:rFonts w:ascii="Times New Roman" w:hAnsi="Times New Roman"/>
        </w:rPr>
        <w:t xml:space="preserve"> </w:t>
      </w:r>
      <w:r w:rsidR="00BE3E40" w:rsidRPr="00877BA7">
        <w:rPr>
          <w:rFonts w:ascii="Times New Roman" w:hAnsi="Times New Roman"/>
        </w:rPr>
        <w:t xml:space="preserve">have the power of </w:t>
      </w:r>
      <w:r w:rsidR="004C63A6" w:rsidRPr="00877BA7">
        <w:rPr>
          <w:rFonts w:ascii="Times New Roman" w:hAnsi="Times New Roman"/>
        </w:rPr>
        <w:t>Corydon Deus</w:t>
      </w:r>
      <w:r w:rsidR="00BE3E40" w:rsidRPr="00877BA7">
        <w:rPr>
          <w:rFonts w:ascii="Times New Roman" w:hAnsi="Times New Roman"/>
        </w:rPr>
        <w:t xml:space="preserve"> now which means at least one of them can use magic. If this were 100 years ago this would’ve mattered, but now technology has greatly surpassed magic and</w:t>
      </w:r>
      <w:r w:rsidR="00963A32" w:rsidRPr="00877BA7">
        <w:rPr>
          <w:rFonts w:ascii="Times New Roman" w:hAnsi="Times New Roman"/>
        </w:rPr>
        <w:t xml:space="preserve"> in all ways</w:t>
      </w:r>
      <w:r w:rsidR="00BE3E40" w:rsidRPr="00877BA7">
        <w:rPr>
          <w:rFonts w:ascii="Times New Roman" w:hAnsi="Times New Roman"/>
        </w:rPr>
        <w:t>. There is all the magic we need in the minerals found below Gaia. The days when</w:t>
      </w:r>
      <w:r w:rsidR="00963A32" w:rsidRPr="00877BA7">
        <w:rPr>
          <w:rFonts w:ascii="Times New Roman" w:hAnsi="Times New Roman"/>
        </w:rPr>
        <w:t xml:space="preserve"> we believed that we needed the power of </w:t>
      </w:r>
      <w:r w:rsidR="00A119C3" w:rsidRPr="00877BA7">
        <w:rPr>
          <w:rFonts w:ascii="Times New Roman" w:hAnsi="Times New Roman"/>
        </w:rPr>
        <w:t>Fabricius</w:t>
      </w:r>
      <w:r w:rsidR="00963A32" w:rsidRPr="00877BA7">
        <w:rPr>
          <w:rFonts w:ascii="Times New Roman" w:hAnsi="Times New Roman"/>
        </w:rPr>
        <w:t xml:space="preserve"> to fulfill our ambitions are long gone. All we need now is the power of our minds. They think they have the ultimate power in their false </w:t>
      </w:r>
      <w:r w:rsidR="00C74E5C" w:rsidRPr="00877BA7">
        <w:rPr>
          <w:rFonts w:ascii="Times New Roman" w:hAnsi="Times New Roman"/>
        </w:rPr>
        <w:t xml:space="preserve">god </w:t>
      </w:r>
      <w:r w:rsidR="004C63A6" w:rsidRPr="00877BA7">
        <w:rPr>
          <w:rFonts w:ascii="Times New Roman" w:hAnsi="Times New Roman"/>
        </w:rPr>
        <w:t>Corydon Deus</w:t>
      </w:r>
      <w:r w:rsidR="00963A32" w:rsidRPr="00877BA7">
        <w:rPr>
          <w:rFonts w:ascii="Times New Roman" w:hAnsi="Times New Roman"/>
        </w:rPr>
        <w:t xml:space="preserve">. We will show them the true power when we crush them and their forsaken </w:t>
      </w:r>
      <w:r>
        <w:rPr>
          <w:rFonts w:ascii="Times New Roman" w:hAnsi="Times New Roman"/>
        </w:rPr>
        <w:t>camp</w:t>
      </w:r>
      <w:r w:rsidR="00963A32" w:rsidRPr="00877BA7">
        <w:rPr>
          <w:rFonts w:ascii="Times New Roman" w:hAnsi="Times New Roman"/>
        </w:rPr>
        <w:t xml:space="preserve">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Soldiers in room: </w:t>
      </w:r>
      <w:r w:rsidR="00AF1FEF" w:rsidRPr="00877BA7">
        <w:rPr>
          <w:rFonts w:ascii="Times New Roman" w:hAnsi="Times New Roman"/>
        </w:rPr>
        <w:t>Ehsran</w:t>
      </w:r>
      <w:r w:rsidRPr="00877BA7">
        <w:rPr>
          <w:rFonts w:ascii="Times New Roman" w:hAnsi="Times New Roman"/>
        </w:rPr>
        <w:t xml:space="preserve">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Adm. Anthony: I have already sent a task force against these people</w:t>
      </w:r>
      <w:r w:rsidR="00BB7DC9">
        <w:rPr>
          <w:rFonts w:ascii="Times New Roman" w:hAnsi="Times New Roman"/>
        </w:rPr>
        <w:t>. I</w:t>
      </w:r>
      <w:r w:rsidRPr="00877BA7">
        <w:rPr>
          <w:rFonts w:ascii="Times New Roman" w:hAnsi="Times New Roman"/>
        </w:rPr>
        <w:t xml:space="preserve">t was foolish on </w:t>
      </w:r>
      <w:r w:rsidR="00BB7DC9">
        <w:rPr>
          <w:rFonts w:ascii="Times New Roman" w:hAnsi="Times New Roman"/>
        </w:rPr>
        <w:t xml:space="preserve">my father’s </w:t>
      </w:r>
      <w:r w:rsidR="00BB7DC9" w:rsidRPr="00877BA7">
        <w:rPr>
          <w:rFonts w:ascii="Times New Roman" w:hAnsi="Times New Roman"/>
        </w:rPr>
        <w:t>part</w:t>
      </w:r>
      <w:r w:rsidRPr="00877BA7">
        <w:rPr>
          <w:rFonts w:ascii="Times New Roman" w:hAnsi="Times New Roman"/>
        </w:rPr>
        <w:t xml:space="preserve"> to </w:t>
      </w:r>
      <w:r w:rsidR="00BB7DC9">
        <w:rPr>
          <w:rFonts w:ascii="Times New Roman" w:hAnsi="Times New Roman"/>
        </w:rPr>
        <w:t>have mercy on the</w:t>
      </w:r>
      <w:r w:rsidRPr="00877BA7">
        <w:rPr>
          <w:rFonts w:ascii="Times New Roman" w:hAnsi="Times New Roman"/>
        </w:rPr>
        <w:t xml:space="preserve"> people whose </w:t>
      </w:r>
      <w:r w:rsidR="00BB7DC9">
        <w:rPr>
          <w:rFonts w:ascii="Times New Roman" w:hAnsi="Times New Roman"/>
        </w:rPr>
        <w:t>fake g</w:t>
      </w:r>
      <w:r w:rsidRPr="00877BA7">
        <w:rPr>
          <w:rFonts w:ascii="Times New Roman" w:hAnsi="Times New Roman"/>
        </w:rPr>
        <w:t xml:space="preserve">od nearly destroyed the world and our ancestors with it. We will completely remove the </w:t>
      </w:r>
      <w:r w:rsidR="00BB7DC9" w:rsidRPr="00877BA7">
        <w:rPr>
          <w:rFonts w:ascii="Times New Roman" w:hAnsi="Times New Roman"/>
        </w:rPr>
        <w:t>cultist</w:t>
      </w:r>
      <w:r w:rsidR="00BB7DC9">
        <w:rPr>
          <w:rFonts w:ascii="Times New Roman" w:hAnsi="Times New Roman"/>
        </w:rPr>
        <w:t>s</w:t>
      </w:r>
      <w:r w:rsidRPr="00877BA7">
        <w:rPr>
          <w:rFonts w:ascii="Times New Roman" w:hAnsi="Times New Roman"/>
        </w:rPr>
        <w:t xml:space="preserve"> and the memory of </w:t>
      </w:r>
      <w:r w:rsidR="004C63A6" w:rsidRPr="00877BA7">
        <w:rPr>
          <w:rFonts w:ascii="Times New Roman" w:hAnsi="Times New Roman"/>
        </w:rPr>
        <w:t>Corydon Deus</w:t>
      </w:r>
      <w:r w:rsidRPr="00877BA7">
        <w:rPr>
          <w:rFonts w:ascii="Times New Roman" w:hAnsi="Times New Roman"/>
        </w:rPr>
        <w:t xml:space="preserve"> from the face of Gaia forever.</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Soldiers in Room: </w:t>
      </w:r>
      <w:r w:rsidR="00AF1FEF" w:rsidRPr="00877BA7">
        <w:rPr>
          <w:rFonts w:ascii="Times New Roman" w:hAnsi="Times New Roman"/>
        </w:rPr>
        <w:t>Ehsran</w:t>
      </w:r>
      <w:r w:rsidRPr="00877BA7">
        <w:rPr>
          <w:rFonts w:ascii="Times New Roman" w:hAnsi="Times New Roman"/>
        </w:rPr>
        <w:t xml:space="preserve"> forever!</w:t>
      </w:r>
    </w:p>
    <w:p w:rsidR="00963A32" w:rsidRPr="00877BA7" w:rsidRDefault="00963A32" w:rsidP="007B1009">
      <w:pPr>
        <w:spacing w:after="0"/>
        <w:rPr>
          <w:rFonts w:ascii="Times New Roman" w:hAnsi="Times New Roman"/>
        </w:rPr>
      </w:pPr>
    </w:p>
    <w:p w:rsidR="00963A32" w:rsidRPr="00877BA7" w:rsidRDefault="00BB7DC9" w:rsidP="007B1009">
      <w:pPr>
        <w:spacing w:after="0"/>
        <w:rPr>
          <w:rFonts w:ascii="Times New Roman" w:hAnsi="Times New Roman"/>
        </w:rPr>
      </w:pPr>
      <w:r>
        <w:rPr>
          <w:rFonts w:ascii="Times New Roman" w:hAnsi="Times New Roman"/>
        </w:rPr>
        <w:t>Adm. Anthony: V</w:t>
      </w:r>
      <w:r w:rsidR="00963A32" w:rsidRPr="00877BA7">
        <w:rPr>
          <w:rFonts w:ascii="Times New Roman" w:hAnsi="Times New Roman"/>
        </w:rPr>
        <w:t xml:space="preserve">ice Adm., you have the </w:t>
      </w:r>
      <w:r>
        <w:rPr>
          <w:rFonts w:ascii="Times New Roman" w:hAnsi="Times New Roman"/>
        </w:rPr>
        <w:t>throne</w:t>
      </w:r>
      <w:r w:rsidR="00963A32" w:rsidRPr="00877BA7">
        <w:rPr>
          <w:rFonts w:ascii="Times New Roman" w:hAnsi="Times New Roman"/>
        </w:rPr>
        <w:t xml:space="preserve">. If anything happens update me immediately. I’m retiring to my room. </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(Adm. Anthony leaves and goes to his room)</w:t>
      </w:r>
    </w:p>
    <w:p w:rsidR="00963A32" w:rsidRPr="00877BA7" w:rsidRDefault="00963A32" w:rsidP="007B1009">
      <w:pPr>
        <w:spacing w:after="0"/>
        <w:rPr>
          <w:rFonts w:ascii="Times New Roman" w:hAnsi="Times New Roman"/>
        </w:rPr>
      </w:pPr>
    </w:p>
    <w:p w:rsidR="00963A32" w:rsidRPr="00877BA7" w:rsidRDefault="00963A32" w:rsidP="007B1009">
      <w:pPr>
        <w:spacing w:after="0"/>
        <w:rPr>
          <w:rFonts w:ascii="Times New Roman" w:hAnsi="Times New Roman"/>
        </w:rPr>
      </w:pPr>
      <w:r w:rsidRPr="00877BA7">
        <w:rPr>
          <w:rFonts w:ascii="Times New Roman" w:hAnsi="Times New Roman"/>
        </w:rPr>
        <w:t xml:space="preserve">(Adm. Anthony begins contemplating speaking as if his </w:t>
      </w:r>
      <w:r w:rsidR="00BB7DC9">
        <w:rPr>
          <w:rFonts w:ascii="Times New Roman" w:hAnsi="Times New Roman"/>
        </w:rPr>
        <w:t>father</w:t>
      </w:r>
      <w:r w:rsidRPr="00877BA7">
        <w:rPr>
          <w:rFonts w:ascii="Times New Roman" w:hAnsi="Times New Roman"/>
        </w:rPr>
        <w:t xml:space="preserve"> was standing in the room)</w:t>
      </w:r>
    </w:p>
    <w:p w:rsidR="00963A32" w:rsidRPr="00877BA7" w:rsidRDefault="00963A32" w:rsidP="007B1009">
      <w:pPr>
        <w:spacing w:after="0"/>
        <w:rPr>
          <w:rFonts w:ascii="Times New Roman" w:hAnsi="Times New Roman"/>
        </w:rPr>
      </w:pPr>
    </w:p>
    <w:p w:rsidR="00BE3E40" w:rsidRPr="00877BA7" w:rsidRDefault="00BB7DC9" w:rsidP="007B1009">
      <w:pPr>
        <w:spacing w:after="0"/>
        <w:rPr>
          <w:rFonts w:ascii="Times New Roman" w:hAnsi="Times New Roman"/>
        </w:rPr>
      </w:pPr>
      <w:r>
        <w:rPr>
          <w:rFonts w:ascii="Times New Roman" w:hAnsi="Times New Roman"/>
        </w:rPr>
        <w:t>Adm. Anthony: I</w:t>
      </w:r>
      <w:r w:rsidR="00963A32" w:rsidRPr="00877BA7">
        <w:rPr>
          <w:rFonts w:ascii="Times New Roman" w:hAnsi="Times New Roman"/>
        </w:rPr>
        <w:t xml:space="preserve">f only I was there to keep you alive. I would’ve </w:t>
      </w:r>
      <w:r>
        <w:rPr>
          <w:rFonts w:ascii="Times New Roman" w:hAnsi="Times New Roman"/>
        </w:rPr>
        <w:t>fought</w:t>
      </w:r>
      <w:r w:rsidR="00963A32" w:rsidRPr="00877BA7">
        <w:rPr>
          <w:rFonts w:ascii="Times New Roman" w:hAnsi="Times New Roman"/>
        </w:rPr>
        <w:t xml:space="preserve"> side-by-side with you until </w:t>
      </w:r>
      <w:r w:rsidR="004C63A6" w:rsidRPr="00877BA7">
        <w:rPr>
          <w:rFonts w:ascii="Times New Roman" w:hAnsi="Times New Roman"/>
        </w:rPr>
        <w:t>Corydon Deus</w:t>
      </w:r>
      <w:r w:rsidR="00963A32" w:rsidRPr="00877BA7">
        <w:rPr>
          <w:rFonts w:ascii="Times New Roman" w:hAnsi="Times New Roman"/>
        </w:rPr>
        <w:t xml:space="preserve"> was vanquished and the world would’ve never known such a great tragedy; but now the </w:t>
      </w:r>
      <w:r>
        <w:rPr>
          <w:rFonts w:ascii="Times New Roman" w:hAnsi="Times New Roman"/>
        </w:rPr>
        <w:t>enemy</w:t>
      </w:r>
      <w:r w:rsidR="00963A32" w:rsidRPr="00877BA7">
        <w:rPr>
          <w:rFonts w:ascii="Times New Roman" w:hAnsi="Times New Roman"/>
        </w:rPr>
        <w:t xml:space="preserve"> who martyred you </w:t>
      </w:r>
      <w:r>
        <w:rPr>
          <w:rFonts w:ascii="Times New Roman" w:hAnsi="Times New Roman"/>
        </w:rPr>
        <w:t>is</w:t>
      </w:r>
      <w:r w:rsidR="00963A32" w:rsidRPr="00877BA7">
        <w:rPr>
          <w:rFonts w:ascii="Times New Roman" w:hAnsi="Times New Roman"/>
        </w:rPr>
        <w:t xml:space="preserve"> back again. The fact </w:t>
      </w:r>
      <w:r>
        <w:rPr>
          <w:rFonts w:ascii="Times New Roman" w:hAnsi="Times New Roman"/>
        </w:rPr>
        <w:t>it</w:t>
      </w:r>
      <w:r w:rsidR="00963A32" w:rsidRPr="00877BA7">
        <w:rPr>
          <w:rFonts w:ascii="Times New Roman" w:hAnsi="Times New Roman"/>
        </w:rPr>
        <w:t xml:space="preserve"> draw</w:t>
      </w:r>
      <w:r>
        <w:rPr>
          <w:rFonts w:ascii="Times New Roman" w:hAnsi="Times New Roman"/>
        </w:rPr>
        <w:t>s</w:t>
      </w:r>
      <w:r w:rsidR="00963A32" w:rsidRPr="00877BA7">
        <w:rPr>
          <w:rFonts w:ascii="Times New Roman" w:hAnsi="Times New Roman"/>
        </w:rPr>
        <w:t xml:space="preserve"> breath sullies your great name. I will have my vengeance upon </w:t>
      </w:r>
      <w:r>
        <w:rPr>
          <w:rFonts w:ascii="Times New Roman" w:hAnsi="Times New Roman"/>
        </w:rPr>
        <w:t>him</w:t>
      </w:r>
      <w:r w:rsidR="00963A32" w:rsidRPr="00877BA7">
        <w:rPr>
          <w:rFonts w:ascii="Times New Roman" w:hAnsi="Times New Roman"/>
        </w:rPr>
        <w:t xml:space="preserve"> for your great namesake. I will destroy </w:t>
      </w:r>
      <w:r w:rsidR="004C63A6" w:rsidRPr="00877BA7">
        <w:rPr>
          <w:rFonts w:ascii="Times New Roman" w:hAnsi="Times New Roman"/>
        </w:rPr>
        <w:t>Corydon Deus</w:t>
      </w:r>
      <w:r w:rsidR="00963A32" w:rsidRPr="00877BA7">
        <w:rPr>
          <w:rFonts w:ascii="Times New Roman" w:hAnsi="Times New Roman"/>
        </w:rPr>
        <w:t>, but if I fail</w:t>
      </w:r>
      <w:r>
        <w:rPr>
          <w:rFonts w:ascii="Times New Roman" w:hAnsi="Times New Roman"/>
        </w:rPr>
        <w:t>, so help me Gaia,</w:t>
      </w:r>
      <w:r w:rsidR="00963A32" w:rsidRPr="00877BA7">
        <w:rPr>
          <w:rFonts w:ascii="Times New Roman" w:hAnsi="Times New Roman"/>
        </w:rPr>
        <w:t xml:space="preserve"> then will find a way to bring you from the dead to do it.</w:t>
      </w:r>
    </w:p>
    <w:p w:rsidR="002C4E65" w:rsidRPr="00877BA7" w:rsidRDefault="002C4E65" w:rsidP="007B1009">
      <w:pPr>
        <w:spacing w:after="0"/>
        <w:rPr>
          <w:rFonts w:ascii="Times New Roman" w:hAnsi="Times New Roman"/>
        </w:rPr>
      </w:pPr>
    </w:p>
    <w:p w:rsidR="002C4E65" w:rsidRPr="00877BA7" w:rsidRDefault="009121C7" w:rsidP="004D5FC4">
      <w:pPr>
        <w:pStyle w:val="Heading1"/>
        <w:rPr>
          <w:rFonts w:ascii="Times New Roman" w:hAnsi="Times New Roman" w:cs="Times New Roman"/>
          <w:color w:val="auto"/>
          <w:sz w:val="24"/>
          <w:szCs w:val="24"/>
        </w:rPr>
      </w:pPr>
      <w:bookmarkStart w:id="61" w:name="_Toc76405237"/>
      <w:r w:rsidRPr="00877BA7">
        <w:rPr>
          <w:rFonts w:ascii="Times New Roman" w:hAnsi="Times New Roman" w:cs="Times New Roman"/>
          <w:color w:val="auto"/>
          <w:sz w:val="24"/>
          <w:szCs w:val="24"/>
        </w:rPr>
        <w:t xml:space="preserve">Residential Ruins of </w:t>
      </w:r>
      <w:r w:rsidR="007F78F4" w:rsidRPr="00877BA7">
        <w:rPr>
          <w:rFonts w:ascii="Times New Roman" w:hAnsi="Times New Roman" w:cs="Times New Roman"/>
          <w:color w:val="auto"/>
          <w:sz w:val="24"/>
          <w:szCs w:val="24"/>
        </w:rPr>
        <w:t>Vehere</w:t>
      </w:r>
      <w:bookmarkEnd w:id="61"/>
    </w:p>
    <w:p w:rsidR="00BA1939" w:rsidRPr="00877BA7" w:rsidRDefault="00BA1939" w:rsidP="00BA1939">
      <w:pPr>
        <w:pStyle w:val="Heading2"/>
        <w:rPr>
          <w:rFonts w:ascii="Times New Roman" w:hAnsi="Times New Roman" w:cs="Times New Roman"/>
          <w:color w:val="auto"/>
          <w:sz w:val="24"/>
          <w:szCs w:val="24"/>
        </w:rPr>
      </w:pPr>
      <w:bookmarkStart w:id="62" w:name="_Toc76405238"/>
      <w:r w:rsidRPr="00877BA7">
        <w:rPr>
          <w:rFonts w:ascii="Times New Roman" w:hAnsi="Times New Roman" w:cs="Times New Roman"/>
          <w:color w:val="auto"/>
          <w:sz w:val="24"/>
          <w:szCs w:val="24"/>
        </w:rPr>
        <w:t>Enemies of Residential Ruins</w:t>
      </w:r>
      <w:bookmarkEnd w:id="62"/>
    </w:p>
    <w:p w:rsidR="00BA1939" w:rsidRPr="00877BA7" w:rsidRDefault="00706E34" w:rsidP="00BA1939">
      <w:pPr>
        <w:spacing w:after="0"/>
        <w:rPr>
          <w:rFonts w:ascii="Times New Roman" w:hAnsi="Times New Roman"/>
        </w:rPr>
      </w:pPr>
      <w:r w:rsidRPr="00877BA7">
        <w:rPr>
          <w:rFonts w:ascii="Times New Roman" w:hAnsi="Times New Roman"/>
        </w:rPr>
        <w:t>1.) Rabid</w:t>
      </w:r>
      <w:r w:rsidR="00BA1939" w:rsidRPr="00877BA7">
        <w:rPr>
          <w:rFonts w:ascii="Times New Roman" w:hAnsi="Times New Roman"/>
        </w:rPr>
        <w:t xml:space="preserve"> Hound</w:t>
      </w:r>
    </w:p>
    <w:p w:rsidR="00DF4644" w:rsidRPr="00877BA7" w:rsidRDefault="00706E34" w:rsidP="00DF4644">
      <w:pPr>
        <w:spacing w:after="0"/>
        <w:rPr>
          <w:rFonts w:ascii="Times New Roman" w:hAnsi="Times New Roman"/>
        </w:rPr>
      </w:pPr>
      <w:r w:rsidRPr="00877BA7">
        <w:rPr>
          <w:rFonts w:ascii="Times New Roman" w:hAnsi="Times New Roman"/>
        </w:rPr>
        <w:t>2.) War</w:t>
      </w:r>
      <w:r w:rsidR="00BA1939" w:rsidRPr="00877BA7">
        <w:rPr>
          <w:rFonts w:ascii="Times New Roman" w:hAnsi="Times New Roman"/>
        </w:rPr>
        <w:t xml:space="preserve"> Dog</w:t>
      </w:r>
    </w:p>
    <w:p w:rsidR="00BD54C4" w:rsidRPr="00877BA7" w:rsidRDefault="00706E34" w:rsidP="00DF4644">
      <w:pPr>
        <w:spacing w:after="0"/>
        <w:rPr>
          <w:rFonts w:ascii="Times New Roman" w:hAnsi="Times New Roman"/>
        </w:rPr>
      </w:pPr>
      <w:r w:rsidRPr="00877BA7">
        <w:rPr>
          <w:rFonts w:ascii="Times New Roman" w:hAnsi="Times New Roman"/>
        </w:rPr>
        <w:t>3.) Bulldog</w:t>
      </w:r>
      <w:r w:rsidR="00BD54C4" w:rsidRPr="00877BA7">
        <w:rPr>
          <w:rFonts w:ascii="Times New Roman" w:hAnsi="Times New Roman"/>
        </w:rPr>
        <w:t xml:space="preserve"> Bruiser</w:t>
      </w:r>
    </w:p>
    <w:p w:rsidR="00BA1939" w:rsidRPr="00877BA7" w:rsidRDefault="00706E34" w:rsidP="00DF4644">
      <w:pPr>
        <w:spacing w:after="0"/>
        <w:rPr>
          <w:rFonts w:ascii="Times New Roman" w:hAnsi="Times New Roman"/>
        </w:rPr>
      </w:pPr>
      <w:r w:rsidRPr="00877BA7">
        <w:rPr>
          <w:rFonts w:ascii="Times New Roman" w:hAnsi="Times New Roman"/>
        </w:rPr>
        <w:t xml:space="preserve">4.) </w:t>
      </w:r>
      <w:r w:rsidR="001407A4" w:rsidRPr="00877BA7">
        <w:rPr>
          <w:rFonts w:ascii="Times New Roman" w:hAnsi="Times New Roman"/>
        </w:rPr>
        <w:t>Magicius</w:t>
      </w:r>
      <w:r w:rsidR="00BD54C4" w:rsidRPr="00877BA7">
        <w:rPr>
          <w:rFonts w:ascii="Times New Roman" w:hAnsi="Times New Roman"/>
        </w:rPr>
        <w:t xml:space="preserve"> Pooch</w:t>
      </w:r>
    </w:p>
    <w:p w:rsidR="00BA1939" w:rsidRPr="00877BA7" w:rsidRDefault="00BA1939" w:rsidP="00BA1939">
      <w:pPr>
        <w:pStyle w:val="Heading2"/>
        <w:rPr>
          <w:rFonts w:ascii="Times New Roman" w:hAnsi="Times New Roman" w:cs="Times New Roman"/>
          <w:color w:val="auto"/>
          <w:sz w:val="24"/>
          <w:szCs w:val="24"/>
        </w:rPr>
      </w:pPr>
      <w:bookmarkStart w:id="63" w:name="_Toc76405239"/>
      <w:r w:rsidRPr="00877BA7">
        <w:rPr>
          <w:rFonts w:ascii="Times New Roman" w:hAnsi="Times New Roman" w:cs="Times New Roman"/>
          <w:color w:val="auto"/>
          <w:sz w:val="24"/>
          <w:szCs w:val="24"/>
        </w:rPr>
        <w:t xml:space="preserve">Cannibal </w:t>
      </w:r>
      <w:r w:rsidR="001407A4" w:rsidRPr="00877BA7">
        <w:rPr>
          <w:rFonts w:ascii="Times New Roman" w:hAnsi="Times New Roman" w:cs="Times New Roman"/>
          <w:color w:val="auto"/>
          <w:sz w:val="24"/>
          <w:szCs w:val="24"/>
        </w:rPr>
        <w:t>Rediit</w:t>
      </w:r>
      <w:bookmarkEnd w:id="63"/>
    </w:p>
    <w:p w:rsidR="00BA1939" w:rsidRPr="00877BA7" w:rsidRDefault="00BA1939" w:rsidP="007B1009">
      <w:pPr>
        <w:spacing w:after="0"/>
        <w:rPr>
          <w:rFonts w:ascii="Times New Roman" w:hAnsi="Times New Roman"/>
        </w:rPr>
      </w:pPr>
    </w:p>
    <w:p w:rsidR="009121C7" w:rsidRPr="00877BA7" w:rsidRDefault="00BA1939" w:rsidP="007B1009">
      <w:pPr>
        <w:spacing w:after="0"/>
        <w:rPr>
          <w:rFonts w:ascii="Times New Roman" w:hAnsi="Times New Roman"/>
        </w:rPr>
      </w:pPr>
      <w:r w:rsidRPr="00877BA7">
        <w:rPr>
          <w:rFonts w:ascii="Times New Roman" w:hAnsi="Times New Roman"/>
        </w:rPr>
        <w:t xml:space="preserve">Augustus and his party find themselves in the remains of a residential area of </w:t>
      </w:r>
      <w:r w:rsidR="007F78F4" w:rsidRPr="00877BA7">
        <w:rPr>
          <w:rFonts w:ascii="Times New Roman" w:hAnsi="Times New Roman"/>
        </w:rPr>
        <w:t>Vehere</w:t>
      </w:r>
      <w:r w:rsidRPr="00877BA7">
        <w:rPr>
          <w:rFonts w:ascii="Times New Roman" w:hAnsi="Times New Roman"/>
        </w:rPr>
        <w:t xml:space="preserve"> after escaping from </w:t>
      </w:r>
      <w:r w:rsidR="009121C7" w:rsidRPr="00877BA7">
        <w:rPr>
          <w:rFonts w:ascii="Times New Roman" w:hAnsi="Times New Roman"/>
        </w:rPr>
        <w:t xml:space="preserve">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in the </w:t>
      </w:r>
      <w:r w:rsidR="001407A4" w:rsidRPr="00877BA7">
        <w:rPr>
          <w:rFonts w:ascii="Times New Roman" w:hAnsi="Times New Roman"/>
        </w:rPr>
        <w:t>Magicius</w:t>
      </w:r>
      <w:r w:rsidRPr="00877BA7">
        <w:rPr>
          <w:rFonts w:ascii="Times New Roman" w:hAnsi="Times New Roman"/>
        </w:rPr>
        <w:t xml:space="preserve"> Facility</w:t>
      </w:r>
      <w:r w:rsidR="009121C7" w:rsidRPr="00877BA7">
        <w:rPr>
          <w:rFonts w:ascii="Times New Roman" w:hAnsi="Times New Roman"/>
        </w:rPr>
        <w:t xml:space="preserve">. Most of the homes are without roofs. </w:t>
      </w:r>
      <w:r w:rsidR="00BB7DC9">
        <w:rPr>
          <w:rFonts w:ascii="Times New Roman" w:hAnsi="Times New Roman"/>
        </w:rPr>
        <w:t>Debris</w:t>
      </w:r>
      <w:r w:rsidR="009121C7" w:rsidRPr="00877BA7">
        <w:rPr>
          <w:rFonts w:ascii="Times New Roman" w:hAnsi="Times New Roman"/>
        </w:rPr>
        <w:t xml:space="preserve"> and other belongings are scattered in the streets. The </w:t>
      </w:r>
      <w:r w:rsidR="00060196" w:rsidRPr="00877BA7">
        <w:rPr>
          <w:rFonts w:ascii="Times New Roman" w:hAnsi="Times New Roman"/>
        </w:rPr>
        <w:t>Reditus</w:t>
      </w:r>
      <w:r w:rsidR="005D2856" w:rsidRPr="00877BA7">
        <w:rPr>
          <w:rFonts w:ascii="Times New Roman" w:hAnsi="Times New Roman"/>
        </w:rPr>
        <w:t xml:space="preserve"> </w:t>
      </w:r>
      <w:r w:rsidR="009121C7" w:rsidRPr="00877BA7">
        <w:rPr>
          <w:rFonts w:ascii="Times New Roman" w:hAnsi="Times New Roman"/>
        </w:rPr>
        <w:t>are ho</w:t>
      </w:r>
      <w:r w:rsidR="00BB7DC9">
        <w:rPr>
          <w:rFonts w:ascii="Times New Roman" w:hAnsi="Times New Roman"/>
        </w:rPr>
        <w:t xml:space="preserve">t on the trail of Augustus. </w:t>
      </w:r>
      <w:r w:rsidR="0043378E">
        <w:rPr>
          <w:rFonts w:ascii="Times New Roman" w:hAnsi="Times New Roman"/>
        </w:rPr>
        <w:t xml:space="preserve">Augustus and his party see red searchlights as they travel through the ruined streets. They must avoid these red searchlights or face battle. </w:t>
      </w:r>
      <w:r w:rsidR="009121C7" w:rsidRPr="00877BA7">
        <w:rPr>
          <w:rFonts w:ascii="Times New Roman" w:hAnsi="Times New Roman"/>
        </w:rPr>
        <w:t xml:space="preserve">While </w:t>
      </w:r>
      <w:r w:rsidR="0043378E">
        <w:rPr>
          <w:rFonts w:ascii="Times New Roman" w:hAnsi="Times New Roman"/>
        </w:rPr>
        <w:t xml:space="preserve">traveling </w:t>
      </w:r>
      <w:r w:rsidR="009121C7" w:rsidRPr="00877BA7">
        <w:rPr>
          <w:rFonts w:ascii="Times New Roman" w:hAnsi="Times New Roman"/>
        </w:rPr>
        <w:t>down the main street a shadow of a hover ship stops near them. Augustus must scatter to hide or be seen. While hiding a voice speaks in a whisper.</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Unknowing Voice:</w:t>
      </w:r>
      <w:r w:rsidR="00706E34" w:rsidRPr="00877BA7">
        <w:rPr>
          <w:rFonts w:ascii="Times New Roman" w:hAnsi="Times New Roman"/>
        </w:rPr>
        <w:t xml:space="preserve"> Common inside </w:t>
      </w:r>
      <w:r w:rsidRPr="00877BA7">
        <w:rPr>
          <w:rFonts w:ascii="Times New Roman" w:hAnsi="Times New Roman"/>
        </w:rPr>
        <w:t>or they will catch you.</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A door opens from inside a nearby home. Augustus quickly runs inside.</w:t>
      </w:r>
      <w:r w:rsidR="00706E34" w:rsidRPr="00877BA7">
        <w:rPr>
          <w:rFonts w:ascii="Times New Roman" w:hAnsi="Times New Roman"/>
        </w:rPr>
        <w:t xml:space="preserve"> There </w:t>
      </w:r>
      <w:r w:rsidRPr="00877BA7">
        <w:rPr>
          <w:rFonts w:ascii="Times New Roman" w:hAnsi="Times New Roman"/>
        </w:rPr>
        <w:t>is an old lady who welcomes them.</w:t>
      </w:r>
    </w:p>
    <w:p w:rsidR="009121C7" w:rsidRPr="00877BA7" w:rsidRDefault="009121C7" w:rsidP="007B1009">
      <w:pPr>
        <w:spacing w:after="0"/>
        <w:rPr>
          <w:rFonts w:ascii="Times New Roman" w:hAnsi="Times New Roman"/>
        </w:rPr>
      </w:pPr>
    </w:p>
    <w:p w:rsidR="009121C7" w:rsidRPr="00877BA7" w:rsidRDefault="009121C7" w:rsidP="007B1009">
      <w:pPr>
        <w:spacing w:after="0"/>
        <w:rPr>
          <w:rFonts w:ascii="Times New Roman" w:hAnsi="Times New Roman"/>
        </w:rPr>
      </w:pPr>
      <w:r w:rsidRPr="00877BA7">
        <w:rPr>
          <w:rFonts w:ascii="Times New Roman" w:hAnsi="Times New Roman"/>
        </w:rPr>
        <w:t xml:space="preserve">Old Lady: I see you caught the attention of the </w:t>
      </w:r>
      <w:r w:rsidR="00060196" w:rsidRPr="00877BA7">
        <w:rPr>
          <w:rFonts w:ascii="Times New Roman" w:hAnsi="Times New Roman"/>
        </w:rPr>
        <w:t>Reditus</w:t>
      </w:r>
      <w:r w:rsidRPr="00877BA7">
        <w:rPr>
          <w:rFonts w:ascii="Times New Roman" w:hAnsi="Times New Roman"/>
        </w:rPr>
        <w:t xml:space="preserve">. You must’ve done something amazing to draw their attention to this part of the world. I haven’t seen them in ages. Take a seat. They will go soon. Now tell me. What is it you have </w:t>
      </w:r>
      <w:r w:rsidR="00FE41F0" w:rsidRPr="00877BA7">
        <w:rPr>
          <w:rFonts w:ascii="Times New Roman" w:hAnsi="Times New Roman"/>
        </w:rPr>
        <w:t>done?</w:t>
      </w:r>
    </w:p>
    <w:p w:rsidR="009121C7" w:rsidRPr="00877BA7" w:rsidRDefault="009121C7" w:rsidP="007B1009">
      <w:pPr>
        <w:spacing w:after="0"/>
        <w:rPr>
          <w:rFonts w:ascii="Times New Roman" w:hAnsi="Times New Roman"/>
        </w:rPr>
      </w:pPr>
    </w:p>
    <w:p w:rsidR="00FE41F0" w:rsidRPr="00877BA7" w:rsidRDefault="009121C7" w:rsidP="007B1009">
      <w:pPr>
        <w:spacing w:after="0"/>
        <w:rPr>
          <w:rFonts w:ascii="Times New Roman" w:hAnsi="Times New Roman"/>
        </w:rPr>
      </w:pPr>
      <w:r w:rsidRPr="00877BA7">
        <w:rPr>
          <w:rFonts w:ascii="Times New Roman" w:hAnsi="Times New Roman"/>
        </w:rPr>
        <w:t>Augustus:</w:t>
      </w:r>
      <w:r w:rsidR="00FE41F0" w:rsidRPr="00877BA7">
        <w:rPr>
          <w:rFonts w:ascii="Times New Roman" w:hAnsi="Times New Roman"/>
        </w:rPr>
        <w:t xml:space="preserve"> </w:t>
      </w:r>
      <w:r w:rsidR="004C63A6" w:rsidRPr="00877BA7">
        <w:rPr>
          <w:rFonts w:ascii="Times New Roman" w:hAnsi="Times New Roman"/>
        </w:rPr>
        <w:t>Corydon Deus</w:t>
      </w:r>
      <w:r w:rsidR="00FE41F0" w:rsidRPr="00877BA7">
        <w:rPr>
          <w:rFonts w:ascii="Times New Roman" w:hAnsi="Times New Roman"/>
        </w:rPr>
        <w:t xml:space="preserve"> lives! I set him free now he lives in me.</w:t>
      </w:r>
    </w:p>
    <w:p w:rsidR="009121C7" w:rsidRPr="00877BA7" w:rsidRDefault="009121C7"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Old Lady:  Shhhh…. Quiet. I want you to prove it.</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(Augustus casts Cure on the old lady)</w:t>
      </w:r>
    </w:p>
    <w:p w:rsidR="00FE41F0" w:rsidRPr="00877BA7" w:rsidRDefault="00FE41F0" w:rsidP="007B1009">
      <w:pPr>
        <w:spacing w:after="0"/>
        <w:rPr>
          <w:rFonts w:ascii="Times New Roman" w:hAnsi="Times New Roman"/>
        </w:rPr>
      </w:pPr>
      <w:r w:rsidRPr="00877BA7">
        <w:rPr>
          <w:rFonts w:ascii="Times New Roman" w:hAnsi="Times New Roman"/>
        </w:rPr>
        <w:t xml:space="preserve">Old Lady: Wow! I haven’t felt this way in ages. Oh my, magic lives again. I feel as if I should go with you, back to our village, but I will stay here. I have my dogs to tend to, they keep me company. I began searching for my son in the </w:t>
      </w:r>
      <w:r w:rsidR="007F78F4" w:rsidRPr="00877BA7">
        <w:rPr>
          <w:rFonts w:ascii="Times New Roman" w:hAnsi="Times New Roman"/>
        </w:rPr>
        <w:t>Heremus</w:t>
      </w:r>
      <w:r w:rsidRPr="00877BA7">
        <w:rPr>
          <w:rFonts w:ascii="Times New Roman" w:hAnsi="Times New Roman"/>
        </w:rPr>
        <w:t xml:space="preserve"> after he became lost. I’m a widow. He was all that I had, but alas, I gave up searching for him and found a home here with all these dogs. They’re quite hungry right now</w:t>
      </w:r>
      <w:r w:rsidR="0005252D" w:rsidRPr="00877BA7">
        <w:rPr>
          <w:rFonts w:ascii="Times New Roman" w:hAnsi="Times New Roman"/>
        </w:rPr>
        <w:t xml:space="preserve"> and so am I. If you don’t mind,</w:t>
      </w:r>
      <w:r w:rsidRPr="00877BA7">
        <w:rPr>
          <w:rFonts w:ascii="Times New Roman" w:hAnsi="Times New Roman"/>
        </w:rPr>
        <w:t xml:space="preserve"> I would like you to die. It’s been a couple weeks since I had a visitor and I’m famished.</w:t>
      </w:r>
    </w:p>
    <w:p w:rsidR="009A1260" w:rsidRPr="00877BA7" w:rsidRDefault="009A1260" w:rsidP="007B1009">
      <w:pPr>
        <w:spacing w:after="0"/>
        <w:rPr>
          <w:rFonts w:ascii="Times New Roman" w:hAnsi="Times New Roman"/>
        </w:rPr>
      </w:pPr>
    </w:p>
    <w:p w:rsidR="004E1571" w:rsidRPr="00877BA7" w:rsidRDefault="00FE41F0" w:rsidP="007B1009">
      <w:pPr>
        <w:spacing w:after="0"/>
        <w:rPr>
          <w:rFonts w:ascii="Times New Roman" w:hAnsi="Times New Roman"/>
        </w:rPr>
      </w:pPr>
      <w:r w:rsidRPr="00877BA7">
        <w:rPr>
          <w:rFonts w:ascii="Times New Roman" w:hAnsi="Times New Roman"/>
        </w:rPr>
        <w:t>(Shocked, Augustus steps back and enters a boss battle)</w:t>
      </w:r>
    </w:p>
    <w:p w:rsidR="00FE41F0" w:rsidRPr="00877BA7" w:rsidRDefault="00FE41F0" w:rsidP="004D5FC4">
      <w:pPr>
        <w:pStyle w:val="Heading2"/>
        <w:rPr>
          <w:rFonts w:ascii="Times New Roman" w:hAnsi="Times New Roman" w:cs="Times New Roman"/>
          <w:color w:val="auto"/>
          <w:sz w:val="24"/>
          <w:szCs w:val="24"/>
        </w:rPr>
      </w:pPr>
      <w:bookmarkStart w:id="64" w:name="_Toc76405240"/>
      <w:r w:rsidRPr="00877BA7">
        <w:rPr>
          <w:rFonts w:ascii="Times New Roman" w:hAnsi="Times New Roman" w:cs="Times New Roman"/>
          <w:color w:val="auto"/>
          <w:sz w:val="24"/>
          <w:szCs w:val="24"/>
        </w:rPr>
        <w:lastRenderedPageBreak/>
        <w:t xml:space="preserve">Cannibal </w:t>
      </w:r>
      <w:r w:rsidR="001407A4" w:rsidRPr="00877BA7">
        <w:rPr>
          <w:rFonts w:ascii="Times New Roman" w:hAnsi="Times New Roman" w:cs="Times New Roman"/>
          <w:color w:val="auto"/>
          <w:sz w:val="24"/>
          <w:szCs w:val="24"/>
        </w:rPr>
        <w:t>Rediit</w:t>
      </w:r>
      <w:r w:rsidR="00BA1939" w:rsidRPr="00877BA7">
        <w:rPr>
          <w:rFonts w:ascii="Times New Roman" w:hAnsi="Times New Roman" w:cs="Times New Roman"/>
          <w:color w:val="auto"/>
          <w:sz w:val="24"/>
          <w:szCs w:val="24"/>
        </w:rPr>
        <w:t xml:space="preserve"> Boss</w:t>
      </w:r>
      <w:bookmarkEnd w:id="64"/>
    </w:p>
    <w:p w:rsidR="00FE41F0" w:rsidRPr="00877BA7" w:rsidRDefault="00FE41F0" w:rsidP="007B1009">
      <w:pPr>
        <w:spacing w:after="0"/>
        <w:rPr>
          <w:rFonts w:ascii="Times New Roman" w:hAnsi="Times New Roman"/>
        </w:rPr>
      </w:pPr>
      <w:r w:rsidRPr="00877BA7">
        <w:rPr>
          <w:rFonts w:ascii="Times New Roman" w:hAnsi="Times New Roman"/>
        </w:rPr>
        <w:t xml:space="preserve">Cannibal </w:t>
      </w:r>
      <w:r w:rsidR="001407A4" w:rsidRPr="00877BA7">
        <w:rPr>
          <w:rFonts w:ascii="Times New Roman" w:hAnsi="Times New Roman"/>
        </w:rPr>
        <w:t>Rediit</w:t>
      </w:r>
      <w:r w:rsidRPr="00877BA7">
        <w:rPr>
          <w:rFonts w:ascii="Times New Roman" w:hAnsi="Times New Roman"/>
        </w:rPr>
        <w:t xml:space="preserve">: I’ve never had the privilege of having </w:t>
      </w:r>
      <w:r w:rsidR="000034C6" w:rsidRPr="00877BA7">
        <w:rPr>
          <w:rFonts w:ascii="Times New Roman" w:hAnsi="Times New Roman"/>
        </w:rPr>
        <w:t>Felnis</w:t>
      </w:r>
      <w:r w:rsidRPr="00877BA7">
        <w:rPr>
          <w:rFonts w:ascii="Times New Roman" w:hAnsi="Times New Roman"/>
        </w:rPr>
        <w:t xml:space="preserve">. I will make cream de la </w:t>
      </w:r>
      <w:r w:rsidR="000034C6" w:rsidRPr="00877BA7">
        <w:rPr>
          <w:rFonts w:ascii="Times New Roman" w:hAnsi="Times New Roman"/>
        </w:rPr>
        <w:t>Felnis</w:t>
      </w:r>
      <w:r w:rsidRPr="00877BA7">
        <w:rPr>
          <w:rFonts w:ascii="Times New Roman" w:hAnsi="Times New Roman"/>
        </w:rPr>
        <w:t xml:space="preserve"> for dessert after eating that </w:t>
      </w:r>
      <w:r w:rsidR="004C63A6" w:rsidRPr="00877BA7">
        <w:rPr>
          <w:rFonts w:ascii="Times New Roman" w:hAnsi="Times New Roman"/>
        </w:rPr>
        <w:t>Corydon Deus</w:t>
      </w:r>
      <w:r w:rsidRPr="00877BA7">
        <w:rPr>
          <w:rFonts w:ascii="Times New Roman" w:hAnsi="Times New Roman"/>
        </w:rPr>
        <w:t xml:space="preserve"> insid</w:t>
      </w:r>
      <w:r w:rsidR="00B21FB3" w:rsidRPr="00877BA7">
        <w:rPr>
          <w:rFonts w:ascii="Times New Roman" w:hAnsi="Times New Roman"/>
        </w:rPr>
        <w:t>e of you.  Hehe!</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 xml:space="preserve">Cannibal </w:t>
      </w:r>
      <w:r w:rsidR="001407A4" w:rsidRPr="00877BA7">
        <w:rPr>
          <w:rFonts w:ascii="Times New Roman" w:hAnsi="Times New Roman"/>
        </w:rPr>
        <w:t>Rediit</w:t>
      </w:r>
      <w:r w:rsidRPr="00877BA7">
        <w:rPr>
          <w:rFonts w:ascii="Times New Roman" w:hAnsi="Times New Roman"/>
        </w:rPr>
        <w:t xml:space="preserve"> is guarded by her dog so you will be unable to attack until her dogs have been dispatched. Once they have been dispatched she will be vulnerable for brief time where she was shot and grown if you attack her. She will quickly call more dogs which you have to dispatch. Eventually she will get frustrated and call her big dog “Bruno.” He looks like a giant pit bull. He’s technically the final boss. When you defeat him the old lady will surrender.</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Old Lady: Please have mercy on me. I surrender.</w:t>
      </w:r>
      <w:r w:rsidR="0043378E">
        <w:rPr>
          <w:rFonts w:ascii="Times New Roman" w:hAnsi="Times New Roman"/>
        </w:rPr>
        <w:t xml:space="preserve"> </w:t>
      </w:r>
      <w:r w:rsidRPr="00877BA7">
        <w:rPr>
          <w:rFonts w:ascii="Times New Roman" w:hAnsi="Times New Roman"/>
        </w:rPr>
        <w:t xml:space="preserve"> I haven’t eaten in days. What will my dogs do without me? Please.</w:t>
      </w:r>
    </w:p>
    <w:p w:rsidR="00FE41F0" w:rsidRPr="00877BA7" w:rsidRDefault="00FE41F0" w:rsidP="007B1009">
      <w:pPr>
        <w:spacing w:after="0"/>
        <w:rPr>
          <w:rFonts w:ascii="Times New Roman" w:hAnsi="Times New Roman"/>
        </w:rPr>
      </w:pPr>
    </w:p>
    <w:p w:rsidR="00FE41F0" w:rsidRPr="00877BA7" w:rsidRDefault="00FE41F0" w:rsidP="007B1009">
      <w:pPr>
        <w:spacing w:after="0"/>
        <w:rPr>
          <w:rFonts w:ascii="Times New Roman" w:hAnsi="Times New Roman"/>
        </w:rPr>
      </w:pPr>
      <w:r w:rsidRPr="00877BA7">
        <w:rPr>
          <w:rFonts w:ascii="Times New Roman" w:hAnsi="Times New Roman"/>
        </w:rPr>
        <w:t>(Do you execute her? Yes or no?)</w:t>
      </w:r>
    </w:p>
    <w:p w:rsidR="00FE41F0" w:rsidRPr="00877BA7" w:rsidRDefault="00FE41F0" w:rsidP="007B1009">
      <w:pPr>
        <w:spacing w:after="0"/>
        <w:rPr>
          <w:rFonts w:ascii="Times New Roman" w:hAnsi="Times New Roman"/>
        </w:rPr>
      </w:pPr>
    </w:p>
    <w:p w:rsidR="00FE41F0" w:rsidRPr="00877BA7" w:rsidRDefault="00676136" w:rsidP="007B1009">
      <w:pPr>
        <w:spacing w:after="0"/>
        <w:rPr>
          <w:rFonts w:ascii="Times New Roman" w:hAnsi="Times New Roman"/>
        </w:rPr>
      </w:pPr>
      <w:r w:rsidRPr="00877BA7">
        <w:rPr>
          <w:rFonts w:ascii="Times New Roman" w:hAnsi="Times New Roman"/>
        </w:rPr>
        <w:t>If yes, Augustus casts fire on her until she burns alive whi</w:t>
      </w:r>
      <w:r w:rsidR="00242764" w:rsidRPr="00877BA7">
        <w:rPr>
          <w:rFonts w:ascii="Times New Roman" w:hAnsi="Times New Roman"/>
        </w:rPr>
        <w:t>le she shouts, “Nooooo! My dogs!</w:t>
      </w:r>
      <w:r w:rsidRPr="00877BA7">
        <w:rPr>
          <w:rFonts w:ascii="Times New Roman" w:hAnsi="Times New Roman"/>
        </w:rPr>
        <w:t>”</w:t>
      </w:r>
    </w:p>
    <w:p w:rsidR="00676136" w:rsidRPr="00877BA7" w:rsidRDefault="00676136" w:rsidP="007B1009">
      <w:pPr>
        <w:spacing w:after="0"/>
        <w:rPr>
          <w:rFonts w:ascii="Times New Roman" w:hAnsi="Times New Roman"/>
        </w:rPr>
      </w:pPr>
    </w:p>
    <w:p w:rsidR="00676136" w:rsidRPr="00877BA7" w:rsidRDefault="00676136" w:rsidP="007B1009">
      <w:pPr>
        <w:spacing w:after="0"/>
        <w:rPr>
          <w:rFonts w:ascii="Times New Roman" w:hAnsi="Times New Roman"/>
        </w:rPr>
      </w:pPr>
      <w:r w:rsidRPr="00877BA7">
        <w:rPr>
          <w:rFonts w:ascii="Times New Roman" w:hAnsi="Times New Roman"/>
        </w:rPr>
        <w:t>If no, the old lady says, “Thank you, oh thank you, you won’t regret this.  Come back later and I will show you something that will blow your mind. Thank you so much!”</w:t>
      </w:r>
    </w:p>
    <w:p w:rsidR="00676136" w:rsidRPr="00877BA7" w:rsidRDefault="00676136" w:rsidP="007B1009">
      <w:pPr>
        <w:spacing w:after="0"/>
        <w:rPr>
          <w:rFonts w:ascii="Times New Roman" w:hAnsi="Times New Roman"/>
        </w:rPr>
      </w:pPr>
    </w:p>
    <w:p w:rsidR="00676136" w:rsidRPr="00877BA7" w:rsidRDefault="00676136" w:rsidP="007B1009">
      <w:pPr>
        <w:spacing w:after="0"/>
        <w:rPr>
          <w:rFonts w:ascii="Times New Roman" w:hAnsi="Times New Roman"/>
        </w:rPr>
      </w:pPr>
      <w:r w:rsidRPr="00877BA7">
        <w:rPr>
          <w:rFonts w:ascii="Times New Roman" w:hAnsi="Times New Roman"/>
        </w:rPr>
        <w:t xml:space="preserve">If you have chosen to have mercy on the Cannibal </w:t>
      </w:r>
      <w:r w:rsidR="001407A4" w:rsidRPr="00877BA7">
        <w:rPr>
          <w:rFonts w:ascii="Times New Roman" w:hAnsi="Times New Roman"/>
        </w:rPr>
        <w:t>Rediit</w:t>
      </w:r>
      <w:r w:rsidRPr="00877BA7">
        <w:rPr>
          <w:rFonts w:ascii="Times New Roman" w:hAnsi="Times New Roman"/>
        </w:rPr>
        <w:t xml:space="preserve"> this will open up an optional boss later on from which you can receive a rare item.</w:t>
      </w:r>
    </w:p>
    <w:p w:rsidR="00676136" w:rsidRPr="00877BA7" w:rsidRDefault="00676136" w:rsidP="007B1009">
      <w:pPr>
        <w:spacing w:after="0"/>
        <w:rPr>
          <w:rFonts w:ascii="Times New Roman" w:hAnsi="Times New Roman"/>
        </w:rPr>
      </w:pPr>
    </w:p>
    <w:p w:rsidR="00676136" w:rsidRPr="00877BA7" w:rsidRDefault="000034C6" w:rsidP="004D5FC4">
      <w:pPr>
        <w:pStyle w:val="Heading1"/>
        <w:rPr>
          <w:rFonts w:ascii="Times New Roman" w:hAnsi="Times New Roman" w:cs="Times New Roman"/>
          <w:color w:val="auto"/>
          <w:sz w:val="24"/>
          <w:szCs w:val="24"/>
        </w:rPr>
      </w:pPr>
      <w:bookmarkStart w:id="65" w:name="_Toc76405241"/>
      <w:r w:rsidRPr="00877BA7">
        <w:rPr>
          <w:rFonts w:ascii="Times New Roman" w:hAnsi="Times New Roman" w:cs="Times New Roman"/>
          <w:color w:val="auto"/>
          <w:sz w:val="24"/>
          <w:szCs w:val="24"/>
        </w:rPr>
        <w:t>Felnis</w:t>
      </w:r>
      <w:r w:rsidR="00676136" w:rsidRPr="00877BA7">
        <w:rPr>
          <w:rFonts w:ascii="Times New Roman" w:hAnsi="Times New Roman" w:cs="Times New Roman"/>
          <w:color w:val="auto"/>
          <w:sz w:val="24"/>
          <w:szCs w:val="24"/>
        </w:rPr>
        <w:t>’s Hideout Revisited</w:t>
      </w:r>
      <w:bookmarkEnd w:id="65"/>
    </w:p>
    <w:p w:rsidR="00676136" w:rsidRPr="00877BA7" w:rsidRDefault="00676136" w:rsidP="007B1009">
      <w:pPr>
        <w:spacing w:after="0"/>
        <w:rPr>
          <w:rFonts w:ascii="Times New Roman" w:hAnsi="Times New Roman"/>
          <w:u w:val="single"/>
        </w:rPr>
      </w:pPr>
    </w:p>
    <w:p w:rsidR="00676136" w:rsidRPr="00877BA7" w:rsidRDefault="00676136" w:rsidP="007B1009">
      <w:pPr>
        <w:spacing w:after="0"/>
        <w:rPr>
          <w:rFonts w:ascii="Times New Roman" w:hAnsi="Times New Roman"/>
        </w:rPr>
      </w:pPr>
      <w:r w:rsidRPr="00877BA7">
        <w:rPr>
          <w:rFonts w:ascii="Times New Roman" w:hAnsi="Times New Roman"/>
        </w:rPr>
        <w:t xml:space="preserve">When Augustus leaves the home of the Cannibal </w:t>
      </w:r>
      <w:r w:rsidR="001407A4" w:rsidRPr="00877BA7">
        <w:rPr>
          <w:rFonts w:ascii="Times New Roman" w:hAnsi="Times New Roman"/>
        </w:rPr>
        <w:t>Rediit</w:t>
      </w:r>
      <w:r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are gone. They are able to exit the </w:t>
      </w:r>
      <w:r w:rsidR="007F78F4" w:rsidRPr="00877BA7">
        <w:rPr>
          <w:rFonts w:ascii="Times New Roman" w:hAnsi="Times New Roman"/>
        </w:rPr>
        <w:t>Vehere</w:t>
      </w:r>
      <w:r w:rsidRPr="00877BA7">
        <w:rPr>
          <w:rFonts w:ascii="Times New Roman" w:hAnsi="Times New Roman"/>
        </w:rPr>
        <w:t xml:space="preserve"> Residential Ruins and make their way to the hideout of the </w:t>
      </w:r>
      <w:r w:rsidR="000034C6" w:rsidRPr="00877BA7">
        <w:rPr>
          <w:rFonts w:ascii="Times New Roman" w:hAnsi="Times New Roman"/>
        </w:rPr>
        <w:t>Felnis</w:t>
      </w:r>
      <w:r w:rsidRPr="00877BA7">
        <w:rPr>
          <w:rFonts w:ascii="Times New Roman" w:hAnsi="Times New Roman"/>
        </w:rPr>
        <w:t xml:space="preserve"> which is located in the </w:t>
      </w:r>
      <w:r w:rsidR="007F78F4" w:rsidRPr="00877BA7">
        <w:rPr>
          <w:rFonts w:ascii="Times New Roman" w:hAnsi="Times New Roman"/>
        </w:rPr>
        <w:t>Heremus</w:t>
      </w:r>
      <w:r w:rsidRPr="00877BA7">
        <w:rPr>
          <w:rFonts w:ascii="Times New Roman" w:hAnsi="Times New Roman"/>
        </w:rPr>
        <w:t xml:space="preserve"> mini map. The mini map is separate from the world travel if the player exits any place of the </w:t>
      </w:r>
      <w:r w:rsidR="007F78F4" w:rsidRPr="00877BA7">
        <w:rPr>
          <w:rFonts w:ascii="Times New Roman" w:hAnsi="Times New Roman"/>
        </w:rPr>
        <w:t>Heremus</w:t>
      </w:r>
      <w:r w:rsidRPr="00877BA7">
        <w:rPr>
          <w:rFonts w:ascii="Times New Roman" w:hAnsi="Times New Roman"/>
        </w:rPr>
        <w:t xml:space="preserve"> they will be able to fast travel to a previous location they have been before. Right now fast travel is suspended for the player, but will open up once all the events of the </w:t>
      </w:r>
      <w:r w:rsidR="007F78F4" w:rsidRPr="00877BA7">
        <w:rPr>
          <w:rFonts w:ascii="Times New Roman" w:hAnsi="Times New Roman"/>
        </w:rPr>
        <w:t>Heremus</w:t>
      </w:r>
      <w:r w:rsidRPr="00877BA7">
        <w:rPr>
          <w:rFonts w:ascii="Times New Roman" w:hAnsi="Times New Roman"/>
        </w:rPr>
        <w:t xml:space="preserve"> are complete.</w:t>
      </w:r>
    </w:p>
    <w:p w:rsidR="00FF49E1" w:rsidRPr="00877BA7" w:rsidRDefault="00FF49E1" w:rsidP="007B1009">
      <w:pPr>
        <w:spacing w:after="0"/>
        <w:rPr>
          <w:rFonts w:ascii="Times New Roman" w:hAnsi="Times New Roman"/>
        </w:rPr>
      </w:pPr>
    </w:p>
    <w:p w:rsidR="00FF49E1" w:rsidRPr="00877BA7" w:rsidRDefault="00BF7252" w:rsidP="007B1009">
      <w:pPr>
        <w:spacing w:after="0"/>
        <w:rPr>
          <w:rFonts w:ascii="Times New Roman" w:hAnsi="Times New Roman"/>
        </w:rPr>
      </w:pPr>
      <w:r w:rsidRPr="00877BA7">
        <w:rPr>
          <w:rFonts w:ascii="Times New Roman" w:hAnsi="Times New Roman"/>
        </w:rPr>
        <w:t xml:space="preserve">Augustus enters the hideout of the </w:t>
      </w:r>
      <w:r w:rsidR="000034C6" w:rsidRPr="00877BA7">
        <w:rPr>
          <w:rFonts w:ascii="Times New Roman" w:hAnsi="Times New Roman"/>
        </w:rPr>
        <w:t>Felnis</w:t>
      </w:r>
      <w:r w:rsidRPr="00877BA7">
        <w:rPr>
          <w:rFonts w:ascii="Times New Roman" w:hAnsi="Times New Roman"/>
        </w:rPr>
        <w:t xml:space="preserve">. Once </w:t>
      </w:r>
      <w:r w:rsidR="00681445" w:rsidRPr="00877BA7">
        <w:rPr>
          <w:rFonts w:ascii="Times New Roman" w:hAnsi="Times New Roman"/>
        </w:rPr>
        <w:t>Caeser</w:t>
      </w:r>
      <w:r w:rsidRPr="00877BA7">
        <w:rPr>
          <w:rFonts w:ascii="Times New Roman" w:hAnsi="Times New Roman"/>
        </w:rPr>
        <w:t xml:space="preserve"> sees Augustus, </w:t>
      </w:r>
      <w:r w:rsidR="00681445" w:rsidRPr="00877BA7">
        <w:rPr>
          <w:rFonts w:ascii="Times New Roman" w:hAnsi="Times New Roman"/>
        </w:rPr>
        <w:t>Caeser</w:t>
      </w:r>
      <w:r w:rsidRPr="00877BA7">
        <w:rPr>
          <w:rFonts w:ascii="Times New Roman" w:hAnsi="Times New Roman"/>
        </w:rPr>
        <w:t xml:space="preserve"> becomes overjoyed.</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Father you, you are alive! I can’t believe you made it. What happened? What did you see? Did you finally give up on these old legends and quietly resign yourself to live a quiet life at home?</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The opposite son! </w:t>
      </w:r>
      <w:r w:rsidR="004C63A6" w:rsidRPr="00877BA7">
        <w:rPr>
          <w:rFonts w:ascii="Times New Roman" w:hAnsi="Times New Roman"/>
        </w:rPr>
        <w:t>Corydon Deus</w:t>
      </w:r>
      <w:r w:rsidRPr="00877BA7">
        <w:rPr>
          <w:rFonts w:ascii="Times New Roman" w:hAnsi="Times New Roman"/>
        </w:rPr>
        <w:t xml:space="preserve"> lives inside of me now!</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lastRenderedPageBreak/>
        <w:t>Caeser</w:t>
      </w:r>
      <w:r w:rsidR="00BF7252" w:rsidRPr="00877BA7">
        <w:rPr>
          <w:rFonts w:ascii="Times New Roman" w:hAnsi="Times New Roman"/>
        </w:rPr>
        <w:t xml:space="preserve">: What? You have to be kidding me. You’ve grown more delusional since you left. </w:t>
      </w:r>
      <w:r w:rsidR="0043378E">
        <w:rPr>
          <w:rFonts w:ascii="Times New Roman" w:hAnsi="Times New Roman"/>
        </w:rPr>
        <w:t>Felni</w:t>
      </w:r>
      <w:r w:rsidR="00BF7252" w:rsidRPr="00877BA7">
        <w:rPr>
          <w:rFonts w:ascii="Times New Roman" w:hAnsi="Times New Roman"/>
        </w:rPr>
        <w:t>s please give my father some water fast. I fear the heat has taken a toll on him.</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I can prove it. Son, hold your sword in the air.</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Hurry, please, be done with these dilutions. If it will satisfy you I will do it.</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moves to grab a sword from the chest in his room. Then he comes back to the room where Augustus is awaiting and holds up a sword in the air.)</w:t>
      </w:r>
    </w:p>
    <w:p w:rsidR="00BF7252" w:rsidRPr="00877BA7" w:rsidRDefault="00BF7252" w:rsidP="007B1009">
      <w:pPr>
        <w:spacing w:after="0"/>
        <w:rPr>
          <w:rFonts w:ascii="Times New Roman" w:hAnsi="Times New Roman"/>
        </w:rPr>
      </w:pPr>
    </w:p>
    <w:p w:rsidR="00BF7252" w:rsidRPr="00877BA7" w:rsidRDefault="004C63A6" w:rsidP="007B1009">
      <w:pPr>
        <w:spacing w:after="0"/>
        <w:rPr>
          <w:rFonts w:ascii="Times New Roman" w:hAnsi="Times New Roman"/>
        </w:rPr>
      </w:pPr>
      <w:r w:rsidRPr="00877BA7">
        <w:rPr>
          <w:rFonts w:ascii="Times New Roman" w:hAnsi="Times New Roman"/>
        </w:rPr>
        <w:t>Corydon Deus</w:t>
      </w:r>
      <w:r w:rsidR="00BF7252" w:rsidRPr="00877BA7">
        <w:rPr>
          <w:rFonts w:ascii="Times New Roman" w:hAnsi="Times New Roman"/>
        </w:rPr>
        <w:t>: (Speaking only to Augustus) Do not waste your strength on this boy. I sense a great battle ahead which will require all your strength. Allow your son to scoff at you. You will be vindicated shortly.</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Nevermind.</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See. Delusions.</w:t>
      </w:r>
    </w:p>
    <w:p w:rsidR="00BF7252" w:rsidRPr="00877BA7" w:rsidRDefault="00BF7252" w:rsidP="007B1009">
      <w:pPr>
        <w:spacing w:after="0"/>
        <w:rPr>
          <w:rFonts w:ascii="Times New Roman" w:hAnsi="Times New Roman"/>
        </w:rPr>
      </w:pPr>
    </w:p>
    <w:p w:rsidR="00BF7252" w:rsidRPr="00877BA7" w:rsidRDefault="000034C6" w:rsidP="007B1009">
      <w:pPr>
        <w:spacing w:after="0"/>
        <w:rPr>
          <w:rFonts w:ascii="Times New Roman" w:hAnsi="Times New Roman"/>
        </w:rPr>
      </w:pPr>
      <w:r w:rsidRPr="00877BA7">
        <w:rPr>
          <w:rFonts w:ascii="Times New Roman" w:hAnsi="Times New Roman"/>
        </w:rPr>
        <w:t>Felnis</w:t>
      </w:r>
      <w:r w:rsidR="00BF7252" w:rsidRPr="00877BA7">
        <w:rPr>
          <w:rFonts w:ascii="Times New Roman" w:hAnsi="Times New Roman"/>
        </w:rPr>
        <w:t xml:space="preserve">: </w:t>
      </w:r>
      <w:r w:rsidR="005D3A28">
        <w:rPr>
          <w:rFonts w:ascii="Times New Roman" w:hAnsi="Times New Roman"/>
        </w:rPr>
        <w:t>Po!</w:t>
      </w:r>
      <w:r w:rsidR="00BF7252" w:rsidRPr="00877BA7">
        <w:rPr>
          <w:rFonts w:ascii="Times New Roman" w:hAnsi="Times New Roman"/>
        </w:rPr>
        <w:t xml:space="preserve"> </w:t>
      </w:r>
      <w:r w:rsidR="005D3A28">
        <w:rPr>
          <w:rFonts w:ascii="Times New Roman" w:hAnsi="Times New Roman"/>
        </w:rPr>
        <w:t>Po!</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Airloft: </w:t>
      </w:r>
      <w:r w:rsidR="0043378E">
        <w:rPr>
          <w:rFonts w:ascii="Times New Roman" w:hAnsi="Times New Roman"/>
        </w:rPr>
        <w:t>What is the meaning of delusional? I must update my dictionary when we reach camp.</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Get ready </w:t>
      </w:r>
      <w:r w:rsidR="0043378E" w:rsidRPr="00877BA7">
        <w:rPr>
          <w:rFonts w:ascii="Times New Roman" w:hAnsi="Times New Roman"/>
        </w:rPr>
        <w:t>Caesar</w:t>
      </w:r>
      <w:r w:rsidRPr="00877BA7">
        <w:rPr>
          <w:rFonts w:ascii="Times New Roman" w:hAnsi="Times New Roman"/>
        </w:rPr>
        <w:t>, we make haste to our home. I think they are in grave danger.</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We have always lived in harmony with the </w:t>
      </w:r>
      <w:r w:rsidR="00060196" w:rsidRPr="00877BA7">
        <w:rPr>
          <w:rFonts w:ascii="Times New Roman" w:hAnsi="Times New Roman"/>
        </w:rPr>
        <w:t>Reditus</w:t>
      </w:r>
      <w:r w:rsidR="00BF7252" w:rsidRPr="00877BA7">
        <w:rPr>
          <w:rFonts w:ascii="Times New Roman" w:hAnsi="Times New Roman"/>
        </w:rPr>
        <w:t>. What has changed? As long as we do what they say they leave us alone.</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Not anymore </w:t>
      </w:r>
      <w:r w:rsidR="00681445" w:rsidRPr="00877BA7">
        <w:rPr>
          <w:rFonts w:ascii="Times New Roman" w:hAnsi="Times New Roman"/>
        </w:rPr>
        <w:t>Caeser</w:t>
      </w:r>
      <w:r w:rsidRPr="00877BA7">
        <w:rPr>
          <w:rFonts w:ascii="Times New Roman" w:hAnsi="Times New Roman"/>
        </w:rPr>
        <w:t xml:space="preserve">, our redemption has come. Now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will be under our feet. </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Whatever you say father in this imaginary world of yours. I’m done trying to reason with you. We have </w:t>
      </w:r>
      <w:r w:rsidR="0043378E">
        <w:rPr>
          <w:rFonts w:ascii="Times New Roman" w:hAnsi="Times New Roman"/>
        </w:rPr>
        <w:t>too</w:t>
      </w:r>
      <w:r w:rsidR="00BF7252" w:rsidRPr="00877BA7">
        <w:rPr>
          <w:rFonts w:ascii="Times New Roman" w:hAnsi="Times New Roman"/>
        </w:rPr>
        <w:t xml:space="preserve"> once more make our way through the </w:t>
      </w:r>
      <w:r w:rsidR="007F78F4" w:rsidRPr="00877BA7">
        <w:rPr>
          <w:rFonts w:ascii="Times New Roman" w:hAnsi="Times New Roman"/>
        </w:rPr>
        <w:t>Heremus</w:t>
      </w:r>
      <w:r w:rsidR="00BF7252" w:rsidRPr="00877BA7">
        <w:rPr>
          <w:rFonts w:ascii="Times New Roman" w:hAnsi="Times New Roman"/>
        </w:rPr>
        <w:t xml:space="preserve">. We will take rest and leave immediately in morning. What </w:t>
      </w:r>
      <w:r w:rsidR="0043378E">
        <w:rPr>
          <w:rFonts w:ascii="Times New Roman" w:hAnsi="Times New Roman"/>
        </w:rPr>
        <w:t xml:space="preserve">do </w:t>
      </w:r>
      <w:r w:rsidR="00BF7252" w:rsidRPr="00877BA7">
        <w:rPr>
          <w:rFonts w:ascii="Times New Roman" w:hAnsi="Times New Roman"/>
        </w:rPr>
        <w:t>you say father?</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 xml:space="preserve">Augustus: We leave tonight under the cover of darkness to hide from the airships of the </w:t>
      </w:r>
      <w:r w:rsidR="00060196" w:rsidRPr="00877BA7">
        <w:rPr>
          <w:rFonts w:ascii="Times New Roman" w:hAnsi="Times New Roman"/>
        </w:rPr>
        <w:t>Reditus</w:t>
      </w:r>
      <w:r w:rsidRPr="00877BA7">
        <w:rPr>
          <w:rFonts w:ascii="Times New Roman" w:hAnsi="Times New Roman"/>
        </w:rPr>
        <w:t>.</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t>Caeser</w:t>
      </w:r>
      <w:r w:rsidR="00BF7252" w:rsidRPr="00877BA7">
        <w:rPr>
          <w:rFonts w:ascii="Times New Roman" w:hAnsi="Times New Roman"/>
        </w:rPr>
        <w:t xml:space="preserve">: We haven’t seen their ships here in ages. Okay…...as you wish. I just want to put this nonsense behind us. I will marry my sweet Theresa immediately and forget this ever happened. I will move in her tent so I no longer have to hear about your delusions of </w:t>
      </w:r>
      <w:r w:rsidR="004C63A6" w:rsidRPr="00877BA7">
        <w:rPr>
          <w:rFonts w:ascii="Times New Roman" w:hAnsi="Times New Roman"/>
        </w:rPr>
        <w:t>Corydon Deus</w:t>
      </w:r>
      <w:r w:rsidR="00BF7252" w:rsidRPr="00877BA7">
        <w:rPr>
          <w:rFonts w:ascii="Times New Roman" w:hAnsi="Times New Roman"/>
        </w:rPr>
        <w:t xml:space="preserve"> living inside of you. The </w:t>
      </w:r>
      <w:r w:rsidR="007F78F4" w:rsidRPr="00877BA7">
        <w:rPr>
          <w:rFonts w:ascii="Times New Roman" w:hAnsi="Times New Roman"/>
        </w:rPr>
        <w:t>Heremus</w:t>
      </w:r>
      <w:r w:rsidR="00BF7252" w:rsidRPr="00877BA7">
        <w:rPr>
          <w:rFonts w:ascii="Times New Roman" w:hAnsi="Times New Roman"/>
        </w:rPr>
        <w:t xml:space="preserve"> is most dangerous at night. Are you sure we can’t go in the morning?</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I’m sure.</w:t>
      </w:r>
    </w:p>
    <w:p w:rsidR="00BF7252" w:rsidRPr="00877BA7" w:rsidRDefault="00BF7252" w:rsidP="007B1009">
      <w:pPr>
        <w:spacing w:after="0"/>
        <w:rPr>
          <w:rFonts w:ascii="Times New Roman" w:hAnsi="Times New Roman"/>
        </w:rPr>
      </w:pPr>
    </w:p>
    <w:p w:rsidR="00BF7252" w:rsidRPr="00877BA7" w:rsidRDefault="00681445" w:rsidP="007B1009">
      <w:pPr>
        <w:spacing w:after="0"/>
        <w:rPr>
          <w:rFonts w:ascii="Times New Roman" w:hAnsi="Times New Roman"/>
        </w:rPr>
      </w:pPr>
      <w:r w:rsidRPr="00877BA7">
        <w:rPr>
          <w:rFonts w:ascii="Times New Roman" w:hAnsi="Times New Roman"/>
        </w:rPr>
        <w:lastRenderedPageBreak/>
        <w:t>Caeser</w:t>
      </w:r>
      <w:r w:rsidR="00BF7252" w:rsidRPr="00877BA7">
        <w:rPr>
          <w:rFonts w:ascii="Times New Roman" w:hAnsi="Times New Roman"/>
        </w:rPr>
        <w:t xml:space="preserve">: If I die in the middle of the </w:t>
      </w:r>
      <w:r w:rsidR="007F78F4" w:rsidRPr="00877BA7">
        <w:rPr>
          <w:rFonts w:ascii="Times New Roman" w:hAnsi="Times New Roman"/>
        </w:rPr>
        <w:t>Heremus</w:t>
      </w:r>
      <w:r w:rsidR="00BF7252" w:rsidRPr="00877BA7">
        <w:rPr>
          <w:rFonts w:ascii="Times New Roman" w:hAnsi="Times New Roman"/>
        </w:rPr>
        <w:t xml:space="preserve"> at night my death is on your head.</w:t>
      </w:r>
    </w:p>
    <w:p w:rsidR="00BF7252" w:rsidRPr="00877BA7" w:rsidRDefault="00BF7252" w:rsidP="007B1009">
      <w:pPr>
        <w:spacing w:after="0"/>
        <w:rPr>
          <w:rFonts w:ascii="Times New Roman" w:hAnsi="Times New Roman"/>
        </w:rPr>
      </w:pPr>
    </w:p>
    <w:p w:rsidR="00BF7252" w:rsidRPr="00877BA7" w:rsidRDefault="00BF7252" w:rsidP="007B1009">
      <w:pPr>
        <w:spacing w:after="0"/>
        <w:rPr>
          <w:rFonts w:ascii="Times New Roman" w:hAnsi="Times New Roman"/>
        </w:rPr>
      </w:pPr>
      <w:r w:rsidRPr="00877BA7">
        <w:rPr>
          <w:rFonts w:ascii="Times New Roman" w:hAnsi="Times New Roman"/>
        </w:rPr>
        <w:t>Augustus: Get ready, let’s go.</w:t>
      </w:r>
    </w:p>
    <w:p w:rsidR="00BF7252" w:rsidRPr="00877BA7" w:rsidRDefault="00BF7252" w:rsidP="007B1009">
      <w:pPr>
        <w:spacing w:after="0"/>
        <w:rPr>
          <w:rFonts w:ascii="Times New Roman" w:hAnsi="Times New Roman"/>
        </w:rPr>
      </w:pPr>
    </w:p>
    <w:p w:rsidR="00BF7252" w:rsidRPr="00877BA7" w:rsidRDefault="007F78F4" w:rsidP="004D5FC4">
      <w:pPr>
        <w:pStyle w:val="Heading1"/>
        <w:rPr>
          <w:rFonts w:ascii="Times New Roman" w:hAnsi="Times New Roman" w:cs="Times New Roman"/>
          <w:color w:val="auto"/>
          <w:sz w:val="24"/>
          <w:szCs w:val="24"/>
        </w:rPr>
      </w:pPr>
      <w:bookmarkStart w:id="66" w:name="_Toc76405242"/>
      <w:r w:rsidRPr="00877BA7">
        <w:rPr>
          <w:rFonts w:ascii="Times New Roman" w:hAnsi="Times New Roman" w:cs="Times New Roman"/>
          <w:color w:val="auto"/>
          <w:sz w:val="24"/>
          <w:szCs w:val="24"/>
        </w:rPr>
        <w:t>Heremus</w:t>
      </w:r>
      <w:r w:rsidR="00BF7252" w:rsidRPr="00877BA7">
        <w:rPr>
          <w:rFonts w:ascii="Times New Roman" w:hAnsi="Times New Roman" w:cs="Times New Roman"/>
          <w:color w:val="auto"/>
          <w:sz w:val="24"/>
          <w:szCs w:val="24"/>
        </w:rPr>
        <w:t xml:space="preserve"> at Night</w:t>
      </w:r>
      <w:bookmarkEnd w:id="66"/>
    </w:p>
    <w:p w:rsidR="00BF7252" w:rsidRPr="00877BA7" w:rsidRDefault="00BF7252" w:rsidP="007B1009">
      <w:pPr>
        <w:spacing w:after="0"/>
        <w:rPr>
          <w:rFonts w:ascii="Times New Roman" w:hAnsi="Times New Roman"/>
          <w:u w:val="single"/>
        </w:rPr>
      </w:pPr>
    </w:p>
    <w:p w:rsidR="00F94739" w:rsidRPr="00877BA7" w:rsidRDefault="00F94739" w:rsidP="004D5FC4">
      <w:pPr>
        <w:pStyle w:val="Heading2"/>
        <w:rPr>
          <w:rFonts w:ascii="Times New Roman" w:hAnsi="Times New Roman" w:cs="Times New Roman"/>
          <w:color w:val="auto"/>
          <w:sz w:val="24"/>
          <w:szCs w:val="24"/>
        </w:rPr>
      </w:pPr>
      <w:bookmarkStart w:id="67" w:name="_Toc76405243"/>
      <w:r w:rsidRPr="00877BA7">
        <w:rPr>
          <w:rFonts w:ascii="Times New Roman" w:hAnsi="Times New Roman" w:cs="Times New Roman"/>
          <w:color w:val="auto"/>
          <w:sz w:val="24"/>
          <w:szCs w:val="24"/>
        </w:rPr>
        <w:t>Enemies</w:t>
      </w:r>
      <w:r w:rsidR="004D5FC4" w:rsidRPr="00877BA7">
        <w:rPr>
          <w:rFonts w:ascii="Times New Roman" w:hAnsi="Times New Roman" w:cs="Times New Roman"/>
          <w:color w:val="auto"/>
          <w:sz w:val="24"/>
          <w:szCs w:val="24"/>
        </w:rPr>
        <w:t xml:space="preserve"> of </w:t>
      </w:r>
      <w:r w:rsidR="007F78F4" w:rsidRPr="00877BA7">
        <w:rPr>
          <w:rFonts w:ascii="Times New Roman" w:hAnsi="Times New Roman" w:cs="Times New Roman"/>
          <w:color w:val="auto"/>
          <w:sz w:val="24"/>
          <w:szCs w:val="24"/>
        </w:rPr>
        <w:t>Heremus</w:t>
      </w:r>
      <w:r w:rsidR="004D5FC4" w:rsidRPr="00877BA7">
        <w:rPr>
          <w:rFonts w:ascii="Times New Roman" w:hAnsi="Times New Roman" w:cs="Times New Roman"/>
          <w:color w:val="auto"/>
          <w:sz w:val="24"/>
          <w:szCs w:val="24"/>
        </w:rPr>
        <w:t xml:space="preserve"> at Night</w:t>
      </w:r>
      <w:r w:rsidRPr="00877BA7">
        <w:rPr>
          <w:rFonts w:ascii="Times New Roman" w:hAnsi="Times New Roman" w:cs="Times New Roman"/>
          <w:color w:val="auto"/>
          <w:sz w:val="24"/>
          <w:szCs w:val="24"/>
        </w:rPr>
        <w:t>:</w:t>
      </w:r>
      <w:bookmarkEnd w:id="67"/>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1.) </w:t>
      </w:r>
      <w:r w:rsidR="007F78F4" w:rsidRPr="00877BA7">
        <w:rPr>
          <w:rFonts w:ascii="Times New Roman" w:hAnsi="Times New Roman"/>
        </w:rPr>
        <w:t>Vehere</w:t>
      </w:r>
      <w:r w:rsidRPr="00877BA7">
        <w:rPr>
          <w:rFonts w:ascii="Times New Roman" w:hAnsi="Times New Roman"/>
        </w:rPr>
        <w:t xml:space="preserve"> Mummy</w:t>
      </w:r>
    </w:p>
    <w:p w:rsidR="00F94739" w:rsidRPr="00877BA7" w:rsidRDefault="00F94739" w:rsidP="007B1009">
      <w:pPr>
        <w:spacing w:after="0"/>
        <w:rPr>
          <w:rFonts w:ascii="Times New Roman" w:hAnsi="Times New Roman"/>
        </w:rPr>
      </w:pPr>
      <w:r w:rsidRPr="00877BA7">
        <w:rPr>
          <w:rFonts w:ascii="Times New Roman" w:hAnsi="Times New Roman"/>
        </w:rPr>
        <w:t>2.) Soul Eater</w:t>
      </w:r>
    </w:p>
    <w:p w:rsidR="00F94739" w:rsidRPr="00877BA7" w:rsidRDefault="00F94739" w:rsidP="007B1009">
      <w:pPr>
        <w:spacing w:after="0"/>
        <w:rPr>
          <w:rFonts w:ascii="Times New Roman" w:hAnsi="Times New Roman"/>
        </w:rPr>
      </w:pPr>
      <w:r w:rsidRPr="00877BA7">
        <w:rPr>
          <w:rFonts w:ascii="Times New Roman" w:hAnsi="Times New Roman"/>
        </w:rPr>
        <w:t xml:space="preserve">3.) Lost </w:t>
      </w:r>
      <w:r w:rsidR="001407A4" w:rsidRPr="00877BA7">
        <w:rPr>
          <w:rFonts w:ascii="Times New Roman" w:hAnsi="Times New Roman"/>
        </w:rPr>
        <w:t>Rediit</w:t>
      </w:r>
    </w:p>
    <w:p w:rsidR="00F94739" w:rsidRPr="00877BA7" w:rsidRDefault="00F94739" w:rsidP="007B1009">
      <w:pPr>
        <w:spacing w:after="0"/>
        <w:rPr>
          <w:rFonts w:ascii="Times New Roman" w:hAnsi="Times New Roman"/>
        </w:rPr>
      </w:pPr>
      <w:r w:rsidRPr="00877BA7">
        <w:rPr>
          <w:rFonts w:ascii="Times New Roman" w:hAnsi="Times New Roman"/>
        </w:rPr>
        <w:t>4.) Tormented Apparition</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xml:space="preserve">: We were told by the priest as children never to enter the </w:t>
      </w:r>
      <w:r w:rsidR="007F78F4" w:rsidRPr="00877BA7">
        <w:rPr>
          <w:rFonts w:ascii="Times New Roman" w:hAnsi="Times New Roman"/>
        </w:rPr>
        <w:t>Heremus</w:t>
      </w:r>
      <w:r w:rsidR="00F94739" w:rsidRPr="00877BA7">
        <w:rPr>
          <w:rFonts w:ascii="Times New Roman" w:hAnsi="Times New Roman"/>
        </w:rPr>
        <w:t xml:space="preserve"> at night for it is haunted by the souls who are trapped in </w:t>
      </w:r>
      <w:r w:rsidR="007F78F4" w:rsidRPr="00877BA7">
        <w:rPr>
          <w:rFonts w:ascii="Times New Roman" w:hAnsi="Times New Roman"/>
        </w:rPr>
        <w:t>Vehere</w:t>
      </w:r>
      <w:r w:rsidR="00F94739" w:rsidRPr="00877BA7">
        <w:rPr>
          <w:rFonts w:ascii="Times New Roman" w:hAnsi="Times New Roman"/>
        </w:rPr>
        <w:t xml:space="preserve"> when it was destroyed.</w:t>
      </w:r>
    </w:p>
    <w:p w:rsidR="00F94739" w:rsidRPr="00877BA7" w:rsidRDefault="00F94739" w:rsidP="007B1009">
      <w:pPr>
        <w:spacing w:after="0"/>
        <w:rPr>
          <w:rFonts w:ascii="Times New Roman" w:hAnsi="Times New Roman"/>
        </w:rPr>
      </w:pPr>
    </w:p>
    <w:p w:rsidR="00BF7252" w:rsidRPr="00877BA7" w:rsidRDefault="00F94739" w:rsidP="007B1009">
      <w:pPr>
        <w:spacing w:after="0"/>
        <w:rPr>
          <w:rFonts w:ascii="Times New Roman" w:hAnsi="Times New Roman"/>
        </w:rPr>
      </w:pPr>
      <w:r w:rsidRPr="00877BA7">
        <w:rPr>
          <w:rFonts w:ascii="Times New Roman" w:hAnsi="Times New Roman"/>
        </w:rPr>
        <w:t>Augustus: I was also told the same thing.</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What was that?</w:t>
      </w:r>
    </w:p>
    <w:p w:rsidR="00676136" w:rsidRPr="00877BA7" w:rsidRDefault="00676136"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(And up apparition appears before them with an outstretched arm. Then it walks away.)</w:t>
      </w:r>
    </w:p>
    <w:p w:rsidR="00F94739" w:rsidRPr="00877BA7" w:rsidRDefault="00F94739" w:rsidP="007B1009">
      <w:pPr>
        <w:spacing w:after="0"/>
        <w:rPr>
          <w:rFonts w:ascii="Times New Roman" w:hAnsi="Times New Roman"/>
        </w:rPr>
      </w:pPr>
    </w:p>
    <w:p w:rsidR="00676136" w:rsidRPr="00877BA7" w:rsidRDefault="00F94739" w:rsidP="007B1009">
      <w:pPr>
        <w:spacing w:after="0"/>
        <w:rPr>
          <w:rFonts w:ascii="Times New Roman" w:hAnsi="Times New Roman"/>
        </w:rPr>
      </w:pPr>
      <w:r w:rsidRPr="00877BA7">
        <w:rPr>
          <w:rFonts w:ascii="Times New Roman" w:hAnsi="Times New Roman"/>
        </w:rPr>
        <w:t>Augustus: What was he trying to say to us?</w:t>
      </w:r>
    </w:p>
    <w:p w:rsidR="00F94739" w:rsidRPr="00877BA7" w:rsidRDefault="00F94739" w:rsidP="007B1009">
      <w:pPr>
        <w:spacing w:after="0"/>
        <w:rPr>
          <w:rFonts w:ascii="Times New Roman" w:hAnsi="Times New Roman"/>
        </w:rPr>
      </w:pPr>
    </w:p>
    <w:p w:rsidR="00F94739" w:rsidRPr="00877BA7" w:rsidRDefault="00681445" w:rsidP="007B1009">
      <w:pPr>
        <w:spacing w:after="0"/>
        <w:rPr>
          <w:rFonts w:ascii="Times New Roman" w:hAnsi="Times New Roman"/>
        </w:rPr>
      </w:pPr>
      <w:r w:rsidRPr="00877BA7">
        <w:rPr>
          <w:rFonts w:ascii="Times New Roman" w:hAnsi="Times New Roman"/>
        </w:rPr>
        <w:t>Caeser</w:t>
      </w:r>
      <w:r w:rsidR="00F94739" w:rsidRPr="00877BA7">
        <w:rPr>
          <w:rFonts w:ascii="Times New Roman" w:hAnsi="Times New Roman"/>
        </w:rPr>
        <w:t>: Maybe he needs our help. Let’s follow him.</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The player must follow the ghost till the next screen. Augustus and Caesar </w:t>
      </w:r>
      <w:r w:rsidR="0043378E">
        <w:rPr>
          <w:rFonts w:ascii="Times New Roman" w:hAnsi="Times New Roman"/>
        </w:rPr>
        <w:t>follow the</w:t>
      </w:r>
      <w:r w:rsidRPr="00877BA7">
        <w:rPr>
          <w:rFonts w:ascii="Times New Roman" w:hAnsi="Times New Roman"/>
        </w:rPr>
        <w:t xml:space="preserve"> ghost until they reach a great whole in the ground. The party looks into the hold and suddenly </w:t>
      </w:r>
      <w:r w:rsidR="000651BE" w:rsidRPr="00877BA7">
        <w:rPr>
          <w:rFonts w:ascii="Times New Roman" w:hAnsi="Times New Roman"/>
        </w:rPr>
        <w:t>a ghost appeared behind them and pushes</w:t>
      </w:r>
      <w:r w:rsidRPr="00877BA7">
        <w:rPr>
          <w:rFonts w:ascii="Times New Roman" w:hAnsi="Times New Roman"/>
        </w:rPr>
        <w:t xml:space="preserve"> them into the hole. </w:t>
      </w:r>
      <w:r w:rsidR="0043378E">
        <w:rPr>
          <w:rFonts w:ascii="Times New Roman" w:hAnsi="Times New Roman"/>
        </w:rPr>
        <w:t xml:space="preserve">They fall </w:t>
      </w:r>
      <w:r w:rsidR="00C11576">
        <w:rPr>
          <w:rFonts w:ascii="Times New Roman" w:hAnsi="Times New Roman"/>
        </w:rPr>
        <w:t xml:space="preserve">until they land in sparkling water filled with ghostly apparitions. </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Augustus: Airloft can you light things up a bit?</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(A searchlight extends from Airloft. Half buried skeletons appear on the ground </w:t>
      </w:r>
      <w:r w:rsidR="00C11576">
        <w:rPr>
          <w:rFonts w:ascii="Times New Roman" w:hAnsi="Times New Roman"/>
        </w:rPr>
        <w:t>outside the water</w:t>
      </w:r>
      <w:r w:rsidRPr="00877BA7">
        <w:rPr>
          <w:rFonts w:ascii="Times New Roman" w:hAnsi="Times New Roman"/>
        </w:rPr>
        <w:t>. Suddenly an apparition again appears in front of them.)</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Ghost: These are the souls damned by </w:t>
      </w:r>
      <w:r w:rsidR="004C63A6" w:rsidRPr="00877BA7">
        <w:rPr>
          <w:rFonts w:ascii="Times New Roman" w:hAnsi="Times New Roman"/>
        </w:rPr>
        <w:t>Corydon Deus</w:t>
      </w:r>
      <w:r w:rsidRPr="00877BA7">
        <w:rPr>
          <w:rFonts w:ascii="Times New Roman" w:hAnsi="Times New Roman"/>
        </w:rPr>
        <w:t>. There is no escape.</w:t>
      </w:r>
    </w:p>
    <w:p w:rsidR="00F94739" w:rsidRPr="00877BA7" w:rsidRDefault="00F94739" w:rsidP="007B1009">
      <w:pPr>
        <w:spacing w:after="0"/>
        <w:rPr>
          <w:rFonts w:ascii="Times New Roman" w:hAnsi="Times New Roman"/>
        </w:rPr>
      </w:pPr>
    </w:p>
    <w:p w:rsidR="00F94739" w:rsidRPr="00877BA7" w:rsidRDefault="004C63A6" w:rsidP="007B1009">
      <w:pPr>
        <w:spacing w:after="0"/>
        <w:rPr>
          <w:rFonts w:ascii="Times New Roman" w:hAnsi="Times New Roman"/>
        </w:rPr>
      </w:pPr>
      <w:r w:rsidRPr="00877BA7">
        <w:rPr>
          <w:rFonts w:ascii="Times New Roman" w:hAnsi="Times New Roman"/>
        </w:rPr>
        <w:t>Corydon Deus</w:t>
      </w:r>
      <w:r w:rsidR="00F94739" w:rsidRPr="00877BA7">
        <w:rPr>
          <w:rFonts w:ascii="Times New Roman" w:hAnsi="Times New Roman"/>
        </w:rPr>
        <w:t>: Is this now? I don’t remember damning anybody unless they were already</w:t>
      </w:r>
      <w:r w:rsidR="003C1530" w:rsidRPr="00877BA7">
        <w:rPr>
          <w:rFonts w:ascii="Times New Roman" w:hAnsi="Times New Roman"/>
        </w:rPr>
        <w:t xml:space="preserve"> damned </w:t>
      </w:r>
      <w:r w:rsidR="00F94739" w:rsidRPr="00877BA7">
        <w:rPr>
          <w:rFonts w:ascii="Times New Roman" w:hAnsi="Times New Roman"/>
        </w:rPr>
        <w:t xml:space="preserve">from </w:t>
      </w:r>
      <w:r w:rsidR="00650AF0">
        <w:rPr>
          <w:rFonts w:ascii="Times New Roman" w:hAnsi="Times New Roman"/>
        </w:rPr>
        <w:t xml:space="preserve">the </w:t>
      </w:r>
      <w:r w:rsidR="00F94739" w:rsidRPr="00877BA7">
        <w:rPr>
          <w:rFonts w:ascii="Times New Roman" w:hAnsi="Times New Roman"/>
        </w:rPr>
        <w:t>beginning. There must be a way of us to escape from this place.</w:t>
      </w:r>
    </w:p>
    <w:p w:rsidR="00F94739" w:rsidRPr="00877BA7" w:rsidRDefault="00F94739" w:rsidP="007B1009">
      <w:pPr>
        <w:spacing w:after="0"/>
        <w:rPr>
          <w:rFonts w:ascii="Times New Roman" w:hAnsi="Times New Roman"/>
        </w:rPr>
      </w:pPr>
    </w:p>
    <w:p w:rsidR="00F94739" w:rsidRPr="00877BA7" w:rsidRDefault="00F94739" w:rsidP="007B1009">
      <w:pPr>
        <w:spacing w:after="0"/>
        <w:rPr>
          <w:rFonts w:ascii="Times New Roman" w:hAnsi="Times New Roman"/>
        </w:rPr>
      </w:pPr>
      <w:r w:rsidRPr="00877BA7">
        <w:rPr>
          <w:rFonts w:ascii="Times New Roman" w:hAnsi="Times New Roman"/>
        </w:rPr>
        <w:t xml:space="preserve">The player will face many </w:t>
      </w:r>
      <w:r w:rsidR="00650AF0">
        <w:rPr>
          <w:rFonts w:ascii="Times New Roman" w:hAnsi="Times New Roman"/>
        </w:rPr>
        <w:t>ghosts</w:t>
      </w:r>
      <w:r w:rsidRPr="00877BA7">
        <w:rPr>
          <w:rFonts w:ascii="Times New Roman" w:hAnsi="Times New Roman"/>
        </w:rPr>
        <w:t xml:space="preserve"> in the underworld. Airloft healing abilities will make for an effective weapon against the different </w:t>
      </w:r>
      <w:r w:rsidR="00650AF0">
        <w:rPr>
          <w:rFonts w:ascii="Times New Roman" w:hAnsi="Times New Roman"/>
        </w:rPr>
        <w:t>ghosts</w:t>
      </w:r>
      <w:r w:rsidRPr="00877BA7">
        <w:rPr>
          <w:rFonts w:ascii="Times New Roman" w:hAnsi="Times New Roman"/>
        </w:rPr>
        <w:t xml:space="preserve"> here. Soul Eater can cast instant </w:t>
      </w:r>
      <w:r w:rsidRPr="00877BA7">
        <w:rPr>
          <w:rFonts w:ascii="Times New Roman" w:hAnsi="Times New Roman"/>
        </w:rPr>
        <w:lastRenderedPageBreak/>
        <w:t xml:space="preserve">death. The player will speak with several souls during their search for an escape. The player will find a path leading out of the graveyard into a room where several </w:t>
      </w:r>
      <w:r w:rsidR="00650AF0">
        <w:rPr>
          <w:rFonts w:ascii="Times New Roman" w:hAnsi="Times New Roman"/>
        </w:rPr>
        <w:t>ghosts</w:t>
      </w:r>
      <w:r w:rsidRPr="00877BA7">
        <w:rPr>
          <w:rFonts w:ascii="Times New Roman" w:hAnsi="Times New Roman"/>
        </w:rPr>
        <w:t xml:space="preserve"> with more humanlike appearance </w:t>
      </w:r>
      <w:r w:rsidR="00650AF0">
        <w:rPr>
          <w:rFonts w:ascii="Times New Roman" w:hAnsi="Times New Roman"/>
        </w:rPr>
        <w:t>are</w:t>
      </w:r>
      <w:r w:rsidRPr="00877BA7">
        <w:rPr>
          <w:rFonts w:ascii="Times New Roman" w:hAnsi="Times New Roman"/>
        </w:rPr>
        <w:t xml:space="preserve"> dining and sitting at a bar.</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 xml:space="preserve">Soul (Fashionable Lady): We always dine here. It’s such a lovely evening. Would you care to join me in a dance? (She begins to dance with </w:t>
      </w:r>
      <w:r w:rsidR="00681445" w:rsidRPr="00877BA7">
        <w:rPr>
          <w:rFonts w:ascii="Times New Roman" w:hAnsi="Times New Roman"/>
        </w:rPr>
        <w:t>Caeser</w:t>
      </w:r>
      <w:r w:rsidRPr="00877BA7">
        <w:rPr>
          <w:rFonts w:ascii="Times New Roman" w:hAnsi="Times New Roman"/>
        </w:rPr>
        <w:t>.)</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Soul (Butler): We have the finest delicacies brought everywhere from the Empire here. Would you like to try? Yes or no?</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If yes, the Butler brings out a covered plate. Once opened it reveals nothing but bones and is set before Augustus at a table. Augustus is shocked.</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Butler: Enjoy.</w:t>
      </w:r>
    </w:p>
    <w:p w:rsidR="00CD16B4" w:rsidRPr="00877BA7" w:rsidRDefault="00CD16B4" w:rsidP="007B1009">
      <w:pPr>
        <w:spacing w:after="0"/>
        <w:rPr>
          <w:rFonts w:ascii="Times New Roman" w:hAnsi="Times New Roman"/>
        </w:rPr>
      </w:pPr>
    </w:p>
    <w:p w:rsidR="00CD16B4" w:rsidRPr="00877BA7" w:rsidRDefault="00CD16B4" w:rsidP="007B1009">
      <w:pPr>
        <w:spacing w:after="0"/>
        <w:rPr>
          <w:rFonts w:ascii="Times New Roman" w:hAnsi="Times New Roman"/>
        </w:rPr>
      </w:pPr>
      <w:r w:rsidRPr="00877BA7">
        <w:rPr>
          <w:rFonts w:ascii="Times New Roman" w:hAnsi="Times New Roman"/>
        </w:rPr>
        <w:t>If no, Butler: If you change your mind I’ll be waiting in the corner.</w:t>
      </w:r>
    </w:p>
    <w:p w:rsidR="00CD16B4" w:rsidRPr="00877BA7" w:rsidRDefault="00CD16B4" w:rsidP="007B1009">
      <w:pPr>
        <w:spacing w:after="0"/>
        <w:rPr>
          <w:rFonts w:ascii="Times New Roman" w:hAnsi="Times New Roman"/>
        </w:rPr>
      </w:pPr>
    </w:p>
    <w:p w:rsidR="00F94739" w:rsidRPr="00877BA7" w:rsidRDefault="00CD16B4" w:rsidP="007B1009">
      <w:pPr>
        <w:spacing w:after="0"/>
        <w:rPr>
          <w:rFonts w:ascii="Times New Roman" w:hAnsi="Times New Roman"/>
        </w:rPr>
      </w:pPr>
      <w:r w:rsidRPr="00877BA7">
        <w:rPr>
          <w:rFonts w:ascii="Times New Roman" w:hAnsi="Times New Roman"/>
        </w:rPr>
        <w:t xml:space="preserve">Soul (Female): Isn’t </w:t>
      </w:r>
      <w:r w:rsidR="007F78F4" w:rsidRPr="00877BA7">
        <w:rPr>
          <w:rFonts w:ascii="Times New Roman" w:hAnsi="Times New Roman"/>
        </w:rPr>
        <w:t>Vehere</w:t>
      </w:r>
      <w:r w:rsidRPr="00877BA7">
        <w:rPr>
          <w:rFonts w:ascii="Times New Roman" w:hAnsi="Times New Roman"/>
        </w:rPr>
        <w:t xml:space="preserve"> lovely this time of year. Pollution from the </w:t>
      </w:r>
      <w:r w:rsidR="001407A4" w:rsidRPr="00877BA7">
        <w:rPr>
          <w:rFonts w:ascii="Times New Roman" w:hAnsi="Times New Roman"/>
        </w:rPr>
        <w:t>Magicius</w:t>
      </w:r>
      <w:r w:rsidRPr="00877BA7">
        <w:rPr>
          <w:rFonts w:ascii="Times New Roman" w:hAnsi="Times New Roman"/>
        </w:rPr>
        <w:t xml:space="preserve"> Facility is swept away by the cool winds from the north.</w:t>
      </w:r>
    </w:p>
    <w:p w:rsidR="009E47A4" w:rsidRPr="00877BA7" w:rsidRDefault="009E47A4"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Soul (Male): Emperor Ge</w:t>
      </w:r>
      <w:r w:rsidR="002D0103">
        <w:rPr>
          <w:rFonts w:ascii="Times New Roman" w:hAnsi="Times New Roman"/>
        </w:rPr>
        <w:t>stalt</w:t>
      </w:r>
      <w:r w:rsidRPr="00877BA7">
        <w:rPr>
          <w:rFonts w:ascii="Times New Roman" w:hAnsi="Times New Roman"/>
        </w:rPr>
        <w:t xml:space="preserve"> is the wisest ruler on Gaia. He has grown our small community into a giant empire that now rules most of Gaia with its </w:t>
      </w:r>
      <w:r w:rsidR="001407A4" w:rsidRPr="00877BA7">
        <w:rPr>
          <w:rFonts w:ascii="Times New Roman" w:hAnsi="Times New Roman"/>
        </w:rPr>
        <w:t>Magicius</w:t>
      </w:r>
      <w:r w:rsidRPr="00877BA7">
        <w:rPr>
          <w:rFonts w:ascii="Times New Roman" w:hAnsi="Times New Roman"/>
        </w:rPr>
        <w:t xml:space="preserve"> prowess. Long live the Emperor!</w:t>
      </w:r>
    </w:p>
    <w:p w:rsidR="00293F77" w:rsidRPr="00877BA7" w:rsidRDefault="00293F77" w:rsidP="007B1009">
      <w:pPr>
        <w:spacing w:after="0"/>
        <w:rPr>
          <w:rFonts w:ascii="Times New Roman" w:hAnsi="Times New Roman"/>
        </w:rPr>
      </w:pPr>
    </w:p>
    <w:p w:rsidR="00293F77" w:rsidRPr="00877BA7" w:rsidRDefault="00681445" w:rsidP="007B1009">
      <w:pPr>
        <w:spacing w:after="0"/>
        <w:rPr>
          <w:rFonts w:ascii="Times New Roman" w:hAnsi="Times New Roman"/>
        </w:rPr>
      </w:pPr>
      <w:r w:rsidRPr="00877BA7">
        <w:rPr>
          <w:rFonts w:ascii="Times New Roman" w:hAnsi="Times New Roman"/>
        </w:rPr>
        <w:t>Caeser</w:t>
      </w:r>
      <w:r w:rsidR="00293F77" w:rsidRPr="00877BA7">
        <w:rPr>
          <w:rFonts w:ascii="Times New Roman" w:hAnsi="Times New Roman"/>
        </w:rPr>
        <w:t xml:space="preserve">: Father, who is Emperor </w:t>
      </w:r>
      <w:r w:rsidR="002D0103">
        <w:rPr>
          <w:rFonts w:ascii="Times New Roman" w:hAnsi="Times New Roman"/>
        </w:rPr>
        <w:t>Gestalt</w:t>
      </w:r>
      <w:r w:rsidR="00293F77" w:rsidRPr="00877BA7">
        <w:rPr>
          <w:rFonts w:ascii="Times New Roman" w:hAnsi="Times New Roman"/>
        </w:rPr>
        <w:t>?</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 xml:space="preserve">Augustus: I don’t know </w:t>
      </w:r>
      <w:r w:rsidR="00681445" w:rsidRPr="00877BA7">
        <w:rPr>
          <w:rFonts w:ascii="Times New Roman" w:hAnsi="Times New Roman"/>
        </w:rPr>
        <w:t>Caeser</w:t>
      </w:r>
      <w:r w:rsidRPr="00877BA7">
        <w:rPr>
          <w:rFonts w:ascii="Times New Roman" w:hAnsi="Times New Roman"/>
        </w:rPr>
        <w:t>. The priest keeps the Annals of Time secret. He says it will corrupt our mind. We must trust the priest. He knows best.</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Soul (</w:t>
      </w:r>
      <w:r w:rsidR="00B12041" w:rsidRPr="00877BA7">
        <w:rPr>
          <w:rFonts w:ascii="Times New Roman" w:hAnsi="Times New Roman"/>
        </w:rPr>
        <w:t>Male</w:t>
      </w:r>
      <w:r w:rsidRPr="00877BA7">
        <w:rPr>
          <w:rFonts w:ascii="Times New Roman" w:hAnsi="Times New Roman"/>
        </w:rPr>
        <w:t xml:space="preserve"> sitting at the bar): Would you make a toast to Emperor </w:t>
      </w:r>
      <w:r w:rsidR="002D0103">
        <w:rPr>
          <w:rFonts w:ascii="Times New Roman" w:hAnsi="Times New Roman"/>
        </w:rPr>
        <w:t>Gestalt</w:t>
      </w:r>
      <w:r w:rsidRPr="00877BA7">
        <w:rPr>
          <w:rFonts w:ascii="Times New Roman" w:hAnsi="Times New Roman"/>
        </w:rPr>
        <w:t>?</w:t>
      </w:r>
    </w:p>
    <w:p w:rsidR="00293F77" w:rsidRPr="00877BA7" w:rsidRDefault="00293F77" w:rsidP="007B1009">
      <w:pPr>
        <w:spacing w:after="0"/>
        <w:rPr>
          <w:rFonts w:ascii="Times New Roman" w:hAnsi="Times New Roman"/>
        </w:rPr>
      </w:pPr>
    </w:p>
    <w:p w:rsidR="00293F77" w:rsidRPr="00877BA7" w:rsidRDefault="00293F77" w:rsidP="007B1009">
      <w:pPr>
        <w:spacing w:after="0"/>
        <w:rPr>
          <w:rFonts w:ascii="Times New Roman" w:hAnsi="Times New Roman"/>
        </w:rPr>
      </w:pPr>
      <w:r w:rsidRPr="00877BA7">
        <w:rPr>
          <w:rFonts w:ascii="Times New Roman" w:hAnsi="Times New Roman"/>
        </w:rPr>
        <w:t xml:space="preserve">Augustus (Augustus looks at </w:t>
      </w:r>
      <w:r w:rsidR="00681445" w:rsidRPr="00877BA7">
        <w:rPr>
          <w:rFonts w:ascii="Times New Roman" w:hAnsi="Times New Roman"/>
        </w:rPr>
        <w:t>Caeser</w:t>
      </w:r>
      <w:r w:rsidRPr="00877BA7">
        <w:rPr>
          <w:rFonts w:ascii="Times New Roman" w:hAnsi="Times New Roman"/>
        </w:rPr>
        <w:t xml:space="preserve">): Whose Emperor </w:t>
      </w:r>
      <w:r w:rsidR="002D0103">
        <w:rPr>
          <w:rFonts w:ascii="Times New Roman" w:hAnsi="Times New Roman"/>
        </w:rPr>
        <w:t>Gestalt</w:t>
      </w:r>
      <w:r w:rsidRPr="00877BA7">
        <w:rPr>
          <w:rFonts w:ascii="Times New Roman" w:hAnsi="Times New Roman"/>
        </w:rPr>
        <w:t>?</w:t>
      </w:r>
      <w:r w:rsidR="00C11576">
        <w:rPr>
          <w:rFonts w:ascii="Times New Roman" w:hAnsi="Times New Roman"/>
        </w:rPr>
        <w:t xml:space="preserve"> Ok, a toast, should I?</w:t>
      </w:r>
    </w:p>
    <w:p w:rsidR="00293F77" w:rsidRPr="00877BA7" w:rsidRDefault="00293F77" w:rsidP="007B1009">
      <w:pPr>
        <w:spacing w:after="0"/>
        <w:rPr>
          <w:rFonts w:ascii="Times New Roman" w:hAnsi="Times New Roman"/>
        </w:rPr>
      </w:pPr>
    </w:p>
    <w:p w:rsidR="00293F77" w:rsidRPr="00877BA7" w:rsidRDefault="002D0103" w:rsidP="007B1009">
      <w:pPr>
        <w:spacing w:after="0"/>
        <w:rPr>
          <w:rFonts w:ascii="Times New Roman" w:hAnsi="Times New Roman"/>
        </w:rPr>
      </w:pPr>
      <w:r>
        <w:rPr>
          <w:rFonts w:ascii="Times New Roman" w:hAnsi="Times New Roman"/>
        </w:rPr>
        <w:t>Augustus must choose yes or no, then the player has an option of the toast they will give.</w:t>
      </w:r>
    </w:p>
    <w:p w:rsidR="00175239" w:rsidRPr="00877BA7" w:rsidRDefault="00293F77" w:rsidP="00293F77">
      <w:pPr>
        <w:spacing w:after="0"/>
        <w:rPr>
          <w:rFonts w:ascii="Times New Roman" w:hAnsi="Times New Roman"/>
        </w:rPr>
      </w:pPr>
      <w:r w:rsidRPr="00877BA7">
        <w:rPr>
          <w:rFonts w:ascii="Times New Roman" w:hAnsi="Times New Roman"/>
        </w:rPr>
        <w:t>1.</w:t>
      </w:r>
      <w:r w:rsidR="003C1530" w:rsidRPr="00877BA7">
        <w:rPr>
          <w:rFonts w:ascii="Times New Roman" w:hAnsi="Times New Roman"/>
        </w:rPr>
        <w:t>) If</w:t>
      </w:r>
      <w:r w:rsidRPr="00877BA7">
        <w:rPr>
          <w:rFonts w:ascii="Times New Roman" w:hAnsi="Times New Roman"/>
        </w:rPr>
        <w:t xml:space="preserve"> yes, Augustus: Emperor </w:t>
      </w:r>
      <w:r w:rsidR="002D0103">
        <w:rPr>
          <w:rFonts w:ascii="Times New Roman" w:hAnsi="Times New Roman"/>
        </w:rPr>
        <w:t>Gestalt</w:t>
      </w:r>
      <w:r w:rsidRPr="00877BA7">
        <w:rPr>
          <w:rFonts w:ascii="Times New Roman" w:hAnsi="Times New Roman"/>
        </w:rPr>
        <w:t xml:space="preserve"> is a mighty man, stronger than the wind, who shakes Gaia whenever he steps.</w:t>
      </w:r>
    </w:p>
    <w:p w:rsidR="00293F77" w:rsidRPr="00877BA7" w:rsidRDefault="003C1530" w:rsidP="00293F77">
      <w:pPr>
        <w:pStyle w:val="ListParagraph"/>
        <w:spacing w:after="0"/>
        <w:ind w:left="3600"/>
        <w:rPr>
          <w:rFonts w:ascii="Times New Roman" w:hAnsi="Times New Roman"/>
        </w:rPr>
      </w:pPr>
      <w:r w:rsidRPr="00877BA7">
        <w:rPr>
          <w:rFonts w:ascii="Times New Roman" w:hAnsi="Times New Roman"/>
        </w:rPr>
        <w:t>Or</w:t>
      </w:r>
    </w:p>
    <w:p w:rsidR="00293F77" w:rsidRPr="00877BA7" w:rsidRDefault="00293F77" w:rsidP="00293F77">
      <w:pPr>
        <w:spacing w:after="0"/>
        <w:rPr>
          <w:rFonts w:ascii="Times New Roman" w:hAnsi="Times New Roman"/>
        </w:rPr>
      </w:pPr>
    </w:p>
    <w:p w:rsidR="00293F77" w:rsidRPr="00877BA7" w:rsidRDefault="00293F77" w:rsidP="00293F77">
      <w:pPr>
        <w:spacing w:after="0"/>
        <w:rPr>
          <w:rFonts w:ascii="Times New Roman" w:hAnsi="Times New Roman"/>
        </w:rPr>
      </w:pPr>
      <w:r w:rsidRPr="00877BA7">
        <w:rPr>
          <w:rFonts w:ascii="Times New Roman" w:hAnsi="Times New Roman"/>
        </w:rPr>
        <w:t xml:space="preserve">2.) Augustus: Emperor </w:t>
      </w:r>
      <w:r w:rsidR="002D0103">
        <w:rPr>
          <w:rFonts w:ascii="Times New Roman" w:hAnsi="Times New Roman"/>
        </w:rPr>
        <w:t>Gestalt</w:t>
      </w:r>
      <w:r w:rsidRPr="00877BA7">
        <w:rPr>
          <w:rFonts w:ascii="Times New Roman" w:hAnsi="Times New Roman"/>
        </w:rPr>
        <w:t xml:space="preserve"> is a great man of </w:t>
      </w:r>
      <w:r w:rsidR="004C63A6" w:rsidRPr="00877BA7">
        <w:rPr>
          <w:rFonts w:ascii="Times New Roman" w:hAnsi="Times New Roman"/>
        </w:rPr>
        <w:t>Corydon Deus</w:t>
      </w:r>
      <w:r w:rsidRPr="00877BA7">
        <w:rPr>
          <w:rFonts w:ascii="Times New Roman" w:hAnsi="Times New Roman"/>
        </w:rPr>
        <w:t xml:space="preserve">. Because of his belief in </w:t>
      </w:r>
      <w:r w:rsidR="004C63A6" w:rsidRPr="00877BA7">
        <w:rPr>
          <w:rFonts w:ascii="Times New Roman" w:hAnsi="Times New Roman"/>
        </w:rPr>
        <w:t>Corydon Deus</w:t>
      </w:r>
      <w:r w:rsidRPr="00877BA7">
        <w:rPr>
          <w:rFonts w:ascii="Times New Roman" w:hAnsi="Times New Roman"/>
        </w:rPr>
        <w:t xml:space="preserve"> he is been exalted among all the rulers of the earth.</w:t>
      </w:r>
    </w:p>
    <w:p w:rsidR="00293F77" w:rsidRPr="00877BA7" w:rsidRDefault="00293F77" w:rsidP="00293F77">
      <w:pPr>
        <w:spacing w:after="0"/>
        <w:rPr>
          <w:rFonts w:ascii="Times New Roman" w:hAnsi="Times New Roman"/>
        </w:rPr>
      </w:pPr>
    </w:p>
    <w:p w:rsidR="00293F77" w:rsidRPr="00877BA7" w:rsidRDefault="00293F77" w:rsidP="00293F77">
      <w:pPr>
        <w:spacing w:after="0"/>
        <w:rPr>
          <w:rFonts w:ascii="Times New Roman" w:hAnsi="Times New Roman"/>
        </w:rPr>
      </w:pPr>
      <w:r w:rsidRPr="00877BA7">
        <w:rPr>
          <w:rFonts w:ascii="Times New Roman" w:hAnsi="Times New Roman"/>
        </w:rPr>
        <w:tab/>
      </w:r>
      <w:r w:rsidRPr="00877BA7">
        <w:rPr>
          <w:rFonts w:ascii="Times New Roman" w:hAnsi="Times New Roman"/>
        </w:rPr>
        <w:tab/>
      </w:r>
      <w:r w:rsidRPr="00877BA7">
        <w:rPr>
          <w:rFonts w:ascii="Times New Roman" w:hAnsi="Times New Roman"/>
        </w:rPr>
        <w:tab/>
      </w:r>
      <w:r w:rsidRPr="00877BA7">
        <w:rPr>
          <w:rFonts w:ascii="Times New Roman" w:hAnsi="Times New Roman"/>
        </w:rPr>
        <w:tab/>
      </w:r>
      <w:r w:rsidRPr="00877BA7">
        <w:rPr>
          <w:rFonts w:ascii="Times New Roman" w:hAnsi="Times New Roman"/>
        </w:rPr>
        <w:tab/>
        <w:t>If yes,</w:t>
      </w:r>
    </w:p>
    <w:p w:rsidR="00293F77" w:rsidRPr="00877BA7" w:rsidRDefault="00293F77" w:rsidP="00293F77">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1.) Bar</w:t>
      </w:r>
      <w:r w:rsidR="00293F77" w:rsidRPr="00877BA7">
        <w:rPr>
          <w:rFonts w:ascii="Times New Roman" w:hAnsi="Times New Roman"/>
        </w:rPr>
        <w:t xml:space="preserve"> Man: Here ye, hear ye. What you speak is truth. These words are spoken as if a muse of beauty whispered great things into your ears.</w:t>
      </w:r>
      <w:r w:rsidRPr="00877BA7">
        <w:rPr>
          <w:rFonts w:ascii="Times New Roman" w:hAnsi="Times New Roman"/>
        </w:rPr>
        <w:t xml:space="preserve"> Player receives Beer Goggles.</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lastRenderedPageBreak/>
        <w:t xml:space="preserve">2.)  Since when did Emperor </w:t>
      </w:r>
      <w:r w:rsidR="002D0103">
        <w:rPr>
          <w:rFonts w:ascii="Times New Roman" w:hAnsi="Times New Roman"/>
        </w:rPr>
        <w:t>Gestalt</w:t>
      </w:r>
      <w:r w:rsidRPr="00877BA7">
        <w:rPr>
          <w:rFonts w:ascii="Times New Roman" w:hAnsi="Times New Roman"/>
        </w:rPr>
        <w:t xml:space="preserve"> rely on any man? </w:t>
      </w:r>
      <w:r w:rsidR="004C63A6" w:rsidRPr="00877BA7">
        <w:rPr>
          <w:rFonts w:ascii="Times New Roman" w:hAnsi="Times New Roman"/>
        </w:rPr>
        <w:t>Corydon Deus</w:t>
      </w:r>
      <w:r w:rsidRPr="00877BA7">
        <w:rPr>
          <w:rFonts w:ascii="Times New Roman" w:hAnsi="Times New Roman"/>
        </w:rPr>
        <w:t xml:space="preserve"> is only a pawn in the hands of the Emperor. Brace yourself imbecile. Hiccup! (Attacks the party. After being defeated party receives same item as 1.)</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If no, Bar Man: You look a little uptight. I’ll buy you a drink. A legal friend. Long live the Emperor!</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It the party leaves the bar they enter a long tunnel. If they attempt to go back to the bar there will be nothing but ruins where the bar once was. Everyone will be gone. Midway through the tunnel a voice will shout from nowhere.</w:t>
      </w:r>
    </w:p>
    <w:p w:rsidR="00FA44C9" w:rsidRPr="00877BA7" w:rsidRDefault="00FA44C9" w:rsidP="00FA44C9">
      <w:pPr>
        <w:spacing w:after="0"/>
        <w:rPr>
          <w:rFonts w:ascii="Times New Roman" w:hAnsi="Times New Roman"/>
        </w:rPr>
      </w:pPr>
    </w:p>
    <w:p w:rsidR="00820758" w:rsidRPr="00877BA7" w:rsidRDefault="00163C27" w:rsidP="00820758">
      <w:pPr>
        <w:pStyle w:val="Heading2"/>
        <w:rPr>
          <w:rFonts w:ascii="Times New Roman" w:hAnsi="Times New Roman" w:cs="Times New Roman"/>
          <w:color w:val="auto"/>
          <w:sz w:val="24"/>
          <w:szCs w:val="24"/>
        </w:rPr>
      </w:pPr>
      <w:bookmarkStart w:id="68" w:name="_Toc76405244"/>
      <w:r w:rsidRPr="00877BA7">
        <w:rPr>
          <w:rFonts w:ascii="Times New Roman" w:hAnsi="Times New Roman" w:cs="Times New Roman"/>
          <w:color w:val="auto"/>
          <w:sz w:val="24"/>
          <w:szCs w:val="24"/>
        </w:rPr>
        <w:t>Leonidas</w:t>
      </w:r>
      <w:bookmarkEnd w:id="68"/>
    </w:p>
    <w:p w:rsidR="00820758" w:rsidRPr="00877BA7" w:rsidRDefault="00820758"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 Wait for me! I’ve lost my way. Could you show me the way from here?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Augustus: We have also lost our way. There must be an exit around here somewhere.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 Can I also tagalong for a bit. We can work together and escape this accursed place.</w:t>
      </w:r>
    </w:p>
    <w:p w:rsidR="00FA44C9" w:rsidRPr="00877BA7" w:rsidRDefault="00FA44C9" w:rsidP="00FA44C9">
      <w:pPr>
        <w:spacing w:after="0"/>
        <w:rPr>
          <w:rFonts w:ascii="Times New Roman" w:hAnsi="Times New Roman"/>
        </w:rPr>
      </w:pPr>
    </w:p>
    <w:p w:rsidR="00FA44C9" w:rsidRPr="00877BA7" w:rsidRDefault="00FA44C9" w:rsidP="00FA44C9">
      <w:pPr>
        <w:spacing w:after="0"/>
        <w:rPr>
          <w:rFonts w:ascii="Times New Roman" w:hAnsi="Times New Roman"/>
        </w:rPr>
      </w:pPr>
      <w:r w:rsidRPr="00877BA7">
        <w:rPr>
          <w:rFonts w:ascii="Times New Roman" w:hAnsi="Times New Roman"/>
        </w:rPr>
        <w:t>After leaving the hallway the party enters an open area.</w:t>
      </w:r>
    </w:p>
    <w:p w:rsidR="00FA44C9" w:rsidRPr="00877BA7" w:rsidRDefault="00FA44C9" w:rsidP="00FA44C9">
      <w:pPr>
        <w:spacing w:after="0"/>
        <w:rPr>
          <w:rFonts w:ascii="Times New Roman" w:hAnsi="Times New Roman"/>
        </w:rPr>
      </w:pPr>
    </w:p>
    <w:p w:rsidR="00FA44C9" w:rsidRPr="00877BA7" w:rsidRDefault="00681445" w:rsidP="00FA44C9">
      <w:pPr>
        <w:spacing w:after="0"/>
        <w:rPr>
          <w:rFonts w:ascii="Times New Roman" w:hAnsi="Times New Roman"/>
        </w:rPr>
      </w:pPr>
      <w:r w:rsidRPr="00877BA7">
        <w:rPr>
          <w:rFonts w:ascii="Times New Roman" w:hAnsi="Times New Roman"/>
        </w:rPr>
        <w:t>Caeser</w:t>
      </w:r>
      <w:r w:rsidR="00FA44C9" w:rsidRPr="00877BA7">
        <w:rPr>
          <w:rFonts w:ascii="Times New Roman" w:hAnsi="Times New Roman"/>
        </w:rPr>
        <w:t>: I feel like taking a rest. It seems like we’ve been walking forever. So Fran, how did you end up here?</w:t>
      </w:r>
    </w:p>
    <w:p w:rsidR="00FA44C9" w:rsidRPr="00877BA7" w:rsidRDefault="00FA44C9" w:rsidP="00FA44C9">
      <w:pPr>
        <w:spacing w:after="0"/>
        <w:rPr>
          <w:rFonts w:ascii="Times New Roman" w:hAnsi="Times New Roman"/>
        </w:rPr>
      </w:pPr>
    </w:p>
    <w:p w:rsidR="00FA44C9" w:rsidRPr="00877BA7" w:rsidRDefault="00163C27" w:rsidP="00FA44C9">
      <w:pPr>
        <w:spacing w:after="0"/>
        <w:rPr>
          <w:rFonts w:ascii="Times New Roman" w:hAnsi="Times New Roman"/>
        </w:rPr>
      </w:pPr>
      <w:r w:rsidRPr="00877BA7">
        <w:rPr>
          <w:rFonts w:ascii="Times New Roman" w:hAnsi="Times New Roman"/>
        </w:rPr>
        <w:t>Leonidas</w:t>
      </w:r>
      <w:r w:rsidR="00FA44C9" w:rsidRPr="00877BA7">
        <w:rPr>
          <w:rFonts w:ascii="Times New Roman" w:hAnsi="Times New Roman"/>
        </w:rPr>
        <w:t xml:space="preserve">: my name is </w:t>
      </w:r>
      <w:r w:rsidRPr="00877BA7">
        <w:rPr>
          <w:rFonts w:ascii="Times New Roman" w:hAnsi="Times New Roman"/>
        </w:rPr>
        <w:t>Leonidas</w:t>
      </w:r>
      <w:r w:rsidR="00FA44C9" w:rsidRPr="00877BA7">
        <w:rPr>
          <w:rFonts w:ascii="Times New Roman" w:hAnsi="Times New Roman"/>
        </w:rPr>
        <w:t xml:space="preserve">. I was betrayed by those whose life I had sworn to defend. I wanted peace and my wicked betrayers wanted war. I died in a vain attempt to have that peace. Now I wonder these forsaken </w:t>
      </w:r>
      <w:r w:rsidR="00EA5ADF">
        <w:rPr>
          <w:rFonts w:ascii="Times New Roman" w:hAnsi="Times New Roman"/>
        </w:rPr>
        <w:t>halls</w:t>
      </w:r>
      <w:r w:rsidR="00FA44C9" w:rsidRPr="00877BA7">
        <w:rPr>
          <w:rFonts w:ascii="Times New Roman" w:hAnsi="Times New Roman"/>
        </w:rPr>
        <w:t xml:space="preserve"> while my betrayers probably sit drinking, feasting, and enjoying the spoils of war.</w:t>
      </w:r>
    </w:p>
    <w:p w:rsidR="00FA44C9" w:rsidRPr="00877BA7" w:rsidRDefault="00FA44C9" w:rsidP="00FA44C9">
      <w:pPr>
        <w:spacing w:after="0"/>
        <w:rPr>
          <w:rFonts w:ascii="Times New Roman" w:hAnsi="Times New Roman"/>
        </w:rPr>
      </w:pPr>
    </w:p>
    <w:p w:rsidR="00FA44C9" w:rsidRPr="00877BA7" w:rsidRDefault="00681445" w:rsidP="00FA44C9">
      <w:pPr>
        <w:spacing w:after="0"/>
        <w:rPr>
          <w:rFonts w:ascii="Times New Roman" w:hAnsi="Times New Roman"/>
        </w:rPr>
      </w:pPr>
      <w:r w:rsidRPr="00877BA7">
        <w:rPr>
          <w:rFonts w:ascii="Times New Roman" w:hAnsi="Times New Roman"/>
        </w:rPr>
        <w:t>Caeser</w:t>
      </w:r>
      <w:r w:rsidR="00FA44C9" w:rsidRPr="00877BA7">
        <w:rPr>
          <w:rFonts w:ascii="Times New Roman" w:hAnsi="Times New Roman"/>
        </w:rPr>
        <w:t xml:space="preserve">: What a horrible world we live in. My people also suffer for their beliefs. We live in </w:t>
      </w:r>
      <w:r w:rsidR="00EA5ADF" w:rsidRPr="00877BA7">
        <w:rPr>
          <w:rFonts w:ascii="Times New Roman" w:hAnsi="Times New Roman"/>
        </w:rPr>
        <w:t>poverty</w:t>
      </w:r>
      <w:r w:rsidR="00EA5ADF">
        <w:rPr>
          <w:rFonts w:ascii="Times New Roman" w:hAnsi="Times New Roman"/>
        </w:rPr>
        <w:t xml:space="preserve"> while our oppressors</w:t>
      </w:r>
      <w:r w:rsidR="00FA44C9" w:rsidRPr="00877BA7">
        <w:rPr>
          <w:rFonts w:ascii="Times New Roman" w:hAnsi="Times New Roman"/>
        </w:rPr>
        <w:t xml:space="preserve"> want of nothing.</w:t>
      </w:r>
    </w:p>
    <w:p w:rsidR="00FA44C9" w:rsidRPr="00877BA7" w:rsidRDefault="00FA44C9"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what would you have us do?</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Whose name did you say?</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xml:space="preserve">: I also knew a </w:t>
      </w:r>
      <w:r w:rsidR="004C63A6" w:rsidRPr="00877BA7">
        <w:rPr>
          <w:rFonts w:ascii="Times New Roman" w:hAnsi="Times New Roman"/>
        </w:rPr>
        <w:t>Corydon Deus</w:t>
      </w:r>
      <w:r w:rsidR="003D1C80" w:rsidRPr="00877BA7">
        <w:rPr>
          <w:rFonts w:ascii="Times New Roman" w:hAnsi="Times New Roman"/>
        </w:rPr>
        <w:t>. He was one of my betrayers.</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 xml:space="preserve">Augustus: You must be thinking of another </w:t>
      </w:r>
      <w:r w:rsidR="004C63A6" w:rsidRPr="00877BA7">
        <w:rPr>
          <w:rFonts w:ascii="Times New Roman" w:hAnsi="Times New Roman"/>
        </w:rPr>
        <w:t>Corydon Deus</w:t>
      </w:r>
      <w:r w:rsidRPr="00877BA7">
        <w:rPr>
          <w:rFonts w:ascii="Times New Roman" w:hAnsi="Times New Roman"/>
        </w:rPr>
        <w:t xml:space="preserve">. My </w:t>
      </w:r>
      <w:r w:rsidR="004C63A6" w:rsidRPr="00877BA7">
        <w:rPr>
          <w:rFonts w:ascii="Times New Roman" w:hAnsi="Times New Roman"/>
        </w:rPr>
        <w:t>Corydon Deus</w:t>
      </w:r>
      <w:r w:rsidRPr="00877BA7">
        <w:rPr>
          <w:rFonts w:ascii="Times New Roman" w:hAnsi="Times New Roman"/>
        </w:rPr>
        <w:t xml:space="preserve"> is a great God who will deliver our people.</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If I see</w:t>
      </w:r>
      <w:r w:rsidR="00EA5ADF">
        <w:rPr>
          <w:rFonts w:ascii="Times New Roman" w:hAnsi="Times New Roman"/>
        </w:rPr>
        <w:t xml:space="preserve"> my</w:t>
      </w:r>
      <w:r w:rsidR="003D1C80" w:rsidRPr="00877BA7">
        <w:rPr>
          <w:rFonts w:ascii="Times New Roman" w:hAnsi="Times New Roman"/>
        </w:rPr>
        <w:t xml:space="preserve"> </w:t>
      </w:r>
      <w:r w:rsidR="004C63A6" w:rsidRPr="00877BA7">
        <w:rPr>
          <w:rFonts w:ascii="Times New Roman" w:hAnsi="Times New Roman"/>
        </w:rPr>
        <w:t>Corydon Deus</w:t>
      </w:r>
      <w:r w:rsidR="003D1C80" w:rsidRPr="00877BA7">
        <w:rPr>
          <w:rFonts w:ascii="Times New Roman" w:hAnsi="Times New Roman"/>
        </w:rPr>
        <w:t xml:space="preserve"> again I will bring my blade </w:t>
      </w:r>
      <w:r w:rsidR="00EA5ADF">
        <w:rPr>
          <w:rFonts w:ascii="Times New Roman" w:hAnsi="Times New Roman"/>
        </w:rPr>
        <w:t>his</w:t>
      </w:r>
      <w:r w:rsidR="003D1C80" w:rsidRPr="00877BA7">
        <w:rPr>
          <w:rFonts w:ascii="Times New Roman" w:hAnsi="Times New Roman"/>
        </w:rPr>
        <w:t xml:space="preserve"> neck and let it feast upon his blood. Then I will take his carcass and drag it to the streets for everyone to shit </w:t>
      </w:r>
      <w:r w:rsidR="003D1C80" w:rsidRPr="00877BA7">
        <w:rPr>
          <w:rFonts w:ascii="Times New Roman" w:hAnsi="Times New Roman"/>
        </w:rPr>
        <w:lastRenderedPageBreak/>
        <w:t xml:space="preserve">on. I’m happy your </w:t>
      </w:r>
      <w:r w:rsidR="004C63A6" w:rsidRPr="00877BA7">
        <w:rPr>
          <w:rFonts w:ascii="Times New Roman" w:hAnsi="Times New Roman"/>
        </w:rPr>
        <w:t>Corydon Deus</w:t>
      </w:r>
      <w:r w:rsidR="003D1C80" w:rsidRPr="00877BA7">
        <w:rPr>
          <w:rFonts w:ascii="Times New Roman" w:hAnsi="Times New Roman"/>
        </w:rPr>
        <w:t xml:space="preserve"> is a god and not a worthless scumbag who kills innocent women and children.</w:t>
      </w:r>
    </w:p>
    <w:p w:rsidR="003D1C80" w:rsidRPr="00877BA7" w:rsidRDefault="003D1C80" w:rsidP="00FA44C9">
      <w:pPr>
        <w:spacing w:after="0"/>
        <w:rPr>
          <w:rFonts w:ascii="Times New Roman" w:hAnsi="Times New Roman"/>
        </w:rPr>
      </w:pPr>
    </w:p>
    <w:p w:rsidR="00FA44C9" w:rsidRPr="00877BA7" w:rsidRDefault="004C63A6" w:rsidP="00FA44C9">
      <w:pPr>
        <w:spacing w:after="0"/>
        <w:rPr>
          <w:rFonts w:ascii="Times New Roman" w:hAnsi="Times New Roman"/>
        </w:rPr>
      </w:pPr>
      <w:r w:rsidRPr="00877BA7">
        <w:rPr>
          <w:rFonts w:ascii="Times New Roman" w:hAnsi="Times New Roman"/>
        </w:rPr>
        <w:t>Corydon Deus</w:t>
      </w:r>
      <w:r w:rsidR="003D1C80" w:rsidRPr="00877BA7">
        <w:rPr>
          <w:rFonts w:ascii="Times New Roman" w:hAnsi="Times New Roman"/>
        </w:rPr>
        <w:t>: The way out of this place is to prove your worth to the owner of the Underworld.</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Then I will cut up his body in little pieces and send them to every great city on Gaia.</w:t>
      </w:r>
    </w:p>
    <w:p w:rsidR="003D1C80" w:rsidRPr="00877BA7" w:rsidRDefault="003D1C80" w:rsidP="00FA44C9">
      <w:pPr>
        <w:spacing w:after="0"/>
        <w:rPr>
          <w:rFonts w:ascii="Times New Roman" w:hAnsi="Times New Roman"/>
        </w:rPr>
      </w:pPr>
    </w:p>
    <w:p w:rsidR="003D1C80" w:rsidRPr="00877BA7" w:rsidRDefault="00681445" w:rsidP="00FA44C9">
      <w:pPr>
        <w:spacing w:after="0"/>
        <w:rPr>
          <w:rFonts w:ascii="Times New Roman" w:hAnsi="Times New Roman"/>
        </w:rPr>
      </w:pPr>
      <w:r w:rsidRPr="00877BA7">
        <w:rPr>
          <w:rFonts w:ascii="Times New Roman" w:hAnsi="Times New Roman"/>
        </w:rPr>
        <w:t>Caeser</w:t>
      </w:r>
      <w:r w:rsidR="003D1C80" w:rsidRPr="00877BA7">
        <w:rPr>
          <w:rFonts w:ascii="Times New Roman" w:hAnsi="Times New Roman"/>
        </w:rPr>
        <w:t>: Don’t worry my friend. One day vengeance will be yours. First you must escape from this place.</w:t>
      </w:r>
    </w:p>
    <w:p w:rsidR="003D1C80" w:rsidRPr="00877BA7" w:rsidRDefault="003D1C80" w:rsidP="00FA44C9">
      <w:pPr>
        <w:spacing w:after="0"/>
        <w:rPr>
          <w:rFonts w:ascii="Times New Roman" w:hAnsi="Times New Roman"/>
        </w:rPr>
      </w:pPr>
    </w:p>
    <w:p w:rsidR="003D1C80" w:rsidRPr="00877BA7" w:rsidRDefault="004C63A6" w:rsidP="00FA44C9">
      <w:pPr>
        <w:spacing w:after="0"/>
        <w:rPr>
          <w:rFonts w:ascii="Times New Roman" w:hAnsi="Times New Roman"/>
        </w:rPr>
      </w:pPr>
      <w:r w:rsidRPr="00877BA7">
        <w:rPr>
          <w:rFonts w:ascii="Times New Roman" w:hAnsi="Times New Roman"/>
        </w:rPr>
        <w:t>Corydon Deus</w:t>
      </w:r>
      <w:r w:rsidR="003D1C80" w:rsidRPr="00877BA7">
        <w:rPr>
          <w:rFonts w:ascii="Times New Roman" w:hAnsi="Times New Roman"/>
        </w:rPr>
        <w:t>: He knows who the owner of this place.</w:t>
      </w:r>
    </w:p>
    <w:p w:rsidR="003D1C80" w:rsidRPr="00877BA7" w:rsidRDefault="003D1C80" w:rsidP="00FA44C9">
      <w:pPr>
        <w:spacing w:after="0"/>
        <w:rPr>
          <w:rFonts w:ascii="Times New Roman" w:hAnsi="Times New Roman"/>
        </w:rPr>
      </w:pPr>
    </w:p>
    <w:p w:rsidR="003D1C80" w:rsidRPr="00877BA7" w:rsidRDefault="003D1C80" w:rsidP="00FA44C9">
      <w:pPr>
        <w:spacing w:after="0"/>
        <w:rPr>
          <w:rFonts w:ascii="Times New Roman" w:hAnsi="Times New Roman"/>
        </w:rPr>
      </w:pPr>
      <w:r w:rsidRPr="00877BA7">
        <w:rPr>
          <w:rFonts w:ascii="Times New Roman" w:hAnsi="Times New Roman"/>
        </w:rPr>
        <w:t>Augustus: Sir, sorry to interrupt you, but who is the owner of this place?</w:t>
      </w:r>
    </w:p>
    <w:p w:rsidR="003D1C80" w:rsidRPr="00877BA7" w:rsidRDefault="003D1C80" w:rsidP="00FA44C9">
      <w:pPr>
        <w:spacing w:after="0"/>
        <w:rPr>
          <w:rFonts w:ascii="Times New Roman" w:hAnsi="Times New Roman"/>
        </w:rPr>
      </w:pPr>
    </w:p>
    <w:p w:rsidR="003D1C80" w:rsidRPr="00877BA7" w:rsidRDefault="00163C27" w:rsidP="00FA44C9">
      <w:pPr>
        <w:spacing w:after="0"/>
        <w:rPr>
          <w:rFonts w:ascii="Times New Roman" w:hAnsi="Times New Roman"/>
        </w:rPr>
      </w:pPr>
      <w:r w:rsidRPr="00877BA7">
        <w:rPr>
          <w:rFonts w:ascii="Times New Roman" w:hAnsi="Times New Roman"/>
        </w:rPr>
        <w:t>Leonidas</w:t>
      </w:r>
      <w:r w:rsidR="003D1C80" w:rsidRPr="00877BA7">
        <w:rPr>
          <w:rFonts w:ascii="Times New Roman" w:hAnsi="Times New Roman"/>
        </w:rPr>
        <w:t xml:space="preserve">: Lich. He’s a bloody fiend. I tried to show my worth to him, but he barred me from even trying. He said that since I was defeated by a man cowardly as that </w:t>
      </w:r>
      <w:r w:rsidR="004C63A6" w:rsidRPr="00877BA7">
        <w:rPr>
          <w:rFonts w:ascii="Times New Roman" w:hAnsi="Times New Roman"/>
        </w:rPr>
        <w:t>Corydon Deus</w:t>
      </w:r>
      <w:r w:rsidR="003D1C80" w:rsidRPr="00877BA7">
        <w:rPr>
          <w:rFonts w:ascii="Times New Roman" w:hAnsi="Times New Roman"/>
        </w:rPr>
        <w:t xml:space="preserve"> there is no redemption for me. You can try though. I can lead you there to them.</w:t>
      </w:r>
      <w:r w:rsidR="00EA5ADF">
        <w:rPr>
          <w:rFonts w:ascii="Times New Roman" w:hAnsi="Times New Roman"/>
        </w:rPr>
        <w:t xml:space="preserve"> Leonidas joins the party.</w:t>
      </w:r>
    </w:p>
    <w:p w:rsidR="00B87448" w:rsidRPr="00877BA7" w:rsidRDefault="00B87448" w:rsidP="00B87448">
      <w:pPr>
        <w:spacing w:after="0"/>
        <w:rPr>
          <w:rFonts w:ascii="Times New Roman" w:hAnsi="Times New Roman"/>
        </w:rPr>
      </w:pPr>
    </w:p>
    <w:p w:rsidR="00820758" w:rsidRPr="00877BA7" w:rsidRDefault="00820758" w:rsidP="00820758">
      <w:pPr>
        <w:pStyle w:val="Heading2"/>
        <w:rPr>
          <w:rFonts w:ascii="Times New Roman" w:hAnsi="Times New Roman" w:cs="Times New Roman"/>
          <w:color w:val="auto"/>
          <w:sz w:val="24"/>
          <w:szCs w:val="24"/>
        </w:rPr>
      </w:pPr>
      <w:bookmarkStart w:id="69" w:name="_Toc76405245"/>
      <w:r w:rsidRPr="00877BA7">
        <w:rPr>
          <w:rFonts w:ascii="Times New Roman" w:hAnsi="Times New Roman" w:cs="Times New Roman"/>
          <w:color w:val="auto"/>
          <w:sz w:val="24"/>
          <w:szCs w:val="24"/>
        </w:rPr>
        <w:t>The Brooch and the Riddle Side Quest</w:t>
      </w:r>
      <w:bookmarkEnd w:id="69"/>
    </w:p>
    <w:p w:rsidR="00820758" w:rsidRPr="00877BA7" w:rsidRDefault="00820758" w:rsidP="00B87448">
      <w:pPr>
        <w:spacing w:after="0"/>
        <w:rPr>
          <w:rFonts w:ascii="Times New Roman" w:hAnsi="Times New Roman"/>
        </w:rPr>
      </w:pPr>
    </w:p>
    <w:p w:rsidR="003D1C80" w:rsidRPr="00877BA7" w:rsidRDefault="003D1C80" w:rsidP="00B87448">
      <w:pPr>
        <w:spacing w:after="0"/>
        <w:rPr>
          <w:rFonts w:ascii="Times New Roman" w:hAnsi="Times New Roman"/>
        </w:rPr>
      </w:pPr>
      <w:r w:rsidRPr="00877BA7">
        <w:rPr>
          <w:rFonts w:ascii="Times New Roman" w:hAnsi="Times New Roman"/>
        </w:rPr>
        <w:t xml:space="preserve">The party will continue three series of catacombs with many caskets contained within. Some will contain treasure and others will contain </w:t>
      </w:r>
      <w:r w:rsidR="007F78F4" w:rsidRPr="00877BA7">
        <w:rPr>
          <w:rFonts w:ascii="Times New Roman" w:hAnsi="Times New Roman"/>
        </w:rPr>
        <w:t>Vehere</w:t>
      </w:r>
      <w:r w:rsidRPr="00877BA7">
        <w:rPr>
          <w:rFonts w:ascii="Times New Roman" w:hAnsi="Times New Roman"/>
        </w:rPr>
        <w:t xml:space="preserve"> Mummies. There is one departed soul who wonders here and there as if searching for something.</w:t>
      </w:r>
    </w:p>
    <w:p w:rsidR="003D1C80" w:rsidRPr="00877BA7" w:rsidRDefault="003D1C80" w:rsidP="00B87448">
      <w:pPr>
        <w:spacing w:after="0"/>
        <w:rPr>
          <w:rFonts w:ascii="Times New Roman" w:hAnsi="Times New Roman"/>
        </w:rPr>
      </w:pPr>
    </w:p>
    <w:p w:rsidR="003D1C80" w:rsidRPr="00877BA7" w:rsidRDefault="003D1C80" w:rsidP="003D1C80">
      <w:pPr>
        <w:spacing w:after="0"/>
        <w:rPr>
          <w:rFonts w:ascii="Times New Roman" w:hAnsi="Times New Roman"/>
        </w:rPr>
      </w:pPr>
      <w:r w:rsidRPr="00877BA7">
        <w:rPr>
          <w:rFonts w:ascii="Times New Roman" w:hAnsi="Times New Roman"/>
        </w:rPr>
        <w:t>Wondering Soul: I lost it.  I lost it. My beloved’s brooch. Where could it be? It’s all I have to remind me of the sweet times we had together. If you find it could you please give it to me? I will reward you as handsomely as I can. The brooch is located within one of these coffins.</w:t>
      </w:r>
    </w:p>
    <w:p w:rsidR="003D1C80" w:rsidRPr="00877BA7" w:rsidRDefault="003D1C80" w:rsidP="00B87448">
      <w:pPr>
        <w:spacing w:after="0"/>
        <w:rPr>
          <w:rFonts w:ascii="Times New Roman" w:hAnsi="Times New Roman"/>
        </w:rPr>
      </w:pPr>
    </w:p>
    <w:p w:rsidR="003D1C80" w:rsidRPr="00877BA7" w:rsidRDefault="003D1C80" w:rsidP="00B87448">
      <w:pPr>
        <w:spacing w:after="0"/>
        <w:rPr>
          <w:rFonts w:ascii="Times New Roman" w:hAnsi="Times New Roman"/>
        </w:rPr>
      </w:pPr>
      <w:r w:rsidRPr="00877BA7">
        <w:rPr>
          <w:rFonts w:ascii="Times New Roman" w:hAnsi="Times New Roman"/>
        </w:rPr>
        <w:t>(The brooch is guarded by an extra powerful mummy (</w:t>
      </w:r>
      <w:r w:rsidR="001407A4" w:rsidRPr="00877BA7">
        <w:rPr>
          <w:rFonts w:ascii="Times New Roman" w:hAnsi="Times New Roman"/>
        </w:rPr>
        <w:t>Magicius</w:t>
      </w:r>
      <w:r w:rsidRPr="00877BA7">
        <w:rPr>
          <w:rFonts w:ascii="Times New Roman" w:hAnsi="Times New Roman"/>
        </w:rPr>
        <w:t xml:space="preserve"> Mummy) who acts as a mini boss.)</w:t>
      </w:r>
    </w:p>
    <w:p w:rsidR="003D1C80" w:rsidRPr="00877BA7" w:rsidRDefault="003D1C80"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Wondering soul (when you bring the brooch): I will give you what is greater than any treasure. It’s wisdom. Lich will ask a riddle before he even considers giving you your freedom; </w:t>
      </w:r>
      <w:r w:rsidR="00DF4644" w:rsidRPr="00877BA7">
        <w:rPr>
          <w:rFonts w:ascii="Times New Roman" w:hAnsi="Times New Roman"/>
        </w:rPr>
        <w:t>granted</w:t>
      </w:r>
      <w:r w:rsidRPr="00877BA7">
        <w:rPr>
          <w:rFonts w:ascii="Times New Roman" w:hAnsi="Times New Roman"/>
        </w:rPr>
        <w:t xml:space="preserve"> that you’re not a coward. He found me a coward because I was scared to propose to my beloved before the destruction of the world. Now I spend my days wandering these halls living in regret, but not you my friends. I sense something different and you. There is a great amount of courage in you. I will give you a hint to Lich’s riddle.</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Augustus: Just tell us the answer.</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lastRenderedPageBreak/>
        <w:t xml:space="preserve">Wondering Soul: No, I like your company. If you’re wrong </w:t>
      </w:r>
      <w:r w:rsidR="00DF4644" w:rsidRPr="00877BA7">
        <w:rPr>
          <w:rFonts w:ascii="Times New Roman" w:hAnsi="Times New Roman"/>
        </w:rPr>
        <w:t xml:space="preserve">we </w:t>
      </w:r>
      <w:r w:rsidRPr="00877BA7">
        <w:rPr>
          <w:rFonts w:ascii="Times New Roman" w:hAnsi="Times New Roman"/>
        </w:rPr>
        <w:t xml:space="preserve">will be spending more time here together. Hehe. So here, just to give you a fighting chance. The Lich will ask you, </w:t>
      </w:r>
    </w:p>
    <w:p w:rsidR="0012515B" w:rsidRPr="00877BA7" w:rsidRDefault="0012515B" w:rsidP="00B87448">
      <w:pPr>
        <w:spacing w:after="0"/>
        <w:rPr>
          <w:rFonts w:ascii="Times New Roman" w:hAnsi="Times New Roman"/>
        </w:rPr>
      </w:pPr>
    </w:p>
    <w:p w:rsidR="0012515B" w:rsidRPr="00877BA7" w:rsidRDefault="0012515B" w:rsidP="00B87448">
      <w:pPr>
        <w:spacing w:after="0"/>
        <w:rPr>
          <w:rFonts w:ascii="Times New Roman" w:hAnsi="Times New Roman"/>
        </w:rPr>
      </w:pPr>
      <w:r w:rsidRPr="00877BA7">
        <w:rPr>
          <w:rFonts w:ascii="Times New Roman" w:hAnsi="Times New Roman"/>
        </w:rPr>
        <w:t xml:space="preserve">“If I am dead there is no death, </w:t>
      </w:r>
    </w:p>
    <w:p w:rsidR="003D1C80" w:rsidRPr="00877BA7" w:rsidRDefault="001C0297" w:rsidP="00B87448">
      <w:pPr>
        <w:spacing w:after="0"/>
        <w:rPr>
          <w:rFonts w:ascii="Times New Roman" w:hAnsi="Times New Roman"/>
        </w:rPr>
      </w:pPr>
      <w:r w:rsidRPr="00877BA7">
        <w:rPr>
          <w:rFonts w:ascii="Times New Roman" w:hAnsi="Times New Roman"/>
        </w:rPr>
        <w:t>But nor would</w:t>
      </w:r>
      <w:r w:rsidR="0012515B" w:rsidRPr="00877BA7">
        <w:rPr>
          <w:rFonts w:ascii="Times New Roman" w:hAnsi="Times New Roman"/>
        </w:rPr>
        <w:t xml:space="preserve"> life exist,</w:t>
      </w:r>
    </w:p>
    <w:p w:rsidR="001C0297" w:rsidRPr="00877BA7" w:rsidRDefault="001C0297" w:rsidP="00B87448">
      <w:pPr>
        <w:spacing w:after="0"/>
        <w:rPr>
          <w:rFonts w:ascii="Times New Roman" w:hAnsi="Times New Roman"/>
        </w:rPr>
      </w:pPr>
      <w:r w:rsidRPr="00877BA7">
        <w:rPr>
          <w:rFonts w:ascii="Times New Roman" w:hAnsi="Times New Roman"/>
        </w:rPr>
        <w:t>No universe would ever be,</w:t>
      </w:r>
    </w:p>
    <w:p w:rsidR="001C0297" w:rsidRPr="00877BA7" w:rsidRDefault="001C0297" w:rsidP="00B87448">
      <w:pPr>
        <w:spacing w:after="0"/>
        <w:rPr>
          <w:rFonts w:ascii="Times New Roman" w:hAnsi="Times New Roman"/>
        </w:rPr>
      </w:pPr>
      <w:r w:rsidRPr="00877BA7">
        <w:rPr>
          <w:rFonts w:ascii="Times New Roman" w:hAnsi="Times New Roman"/>
        </w:rPr>
        <w:t>No water, Earth, or stone.</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No riddle ever spoke or read,</w:t>
      </w:r>
    </w:p>
    <w:p w:rsidR="001C0297" w:rsidRPr="00877BA7" w:rsidRDefault="001C0297" w:rsidP="00B87448">
      <w:pPr>
        <w:spacing w:after="0"/>
        <w:rPr>
          <w:rFonts w:ascii="Times New Roman" w:hAnsi="Times New Roman"/>
        </w:rPr>
      </w:pPr>
      <w:r w:rsidRPr="00877BA7">
        <w:rPr>
          <w:rFonts w:ascii="Times New Roman" w:hAnsi="Times New Roman"/>
        </w:rPr>
        <w:t>My binding spell escapes,</w:t>
      </w:r>
    </w:p>
    <w:p w:rsidR="001C0297" w:rsidRPr="00877BA7" w:rsidRDefault="001C0297" w:rsidP="00B87448">
      <w:pPr>
        <w:spacing w:after="0"/>
        <w:rPr>
          <w:rFonts w:ascii="Times New Roman" w:hAnsi="Times New Roman"/>
        </w:rPr>
      </w:pPr>
      <w:r w:rsidRPr="00877BA7">
        <w:rPr>
          <w:rFonts w:ascii="Times New Roman" w:hAnsi="Times New Roman"/>
        </w:rPr>
        <w:t>Unconquered by the darkness yet,</w:t>
      </w:r>
    </w:p>
    <w:p w:rsidR="001C0297" w:rsidRPr="00877BA7" w:rsidRDefault="001C0297" w:rsidP="00B87448">
      <w:pPr>
        <w:spacing w:after="0"/>
        <w:rPr>
          <w:rFonts w:ascii="Times New Roman" w:hAnsi="Times New Roman"/>
        </w:rPr>
      </w:pPr>
      <w:r w:rsidRPr="00877BA7">
        <w:rPr>
          <w:rFonts w:ascii="Times New Roman" w:hAnsi="Times New Roman"/>
        </w:rPr>
        <w:t xml:space="preserve">The light escapes my fate. </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I appear in the fires flames,</w:t>
      </w:r>
    </w:p>
    <w:p w:rsidR="001C0297" w:rsidRPr="00877BA7" w:rsidRDefault="001C0297" w:rsidP="00B87448">
      <w:pPr>
        <w:spacing w:after="0"/>
        <w:rPr>
          <w:rFonts w:ascii="Times New Roman" w:hAnsi="Times New Roman"/>
        </w:rPr>
      </w:pPr>
      <w:r w:rsidRPr="00877BA7">
        <w:rPr>
          <w:rFonts w:ascii="Times New Roman" w:hAnsi="Times New Roman"/>
        </w:rPr>
        <w:t>Lurk in the dragons den,</w:t>
      </w:r>
    </w:p>
    <w:p w:rsidR="001C0297" w:rsidRPr="00877BA7" w:rsidRDefault="001C0297" w:rsidP="00B87448">
      <w:pPr>
        <w:spacing w:after="0"/>
        <w:rPr>
          <w:rFonts w:ascii="Times New Roman" w:hAnsi="Times New Roman"/>
        </w:rPr>
      </w:pPr>
      <w:r w:rsidRPr="00877BA7">
        <w:rPr>
          <w:rFonts w:ascii="Times New Roman" w:hAnsi="Times New Roman"/>
        </w:rPr>
        <w:t>The number of a man a claim,</w:t>
      </w:r>
    </w:p>
    <w:p w:rsidR="001C0297" w:rsidRPr="00877BA7" w:rsidRDefault="001C0297" w:rsidP="00B87448">
      <w:pPr>
        <w:spacing w:after="0"/>
        <w:rPr>
          <w:rFonts w:ascii="Times New Roman" w:hAnsi="Times New Roman"/>
        </w:rPr>
      </w:pPr>
      <w:r w:rsidRPr="00877BA7">
        <w:rPr>
          <w:rFonts w:ascii="Times New Roman" w:hAnsi="Times New Roman"/>
        </w:rPr>
        <w:t>Within me there resides.</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The answer is not within the riddle itself and appears at the end of every last word. Even if you answer the riddle correctly there is no guarantee that the Lich will let you go.</w:t>
      </w:r>
    </w:p>
    <w:p w:rsidR="001C0297" w:rsidRPr="00877BA7" w:rsidRDefault="001C0297" w:rsidP="00B87448">
      <w:pPr>
        <w:spacing w:after="0"/>
        <w:rPr>
          <w:rFonts w:ascii="Times New Roman" w:hAnsi="Times New Roman"/>
        </w:rPr>
      </w:pPr>
    </w:p>
    <w:p w:rsidR="001C0297" w:rsidRPr="00877BA7" w:rsidRDefault="001C0297" w:rsidP="00B87448">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is with us and he will deliver us from this ghastly place.</w:t>
      </w:r>
    </w:p>
    <w:p w:rsidR="001C0297" w:rsidRPr="00877BA7" w:rsidRDefault="001C0297" w:rsidP="00B87448">
      <w:pPr>
        <w:spacing w:after="0"/>
        <w:rPr>
          <w:rFonts w:ascii="Times New Roman" w:hAnsi="Times New Roman"/>
        </w:rPr>
      </w:pPr>
    </w:p>
    <w:p w:rsidR="0027389D" w:rsidRPr="00877BA7" w:rsidRDefault="001C0297" w:rsidP="00B87448">
      <w:pPr>
        <w:spacing w:after="0"/>
        <w:rPr>
          <w:rFonts w:ascii="Times New Roman" w:hAnsi="Times New Roman"/>
        </w:rPr>
      </w:pPr>
      <w:r w:rsidRPr="00877BA7">
        <w:rPr>
          <w:rFonts w:ascii="Times New Roman" w:hAnsi="Times New Roman"/>
        </w:rPr>
        <w:t xml:space="preserve">Wondering Soul: Did you say </w:t>
      </w:r>
      <w:r w:rsidR="004C63A6" w:rsidRPr="00877BA7">
        <w:rPr>
          <w:rFonts w:ascii="Times New Roman" w:hAnsi="Times New Roman"/>
        </w:rPr>
        <w:t>Corydon Deus</w:t>
      </w:r>
      <w:r w:rsidRPr="00877BA7">
        <w:rPr>
          <w:rFonts w:ascii="Times New Roman" w:hAnsi="Times New Roman"/>
        </w:rPr>
        <w:t>?</w:t>
      </w:r>
      <w:r w:rsidR="0027389D" w:rsidRPr="00877BA7">
        <w:rPr>
          <w:rFonts w:ascii="Times New Roman" w:hAnsi="Times New Roman"/>
        </w:rPr>
        <w:t xml:space="preserve"> The butcher of Doma</w:t>
      </w:r>
      <w:r w:rsidR="00820758" w:rsidRPr="00877BA7">
        <w:rPr>
          <w:rFonts w:ascii="Times New Roman" w:hAnsi="Times New Roman"/>
        </w:rPr>
        <w:t>,</w:t>
      </w:r>
      <w:r w:rsidR="0027389D" w:rsidRPr="00877BA7">
        <w:rPr>
          <w:rFonts w:ascii="Times New Roman" w:hAnsi="Times New Roman"/>
        </w:rPr>
        <w:t xml:space="preserve"> who poisoned an entire castle</w:t>
      </w:r>
      <w:r w:rsidR="00820758" w:rsidRPr="00877BA7">
        <w:rPr>
          <w:rFonts w:ascii="Times New Roman" w:hAnsi="Times New Roman"/>
        </w:rPr>
        <w:t>,</w:t>
      </w:r>
      <w:r w:rsidR="0027389D" w:rsidRPr="00877BA7">
        <w:rPr>
          <w:rFonts w:ascii="Times New Roman" w:hAnsi="Times New Roman"/>
        </w:rPr>
        <w:t xml:space="preserve"> killing all the women and children </w:t>
      </w:r>
      <w:r w:rsidR="00820758" w:rsidRPr="00877BA7">
        <w:rPr>
          <w:rFonts w:ascii="Times New Roman" w:hAnsi="Times New Roman"/>
        </w:rPr>
        <w:t>inside, m</w:t>
      </w:r>
      <w:r w:rsidR="0027389D" w:rsidRPr="00877BA7">
        <w:rPr>
          <w:rFonts w:ascii="Times New Roman" w:hAnsi="Times New Roman"/>
        </w:rPr>
        <w:t>y mother died there.</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 xml:space="preserve">Augustus: No, my </w:t>
      </w:r>
      <w:r w:rsidR="004C63A6" w:rsidRPr="00877BA7">
        <w:rPr>
          <w:rFonts w:ascii="Times New Roman" w:hAnsi="Times New Roman"/>
        </w:rPr>
        <w:t>Corydon Deus</w:t>
      </w:r>
      <w:r w:rsidRPr="00877BA7">
        <w:rPr>
          <w:rFonts w:ascii="Times New Roman" w:hAnsi="Times New Roman"/>
        </w:rPr>
        <w:t xml:space="preserve"> is a mighty god who empowers me.</w:t>
      </w:r>
    </w:p>
    <w:p w:rsidR="0027389D" w:rsidRPr="00877BA7" w:rsidRDefault="0027389D" w:rsidP="00B87448">
      <w:pPr>
        <w:spacing w:after="0"/>
        <w:rPr>
          <w:rFonts w:ascii="Times New Roman" w:hAnsi="Times New Roman"/>
        </w:rPr>
      </w:pPr>
    </w:p>
    <w:p w:rsidR="001C0297" w:rsidRPr="00877BA7" w:rsidRDefault="0027389D" w:rsidP="00B87448">
      <w:pPr>
        <w:spacing w:after="0"/>
        <w:rPr>
          <w:rFonts w:ascii="Times New Roman" w:hAnsi="Times New Roman"/>
        </w:rPr>
      </w:pPr>
      <w:r w:rsidRPr="00877BA7">
        <w:rPr>
          <w:rFonts w:ascii="Times New Roman" w:hAnsi="Times New Roman"/>
        </w:rPr>
        <w:t xml:space="preserve">Wondering Soul: Oh, strange. Your god could’ve </w:t>
      </w:r>
      <w:r w:rsidR="00820758" w:rsidRPr="00877BA7">
        <w:rPr>
          <w:rFonts w:ascii="Times New Roman" w:hAnsi="Times New Roman"/>
        </w:rPr>
        <w:t>chosen</w:t>
      </w:r>
      <w:r w:rsidRPr="00877BA7">
        <w:rPr>
          <w:rFonts w:ascii="Times New Roman" w:hAnsi="Times New Roman"/>
        </w:rPr>
        <w:t xml:space="preserve"> a better name then </w:t>
      </w:r>
      <w:r w:rsidR="004C63A6" w:rsidRPr="00877BA7">
        <w:rPr>
          <w:rFonts w:ascii="Times New Roman" w:hAnsi="Times New Roman"/>
        </w:rPr>
        <w:t>Corydon Deus</w:t>
      </w:r>
      <w:r w:rsidRPr="00877BA7">
        <w:rPr>
          <w:rFonts w:ascii="Times New Roman" w:hAnsi="Times New Roman"/>
        </w:rPr>
        <w:t>. Good luck to you.</w:t>
      </w:r>
    </w:p>
    <w:p w:rsidR="0027389D" w:rsidRPr="00877BA7" w:rsidRDefault="0027389D" w:rsidP="00B87448">
      <w:pPr>
        <w:spacing w:after="0"/>
        <w:rPr>
          <w:rFonts w:ascii="Times New Roman" w:hAnsi="Times New Roman"/>
        </w:rPr>
      </w:pPr>
    </w:p>
    <w:p w:rsidR="0027389D" w:rsidRPr="00877BA7" w:rsidRDefault="00681445" w:rsidP="00B87448">
      <w:pPr>
        <w:spacing w:after="0"/>
        <w:rPr>
          <w:rFonts w:ascii="Times New Roman" w:hAnsi="Times New Roman"/>
        </w:rPr>
      </w:pPr>
      <w:r w:rsidRPr="00877BA7">
        <w:rPr>
          <w:rFonts w:ascii="Times New Roman" w:hAnsi="Times New Roman"/>
        </w:rPr>
        <w:t>Caeser</w:t>
      </w:r>
      <w:r w:rsidR="0027389D" w:rsidRPr="00877BA7">
        <w:rPr>
          <w:rFonts w:ascii="Times New Roman" w:hAnsi="Times New Roman"/>
        </w:rPr>
        <w:t xml:space="preserve"> (As they are walking away): Why do all these lost souls have somet</w:t>
      </w:r>
      <w:r w:rsidR="00820758" w:rsidRPr="00877BA7">
        <w:rPr>
          <w:rFonts w:ascii="Times New Roman" w:hAnsi="Times New Roman"/>
        </w:rPr>
        <w:t xml:space="preserve">hing against the name of </w:t>
      </w:r>
      <w:r w:rsidR="004C63A6" w:rsidRPr="00877BA7">
        <w:rPr>
          <w:rFonts w:ascii="Times New Roman" w:hAnsi="Times New Roman"/>
        </w:rPr>
        <w:t>Corydon Deus</w:t>
      </w:r>
      <w:r w:rsidR="00820758" w:rsidRPr="00877BA7">
        <w:rPr>
          <w:rFonts w:ascii="Times New Roman" w:hAnsi="Times New Roman"/>
        </w:rPr>
        <w:t>?</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Augustus: H</w:t>
      </w:r>
      <w:r w:rsidR="00820758" w:rsidRPr="00877BA7">
        <w:rPr>
          <w:rFonts w:ascii="Times New Roman" w:hAnsi="Times New Roman"/>
        </w:rPr>
        <w:t>e must’ve been a tyrant of lore</w:t>
      </w:r>
      <w:r w:rsidRPr="00877BA7">
        <w:rPr>
          <w:rFonts w:ascii="Times New Roman" w:hAnsi="Times New Roman"/>
        </w:rPr>
        <w:t xml:space="preserve"> that the priests have not mentioned to us.</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When the party finally reaches Lich he is dealing with someone else from the Underworld.</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Loss Soul: Lich, I beg you, please let me out of here. My wife was pregnant and she must’ve given birth by now. Let me see my child.</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Lich: That was 200 years ago you fool. Your wife and child are dead and their descendants do not know who you are. This is your home now. (Lich opens a hole and throws the soul in.)</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Lich: Off with you to the deepest and most dreaded part of the underworld. This is what you get for disturbing me. Next.</w:t>
      </w:r>
    </w:p>
    <w:p w:rsidR="0027389D" w:rsidRPr="00877BA7" w:rsidRDefault="0027389D" w:rsidP="00B87448">
      <w:pPr>
        <w:spacing w:after="0"/>
        <w:rPr>
          <w:rFonts w:ascii="Times New Roman" w:hAnsi="Times New Roman"/>
        </w:rPr>
      </w:pPr>
    </w:p>
    <w:p w:rsidR="0027389D" w:rsidRPr="00877BA7" w:rsidRDefault="00163C27" w:rsidP="00B87448">
      <w:pPr>
        <w:spacing w:after="0"/>
        <w:rPr>
          <w:rFonts w:ascii="Times New Roman" w:hAnsi="Times New Roman"/>
        </w:rPr>
      </w:pPr>
      <w:r w:rsidRPr="00877BA7">
        <w:rPr>
          <w:rFonts w:ascii="Times New Roman" w:hAnsi="Times New Roman"/>
        </w:rPr>
        <w:t>Leonidas</w:t>
      </w:r>
      <w:r w:rsidR="0027389D" w:rsidRPr="00877BA7">
        <w:rPr>
          <w:rFonts w:ascii="Times New Roman" w:hAnsi="Times New Roman"/>
        </w:rPr>
        <w:t>: This is as far as I go my friends. If the Lich sees me my fate migh</w:t>
      </w:r>
      <w:r w:rsidR="000C6F62">
        <w:rPr>
          <w:rFonts w:ascii="Times New Roman" w:hAnsi="Times New Roman"/>
        </w:rPr>
        <w:t>t be the same as that poor soul. P</w:t>
      </w:r>
      <w:r w:rsidR="0027389D" w:rsidRPr="00877BA7">
        <w:rPr>
          <w:rFonts w:ascii="Times New Roman" w:hAnsi="Times New Roman"/>
        </w:rPr>
        <w:t xml:space="preserve">lease remember me if you find a way to resurrect the dead. My soul will not rest </w:t>
      </w:r>
      <w:r w:rsidR="000C6F62">
        <w:rPr>
          <w:rFonts w:ascii="Times New Roman" w:hAnsi="Times New Roman"/>
        </w:rPr>
        <w:t>till</w:t>
      </w:r>
      <w:r w:rsidR="0027389D" w:rsidRPr="00877BA7">
        <w:rPr>
          <w:rFonts w:ascii="Times New Roman" w:hAnsi="Times New Roman"/>
        </w:rPr>
        <w:t xml:space="preserve"> I have my vengeance.</w:t>
      </w:r>
    </w:p>
    <w:p w:rsidR="0027389D" w:rsidRPr="00877BA7" w:rsidRDefault="0027389D" w:rsidP="00B87448">
      <w:pPr>
        <w:spacing w:after="0"/>
        <w:rPr>
          <w:rFonts w:ascii="Times New Roman" w:hAnsi="Times New Roman"/>
        </w:rPr>
      </w:pPr>
    </w:p>
    <w:p w:rsidR="0027389D" w:rsidRPr="00877BA7" w:rsidRDefault="00681445" w:rsidP="00B87448">
      <w:pPr>
        <w:spacing w:after="0"/>
        <w:rPr>
          <w:rFonts w:ascii="Times New Roman" w:hAnsi="Times New Roman"/>
        </w:rPr>
      </w:pPr>
      <w:r w:rsidRPr="00877BA7">
        <w:rPr>
          <w:rFonts w:ascii="Times New Roman" w:hAnsi="Times New Roman"/>
        </w:rPr>
        <w:t>Caeser</w:t>
      </w:r>
      <w:r w:rsidR="0027389D" w:rsidRPr="00877BA7">
        <w:rPr>
          <w:rFonts w:ascii="Times New Roman" w:hAnsi="Times New Roman"/>
        </w:rPr>
        <w:t>: I am</w:t>
      </w:r>
      <w:r w:rsidR="00C9107F" w:rsidRPr="00877BA7">
        <w:rPr>
          <w:rFonts w:ascii="Times New Roman" w:hAnsi="Times New Roman"/>
        </w:rPr>
        <w:t xml:space="preserve"> in</w:t>
      </w:r>
      <w:r w:rsidR="0027389D" w:rsidRPr="00877BA7">
        <w:rPr>
          <w:rFonts w:ascii="Times New Roman" w:hAnsi="Times New Roman"/>
        </w:rPr>
        <w:t xml:space="preserve"> </w:t>
      </w:r>
      <w:r w:rsidR="000C6F62">
        <w:rPr>
          <w:rFonts w:ascii="Times New Roman" w:hAnsi="Times New Roman"/>
        </w:rPr>
        <w:t>your debt</w:t>
      </w:r>
      <w:r w:rsidR="0027389D" w:rsidRPr="00877BA7">
        <w:rPr>
          <w:rFonts w:ascii="Times New Roman" w:hAnsi="Times New Roman"/>
        </w:rPr>
        <w:t xml:space="preserve">. I will help you find your justice. Our lore speaks of </w:t>
      </w:r>
      <w:r w:rsidR="000C6F62">
        <w:rPr>
          <w:rFonts w:ascii="Times New Roman" w:hAnsi="Times New Roman"/>
        </w:rPr>
        <w:t>a god</w:t>
      </w:r>
      <w:r w:rsidR="0027389D" w:rsidRPr="00877BA7">
        <w:rPr>
          <w:rFonts w:ascii="Times New Roman" w:hAnsi="Times New Roman"/>
        </w:rPr>
        <w:t xml:space="preserve"> who can raise the dead. If I find such </w:t>
      </w:r>
      <w:r w:rsidR="000C6F62">
        <w:rPr>
          <w:rFonts w:ascii="Times New Roman" w:hAnsi="Times New Roman"/>
        </w:rPr>
        <w:t>a god</w:t>
      </w:r>
      <w:r w:rsidR="0027389D" w:rsidRPr="00877BA7">
        <w:rPr>
          <w:rFonts w:ascii="Times New Roman" w:hAnsi="Times New Roman"/>
        </w:rPr>
        <w:t xml:space="preserve"> I will plead with him on your behalf. Until then, stay……dead, but alive with hope.</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w:t>
      </w:r>
      <w:r w:rsidR="00163C27" w:rsidRPr="00877BA7">
        <w:rPr>
          <w:rFonts w:ascii="Times New Roman" w:hAnsi="Times New Roman"/>
        </w:rPr>
        <w:t>Leonidas</w:t>
      </w:r>
      <w:r w:rsidRPr="00877BA7">
        <w:rPr>
          <w:rFonts w:ascii="Times New Roman" w:hAnsi="Times New Roman"/>
        </w:rPr>
        <w:t xml:space="preserve"> leaves)</w:t>
      </w:r>
    </w:p>
    <w:p w:rsidR="0027389D" w:rsidRPr="00877BA7" w:rsidRDefault="0027389D" w:rsidP="00B87448">
      <w:pPr>
        <w:spacing w:after="0"/>
        <w:rPr>
          <w:rFonts w:ascii="Times New Roman" w:hAnsi="Times New Roman"/>
        </w:rPr>
      </w:pPr>
    </w:p>
    <w:p w:rsidR="00820758" w:rsidRPr="00877BA7" w:rsidRDefault="00820758" w:rsidP="00820758">
      <w:pPr>
        <w:pStyle w:val="Heading2"/>
        <w:rPr>
          <w:rFonts w:ascii="Times New Roman" w:hAnsi="Times New Roman" w:cs="Times New Roman"/>
          <w:color w:val="auto"/>
          <w:sz w:val="24"/>
          <w:szCs w:val="24"/>
        </w:rPr>
      </w:pPr>
      <w:bookmarkStart w:id="70" w:name="_Toc76405246"/>
      <w:r w:rsidRPr="00877BA7">
        <w:rPr>
          <w:rFonts w:ascii="Times New Roman" w:hAnsi="Times New Roman" w:cs="Times New Roman"/>
          <w:color w:val="auto"/>
          <w:sz w:val="24"/>
          <w:szCs w:val="24"/>
        </w:rPr>
        <w:t>Lich Boss</w:t>
      </w:r>
      <w:bookmarkEnd w:id="70"/>
    </w:p>
    <w:p w:rsidR="00820758" w:rsidRPr="00877BA7" w:rsidRDefault="00820758" w:rsidP="00B87448">
      <w:pPr>
        <w:spacing w:after="0"/>
        <w:rPr>
          <w:rFonts w:ascii="Times New Roman" w:hAnsi="Times New Roman"/>
        </w:rPr>
      </w:pPr>
    </w:p>
    <w:p w:rsidR="0027389D" w:rsidRPr="00877BA7" w:rsidRDefault="004C63A6" w:rsidP="00B87448">
      <w:pPr>
        <w:spacing w:after="0"/>
        <w:rPr>
          <w:rFonts w:ascii="Times New Roman" w:hAnsi="Times New Roman"/>
        </w:rPr>
      </w:pPr>
      <w:r w:rsidRPr="00877BA7">
        <w:rPr>
          <w:rFonts w:ascii="Times New Roman" w:hAnsi="Times New Roman"/>
        </w:rPr>
        <w:t>Corydon Deus</w:t>
      </w:r>
      <w:r w:rsidR="0027389D" w:rsidRPr="00877BA7">
        <w:rPr>
          <w:rFonts w:ascii="Times New Roman" w:hAnsi="Times New Roman"/>
        </w:rPr>
        <w:t>: Prepare yourself Augustus. I don’t think Lich will let you leave without a fight.</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(The party approaches Lich)</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Lich: What do you want fools?</w:t>
      </w:r>
    </w:p>
    <w:p w:rsidR="0027389D" w:rsidRPr="00877BA7" w:rsidRDefault="0027389D" w:rsidP="00B87448">
      <w:pPr>
        <w:spacing w:after="0"/>
        <w:rPr>
          <w:rFonts w:ascii="Times New Roman" w:hAnsi="Times New Roman"/>
        </w:rPr>
      </w:pPr>
    </w:p>
    <w:p w:rsidR="0027389D" w:rsidRPr="00877BA7" w:rsidRDefault="0027389D" w:rsidP="00B87448">
      <w:pPr>
        <w:spacing w:after="0"/>
        <w:rPr>
          <w:rFonts w:ascii="Times New Roman" w:hAnsi="Times New Roman"/>
        </w:rPr>
      </w:pPr>
      <w:r w:rsidRPr="00877BA7">
        <w:rPr>
          <w:rFonts w:ascii="Times New Roman" w:hAnsi="Times New Roman"/>
        </w:rPr>
        <w:t>Augustus: We want out of this grave.</w:t>
      </w:r>
    </w:p>
    <w:p w:rsidR="0027389D" w:rsidRPr="00877BA7" w:rsidRDefault="0027389D" w:rsidP="00B87448">
      <w:pPr>
        <w:spacing w:after="0"/>
        <w:rPr>
          <w:rFonts w:ascii="Times New Roman" w:hAnsi="Times New Roman"/>
        </w:rPr>
      </w:pPr>
    </w:p>
    <w:p w:rsidR="004F2A9E" w:rsidRPr="00877BA7" w:rsidRDefault="0027389D" w:rsidP="00B87448">
      <w:pPr>
        <w:spacing w:after="0"/>
        <w:rPr>
          <w:rFonts w:ascii="Times New Roman" w:hAnsi="Times New Roman"/>
        </w:rPr>
      </w:pPr>
      <w:r w:rsidRPr="00877BA7">
        <w:rPr>
          <w:rFonts w:ascii="Times New Roman" w:hAnsi="Times New Roman"/>
        </w:rPr>
        <w:t>Lich: I sense immense power within you. You might be one of the few who have been worthy to see light again. Now answer this, (Lich repeats the riddle which the wandering soul told the party beforehand.)</w:t>
      </w:r>
    </w:p>
    <w:p w:rsidR="004F2A9E" w:rsidRPr="00877BA7" w:rsidRDefault="004F2A9E"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the player types E, Lich: I like you. I challenge you to a battle to prove the courage which I already know is inside of you. I’ll even hold back to give you a fighting chance.</w:t>
      </w:r>
    </w:p>
    <w:p w:rsidR="00C9107F" w:rsidRPr="00877BA7" w:rsidRDefault="00C9107F" w:rsidP="00B87448">
      <w:pPr>
        <w:spacing w:after="0"/>
        <w:rPr>
          <w:rFonts w:ascii="Times New Roman" w:hAnsi="Times New Roman"/>
        </w:rPr>
      </w:pPr>
    </w:p>
    <w:p w:rsidR="0027389D" w:rsidRPr="00877BA7" w:rsidRDefault="00C9107F" w:rsidP="00B87448">
      <w:pPr>
        <w:spacing w:after="0"/>
        <w:rPr>
          <w:rFonts w:ascii="Times New Roman" w:hAnsi="Times New Roman"/>
        </w:rPr>
      </w:pPr>
      <w:r w:rsidRPr="00877BA7">
        <w:rPr>
          <w:rFonts w:ascii="Times New Roman" w:hAnsi="Times New Roman"/>
        </w:rPr>
        <w:t>If the player types anything else, Lich: I will hold back. You may be courageous, but you are dimwitted. Maybe I was wrong about you. En guarde.</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the player gets the riddle wrong Lich will be twice as strong. There is a good chance the player will not be able to defeat Lich without answering the riddle right. If the player defeats Lich when he is at his strongest Lich will respond like this.</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 xml:space="preserve">Lich: You have defeated me when I wasn’t holding back. Here take this. (Player receives </w:t>
      </w:r>
      <w:r w:rsidR="00F160B1">
        <w:rPr>
          <w:rFonts w:ascii="Times New Roman" w:hAnsi="Times New Roman"/>
        </w:rPr>
        <w:t>a strong weapon</w:t>
      </w:r>
      <w:r w:rsidRPr="00877BA7">
        <w:rPr>
          <w:rFonts w:ascii="Times New Roman" w:hAnsi="Times New Roman"/>
        </w:rPr>
        <w:t>)</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If you defeat him after answering the riddle,</w:t>
      </w:r>
    </w:p>
    <w:p w:rsidR="00F160B1" w:rsidRDefault="00F160B1"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lastRenderedPageBreak/>
        <w:t>Lich: I was right about you. Your freedom h</w:t>
      </w:r>
      <w:r w:rsidR="00F160B1">
        <w:rPr>
          <w:rFonts w:ascii="Times New Roman" w:hAnsi="Times New Roman"/>
        </w:rPr>
        <w:t>as been granted. Augustus, you will kill many</w:t>
      </w:r>
      <w:r w:rsidRPr="00877BA7">
        <w:rPr>
          <w:rFonts w:ascii="Times New Roman" w:hAnsi="Times New Roman"/>
        </w:rPr>
        <w:t xml:space="preserve"> </w:t>
      </w:r>
      <w:r w:rsidR="00060196" w:rsidRPr="00877BA7">
        <w:rPr>
          <w:rFonts w:ascii="Times New Roman" w:hAnsi="Times New Roman"/>
        </w:rPr>
        <w:t>Reditus</w:t>
      </w:r>
      <w:r w:rsidR="005D2856" w:rsidRPr="00877BA7">
        <w:rPr>
          <w:rFonts w:ascii="Times New Roman" w:hAnsi="Times New Roman"/>
        </w:rPr>
        <w:t xml:space="preserve"> </w:t>
      </w:r>
      <w:r w:rsidR="00F160B1">
        <w:rPr>
          <w:rFonts w:ascii="Times New Roman" w:hAnsi="Times New Roman"/>
        </w:rPr>
        <w:t>and take their place. I’m excited to have the</w:t>
      </w:r>
      <w:r w:rsidRPr="00877BA7">
        <w:rPr>
          <w:rFonts w:ascii="Times New Roman" w:hAnsi="Times New Roman"/>
        </w:rPr>
        <w:t xml:space="preserve"> Underworld a bustling afterlife with lots of new faces. Be gone from here.</w:t>
      </w:r>
    </w:p>
    <w:p w:rsidR="00C9107F" w:rsidRPr="00877BA7" w:rsidRDefault="00C9107F" w:rsidP="00B87448">
      <w:pPr>
        <w:spacing w:after="0"/>
        <w:rPr>
          <w:rFonts w:ascii="Times New Roman" w:hAnsi="Times New Roman"/>
        </w:rPr>
      </w:pPr>
      <w:r w:rsidRPr="00877BA7">
        <w:rPr>
          <w:rFonts w:ascii="Times New Roman" w:hAnsi="Times New Roman"/>
        </w:rPr>
        <w:t>(The party is transported from the Underworld.)</w:t>
      </w:r>
    </w:p>
    <w:p w:rsidR="00C9107F" w:rsidRPr="00877BA7" w:rsidRDefault="00C9107F" w:rsidP="00B87448">
      <w:pPr>
        <w:spacing w:after="0"/>
        <w:rPr>
          <w:rFonts w:ascii="Times New Roman" w:hAnsi="Times New Roman"/>
        </w:rPr>
      </w:pPr>
    </w:p>
    <w:p w:rsidR="00C9107F" w:rsidRPr="00877BA7" w:rsidRDefault="00681445" w:rsidP="00B87448">
      <w:pPr>
        <w:spacing w:after="0"/>
        <w:rPr>
          <w:rFonts w:ascii="Times New Roman" w:hAnsi="Times New Roman"/>
        </w:rPr>
      </w:pPr>
      <w:r w:rsidRPr="00877BA7">
        <w:rPr>
          <w:rFonts w:ascii="Times New Roman" w:hAnsi="Times New Roman"/>
        </w:rPr>
        <w:t>Caeser</w:t>
      </w:r>
      <w:r w:rsidR="00C9107F" w:rsidRPr="00877BA7">
        <w:rPr>
          <w:rFonts w:ascii="Times New Roman" w:hAnsi="Times New Roman"/>
        </w:rPr>
        <w:t>: The owner of the Underworld knew your name. How’s that so?</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 xml:space="preserve">Augustus: these are strange things will consider. Maybe it is my destiny to defeat the </w:t>
      </w:r>
      <w:r w:rsidR="00060196" w:rsidRPr="00877BA7">
        <w:rPr>
          <w:rFonts w:ascii="Times New Roman" w:hAnsi="Times New Roman"/>
        </w:rPr>
        <w:t>Reditus</w:t>
      </w:r>
      <w:r w:rsidRPr="00877BA7">
        <w:rPr>
          <w:rFonts w:ascii="Times New Roman" w:hAnsi="Times New Roman"/>
        </w:rPr>
        <w:t>.</w:t>
      </w:r>
    </w:p>
    <w:p w:rsidR="00C9107F" w:rsidRPr="00877BA7" w:rsidRDefault="00C9107F" w:rsidP="00B87448">
      <w:pPr>
        <w:spacing w:after="0"/>
        <w:rPr>
          <w:rFonts w:ascii="Times New Roman" w:hAnsi="Times New Roman"/>
        </w:rPr>
      </w:pPr>
    </w:p>
    <w:p w:rsidR="00C9107F" w:rsidRPr="00877BA7" w:rsidRDefault="00681445" w:rsidP="00B87448">
      <w:pPr>
        <w:spacing w:after="0"/>
        <w:rPr>
          <w:rFonts w:ascii="Times New Roman" w:hAnsi="Times New Roman"/>
        </w:rPr>
      </w:pPr>
      <w:r w:rsidRPr="00877BA7">
        <w:rPr>
          <w:rFonts w:ascii="Times New Roman" w:hAnsi="Times New Roman"/>
        </w:rPr>
        <w:t>Caeser</w:t>
      </w:r>
      <w:r w:rsidR="00C9107F" w:rsidRPr="00877BA7">
        <w:rPr>
          <w:rFonts w:ascii="Times New Roman" w:hAnsi="Times New Roman"/>
        </w:rPr>
        <w:t>: It is father. I believe you are going to do something great for our people.</w:t>
      </w:r>
    </w:p>
    <w:p w:rsidR="00C9107F" w:rsidRPr="00877BA7" w:rsidRDefault="00C9107F" w:rsidP="00B87448">
      <w:pPr>
        <w:spacing w:after="0"/>
        <w:rPr>
          <w:rFonts w:ascii="Times New Roman" w:hAnsi="Times New Roman"/>
        </w:rPr>
      </w:pPr>
    </w:p>
    <w:p w:rsidR="00C9107F" w:rsidRPr="00877BA7" w:rsidRDefault="00C9107F" w:rsidP="00B87448">
      <w:pPr>
        <w:spacing w:after="0"/>
        <w:rPr>
          <w:rFonts w:ascii="Times New Roman" w:hAnsi="Times New Roman"/>
        </w:rPr>
      </w:pPr>
      <w:r w:rsidRPr="00877BA7">
        <w:rPr>
          <w:rFonts w:ascii="Times New Roman" w:hAnsi="Times New Roman"/>
        </w:rPr>
        <w:t>Augustus: We must move quickly. Let’s go.</w:t>
      </w:r>
    </w:p>
    <w:p w:rsidR="00C9107F" w:rsidRPr="00877BA7" w:rsidRDefault="00C9107F" w:rsidP="00B87448">
      <w:pPr>
        <w:spacing w:after="0"/>
        <w:rPr>
          <w:rFonts w:ascii="Times New Roman" w:hAnsi="Times New Roman"/>
        </w:rPr>
      </w:pPr>
    </w:p>
    <w:p w:rsidR="00855BA1" w:rsidRPr="00877BA7" w:rsidRDefault="004C63A6" w:rsidP="00B87448">
      <w:pPr>
        <w:spacing w:after="0"/>
        <w:rPr>
          <w:rFonts w:ascii="Times New Roman" w:hAnsi="Times New Roman"/>
        </w:rPr>
      </w:pPr>
      <w:r w:rsidRPr="00877BA7">
        <w:rPr>
          <w:rFonts w:ascii="Times New Roman" w:hAnsi="Times New Roman"/>
        </w:rPr>
        <w:t>Corydon Deus</w:t>
      </w:r>
      <w:r w:rsidR="00C9107F" w:rsidRPr="00877BA7">
        <w:rPr>
          <w:rFonts w:ascii="Times New Roman" w:hAnsi="Times New Roman"/>
        </w:rPr>
        <w:t>: Soon</w:t>
      </w:r>
      <w:r w:rsidR="00855BA1" w:rsidRPr="00877BA7">
        <w:rPr>
          <w:rFonts w:ascii="Times New Roman" w:hAnsi="Times New Roman"/>
        </w:rPr>
        <w:t xml:space="preserve"> most of your strength will be asked of you.</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(When Augustus and his party arrive from the Underworld it is still dark out. The player’s party must continue to the camp.)</w:t>
      </w:r>
    </w:p>
    <w:p w:rsidR="00855BA1" w:rsidRPr="00877BA7" w:rsidRDefault="00855BA1" w:rsidP="00B87448">
      <w:pPr>
        <w:spacing w:after="0"/>
        <w:rPr>
          <w:rFonts w:ascii="Times New Roman" w:hAnsi="Times New Roman"/>
        </w:rPr>
      </w:pPr>
    </w:p>
    <w:p w:rsidR="00C9107F" w:rsidRPr="00877BA7" w:rsidRDefault="001407A4" w:rsidP="004D5FC4">
      <w:pPr>
        <w:pStyle w:val="Heading1"/>
        <w:rPr>
          <w:rFonts w:ascii="Times New Roman" w:hAnsi="Times New Roman" w:cs="Times New Roman"/>
          <w:color w:val="auto"/>
          <w:sz w:val="24"/>
          <w:szCs w:val="24"/>
        </w:rPr>
      </w:pPr>
      <w:bookmarkStart w:id="71" w:name="_Toc76405247"/>
      <w:r w:rsidRPr="00877BA7">
        <w:rPr>
          <w:rFonts w:ascii="Times New Roman" w:hAnsi="Times New Roman" w:cs="Times New Roman"/>
          <w:color w:val="auto"/>
          <w:sz w:val="24"/>
          <w:szCs w:val="24"/>
        </w:rPr>
        <w:t>Rediit</w:t>
      </w:r>
      <w:r w:rsidR="00855BA1" w:rsidRPr="00877BA7">
        <w:rPr>
          <w:rFonts w:ascii="Times New Roman" w:hAnsi="Times New Roman" w:cs="Times New Roman"/>
          <w:color w:val="auto"/>
          <w:sz w:val="24"/>
          <w:szCs w:val="24"/>
        </w:rPr>
        <w:t xml:space="preserve"> Camp Revisited</w:t>
      </w:r>
      <w:bookmarkEnd w:id="71"/>
    </w:p>
    <w:p w:rsidR="00855BA1" w:rsidRPr="00877BA7" w:rsidRDefault="00855BA1" w:rsidP="00B87448">
      <w:pPr>
        <w:spacing w:after="0"/>
        <w:rPr>
          <w:rFonts w:ascii="Times New Roman" w:hAnsi="Times New Roman"/>
          <w:u w:val="single"/>
        </w:rPr>
      </w:pPr>
    </w:p>
    <w:p w:rsidR="00855BA1" w:rsidRPr="00877BA7" w:rsidRDefault="00855BA1" w:rsidP="00B87448">
      <w:pPr>
        <w:spacing w:after="0"/>
        <w:rPr>
          <w:rFonts w:ascii="Times New Roman" w:hAnsi="Times New Roman"/>
        </w:rPr>
      </w:pPr>
      <w:r w:rsidRPr="00877BA7">
        <w:rPr>
          <w:rFonts w:ascii="Times New Roman" w:hAnsi="Times New Roman"/>
        </w:rPr>
        <w:t xml:space="preserve">When Augustus arrives at the camp both the guards in front run into the camp telling everyone of </w:t>
      </w:r>
      <w:r w:rsidR="00223B09">
        <w:rPr>
          <w:rFonts w:ascii="Times New Roman" w:hAnsi="Times New Roman"/>
        </w:rPr>
        <w:t>his</w:t>
      </w:r>
      <w:r w:rsidRPr="00877BA7">
        <w:rPr>
          <w:rFonts w:ascii="Times New Roman" w:hAnsi="Times New Roman"/>
        </w:rPr>
        <w:t xml:space="preserve"> arrival. Both Theresa and Augustus wife run to meet the party.</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Augustus Wife: You</w:t>
      </w:r>
      <w:r w:rsidR="00223B09">
        <w:rPr>
          <w:rFonts w:ascii="Times New Roman" w:hAnsi="Times New Roman"/>
        </w:rPr>
        <w:t>’</w:t>
      </w:r>
      <w:r w:rsidRPr="00877BA7">
        <w:rPr>
          <w:rFonts w:ascii="Times New Roman" w:hAnsi="Times New Roman"/>
        </w:rPr>
        <w:t>r</w:t>
      </w:r>
      <w:r w:rsidR="00223B09">
        <w:rPr>
          <w:rFonts w:ascii="Times New Roman" w:hAnsi="Times New Roman"/>
        </w:rPr>
        <w:t>e</w:t>
      </w:r>
      <w:r w:rsidRPr="00877BA7">
        <w:rPr>
          <w:rFonts w:ascii="Times New Roman" w:hAnsi="Times New Roman"/>
        </w:rPr>
        <w:t xml:space="preserve"> back, I can’t believe it. I was beginning to wonder if I would have to ask the high priest to </w:t>
      </w:r>
      <w:r w:rsidR="00223B09">
        <w:rPr>
          <w:rFonts w:ascii="Times New Roman" w:hAnsi="Times New Roman"/>
        </w:rPr>
        <w:t>let me use his bathroom if you know what I mean.</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 xml:space="preserve">Theresa: I thought you were dead for sure </w:t>
      </w:r>
      <w:r w:rsidR="00681445" w:rsidRPr="00877BA7">
        <w:rPr>
          <w:rFonts w:ascii="Times New Roman" w:hAnsi="Times New Roman"/>
        </w:rPr>
        <w:t>Caeser</w:t>
      </w:r>
      <w:r w:rsidRPr="00877BA7">
        <w:rPr>
          <w:rFonts w:ascii="Times New Roman" w:hAnsi="Times New Roman"/>
        </w:rPr>
        <w:t xml:space="preserve">. I had two proposals last week. I almost said yes but here you are in the flesh. I can’t believe it. Are you sure </w:t>
      </w:r>
      <w:r w:rsidR="00223B09">
        <w:rPr>
          <w:rFonts w:ascii="Times New Roman" w:hAnsi="Times New Roman"/>
        </w:rPr>
        <w:t>you’re</w:t>
      </w:r>
      <w:r w:rsidRPr="00877BA7">
        <w:rPr>
          <w:rFonts w:ascii="Times New Roman" w:hAnsi="Times New Roman"/>
        </w:rPr>
        <w:t xml:space="preserve"> not a ghost.</w:t>
      </w:r>
    </w:p>
    <w:p w:rsidR="00855BA1" w:rsidRPr="00877BA7" w:rsidRDefault="00855BA1" w:rsidP="00B87448">
      <w:pPr>
        <w:spacing w:after="0"/>
        <w:rPr>
          <w:rFonts w:ascii="Times New Roman" w:hAnsi="Times New Roman"/>
        </w:rPr>
      </w:pPr>
    </w:p>
    <w:p w:rsidR="00855BA1"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I was a ghost, but I came back from the grave.</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Theresa: What?</w:t>
      </w:r>
    </w:p>
    <w:p w:rsidR="00855BA1" w:rsidRPr="00877BA7" w:rsidRDefault="00855BA1" w:rsidP="00B87448">
      <w:pPr>
        <w:spacing w:after="0"/>
        <w:rPr>
          <w:rFonts w:ascii="Times New Roman" w:hAnsi="Times New Roman"/>
        </w:rPr>
      </w:pPr>
    </w:p>
    <w:p w:rsidR="00855BA1"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I’ll explain later. Right now we have a marriage</w:t>
      </w:r>
      <w:r w:rsidR="00E8106D" w:rsidRPr="00877BA7">
        <w:rPr>
          <w:rFonts w:ascii="Times New Roman" w:hAnsi="Times New Roman"/>
        </w:rPr>
        <w:t xml:space="preserve"> to </w:t>
      </w:r>
      <w:r w:rsidR="00855BA1" w:rsidRPr="00877BA7">
        <w:rPr>
          <w:rFonts w:ascii="Times New Roman" w:hAnsi="Times New Roman"/>
        </w:rPr>
        <w:t>plan.</w:t>
      </w:r>
    </w:p>
    <w:p w:rsidR="00855BA1" w:rsidRPr="00877BA7" w:rsidRDefault="00855BA1" w:rsidP="00B87448">
      <w:pPr>
        <w:spacing w:after="0"/>
        <w:rPr>
          <w:rFonts w:ascii="Times New Roman" w:hAnsi="Times New Roman"/>
        </w:rPr>
      </w:pPr>
    </w:p>
    <w:p w:rsidR="00855BA1" w:rsidRPr="00877BA7" w:rsidRDefault="00855BA1" w:rsidP="00B87448">
      <w:pPr>
        <w:spacing w:after="0"/>
        <w:rPr>
          <w:rFonts w:ascii="Times New Roman" w:hAnsi="Times New Roman"/>
        </w:rPr>
      </w:pPr>
      <w:r w:rsidRPr="00877BA7">
        <w:rPr>
          <w:rFonts w:ascii="Times New Roman" w:hAnsi="Times New Roman"/>
        </w:rPr>
        <w:t>Theresa: And babies to make.</w:t>
      </w:r>
    </w:p>
    <w:p w:rsidR="00855BA1" w:rsidRPr="00877BA7" w:rsidRDefault="00855BA1" w:rsidP="00B87448">
      <w:pPr>
        <w:spacing w:after="0"/>
        <w:rPr>
          <w:rFonts w:ascii="Times New Roman" w:hAnsi="Times New Roman"/>
        </w:rPr>
      </w:pPr>
    </w:p>
    <w:p w:rsidR="003778F4" w:rsidRPr="00877BA7" w:rsidRDefault="00681445" w:rsidP="00B87448">
      <w:pPr>
        <w:spacing w:after="0"/>
        <w:rPr>
          <w:rFonts w:ascii="Times New Roman" w:hAnsi="Times New Roman"/>
        </w:rPr>
      </w:pPr>
      <w:r w:rsidRPr="00877BA7">
        <w:rPr>
          <w:rFonts w:ascii="Times New Roman" w:hAnsi="Times New Roman"/>
        </w:rPr>
        <w:t>Caeser</w:t>
      </w:r>
      <w:r w:rsidR="00855BA1" w:rsidRPr="00877BA7">
        <w:rPr>
          <w:rFonts w:ascii="Times New Roman" w:hAnsi="Times New Roman"/>
        </w:rPr>
        <w:t>: How? What</w:t>
      </w:r>
      <w:r w:rsidR="003778F4" w:rsidRPr="00877BA7">
        <w:rPr>
          <w:rFonts w:ascii="Times New Roman" w:hAnsi="Times New Roman"/>
        </w:rPr>
        <w:t>?</w:t>
      </w:r>
    </w:p>
    <w:p w:rsidR="003778F4" w:rsidRPr="00877BA7" w:rsidRDefault="003778F4" w:rsidP="00B87448">
      <w:pPr>
        <w:spacing w:after="0"/>
        <w:rPr>
          <w:rFonts w:ascii="Times New Roman" w:hAnsi="Times New Roman"/>
        </w:rPr>
      </w:pPr>
    </w:p>
    <w:p w:rsidR="002F0569" w:rsidRPr="00877BA7" w:rsidRDefault="005F7883" w:rsidP="005F7883">
      <w:pPr>
        <w:spacing w:after="0"/>
        <w:rPr>
          <w:rFonts w:ascii="Times New Roman" w:hAnsi="Times New Roman"/>
        </w:rPr>
      </w:pPr>
      <w:r w:rsidRPr="00877BA7">
        <w:rPr>
          <w:rFonts w:ascii="Times New Roman" w:hAnsi="Times New Roman"/>
        </w:rPr>
        <w:t>Theresa: I’ll explain later.</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 xml:space="preserve">Augustus: I found </w:t>
      </w:r>
      <w:r w:rsidR="005F00B8">
        <w:rPr>
          <w:rFonts w:ascii="Times New Roman" w:hAnsi="Times New Roman"/>
        </w:rPr>
        <w:t>someone special out there</w:t>
      </w:r>
      <w:r w:rsidRPr="00877BA7">
        <w:rPr>
          <w:rFonts w:ascii="Times New Roman" w:hAnsi="Times New Roman"/>
        </w:rPr>
        <w:t xml:space="preserve">. She was the queen of the </w:t>
      </w:r>
      <w:r w:rsidR="007F78F4" w:rsidRPr="00877BA7">
        <w:rPr>
          <w:rFonts w:ascii="Times New Roman" w:hAnsi="Times New Roman"/>
        </w:rPr>
        <w:t>Heremus</w:t>
      </w:r>
      <w:r w:rsidR="005F00B8">
        <w:rPr>
          <w:rFonts w:ascii="Times New Roman" w:hAnsi="Times New Roman"/>
        </w:rPr>
        <w:t xml:space="preserve"> and her dogs were her loyal subjects.</w:t>
      </w:r>
      <w:r w:rsidRPr="00877BA7">
        <w:rPr>
          <w:rFonts w:ascii="Times New Roman" w:hAnsi="Times New Roman"/>
        </w:rPr>
        <w:t xml:space="preserve"> I became her king.</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lastRenderedPageBreak/>
        <w:t>Augustus wife: Did you teach the dogs to bow before you</w:t>
      </w:r>
      <w:r w:rsidR="005F00B8">
        <w:rPr>
          <w:rFonts w:ascii="Times New Roman" w:hAnsi="Times New Roman"/>
        </w:rPr>
        <w:t xml:space="preserve"> in order</w:t>
      </w:r>
      <w:r w:rsidRPr="00877BA7">
        <w:rPr>
          <w:rFonts w:ascii="Times New Roman" w:hAnsi="Times New Roman"/>
        </w:rPr>
        <w:t xml:space="preserve"> to give you a sense of royalty.</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Yes, I had to beat them into submission until one day my queen tried to eat me and then I had to thrash them all into submission.</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Wife: Then show me some of these submission techniques tonight.</w:t>
      </w:r>
    </w:p>
    <w:p w:rsidR="005F7883" w:rsidRPr="00877BA7" w:rsidRDefault="005F7883" w:rsidP="005F7883">
      <w:pPr>
        <w:spacing w:after="0"/>
        <w:rPr>
          <w:rFonts w:ascii="Times New Roman" w:hAnsi="Times New Roman"/>
        </w:rPr>
      </w:pPr>
    </w:p>
    <w:p w:rsidR="005F7883" w:rsidRPr="00877BA7" w:rsidRDefault="00E8106D" w:rsidP="005F7883">
      <w:pPr>
        <w:spacing w:after="0"/>
        <w:rPr>
          <w:rFonts w:ascii="Times New Roman" w:hAnsi="Times New Roman"/>
        </w:rPr>
      </w:pPr>
      <w:r w:rsidRPr="00877BA7">
        <w:rPr>
          <w:rFonts w:ascii="Times New Roman" w:hAnsi="Times New Roman"/>
        </w:rPr>
        <w:t>Augustus: Huh</w:t>
      </w:r>
      <w:r w:rsidR="005F7883" w:rsidRPr="00877BA7">
        <w:rPr>
          <w:rFonts w:ascii="Times New Roman" w:hAnsi="Times New Roman"/>
        </w:rPr>
        <w:t>? What?</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Augustus Wife: I’ll explain later.</w:t>
      </w:r>
    </w:p>
    <w:p w:rsidR="005F7883" w:rsidRPr="00877BA7" w:rsidRDefault="005F7883" w:rsidP="005F7883">
      <w:pPr>
        <w:spacing w:after="0"/>
        <w:rPr>
          <w:rFonts w:ascii="Times New Roman" w:hAnsi="Times New Roman"/>
        </w:rPr>
      </w:pPr>
    </w:p>
    <w:p w:rsidR="005F7883" w:rsidRPr="00877BA7" w:rsidRDefault="00681445" w:rsidP="005F7883">
      <w:pPr>
        <w:spacing w:after="0"/>
        <w:rPr>
          <w:rFonts w:ascii="Times New Roman" w:hAnsi="Times New Roman"/>
        </w:rPr>
      </w:pPr>
      <w:r w:rsidRPr="00877BA7">
        <w:rPr>
          <w:rFonts w:ascii="Times New Roman" w:hAnsi="Times New Roman"/>
        </w:rPr>
        <w:t>Caeser</w:t>
      </w:r>
      <w:r w:rsidR="005F7883" w:rsidRPr="00877BA7">
        <w:rPr>
          <w:rFonts w:ascii="Times New Roman" w:hAnsi="Times New Roman"/>
        </w:rPr>
        <w:t>: Everyone</w:t>
      </w:r>
      <w:r w:rsidR="00E8106D" w:rsidRPr="00877BA7">
        <w:rPr>
          <w:rFonts w:ascii="Times New Roman" w:hAnsi="Times New Roman"/>
        </w:rPr>
        <w:t xml:space="preserve"> gather </w:t>
      </w:r>
      <w:r w:rsidR="005F7883" w:rsidRPr="00877BA7">
        <w:rPr>
          <w:rFonts w:ascii="Times New Roman" w:hAnsi="Times New Roman"/>
        </w:rPr>
        <w:t xml:space="preserve">around. I have an announcement to make. Theresa and I are getting married tomorrow in front of </w:t>
      </w:r>
      <w:r w:rsidR="004C63A6" w:rsidRPr="00877BA7">
        <w:rPr>
          <w:rFonts w:ascii="Times New Roman" w:hAnsi="Times New Roman"/>
        </w:rPr>
        <w:t>Corydon Deus</w:t>
      </w:r>
      <w:r w:rsidR="005F7883" w:rsidRPr="00877BA7">
        <w:rPr>
          <w:rFonts w:ascii="Times New Roman" w:hAnsi="Times New Roman"/>
        </w:rPr>
        <w:t xml:space="preserve"> and everyone. So please come.</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Camp: So exciting, things are looking up for us.</w:t>
      </w:r>
    </w:p>
    <w:p w:rsidR="005F7883" w:rsidRPr="00877BA7" w:rsidRDefault="005F7883" w:rsidP="005F7883">
      <w:pPr>
        <w:spacing w:after="0"/>
        <w:rPr>
          <w:rFonts w:ascii="Times New Roman" w:hAnsi="Times New Roman"/>
        </w:rPr>
      </w:pPr>
    </w:p>
    <w:p w:rsidR="005F7883" w:rsidRPr="00877BA7" w:rsidRDefault="005F7883" w:rsidP="005F7883">
      <w:pPr>
        <w:spacing w:after="0"/>
        <w:rPr>
          <w:rFonts w:ascii="Times New Roman" w:hAnsi="Times New Roman"/>
        </w:rPr>
      </w:pPr>
      <w:r w:rsidRPr="00877BA7">
        <w:rPr>
          <w:rFonts w:ascii="Times New Roman" w:hAnsi="Times New Roman"/>
        </w:rPr>
        <w:t xml:space="preserve">High Priest: Augustus, I want to speak you in my </w:t>
      </w:r>
      <w:r w:rsidR="005F00B8">
        <w:rPr>
          <w:rFonts w:ascii="Times New Roman" w:hAnsi="Times New Roman"/>
        </w:rPr>
        <w:t>tent</w:t>
      </w:r>
      <w:r w:rsidRPr="00877BA7">
        <w:rPr>
          <w:rFonts w:ascii="Times New Roman" w:hAnsi="Times New Roman"/>
        </w:rPr>
        <w:t xml:space="preserve"> tomorrow morning before their marriage. I want to know everything that </w:t>
      </w:r>
      <w:r w:rsidR="005F00B8">
        <w:rPr>
          <w:rFonts w:ascii="Times New Roman" w:hAnsi="Times New Roman"/>
        </w:rPr>
        <w:t>happened to</w:t>
      </w:r>
      <w:r w:rsidRPr="00877BA7">
        <w:rPr>
          <w:rFonts w:ascii="Times New Roman" w:hAnsi="Times New Roman"/>
        </w:rPr>
        <w:t xml:space="preserve"> you. So come early. You’re the first to have survived this ordeal and I’m dying to know how.</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Yes, my Lord.</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(Priest leaves.)</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 xml:space="preserve">Augustus: </w:t>
      </w:r>
      <w:r w:rsidR="00681445" w:rsidRPr="00877BA7">
        <w:rPr>
          <w:rFonts w:ascii="Times New Roman" w:hAnsi="Times New Roman"/>
        </w:rPr>
        <w:t>Caeser</w:t>
      </w:r>
      <w:r w:rsidRPr="00877BA7">
        <w:rPr>
          <w:rFonts w:ascii="Times New Roman" w:hAnsi="Times New Roman"/>
        </w:rPr>
        <w:t>!</w:t>
      </w:r>
    </w:p>
    <w:p w:rsidR="00E8106D" w:rsidRPr="00877BA7" w:rsidRDefault="00E8106D" w:rsidP="005F7883">
      <w:pPr>
        <w:spacing w:after="0"/>
        <w:rPr>
          <w:rFonts w:ascii="Times New Roman" w:hAnsi="Times New Roman"/>
        </w:rPr>
      </w:pPr>
    </w:p>
    <w:p w:rsidR="00E8106D" w:rsidRPr="00877BA7" w:rsidRDefault="00681445" w:rsidP="005F7883">
      <w:pPr>
        <w:spacing w:after="0"/>
        <w:rPr>
          <w:rFonts w:ascii="Times New Roman" w:hAnsi="Times New Roman"/>
        </w:rPr>
      </w:pPr>
      <w:r w:rsidRPr="00877BA7">
        <w:rPr>
          <w:rFonts w:ascii="Times New Roman" w:hAnsi="Times New Roman"/>
        </w:rPr>
        <w:t>Caeser</w:t>
      </w:r>
      <w:r w:rsidR="00E8106D" w:rsidRPr="00877BA7">
        <w:rPr>
          <w:rFonts w:ascii="Times New Roman" w:hAnsi="Times New Roman"/>
        </w:rPr>
        <w:t>: Yes father?</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Come home late tonight. Spend some time with Theresa.</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(On the way to the tent Augustus meets his wife in front of the tent)</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Wife: You can teach me your submission techniques now, and don’t worry, I won’t try to eat you, or at least I’ll try not to.</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 xml:space="preserve">(Early-morning Augustus leaves his tent.  </w:t>
      </w:r>
      <w:r w:rsidR="005F00B8">
        <w:rPr>
          <w:rFonts w:ascii="Times New Roman" w:hAnsi="Times New Roman"/>
        </w:rPr>
        <w:t>We follow Augustus as he leaves his tent to the meet the high priest. What follows is the</w:t>
      </w:r>
      <w:r w:rsidRPr="00877BA7">
        <w:rPr>
          <w:rFonts w:ascii="Times New Roman" w:hAnsi="Times New Roman"/>
        </w:rPr>
        <w:t xml:space="preserve"> conversation between Augustus and the high priest. Afterwards Augustus can explore.</w:t>
      </w:r>
    </w:p>
    <w:p w:rsidR="00E8106D" w:rsidRPr="00877BA7" w:rsidRDefault="00E8106D" w:rsidP="005F7883">
      <w:pPr>
        <w:spacing w:after="0"/>
        <w:rPr>
          <w:rFonts w:ascii="Times New Roman" w:hAnsi="Times New Roman"/>
        </w:rPr>
      </w:pPr>
    </w:p>
    <w:p w:rsidR="00E8106D" w:rsidRPr="00877BA7" w:rsidRDefault="00E8106D" w:rsidP="004D5FC4">
      <w:pPr>
        <w:pStyle w:val="Heading2"/>
        <w:rPr>
          <w:rFonts w:ascii="Times New Roman" w:hAnsi="Times New Roman" w:cs="Times New Roman"/>
          <w:color w:val="auto"/>
          <w:sz w:val="24"/>
          <w:szCs w:val="24"/>
        </w:rPr>
      </w:pPr>
      <w:bookmarkStart w:id="72" w:name="_Toc76405248"/>
      <w:r w:rsidRPr="00877BA7">
        <w:rPr>
          <w:rFonts w:ascii="Times New Roman" w:hAnsi="Times New Roman" w:cs="Times New Roman"/>
          <w:color w:val="auto"/>
          <w:sz w:val="24"/>
          <w:szCs w:val="24"/>
        </w:rPr>
        <w:t>Augustus and High Priest</w:t>
      </w:r>
      <w:bookmarkEnd w:id="72"/>
    </w:p>
    <w:p w:rsidR="00E8106D" w:rsidRPr="00877BA7" w:rsidRDefault="00E8106D" w:rsidP="005F7883">
      <w:pPr>
        <w:spacing w:after="0"/>
        <w:rPr>
          <w:rFonts w:ascii="Times New Roman" w:hAnsi="Times New Roman"/>
          <w:u w:val="single"/>
        </w:rPr>
      </w:pPr>
    </w:p>
    <w:p w:rsidR="00E8106D" w:rsidRPr="00877BA7" w:rsidRDefault="00E8106D" w:rsidP="005F7883">
      <w:pPr>
        <w:spacing w:after="0"/>
        <w:rPr>
          <w:rFonts w:ascii="Times New Roman" w:hAnsi="Times New Roman"/>
        </w:rPr>
      </w:pPr>
      <w:r w:rsidRPr="00877BA7">
        <w:rPr>
          <w:rFonts w:ascii="Times New Roman" w:hAnsi="Times New Roman"/>
        </w:rPr>
        <w:t>High Priest: I was waiting for you Augustus. Now tell me what happened out there?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reiterates his entire ordeal.)</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 xml:space="preserve">High Priest: So you say that </w:t>
      </w:r>
      <w:r w:rsidR="004C63A6" w:rsidRPr="00877BA7">
        <w:rPr>
          <w:rFonts w:ascii="Times New Roman" w:hAnsi="Times New Roman"/>
        </w:rPr>
        <w:t>Corydon Deus</w:t>
      </w:r>
      <w:r w:rsidRPr="00877BA7">
        <w:rPr>
          <w:rFonts w:ascii="Times New Roman" w:hAnsi="Times New Roman"/>
        </w:rPr>
        <w:t xml:space="preserve"> became </w:t>
      </w:r>
      <w:r w:rsidR="00082E44">
        <w:rPr>
          <w:rFonts w:ascii="Times New Roman" w:hAnsi="Times New Roman"/>
        </w:rPr>
        <w:t>magicia</w:t>
      </w:r>
      <w:r w:rsidRPr="00877BA7">
        <w:rPr>
          <w:rFonts w:ascii="Times New Roman" w:hAnsi="Times New Roman"/>
        </w:rPr>
        <w:t>, you absorb</w:t>
      </w:r>
      <w:r w:rsidR="00082E44">
        <w:rPr>
          <w:rFonts w:ascii="Times New Roman" w:hAnsi="Times New Roman"/>
        </w:rPr>
        <w:t>ed</w:t>
      </w:r>
      <w:r w:rsidRPr="00877BA7">
        <w:rPr>
          <w:rFonts w:ascii="Times New Roman" w:hAnsi="Times New Roman"/>
        </w:rPr>
        <w:t xml:space="preserve"> his power, and now he lives inside of you. Can you prove this bold claim?</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walks up to the curtain behind the high priest and casts fire setting it on fire.)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High Priest: Hurry, do something about the fire! How did it start?</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(Augustus casts ice putting out the fire.)</w:t>
      </w:r>
    </w:p>
    <w:p w:rsidR="00E8106D" w:rsidRPr="00877BA7" w:rsidRDefault="00E8106D" w:rsidP="005F7883">
      <w:pPr>
        <w:spacing w:after="0"/>
        <w:rPr>
          <w:rFonts w:ascii="Times New Roman" w:hAnsi="Times New Roman"/>
        </w:rPr>
      </w:pPr>
    </w:p>
    <w:p w:rsidR="00E8106D" w:rsidRPr="00877BA7" w:rsidRDefault="00E8106D" w:rsidP="005F7883">
      <w:pPr>
        <w:spacing w:after="0"/>
        <w:rPr>
          <w:rFonts w:ascii="Times New Roman" w:hAnsi="Times New Roman"/>
        </w:rPr>
      </w:pPr>
      <w:r w:rsidRPr="00877BA7">
        <w:rPr>
          <w:rFonts w:ascii="Times New Roman" w:hAnsi="Times New Roman"/>
        </w:rPr>
        <w:t>High Priest: You can use magic! You must not tell anyone about this.</w:t>
      </w:r>
      <w:r w:rsidR="00265BC2" w:rsidRPr="00877BA7">
        <w:rPr>
          <w:rFonts w:ascii="Times New Roman" w:hAnsi="Times New Roman"/>
        </w:rPr>
        <w:t xml:space="preserve"> The people are expecting </w:t>
      </w:r>
      <w:r w:rsidR="004C63A6" w:rsidRPr="00877BA7">
        <w:rPr>
          <w:rFonts w:ascii="Times New Roman" w:hAnsi="Times New Roman"/>
        </w:rPr>
        <w:t>Corydon Deus</w:t>
      </w:r>
      <w:r w:rsidR="00265BC2" w:rsidRPr="00877BA7">
        <w:rPr>
          <w:rFonts w:ascii="Times New Roman" w:hAnsi="Times New Roman"/>
        </w:rPr>
        <w:t xml:space="preserve"> to be revived, not living inside of you, or whatever you claim he is doing. They may even start to worship you and that would be blasphemy. Now go, we will speak of this no more.</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Augustus: As you wish High Priest. I will do as you asked for the sake of </w:t>
      </w:r>
      <w:r w:rsidR="004C63A6" w:rsidRPr="00877BA7">
        <w:rPr>
          <w:rFonts w:ascii="Times New Roman" w:hAnsi="Times New Roman"/>
        </w:rPr>
        <w:t>Corydon Deus</w:t>
      </w:r>
      <w:r w:rsidRPr="00877BA7">
        <w:rPr>
          <w:rFonts w:ascii="Times New Roman" w:hAnsi="Times New Roman"/>
        </w:rPr>
        <w:t>.</w:t>
      </w:r>
    </w:p>
    <w:p w:rsidR="00265BC2" w:rsidRPr="00877BA7" w:rsidRDefault="00265BC2" w:rsidP="005F7883">
      <w:pPr>
        <w:spacing w:after="0"/>
        <w:rPr>
          <w:rFonts w:ascii="Times New Roman" w:hAnsi="Times New Roman"/>
        </w:rPr>
      </w:pPr>
    </w:p>
    <w:p w:rsidR="00265BC2" w:rsidRPr="00877BA7" w:rsidRDefault="004C63A6" w:rsidP="005F7883">
      <w:pPr>
        <w:spacing w:after="0"/>
        <w:rPr>
          <w:rFonts w:ascii="Times New Roman" w:hAnsi="Times New Roman"/>
        </w:rPr>
      </w:pPr>
      <w:r w:rsidRPr="00877BA7">
        <w:rPr>
          <w:rFonts w:ascii="Times New Roman" w:hAnsi="Times New Roman"/>
        </w:rPr>
        <w:t>Corydon Deus</w:t>
      </w:r>
      <w:r w:rsidR="00265BC2" w:rsidRPr="00877BA7">
        <w:rPr>
          <w:rFonts w:ascii="Times New Roman" w:hAnsi="Times New Roman"/>
        </w:rPr>
        <w:t>: He does not have my interest in mind. He only wishes to keep his power over this pathetic camp. I will have this man’s head on a platter.</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High Priest: Yes, for the sake of </w:t>
      </w:r>
      <w:r w:rsidR="004C63A6" w:rsidRPr="00877BA7">
        <w:rPr>
          <w:rFonts w:ascii="Times New Roman" w:hAnsi="Times New Roman"/>
        </w:rPr>
        <w:t>Corydon Deus</w:t>
      </w:r>
      <w:r w:rsidRPr="00877BA7">
        <w:rPr>
          <w:rFonts w:ascii="Times New Roman" w:hAnsi="Times New Roman"/>
        </w:rPr>
        <w:t xml:space="preserve"> and the well-being of his people. Now let us enjoy this day. Soon your son will be married. I will see you at the ceremony.</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Augustus: By your leave my Lord.</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(Augustus leaves the tent.) </w:t>
      </w:r>
    </w:p>
    <w:p w:rsidR="00265BC2" w:rsidRPr="00877BA7" w:rsidRDefault="00265BC2" w:rsidP="005F7883">
      <w:pPr>
        <w:spacing w:after="0"/>
        <w:rPr>
          <w:rFonts w:ascii="Times New Roman" w:hAnsi="Times New Roman"/>
        </w:rPr>
      </w:pPr>
    </w:p>
    <w:p w:rsidR="00265BC2" w:rsidRPr="00877BA7" w:rsidRDefault="00265BC2" w:rsidP="005F7883">
      <w:pPr>
        <w:spacing w:after="0"/>
        <w:rPr>
          <w:rFonts w:ascii="Times New Roman" w:hAnsi="Times New Roman"/>
        </w:rPr>
      </w:pPr>
      <w:r w:rsidRPr="00877BA7">
        <w:rPr>
          <w:rFonts w:ascii="Times New Roman" w:hAnsi="Times New Roman"/>
        </w:rPr>
        <w:t xml:space="preserve">High Priest: As much as it pains me I must kill Augustus or I will lose my position. All these fools never come back. It’s a shame that the one </w:t>
      </w:r>
      <w:r w:rsidR="00082E44" w:rsidRPr="00877BA7">
        <w:rPr>
          <w:rFonts w:ascii="Times New Roman" w:hAnsi="Times New Roman"/>
        </w:rPr>
        <w:t>that</w:t>
      </w:r>
      <w:r w:rsidRPr="00877BA7">
        <w:rPr>
          <w:rFonts w:ascii="Times New Roman" w:hAnsi="Times New Roman"/>
        </w:rPr>
        <w:t xml:space="preserve"> succeeded is as important to the camp as he is. Regardless, his son will replace him and life will continue on as normal. The only question that remains is how I must end his life. Let’s see…….</w:t>
      </w:r>
    </w:p>
    <w:p w:rsidR="00265BC2" w:rsidRPr="00877BA7" w:rsidRDefault="00265BC2" w:rsidP="005F7883">
      <w:pPr>
        <w:spacing w:after="0"/>
        <w:rPr>
          <w:rFonts w:ascii="Times New Roman" w:hAnsi="Times New Roman"/>
        </w:rPr>
      </w:pPr>
    </w:p>
    <w:p w:rsidR="00000870" w:rsidRPr="00877BA7" w:rsidRDefault="00681445" w:rsidP="005F7883">
      <w:pPr>
        <w:spacing w:after="0"/>
        <w:rPr>
          <w:rFonts w:ascii="Times New Roman" w:hAnsi="Times New Roman"/>
        </w:rPr>
      </w:pPr>
      <w:r w:rsidRPr="00877BA7">
        <w:rPr>
          <w:rFonts w:ascii="Times New Roman" w:hAnsi="Times New Roman"/>
        </w:rPr>
        <w:t>Caeser</w:t>
      </w:r>
      <w:r w:rsidR="00265BC2" w:rsidRPr="00877BA7">
        <w:rPr>
          <w:rFonts w:ascii="Times New Roman" w:hAnsi="Times New Roman"/>
        </w:rPr>
        <w:t xml:space="preserve"> (Standing outside High</w:t>
      </w:r>
      <w:r w:rsidR="00000870" w:rsidRPr="00877BA7">
        <w:rPr>
          <w:rFonts w:ascii="Times New Roman" w:hAnsi="Times New Roman"/>
        </w:rPr>
        <w:t xml:space="preserve"> Priest’s </w:t>
      </w:r>
      <w:r w:rsidR="00265BC2" w:rsidRPr="00877BA7">
        <w:rPr>
          <w:rFonts w:ascii="Times New Roman" w:hAnsi="Times New Roman"/>
        </w:rPr>
        <w:t>tent</w:t>
      </w:r>
      <w:r w:rsidR="00000870" w:rsidRPr="00877BA7">
        <w:rPr>
          <w:rFonts w:ascii="Times New Roman" w:hAnsi="Times New Roman"/>
        </w:rPr>
        <w:t xml:space="preserve">): What did the high priest say? While </w:t>
      </w:r>
      <w:r w:rsidRPr="00877BA7">
        <w:rPr>
          <w:rFonts w:ascii="Times New Roman" w:hAnsi="Times New Roman"/>
        </w:rPr>
        <w:t>Caeser</w:t>
      </w:r>
      <w:r w:rsidR="00000870" w:rsidRPr="00877BA7">
        <w:rPr>
          <w:rFonts w:ascii="Times New Roman" w:hAnsi="Times New Roman"/>
        </w:rPr>
        <w:t xml:space="preserve"> speaks a dove leaves the backside of the High Priest’s tent.</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Augustus: Nothing in particular. He was just happy to have me back and he asked me about all that happened.</w:t>
      </w:r>
    </w:p>
    <w:p w:rsidR="00000870" w:rsidRPr="00877BA7" w:rsidRDefault="00000870" w:rsidP="005F7883">
      <w:pPr>
        <w:spacing w:after="0"/>
        <w:rPr>
          <w:rFonts w:ascii="Times New Roman" w:hAnsi="Times New Roman"/>
        </w:rPr>
      </w:pPr>
    </w:p>
    <w:p w:rsidR="00265BC2" w:rsidRPr="00877BA7" w:rsidRDefault="00681445" w:rsidP="005F7883">
      <w:pPr>
        <w:spacing w:after="0"/>
        <w:rPr>
          <w:rFonts w:ascii="Times New Roman" w:hAnsi="Times New Roman"/>
        </w:rPr>
      </w:pPr>
      <w:r w:rsidRPr="00877BA7">
        <w:rPr>
          <w:rFonts w:ascii="Times New Roman" w:hAnsi="Times New Roman"/>
        </w:rPr>
        <w:t>Caeser</w:t>
      </w:r>
      <w:r w:rsidR="00000870" w:rsidRPr="00877BA7">
        <w:rPr>
          <w:rFonts w:ascii="Times New Roman" w:hAnsi="Times New Roman"/>
        </w:rPr>
        <w:t xml:space="preserve">: Did you tell him about the whole </w:t>
      </w:r>
      <w:r w:rsidR="004C63A6" w:rsidRPr="00877BA7">
        <w:rPr>
          <w:rFonts w:ascii="Times New Roman" w:hAnsi="Times New Roman"/>
        </w:rPr>
        <w:t>Corydon Deus</w:t>
      </w:r>
      <w:r w:rsidR="00000870" w:rsidRPr="00877BA7">
        <w:rPr>
          <w:rFonts w:ascii="Times New Roman" w:hAnsi="Times New Roman"/>
        </w:rPr>
        <w:t xml:space="preserve"> living inside of you bit.</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Augustus: No, of course not. Come, we have much to do before your wedding celebration.</w:t>
      </w:r>
    </w:p>
    <w:p w:rsidR="00000870" w:rsidRPr="00877BA7" w:rsidRDefault="00000870" w:rsidP="005F7883">
      <w:pPr>
        <w:spacing w:after="0"/>
        <w:rPr>
          <w:rFonts w:ascii="Times New Roman" w:hAnsi="Times New Roman"/>
        </w:rPr>
      </w:pPr>
    </w:p>
    <w:p w:rsidR="00000870" w:rsidRPr="00877BA7" w:rsidRDefault="001407A4" w:rsidP="004D5FC4">
      <w:pPr>
        <w:pStyle w:val="Heading2"/>
        <w:rPr>
          <w:rFonts w:ascii="Times New Roman" w:hAnsi="Times New Roman" w:cs="Times New Roman"/>
          <w:color w:val="auto"/>
          <w:sz w:val="24"/>
          <w:szCs w:val="24"/>
        </w:rPr>
      </w:pPr>
      <w:bookmarkStart w:id="73" w:name="_Toc76405249"/>
      <w:r w:rsidRPr="00877BA7">
        <w:rPr>
          <w:rFonts w:ascii="Times New Roman" w:hAnsi="Times New Roman" w:cs="Times New Roman"/>
          <w:color w:val="auto"/>
          <w:sz w:val="24"/>
          <w:szCs w:val="24"/>
        </w:rPr>
        <w:t>Rediit</w:t>
      </w:r>
      <w:r w:rsidR="00000870" w:rsidRPr="00877BA7">
        <w:rPr>
          <w:rFonts w:ascii="Times New Roman" w:hAnsi="Times New Roman" w:cs="Times New Roman"/>
          <w:color w:val="auto"/>
          <w:sz w:val="24"/>
          <w:szCs w:val="24"/>
        </w:rPr>
        <w:t xml:space="preserve"> Camp</w:t>
      </w:r>
      <w:r w:rsidR="004D5FC4" w:rsidRPr="00877BA7">
        <w:rPr>
          <w:rFonts w:ascii="Times New Roman" w:hAnsi="Times New Roman" w:cs="Times New Roman"/>
          <w:color w:val="auto"/>
          <w:sz w:val="24"/>
          <w:szCs w:val="24"/>
        </w:rPr>
        <w:t xml:space="preserve"> People</w:t>
      </w:r>
      <w:r w:rsidR="00000870" w:rsidRPr="00877BA7">
        <w:rPr>
          <w:rFonts w:ascii="Times New Roman" w:hAnsi="Times New Roman" w:cs="Times New Roman"/>
          <w:color w:val="auto"/>
          <w:sz w:val="24"/>
          <w:szCs w:val="24"/>
        </w:rPr>
        <w:t xml:space="preserve"> Revisited</w:t>
      </w:r>
      <w:bookmarkEnd w:id="73"/>
    </w:p>
    <w:p w:rsidR="00000870" w:rsidRPr="00877BA7" w:rsidRDefault="00000870" w:rsidP="005F7883">
      <w:pPr>
        <w:spacing w:after="0"/>
        <w:rPr>
          <w:rFonts w:ascii="Times New Roman" w:hAnsi="Times New Roman"/>
          <w:u w:val="single"/>
        </w:rPr>
      </w:pPr>
    </w:p>
    <w:p w:rsidR="00000870" w:rsidRPr="00877BA7" w:rsidRDefault="00000870" w:rsidP="005F7883">
      <w:pPr>
        <w:spacing w:after="0"/>
        <w:rPr>
          <w:rFonts w:ascii="Times New Roman" w:hAnsi="Times New Roman"/>
        </w:rPr>
      </w:pPr>
      <w:r w:rsidRPr="00877BA7">
        <w:rPr>
          <w:rFonts w:ascii="Times New Roman" w:hAnsi="Times New Roman"/>
        </w:rPr>
        <w:lastRenderedPageBreak/>
        <w:t xml:space="preserve">Tommy: To think, you guys made it back alive. Did you revive magic? If you did, </w:t>
      </w:r>
      <w:r w:rsidR="00082E44">
        <w:rPr>
          <w:rFonts w:ascii="Times New Roman" w:hAnsi="Times New Roman"/>
        </w:rPr>
        <w:t>will you</w:t>
      </w:r>
      <w:r w:rsidRPr="00877BA7">
        <w:rPr>
          <w:rFonts w:ascii="Times New Roman" w:hAnsi="Times New Roman"/>
        </w:rPr>
        <w:t xml:space="preserve"> set Billy over there on fire. I want to see </w:t>
      </w:r>
      <w:r w:rsidR="00082E44">
        <w:rPr>
          <w:rFonts w:ascii="Times New Roman" w:hAnsi="Times New Roman"/>
        </w:rPr>
        <w:t>him</w:t>
      </w:r>
      <w:r w:rsidRPr="00877BA7">
        <w:rPr>
          <w:rFonts w:ascii="Times New Roman" w:hAnsi="Times New Roman"/>
        </w:rPr>
        <w:t xml:space="preserve"> burn.</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 xml:space="preserve">Billy: Did you learn magic out there in the </w:t>
      </w:r>
      <w:r w:rsidR="007F78F4" w:rsidRPr="00877BA7">
        <w:rPr>
          <w:rFonts w:ascii="Times New Roman" w:hAnsi="Times New Roman"/>
        </w:rPr>
        <w:t>Heremus</w:t>
      </w:r>
      <w:r w:rsidRPr="00877BA7">
        <w:rPr>
          <w:rFonts w:ascii="Times New Roman" w:hAnsi="Times New Roman"/>
        </w:rPr>
        <w:t>? If you did, freeze Tommy over there to death. He so annoying. He’s al</w:t>
      </w:r>
      <w:r w:rsidR="00082E44">
        <w:rPr>
          <w:rFonts w:ascii="Times New Roman" w:hAnsi="Times New Roman"/>
        </w:rPr>
        <w:t>ways running from me. I’m not able to catch him.</w:t>
      </w:r>
    </w:p>
    <w:p w:rsidR="00000870" w:rsidRPr="00877BA7" w:rsidRDefault="00000870" w:rsidP="005F7883">
      <w:pPr>
        <w:spacing w:after="0"/>
        <w:rPr>
          <w:rFonts w:ascii="Times New Roman" w:hAnsi="Times New Roman"/>
        </w:rPr>
      </w:pPr>
    </w:p>
    <w:p w:rsidR="00000870" w:rsidRPr="00877BA7" w:rsidRDefault="00000870" w:rsidP="005F7883">
      <w:pPr>
        <w:spacing w:after="0"/>
        <w:rPr>
          <w:rFonts w:ascii="Times New Roman" w:hAnsi="Times New Roman"/>
        </w:rPr>
      </w:pPr>
      <w:r w:rsidRPr="00877BA7">
        <w:rPr>
          <w:rFonts w:ascii="Times New Roman" w:hAnsi="Times New Roman"/>
        </w:rPr>
        <w:t xml:space="preserve">Old Widow: I watched over your wife while you are gone. (If Augustus has the letter from the </w:t>
      </w:r>
      <w:r w:rsidR="000034C6" w:rsidRPr="00877BA7">
        <w:rPr>
          <w:rFonts w:ascii="Times New Roman" w:hAnsi="Times New Roman"/>
        </w:rPr>
        <w:t>Felnis</w:t>
      </w:r>
      <w:r w:rsidRPr="00877BA7">
        <w:rPr>
          <w:rFonts w:ascii="Times New Roman" w:hAnsi="Times New Roman"/>
        </w:rPr>
        <w:t xml:space="preserve"> hideout</w:t>
      </w:r>
      <w:r w:rsidR="00CF360D" w:rsidRPr="00877BA7">
        <w:rPr>
          <w:rFonts w:ascii="Times New Roman" w:hAnsi="Times New Roman"/>
        </w:rPr>
        <w:t xml:space="preserve"> from her deceased husband he will give it to the old widow.)</w:t>
      </w:r>
    </w:p>
    <w:p w:rsidR="00265BC2" w:rsidRPr="00877BA7" w:rsidRDefault="00265BC2" w:rsidP="005F7883">
      <w:pPr>
        <w:spacing w:after="0"/>
        <w:rPr>
          <w:rFonts w:ascii="Times New Roman" w:hAnsi="Times New Roman"/>
        </w:rPr>
      </w:pPr>
    </w:p>
    <w:p w:rsidR="00265BC2" w:rsidRPr="00877BA7" w:rsidRDefault="00CF360D" w:rsidP="005F7883">
      <w:pPr>
        <w:spacing w:after="0"/>
        <w:rPr>
          <w:rFonts w:ascii="Times New Roman" w:hAnsi="Times New Roman"/>
        </w:rPr>
      </w:pPr>
      <w:r w:rsidRPr="00877BA7">
        <w:rPr>
          <w:rFonts w:ascii="Times New Roman" w:hAnsi="Times New Roman"/>
        </w:rPr>
        <w:t>Old Widow if Augustus hands her the letter,</w:t>
      </w:r>
    </w:p>
    <w:p w:rsidR="00CF360D" w:rsidRPr="00877BA7" w:rsidRDefault="00CF360D" w:rsidP="005F7883">
      <w:pPr>
        <w:spacing w:after="0"/>
        <w:rPr>
          <w:rFonts w:ascii="Times New Roman" w:hAnsi="Times New Roman"/>
        </w:rPr>
      </w:pPr>
    </w:p>
    <w:p w:rsidR="00CF360D" w:rsidRPr="00877BA7" w:rsidRDefault="00CF360D" w:rsidP="005F7883">
      <w:pPr>
        <w:spacing w:after="0"/>
        <w:rPr>
          <w:rFonts w:ascii="Times New Roman" w:hAnsi="Times New Roman"/>
        </w:rPr>
      </w:pPr>
      <w:r w:rsidRPr="00877BA7">
        <w:rPr>
          <w:rFonts w:ascii="Times New Roman" w:hAnsi="Times New Roman"/>
        </w:rPr>
        <w:t xml:space="preserve">Old Widow (Begins sobbing): Oh my love, you died for all of us, alone, in the middle of the </w:t>
      </w:r>
      <w:r w:rsidR="003174E6" w:rsidRPr="00877BA7">
        <w:rPr>
          <w:rFonts w:ascii="Times New Roman" w:hAnsi="Times New Roman"/>
        </w:rPr>
        <w:t>Heremus</w:t>
      </w:r>
      <w:r w:rsidRPr="00877BA7">
        <w:rPr>
          <w:rFonts w:ascii="Times New Roman" w:hAnsi="Times New Roman"/>
        </w:rPr>
        <w:t>. He was a brave man like you, but destiny had different plans for us. (Player receives Husband’s Keepsake.)</w:t>
      </w:r>
    </w:p>
    <w:p w:rsidR="00CF360D" w:rsidRPr="00877BA7" w:rsidRDefault="00CF360D" w:rsidP="005F7883">
      <w:pPr>
        <w:spacing w:after="0"/>
        <w:rPr>
          <w:rFonts w:ascii="Times New Roman" w:hAnsi="Times New Roman"/>
        </w:rPr>
      </w:pPr>
    </w:p>
    <w:p w:rsidR="00CF360D" w:rsidRPr="00877BA7" w:rsidRDefault="00CF360D" w:rsidP="005F7883">
      <w:pPr>
        <w:spacing w:after="0"/>
        <w:rPr>
          <w:rFonts w:ascii="Times New Roman" w:hAnsi="Times New Roman"/>
        </w:rPr>
      </w:pPr>
      <w:r w:rsidRPr="00877BA7">
        <w:rPr>
          <w:rFonts w:ascii="Times New Roman" w:hAnsi="Times New Roman"/>
        </w:rPr>
        <w:t xml:space="preserve">Temple Guards: Praise </w:t>
      </w:r>
      <w:r w:rsidR="004C63A6" w:rsidRPr="00877BA7">
        <w:rPr>
          <w:rFonts w:ascii="Times New Roman" w:hAnsi="Times New Roman"/>
        </w:rPr>
        <w:t>Corydon Deus</w:t>
      </w:r>
      <w:r w:rsidRPr="00877BA7">
        <w:rPr>
          <w:rFonts w:ascii="Times New Roman" w:hAnsi="Times New Roman"/>
        </w:rPr>
        <w:t xml:space="preserve"> you</w:t>
      </w:r>
      <w:r w:rsidR="00082E44">
        <w:rPr>
          <w:rFonts w:ascii="Times New Roman" w:hAnsi="Times New Roman"/>
        </w:rPr>
        <w:t>’</w:t>
      </w:r>
      <w:r w:rsidRPr="00877BA7">
        <w:rPr>
          <w:rFonts w:ascii="Times New Roman" w:hAnsi="Times New Roman"/>
        </w:rPr>
        <w:t>r</w:t>
      </w:r>
      <w:r w:rsidR="00082E44">
        <w:rPr>
          <w:rFonts w:ascii="Times New Roman" w:hAnsi="Times New Roman"/>
        </w:rPr>
        <w:t>e</w:t>
      </w:r>
      <w:r w:rsidRPr="00877BA7">
        <w:rPr>
          <w:rFonts w:ascii="Times New Roman" w:hAnsi="Times New Roman"/>
        </w:rPr>
        <w:t xml:space="preserve"> back!</w:t>
      </w:r>
    </w:p>
    <w:p w:rsidR="00EE1968" w:rsidRPr="00877BA7" w:rsidRDefault="00EE1968" w:rsidP="00EE1968">
      <w:pPr>
        <w:spacing w:after="0"/>
        <w:rPr>
          <w:rFonts w:ascii="Times New Roman" w:hAnsi="Times New Roman"/>
        </w:rPr>
      </w:pPr>
    </w:p>
    <w:p w:rsidR="00EE1968" w:rsidRPr="00877BA7" w:rsidRDefault="00EE1968" w:rsidP="00EE1968">
      <w:pPr>
        <w:spacing w:after="0"/>
        <w:rPr>
          <w:rFonts w:ascii="Times New Roman" w:hAnsi="Times New Roman"/>
        </w:rPr>
      </w:pPr>
      <w:r w:rsidRPr="00877BA7">
        <w:rPr>
          <w:rFonts w:ascii="Times New Roman" w:hAnsi="Times New Roman"/>
        </w:rPr>
        <w:t>Chief Hunter: How did the high priest’s drone help you? I’m sure you killed lots of beasts out there. Too bad you couldn’t bring back all that meat; we’d have an awesome feast.</w:t>
      </w:r>
    </w:p>
    <w:p w:rsidR="00EE1968" w:rsidRPr="00877BA7" w:rsidRDefault="00EE1968" w:rsidP="00EE1968">
      <w:pPr>
        <w:spacing w:after="0"/>
        <w:rPr>
          <w:rFonts w:ascii="Times New Roman" w:hAnsi="Times New Roman"/>
        </w:rPr>
      </w:pPr>
    </w:p>
    <w:p w:rsidR="00E8106D" w:rsidRPr="00877BA7" w:rsidRDefault="00681564" w:rsidP="005F7883">
      <w:pPr>
        <w:spacing w:after="0"/>
        <w:rPr>
          <w:rFonts w:ascii="Times New Roman" w:hAnsi="Times New Roman"/>
        </w:rPr>
      </w:pPr>
      <w:r w:rsidRPr="00877BA7">
        <w:rPr>
          <w:rFonts w:ascii="Times New Roman" w:hAnsi="Times New Roman"/>
        </w:rPr>
        <w:t xml:space="preserve">Seer: I can sense a great power within you now. You found something in the </w:t>
      </w:r>
      <w:r w:rsidR="001407A4" w:rsidRPr="00877BA7">
        <w:rPr>
          <w:rFonts w:ascii="Times New Roman" w:hAnsi="Times New Roman"/>
        </w:rPr>
        <w:t>Magicius</w:t>
      </w:r>
      <w:r w:rsidRPr="00877BA7">
        <w:rPr>
          <w:rFonts w:ascii="Times New Roman" w:hAnsi="Times New Roman"/>
        </w:rPr>
        <w:t xml:space="preserve"> Facility, but it wasn’t what you are expecting. I sense that seeds of the great tribulation have been planted that will only bring great trouble to you and your family.  It is best you keep secret whatever you found until the appointed time. People cannot handle the truth.</w:t>
      </w:r>
    </w:p>
    <w:p w:rsidR="00681564" w:rsidRPr="00877BA7" w:rsidRDefault="00681564" w:rsidP="005F7883">
      <w:pPr>
        <w:spacing w:after="0"/>
        <w:rPr>
          <w:rFonts w:ascii="Times New Roman" w:hAnsi="Times New Roman"/>
        </w:rPr>
      </w:pPr>
    </w:p>
    <w:p w:rsidR="00681564" w:rsidRPr="00877BA7" w:rsidRDefault="00681445" w:rsidP="005F7883">
      <w:pPr>
        <w:spacing w:after="0"/>
        <w:rPr>
          <w:rFonts w:ascii="Times New Roman" w:hAnsi="Times New Roman"/>
        </w:rPr>
      </w:pPr>
      <w:r w:rsidRPr="00877BA7">
        <w:rPr>
          <w:rFonts w:ascii="Times New Roman" w:hAnsi="Times New Roman"/>
        </w:rPr>
        <w:t>Caeser</w:t>
      </w:r>
      <w:r w:rsidR="00681564" w:rsidRPr="00877BA7">
        <w:rPr>
          <w:rFonts w:ascii="Times New Roman" w:hAnsi="Times New Roman"/>
        </w:rPr>
        <w:t xml:space="preserve">: My father found nothing there. He just kept blabbering how </w:t>
      </w:r>
      <w:r w:rsidR="004C63A6" w:rsidRPr="00877BA7">
        <w:rPr>
          <w:rFonts w:ascii="Times New Roman" w:hAnsi="Times New Roman"/>
        </w:rPr>
        <w:t>Corydon Deus</w:t>
      </w:r>
      <w:r w:rsidR="00681564" w:rsidRPr="00877BA7">
        <w:rPr>
          <w:rFonts w:ascii="Times New Roman" w:hAnsi="Times New Roman"/>
        </w:rPr>
        <w:t xml:space="preserve"> lives inside of him now. I also wish to keep secret what he believes in order to save myself from further embarrassment.</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Augustus: We will not speak further this matter. I will do as you suggested Seer.</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Childless Husband: Theresa and </w:t>
      </w:r>
      <w:r w:rsidR="00681445" w:rsidRPr="00877BA7">
        <w:rPr>
          <w:rFonts w:ascii="Times New Roman" w:hAnsi="Times New Roman"/>
        </w:rPr>
        <w:t>Caeser</w:t>
      </w:r>
      <w:r w:rsidRPr="00877BA7">
        <w:rPr>
          <w:rFonts w:ascii="Times New Roman" w:hAnsi="Times New Roman"/>
        </w:rPr>
        <w:t xml:space="preserve"> will make a beautiful couple. You deserve to have a peaceful life. I hope they have children that we can play with.</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Childless Wife: Oh, I can’t wait for their wedding. These occasions fill my heart with joy.</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Herdsman: While you </w:t>
      </w:r>
      <w:r w:rsidR="00082E44">
        <w:rPr>
          <w:rFonts w:ascii="Times New Roman" w:hAnsi="Times New Roman"/>
        </w:rPr>
        <w:t>were</w:t>
      </w:r>
      <w:r w:rsidRPr="00877BA7">
        <w:rPr>
          <w:rFonts w:ascii="Times New Roman" w:hAnsi="Times New Roman"/>
        </w:rPr>
        <w:t xml:space="preserve"> gone </w:t>
      </w:r>
      <w:r w:rsidR="00775D96">
        <w:rPr>
          <w:rFonts w:ascii="Times New Roman" w:hAnsi="Times New Roman"/>
        </w:rPr>
        <w:t>half my cattle passed away.</w:t>
      </w:r>
      <w:r w:rsidRPr="00877BA7">
        <w:rPr>
          <w:rFonts w:ascii="Times New Roman" w:hAnsi="Times New Roman"/>
        </w:rPr>
        <w:t xml:space="preserve"> Where is </w:t>
      </w:r>
      <w:r w:rsidR="004C63A6" w:rsidRPr="00877BA7">
        <w:rPr>
          <w:rFonts w:ascii="Times New Roman" w:hAnsi="Times New Roman"/>
        </w:rPr>
        <w:t>Corydon Deus</w:t>
      </w:r>
      <w:r w:rsidRPr="00877BA7">
        <w:rPr>
          <w:rFonts w:ascii="Times New Roman" w:hAnsi="Times New Roman"/>
        </w:rPr>
        <w:t xml:space="preserve"> when you need him? It’s as if he ignores our prayers.</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Herdsman Wife: Yak’s porridge </w:t>
      </w:r>
      <w:r w:rsidR="00775D96">
        <w:rPr>
          <w:rFonts w:ascii="Times New Roman" w:hAnsi="Times New Roman"/>
        </w:rPr>
        <w:t>is becoming increasingly sparse as our cattle numbers are reduced.</w:t>
      </w:r>
    </w:p>
    <w:p w:rsidR="00681564" w:rsidRPr="00877BA7" w:rsidRDefault="00681564" w:rsidP="005F7883">
      <w:pPr>
        <w:spacing w:after="0"/>
        <w:rPr>
          <w:rFonts w:ascii="Times New Roman" w:hAnsi="Times New Roman"/>
        </w:rPr>
      </w:pPr>
    </w:p>
    <w:p w:rsidR="00681564" w:rsidRPr="00877BA7" w:rsidRDefault="00681564" w:rsidP="005F7883">
      <w:pPr>
        <w:spacing w:after="0"/>
        <w:rPr>
          <w:rFonts w:ascii="Times New Roman" w:hAnsi="Times New Roman"/>
        </w:rPr>
      </w:pPr>
      <w:r w:rsidRPr="00877BA7">
        <w:rPr>
          <w:rFonts w:ascii="Times New Roman" w:hAnsi="Times New Roman"/>
        </w:rPr>
        <w:t xml:space="preserve">Augustus: </w:t>
      </w:r>
      <w:r w:rsidR="00775D96">
        <w:rPr>
          <w:rFonts w:ascii="Times New Roman" w:hAnsi="Times New Roman"/>
        </w:rPr>
        <w:t>That’s actually not a bad thing.</w:t>
      </w:r>
      <w:r w:rsidRPr="00877BA7">
        <w:rPr>
          <w:rFonts w:ascii="Times New Roman" w:hAnsi="Times New Roman"/>
        </w:rPr>
        <w:t xml:space="preserve"> Do not worry our deliverance is near.</w:t>
      </w:r>
      <w:r w:rsidR="00775D96">
        <w:rPr>
          <w:rFonts w:ascii="Times New Roman" w:hAnsi="Times New Roman"/>
        </w:rPr>
        <w:t xml:space="preserve"> We have found a new place for our camp with ample water. </w:t>
      </w:r>
    </w:p>
    <w:p w:rsidR="00681564" w:rsidRPr="00877BA7" w:rsidRDefault="00681564" w:rsidP="005F7883">
      <w:pPr>
        <w:spacing w:after="0"/>
        <w:rPr>
          <w:rFonts w:ascii="Times New Roman" w:hAnsi="Times New Roman"/>
        </w:rPr>
      </w:pPr>
    </w:p>
    <w:p w:rsidR="000E7104" w:rsidRDefault="000E7104" w:rsidP="005F7883">
      <w:pPr>
        <w:spacing w:after="0"/>
        <w:rPr>
          <w:rFonts w:ascii="Times New Roman" w:hAnsi="Times New Roman"/>
        </w:rPr>
      </w:pPr>
      <w:r>
        <w:rPr>
          <w:rFonts w:ascii="Times New Roman" w:hAnsi="Times New Roman"/>
        </w:rPr>
        <w:lastRenderedPageBreak/>
        <w:t>Socrates</w:t>
      </w:r>
      <w:r w:rsidR="00681564" w:rsidRPr="00877BA7">
        <w:rPr>
          <w:rFonts w:ascii="Times New Roman" w:hAnsi="Times New Roman"/>
        </w:rPr>
        <w:t>:</w:t>
      </w:r>
      <w:r w:rsidR="006111AB">
        <w:rPr>
          <w:rFonts w:ascii="Times New Roman" w:hAnsi="Times New Roman"/>
        </w:rPr>
        <w:t xml:space="preserve"> While you were gone I secretly married Miriam. Please do something Augustus. I know the high priest claims all the widows for his personal enjoyment, but this must stop. I would escape from this camp with her, but where can I go. Both of our families would starve to death in the harsh winds of the Heremus.</w:t>
      </w:r>
    </w:p>
    <w:p w:rsidR="006111AB" w:rsidRDefault="006111AB" w:rsidP="005F7883">
      <w:pPr>
        <w:spacing w:after="0"/>
        <w:rPr>
          <w:rFonts w:ascii="Times New Roman" w:hAnsi="Times New Roman"/>
        </w:rPr>
      </w:pPr>
    </w:p>
    <w:p w:rsidR="006111AB" w:rsidRDefault="006111AB" w:rsidP="005F7883">
      <w:pPr>
        <w:spacing w:after="0"/>
        <w:rPr>
          <w:rFonts w:ascii="Times New Roman" w:hAnsi="Times New Roman"/>
        </w:rPr>
      </w:pPr>
      <w:r>
        <w:rPr>
          <w:rFonts w:ascii="Times New Roman" w:hAnsi="Times New Roman"/>
        </w:rPr>
        <w:t>Corydon Deus: I will burn the high priest alive and let you digest his ashes.</w:t>
      </w:r>
    </w:p>
    <w:p w:rsidR="006111AB" w:rsidRDefault="006111AB" w:rsidP="005F7883">
      <w:pPr>
        <w:spacing w:after="0"/>
        <w:rPr>
          <w:rFonts w:ascii="Times New Roman" w:hAnsi="Times New Roman"/>
        </w:rPr>
      </w:pPr>
    </w:p>
    <w:p w:rsidR="006111AB" w:rsidRDefault="006111AB" w:rsidP="005F7883">
      <w:pPr>
        <w:spacing w:after="0"/>
        <w:rPr>
          <w:rFonts w:ascii="Times New Roman" w:hAnsi="Times New Roman"/>
        </w:rPr>
      </w:pPr>
      <w:r>
        <w:rPr>
          <w:rFonts w:ascii="Times New Roman" w:hAnsi="Times New Roman"/>
        </w:rPr>
        <w:t>Socrates: Okay…… Augustus seems a little harsh. I was thinking may be a good talking to might solve the problem</w:t>
      </w:r>
      <w:r w:rsidR="00E13B7A">
        <w:rPr>
          <w:rFonts w:ascii="Times New Roman" w:hAnsi="Times New Roman"/>
        </w:rPr>
        <w:t>, but if you think that setting high priest on fire and letting me digest his ashes is the right solution then…… Okay, let me ask Miriam about that. Until then do what you can.</w:t>
      </w:r>
    </w:p>
    <w:p w:rsidR="00E13B7A" w:rsidRDefault="00E13B7A" w:rsidP="005F7883">
      <w:pPr>
        <w:spacing w:after="0"/>
        <w:rPr>
          <w:rFonts w:ascii="Times New Roman" w:hAnsi="Times New Roman"/>
        </w:rPr>
      </w:pPr>
    </w:p>
    <w:p w:rsidR="00681564" w:rsidRPr="00877BA7" w:rsidRDefault="007B1172" w:rsidP="005F7883">
      <w:pPr>
        <w:spacing w:after="0"/>
        <w:rPr>
          <w:rFonts w:ascii="Times New Roman" w:hAnsi="Times New Roman"/>
        </w:rPr>
      </w:pPr>
      <w:r>
        <w:rPr>
          <w:rFonts w:ascii="Times New Roman" w:hAnsi="Times New Roman"/>
        </w:rPr>
        <w:t>Miriam</w:t>
      </w:r>
      <w:r w:rsidR="00681564" w:rsidRPr="00877BA7">
        <w:rPr>
          <w:rFonts w:ascii="Times New Roman" w:hAnsi="Times New Roman"/>
        </w:rPr>
        <w:t>:</w:t>
      </w:r>
      <w:r w:rsidR="00E13B7A">
        <w:rPr>
          <w:rFonts w:ascii="Times New Roman" w:hAnsi="Times New Roman"/>
        </w:rPr>
        <w:t xml:space="preserve"> While you were gone I secretly gave birth to a child. I gave that child to one of the consorts of the high priest who already</w:t>
      </w:r>
      <w:r w:rsidR="001A26B9">
        <w:rPr>
          <w:rFonts w:ascii="Times New Roman" w:hAnsi="Times New Roman"/>
        </w:rPr>
        <w:t xml:space="preserve"> has a baby</w:t>
      </w:r>
      <w:r w:rsidR="00E13B7A">
        <w:rPr>
          <w:rFonts w:ascii="Times New Roman" w:hAnsi="Times New Roman"/>
        </w:rPr>
        <w:t>.</w:t>
      </w:r>
      <w:r w:rsidR="001A26B9">
        <w:rPr>
          <w:rFonts w:ascii="Times New Roman" w:hAnsi="Times New Roman"/>
        </w:rPr>
        <w:t xml:space="preserve"> She secretly keeps that child hidden. When my baby cries people just think that it’s her child not mine. Please do something Augustus I can’t bear this anymore.</w:t>
      </w:r>
    </w:p>
    <w:p w:rsidR="00C322B5" w:rsidRPr="00877BA7" w:rsidRDefault="00C322B5" w:rsidP="00C322B5">
      <w:pPr>
        <w:pStyle w:val="Heading2"/>
        <w:rPr>
          <w:rFonts w:ascii="Times New Roman" w:hAnsi="Times New Roman" w:cs="Times New Roman"/>
          <w:color w:val="auto"/>
          <w:sz w:val="24"/>
          <w:szCs w:val="24"/>
        </w:rPr>
      </w:pPr>
      <w:bookmarkStart w:id="74" w:name="_Toc76405250"/>
      <w:r w:rsidRPr="00877BA7">
        <w:rPr>
          <w:rFonts w:ascii="Times New Roman" w:hAnsi="Times New Roman" w:cs="Times New Roman"/>
          <w:color w:val="auto"/>
          <w:sz w:val="24"/>
          <w:szCs w:val="24"/>
        </w:rPr>
        <w:t>Mech Wannabe Side Quest Cont’d</w:t>
      </w:r>
      <w:bookmarkEnd w:id="74"/>
    </w:p>
    <w:p w:rsidR="00C322B5" w:rsidRPr="00877BA7" w:rsidRDefault="00C322B5" w:rsidP="005F7883">
      <w:pPr>
        <w:spacing w:after="0"/>
        <w:rPr>
          <w:rFonts w:ascii="Times New Roman" w:hAnsi="Times New Roman"/>
        </w:rPr>
      </w:pPr>
      <w:r w:rsidRPr="00877BA7">
        <w:rPr>
          <w:rFonts w:ascii="Times New Roman" w:hAnsi="Times New Roman"/>
        </w:rPr>
        <w:t>Augustus: Here are the spare parts you told us to get.</w:t>
      </w:r>
    </w:p>
    <w:p w:rsidR="00C322B5" w:rsidRPr="00877BA7" w:rsidRDefault="00C322B5" w:rsidP="005F7883">
      <w:pPr>
        <w:spacing w:after="0"/>
        <w:rPr>
          <w:rFonts w:ascii="Times New Roman" w:hAnsi="Times New Roman"/>
        </w:rPr>
      </w:pPr>
    </w:p>
    <w:p w:rsidR="005E6C79" w:rsidRPr="00877BA7" w:rsidRDefault="00C322B5" w:rsidP="005F7883">
      <w:pPr>
        <w:spacing w:after="0"/>
        <w:rPr>
          <w:rFonts w:ascii="Times New Roman" w:hAnsi="Times New Roman"/>
        </w:rPr>
      </w:pPr>
      <w:r w:rsidRPr="00877BA7">
        <w:rPr>
          <w:rFonts w:ascii="Times New Roman" w:hAnsi="Times New Roman"/>
        </w:rPr>
        <w:t>Mech Wannabe: You guys are amazing</w:t>
      </w:r>
      <w:r w:rsidR="005E6C79" w:rsidRPr="00877BA7">
        <w:rPr>
          <w:rFonts w:ascii="Times New Roman" w:hAnsi="Times New Roman"/>
        </w:rPr>
        <w:t>! Watch this!</w:t>
      </w:r>
    </w:p>
    <w:p w:rsidR="005E6C79" w:rsidRPr="00877BA7" w:rsidRDefault="005E6C79" w:rsidP="005F7883">
      <w:pPr>
        <w:spacing w:after="0"/>
        <w:rPr>
          <w:rFonts w:ascii="Times New Roman" w:hAnsi="Times New Roman"/>
        </w:rPr>
      </w:pPr>
    </w:p>
    <w:p w:rsidR="005E6C79" w:rsidRPr="00877BA7" w:rsidRDefault="005E6C79" w:rsidP="005F7883">
      <w:pPr>
        <w:spacing w:after="0"/>
        <w:rPr>
          <w:rFonts w:ascii="Times New Roman" w:hAnsi="Times New Roman"/>
        </w:rPr>
      </w:pPr>
      <w:r w:rsidRPr="00877BA7">
        <w:rPr>
          <w:rFonts w:ascii="Times New Roman" w:hAnsi="Times New Roman"/>
        </w:rPr>
        <w:t>The man quickly fixes the Mech. He then quickly drives it around the camp and comes back.</w:t>
      </w:r>
    </w:p>
    <w:p w:rsidR="005E6C79" w:rsidRPr="00877BA7" w:rsidRDefault="005E6C79" w:rsidP="005F7883">
      <w:pPr>
        <w:spacing w:after="0"/>
        <w:rPr>
          <w:rFonts w:ascii="Times New Roman" w:hAnsi="Times New Roman"/>
        </w:rPr>
      </w:pPr>
    </w:p>
    <w:p w:rsidR="005E6C79" w:rsidRPr="00877BA7" w:rsidRDefault="005E6C79" w:rsidP="005F7883">
      <w:pPr>
        <w:spacing w:after="0"/>
        <w:rPr>
          <w:rFonts w:ascii="Times New Roman" w:hAnsi="Times New Roman"/>
        </w:rPr>
      </w:pPr>
      <w:r w:rsidRPr="00877BA7">
        <w:rPr>
          <w:rFonts w:ascii="Times New Roman" w:hAnsi="Times New Roman"/>
        </w:rPr>
        <w:t>Mech Wannabe: If you guys are ever in a fix I’m your man help you out. If you need anything, I mean anything; except, some</w:t>
      </w:r>
      <w:r w:rsidR="006A1A97">
        <w:rPr>
          <w:rFonts w:ascii="Times New Roman" w:hAnsi="Times New Roman"/>
        </w:rPr>
        <w:t xml:space="preserve"> </w:t>
      </w:r>
      <w:r w:rsidRPr="00877BA7">
        <w:rPr>
          <w:rFonts w:ascii="Times New Roman" w:hAnsi="Times New Roman"/>
        </w:rPr>
        <w:t>things, I mean, never mind, you get the idea. I’ll help you out.</w:t>
      </w:r>
    </w:p>
    <w:p w:rsidR="005E6C79" w:rsidRPr="00877BA7" w:rsidRDefault="005E6C79" w:rsidP="005F7883">
      <w:pPr>
        <w:spacing w:after="0"/>
        <w:rPr>
          <w:rFonts w:ascii="Times New Roman" w:hAnsi="Times New Roman"/>
        </w:rPr>
      </w:pPr>
    </w:p>
    <w:p w:rsidR="00C322B5" w:rsidRPr="00877BA7" w:rsidRDefault="005E6C79" w:rsidP="005F7883">
      <w:pPr>
        <w:spacing w:after="0"/>
        <w:rPr>
          <w:rFonts w:ascii="Times New Roman" w:hAnsi="Times New Roman"/>
        </w:rPr>
      </w:pPr>
      <w:r w:rsidRPr="00877BA7">
        <w:rPr>
          <w:rFonts w:ascii="Times New Roman" w:hAnsi="Times New Roman"/>
        </w:rPr>
        <w:t>Augustus: I’m glad to be of service.</w:t>
      </w:r>
    </w:p>
    <w:p w:rsidR="00681564" w:rsidRPr="00877BA7" w:rsidRDefault="00681445" w:rsidP="004D5FC4">
      <w:pPr>
        <w:pStyle w:val="Heading1"/>
        <w:rPr>
          <w:rFonts w:ascii="Times New Roman" w:hAnsi="Times New Roman" w:cs="Times New Roman"/>
          <w:color w:val="auto"/>
          <w:sz w:val="24"/>
          <w:szCs w:val="24"/>
        </w:rPr>
      </w:pPr>
      <w:bookmarkStart w:id="75" w:name="_Toc76405251"/>
      <w:r w:rsidRPr="00877BA7">
        <w:rPr>
          <w:rFonts w:ascii="Times New Roman" w:hAnsi="Times New Roman" w:cs="Times New Roman"/>
          <w:color w:val="auto"/>
          <w:sz w:val="24"/>
          <w:szCs w:val="24"/>
        </w:rPr>
        <w:t>Caeser</w:t>
      </w:r>
      <w:r w:rsidR="00681564" w:rsidRPr="00877BA7">
        <w:rPr>
          <w:rFonts w:ascii="Times New Roman" w:hAnsi="Times New Roman" w:cs="Times New Roman"/>
          <w:color w:val="auto"/>
          <w:sz w:val="24"/>
          <w:szCs w:val="24"/>
        </w:rPr>
        <w:t>’s Marriage</w:t>
      </w:r>
      <w:bookmarkEnd w:id="75"/>
    </w:p>
    <w:p w:rsidR="00681564" w:rsidRPr="00877BA7" w:rsidRDefault="00681564" w:rsidP="005F7883">
      <w:pPr>
        <w:spacing w:after="0"/>
        <w:rPr>
          <w:rFonts w:ascii="Times New Roman" w:hAnsi="Times New Roman"/>
          <w:u w:val="single"/>
        </w:rPr>
      </w:pPr>
    </w:p>
    <w:p w:rsidR="004665A8" w:rsidRPr="00877BA7" w:rsidRDefault="004665A8" w:rsidP="005F7883">
      <w:pPr>
        <w:spacing w:after="0"/>
        <w:rPr>
          <w:rFonts w:ascii="Times New Roman" w:hAnsi="Times New Roman"/>
        </w:rPr>
      </w:pPr>
      <w:r w:rsidRPr="00877BA7">
        <w:rPr>
          <w:rFonts w:ascii="Times New Roman" w:hAnsi="Times New Roman"/>
        </w:rPr>
        <w:t xml:space="preserve">When the player attempts to enter Theresa’s tent they will be asked if they are ready for </w:t>
      </w:r>
      <w:r w:rsidR="00681445" w:rsidRPr="00877BA7">
        <w:rPr>
          <w:rFonts w:ascii="Times New Roman" w:hAnsi="Times New Roman"/>
        </w:rPr>
        <w:t>Caeser</w:t>
      </w:r>
      <w:r w:rsidRPr="00877BA7">
        <w:rPr>
          <w:rFonts w:ascii="Times New Roman" w:hAnsi="Times New Roman"/>
        </w:rPr>
        <w:t>’s marriage. The player will have to fight several battles here so they should come prepared.</w:t>
      </w:r>
    </w:p>
    <w:p w:rsidR="004665A8" w:rsidRPr="00877BA7" w:rsidRDefault="004665A8" w:rsidP="005F7883">
      <w:pPr>
        <w:spacing w:after="0"/>
        <w:rPr>
          <w:rFonts w:ascii="Times New Roman" w:hAnsi="Times New Roman"/>
        </w:rPr>
      </w:pPr>
    </w:p>
    <w:p w:rsidR="004A1F40" w:rsidRPr="00877BA7" w:rsidRDefault="004665A8" w:rsidP="005F7883">
      <w:pPr>
        <w:spacing w:after="0"/>
        <w:rPr>
          <w:rFonts w:ascii="Times New Roman" w:hAnsi="Times New Roman"/>
        </w:rPr>
      </w:pPr>
      <w:r w:rsidRPr="00877BA7">
        <w:rPr>
          <w:rFonts w:ascii="Times New Roman" w:hAnsi="Times New Roman"/>
        </w:rPr>
        <w:t xml:space="preserve">(Augustus and </w:t>
      </w:r>
      <w:r w:rsidR="00681445" w:rsidRPr="00877BA7">
        <w:rPr>
          <w:rFonts w:ascii="Times New Roman" w:hAnsi="Times New Roman"/>
        </w:rPr>
        <w:t>Caeser</w:t>
      </w:r>
      <w:r w:rsidRPr="00877BA7">
        <w:rPr>
          <w:rFonts w:ascii="Times New Roman" w:hAnsi="Times New Roman"/>
        </w:rPr>
        <w:t xml:space="preserve"> enter the tent.)</w:t>
      </w:r>
    </w:p>
    <w:p w:rsidR="004A1F40" w:rsidRPr="00877BA7" w:rsidRDefault="004A1F40" w:rsidP="005F7883">
      <w:pPr>
        <w:spacing w:after="0"/>
        <w:rPr>
          <w:rFonts w:ascii="Times New Roman" w:hAnsi="Times New Roman"/>
        </w:rPr>
      </w:pPr>
    </w:p>
    <w:p w:rsidR="004665A8" w:rsidRPr="00877BA7" w:rsidRDefault="007F78F4" w:rsidP="004D5FC4">
      <w:pPr>
        <w:pStyle w:val="Heading2"/>
        <w:rPr>
          <w:rFonts w:ascii="Times New Roman" w:hAnsi="Times New Roman" w:cs="Times New Roman"/>
          <w:color w:val="auto"/>
          <w:sz w:val="24"/>
          <w:szCs w:val="24"/>
        </w:rPr>
      </w:pPr>
      <w:bookmarkStart w:id="76" w:name="_Toc76405252"/>
      <w:r w:rsidRPr="00877BA7">
        <w:rPr>
          <w:rFonts w:ascii="Times New Roman" w:hAnsi="Times New Roman" w:cs="Times New Roman"/>
          <w:color w:val="auto"/>
          <w:sz w:val="24"/>
          <w:szCs w:val="24"/>
        </w:rPr>
        <w:t>Heremus</w:t>
      </w:r>
      <w:r w:rsidR="004A1F40" w:rsidRPr="00877BA7">
        <w:rPr>
          <w:rFonts w:ascii="Times New Roman" w:hAnsi="Times New Roman" w:cs="Times New Roman"/>
          <w:color w:val="auto"/>
          <w:sz w:val="24"/>
          <w:szCs w:val="24"/>
        </w:rPr>
        <w:t xml:space="preserve"> Rose Side Quest Continued</w:t>
      </w:r>
      <w:bookmarkEnd w:id="76"/>
    </w:p>
    <w:p w:rsidR="004A1F40" w:rsidRPr="00877BA7" w:rsidRDefault="004A1F40" w:rsidP="005F7883">
      <w:pPr>
        <w:spacing w:after="0"/>
        <w:rPr>
          <w:rFonts w:ascii="Times New Roman" w:hAnsi="Times New Roman"/>
          <w:u w:val="single"/>
        </w:rPr>
      </w:pPr>
    </w:p>
    <w:p w:rsidR="004A1F40" w:rsidRPr="00877BA7" w:rsidRDefault="004A1F40" w:rsidP="005F7883">
      <w:pPr>
        <w:spacing w:after="0"/>
        <w:rPr>
          <w:rFonts w:ascii="Times New Roman" w:hAnsi="Times New Roman"/>
        </w:rPr>
      </w:pPr>
      <w:r w:rsidRPr="00877BA7">
        <w:rPr>
          <w:rFonts w:ascii="Times New Roman" w:hAnsi="Times New Roman"/>
        </w:rPr>
        <w:t xml:space="preserve">Theresa: You know its bad luck to see the bride before the wedding. I forgot to ask you, did you ever find the </w:t>
      </w:r>
      <w:r w:rsidR="007F78F4" w:rsidRPr="00877BA7">
        <w:rPr>
          <w:rFonts w:ascii="Times New Roman" w:hAnsi="Times New Roman"/>
        </w:rPr>
        <w:t>Heremus</w:t>
      </w:r>
      <w:r w:rsidRPr="00877BA7">
        <w:rPr>
          <w:rFonts w:ascii="Times New Roman" w:hAnsi="Times New Roman"/>
        </w:rPr>
        <w:t xml:space="preserve"> Rose I asked for?</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lastRenderedPageBreak/>
        <w:t xml:space="preserve">If yes, </w:t>
      </w:r>
      <w:r w:rsidR="00681445" w:rsidRPr="00877BA7">
        <w:rPr>
          <w:rFonts w:ascii="Times New Roman" w:hAnsi="Times New Roman"/>
        </w:rPr>
        <w:t>Caeser</w:t>
      </w:r>
      <w:r w:rsidRPr="00877BA7">
        <w:rPr>
          <w:rFonts w:ascii="Times New Roman" w:hAnsi="Times New Roman"/>
        </w:rPr>
        <w:t>: You wouldn’t believe what I had to do for this rose.</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It’s looking kind of wilted.</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After I picked it I wedged it between the pages of my journal to keep it from rotting.</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It’s looking kind of………..</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It’s been dead for more than a month now.  You can still see the shape and color because I pressed it for you, but the color and vibrance is gone. When it was alive it was very beautiful.</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Do you think you could pick another one for me? This time without pressing it.</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xml:space="preserve"> (</w:t>
      </w:r>
      <w:r w:rsidRPr="00877BA7">
        <w:rPr>
          <w:rFonts w:ascii="Times New Roman" w:hAnsi="Times New Roman"/>
        </w:rPr>
        <w:t>Caeser</w:t>
      </w:r>
      <w:r w:rsidR="004A1F40" w:rsidRPr="00877BA7">
        <w:rPr>
          <w:rFonts w:ascii="Times New Roman" w:hAnsi="Times New Roman"/>
        </w:rPr>
        <w:t xml:space="preserve"> gets angry):………..</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Just joking. It was the thought that counts. Thanks dear. Here, take this for your troubles. (Player receives Theresa’s Ribbon). Quest is now closed.</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If no, Theresa: All I asked for was a freaking rose. I see how our relationship is going to go. You’re already taking me for granted. You’re going to have to work this one off by giving lots of other gifts to make up for my disappointment.</w:t>
      </w:r>
    </w:p>
    <w:p w:rsidR="004A1F40" w:rsidRPr="00877BA7" w:rsidRDefault="004A1F40"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Do you realize what I’ve been through. I barely survived out there and all you can think about is a rose.</w:t>
      </w:r>
    </w:p>
    <w:p w:rsidR="004A1F40" w:rsidRPr="00877BA7" w:rsidRDefault="004A1F40" w:rsidP="005F7883">
      <w:pPr>
        <w:spacing w:after="0"/>
        <w:rPr>
          <w:rFonts w:ascii="Times New Roman" w:hAnsi="Times New Roman"/>
        </w:rPr>
      </w:pPr>
    </w:p>
    <w:p w:rsidR="004A1F40" w:rsidRPr="00877BA7" w:rsidRDefault="004A1F40" w:rsidP="005F7883">
      <w:pPr>
        <w:spacing w:after="0"/>
        <w:rPr>
          <w:rFonts w:ascii="Times New Roman" w:hAnsi="Times New Roman"/>
        </w:rPr>
      </w:pPr>
      <w:r w:rsidRPr="00877BA7">
        <w:rPr>
          <w:rFonts w:ascii="Times New Roman" w:hAnsi="Times New Roman"/>
        </w:rPr>
        <w:t>Theresa: It shows you weren’t thinking about me. You probab</w:t>
      </w:r>
      <w:r w:rsidR="006A1A97">
        <w:rPr>
          <w:rFonts w:ascii="Times New Roman" w:hAnsi="Times New Roman"/>
        </w:rPr>
        <w:t>ly found someone else out there, s</w:t>
      </w:r>
      <w:r w:rsidRPr="00877BA7">
        <w:rPr>
          <w:rFonts w:ascii="Times New Roman" w:hAnsi="Times New Roman"/>
        </w:rPr>
        <w:t>ome</w:t>
      </w:r>
      <w:r w:rsidR="000E061F" w:rsidRPr="00877BA7">
        <w:rPr>
          <w:rFonts w:ascii="Times New Roman" w:hAnsi="Times New Roman"/>
        </w:rPr>
        <w:t xml:space="preserve"> </w:t>
      </w:r>
      <w:r w:rsidR="007F78F4" w:rsidRPr="00877BA7">
        <w:rPr>
          <w:rFonts w:ascii="Times New Roman" w:hAnsi="Times New Roman"/>
        </w:rPr>
        <w:t>Heremus</w:t>
      </w:r>
      <w:r w:rsidR="000E061F" w:rsidRPr="00877BA7">
        <w:rPr>
          <w:rFonts w:ascii="Times New Roman" w:hAnsi="Times New Roman"/>
        </w:rPr>
        <w:t xml:space="preserve"> </w:t>
      </w:r>
      <w:r w:rsidRPr="00877BA7">
        <w:rPr>
          <w:rFonts w:ascii="Times New Roman" w:hAnsi="Times New Roman"/>
        </w:rPr>
        <w:t xml:space="preserve">filth </w:t>
      </w:r>
      <w:r w:rsidR="006A1A97" w:rsidRPr="00877BA7">
        <w:rPr>
          <w:rFonts w:ascii="Times New Roman" w:hAnsi="Times New Roman"/>
        </w:rPr>
        <w:t>that</w:t>
      </w:r>
      <w:r w:rsidRPr="00877BA7">
        <w:rPr>
          <w:rFonts w:ascii="Times New Roman" w:hAnsi="Times New Roman"/>
        </w:rPr>
        <w:t xml:space="preserve"> doesn’t even have a tent. You</w:t>
      </w:r>
      <w:r w:rsidR="000E061F" w:rsidRPr="00877BA7">
        <w:rPr>
          <w:rFonts w:ascii="Times New Roman" w:hAnsi="Times New Roman"/>
        </w:rPr>
        <w:t xml:space="preserve"> men </w:t>
      </w:r>
      <w:r w:rsidRPr="00877BA7">
        <w:rPr>
          <w:rFonts w:ascii="Times New Roman" w:hAnsi="Times New Roman"/>
        </w:rPr>
        <w:t>are all the same.</w:t>
      </w:r>
    </w:p>
    <w:p w:rsidR="004A1F40" w:rsidRPr="00877BA7" w:rsidRDefault="004A1F40" w:rsidP="005F7883">
      <w:pPr>
        <w:spacing w:after="0"/>
        <w:rPr>
          <w:rFonts w:ascii="Times New Roman" w:hAnsi="Times New Roman"/>
        </w:rPr>
      </w:pPr>
    </w:p>
    <w:p w:rsidR="006A1A9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xml:space="preserve">: Were going to get married soon. I’ll make it up to some other way. </w:t>
      </w:r>
    </w:p>
    <w:p w:rsidR="004A1F40" w:rsidRPr="00877BA7" w:rsidRDefault="004A1F40" w:rsidP="005F7883">
      <w:pPr>
        <w:spacing w:after="0"/>
        <w:rPr>
          <w:rFonts w:ascii="Times New Roman" w:hAnsi="Times New Roman"/>
        </w:rPr>
      </w:pPr>
      <w:r w:rsidRPr="00877BA7">
        <w:rPr>
          <w:rFonts w:ascii="Times New Roman" w:hAnsi="Times New Roman"/>
        </w:rPr>
        <w:t>Quest over.</w:t>
      </w:r>
    </w:p>
    <w:p w:rsidR="004A1F40" w:rsidRPr="00877BA7" w:rsidRDefault="004A1F40" w:rsidP="005F7883">
      <w:pPr>
        <w:spacing w:after="0"/>
        <w:rPr>
          <w:rFonts w:ascii="Times New Roman" w:hAnsi="Times New Roman"/>
        </w:rPr>
      </w:pPr>
    </w:p>
    <w:p w:rsidR="004A1F40" w:rsidRPr="00877BA7" w:rsidRDefault="00681445" w:rsidP="004D5FC4">
      <w:pPr>
        <w:pStyle w:val="Heading1"/>
        <w:rPr>
          <w:rFonts w:ascii="Times New Roman" w:hAnsi="Times New Roman" w:cs="Times New Roman"/>
          <w:color w:val="auto"/>
          <w:sz w:val="24"/>
          <w:szCs w:val="24"/>
        </w:rPr>
      </w:pPr>
      <w:bookmarkStart w:id="77" w:name="_Toc76405253"/>
      <w:r w:rsidRPr="00877BA7">
        <w:rPr>
          <w:rFonts w:ascii="Times New Roman" w:hAnsi="Times New Roman" w:cs="Times New Roman"/>
          <w:color w:val="auto"/>
          <w:sz w:val="24"/>
          <w:szCs w:val="24"/>
        </w:rPr>
        <w:t>Caeser</w:t>
      </w:r>
      <w:r w:rsidR="004A1F40" w:rsidRPr="00877BA7">
        <w:rPr>
          <w:rFonts w:ascii="Times New Roman" w:hAnsi="Times New Roman" w:cs="Times New Roman"/>
          <w:color w:val="auto"/>
          <w:sz w:val="24"/>
          <w:szCs w:val="24"/>
        </w:rPr>
        <w:t>’s Marriage Continued</w:t>
      </w:r>
      <w:bookmarkEnd w:id="77"/>
    </w:p>
    <w:p w:rsidR="00681564" w:rsidRPr="00877BA7" w:rsidRDefault="00681564" w:rsidP="005F7883">
      <w:pPr>
        <w:spacing w:after="0"/>
        <w:rPr>
          <w:rFonts w:ascii="Times New Roman" w:hAnsi="Times New Roman"/>
        </w:rPr>
      </w:pPr>
    </w:p>
    <w:p w:rsidR="004A1F40" w:rsidRPr="00877BA7" w:rsidRDefault="00681445" w:rsidP="005F7883">
      <w:pPr>
        <w:spacing w:after="0"/>
        <w:rPr>
          <w:rFonts w:ascii="Times New Roman" w:hAnsi="Times New Roman"/>
        </w:rPr>
      </w:pPr>
      <w:r w:rsidRPr="00877BA7">
        <w:rPr>
          <w:rFonts w:ascii="Times New Roman" w:hAnsi="Times New Roman"/>
        </w:rPr>
        <w:t>Caeser</w:t>
      </w:r>
      <w:r w:rsidR="004A1F40" w:rsidRPr="00877BA7">
        <w:rPr>
          <w:rFonts w:ascii="Times New Roman" w:hAnsi="Times New Roman"/>
        </w:rPr>
        <w:t>: I’m going home to change. I will be waiting for you at the temple.</w:t>
      </w:r>
    </w:p>
    <w:p w:rsidR="004A1F40" w:rsidRPr="00877BA7" w:rsidRDefault="004A1F40" w:rsidP="005F7883">
      <w:pPr>
        <w:spacing w:after="0"/>
        <w:rPr>
          <w:rFonts w:ascii="Times New Roman" w:hAnsi="Times New Roman"/>
        </w:rPr>
      </w:pPr>
    </w:p>
    <w:p w:rsidR="004665A8" w:rsidRPr="00877BA7" w:rsidRDefault="004A1F40" w:rsidP="005F7883">
      <w:pPr>
        <w:spacing w:after="0"/>
        <w:rPr>
          <w:rFonts w:ascii="Times New Roman" w:hAnsi="Times New Roman"/>
        </w:rPr>
      </w:pPr>
      <w:r w:rsidRPr="00877BA7">
        <w:rPr>
          <w:rFonts w:ascii="Times New Roman" w:hAnsi="Times New Roman"/>
        </w:rPr>
        <w:t>Theresa: I still have to soak</w:t>
      </w:r>
      <w:r w:rsidR="006E738E" w:rsidRPr="00877BA7">
        <w:rPr>
          <w:rFonts w:ascii="Times New Roman" w:hAnsi="Times New Roman"/>
        </w:rPr>
        <w:t xml:space="preserve"> my face in yak’s milk. Did you memorize </w:t>
      </w:r>
      <w:r w:rsidR="004C63A6" w:rsidRPr="00877BA7">
        <w:rPr>
          <w:rFonts w:ascii="Times New Roman" w:hAnsi="Times New Roman"/>
        </w:rPr>
        <w:t>Corydon Deus</w:t>
      </w:r>
      <w:r w:rsidR="006E738E" w:rsidRPr="00877BA7">
        <w:rPr>
          <w:rFonts w:ascii="Times New Roman" w:hAnsi="Times New Roman"/>
        </w:rPr>
        <w:t>’s vow for marriage?</w:t>
      </w:r>
    </w:p>
    <w:p w:rsidR="006E738E" w:rsidRPr="00877BA7" w:rsidRDefault="006E738E" w:rsidP="005F7883">
      <w:pPr>
        <w:spacing w:after="0"/>
        <w:rPr>
          <w:rFonts w:ascii="Times New Roman" w:hAnsi="Times New Roman"/>
        </w:rPr>
      </w:pPr>
    </w:p>
    <w:p w:rsidR="006E738E" w:rsidRPr="00877BA7" w:rsidRDefault="00681445" w:rsidP="005F7883">
      <w:pPr>
        <w:spacing w:after="0"/>
        <w:rPr>
          <w:rFonts w:ascii="Times New Roman" w:hAnsi="Times New Roman"/>
        </w:rPr>
      </w:pPr>
      <w:r w:rsidRPr="00877BA7">
        <w:rPr>
          <w:rFonts w:ascii="Times New Roman" w:hAnsi="Times New Roman"/>
        </w:rPr>
        <w:t>Caeser</w:t>
      </w:r>
      <w:r w:rsidR="006E738E" w:rsidRPr="00877BA7">
        <w:rPr>
          <w:rFonts w:ascii="Times New Roman" w:hAnsi="Times New Roman"/>
        </w:rPr>
        <w:t xml:space="preserve">: </w:t>
      </w:r>
      <w:r w:rsidR="004C63A6" w:rsidRPr="00877BA7">
        <w:rPr>
          <w:rFonts w:ascii="Times New Roman" w:hAnsi="Times New Roman"/>
        </w:rPr>
        <w:t>Corydon Deus</w:t>
      </w:r>
      <w:r w:rsidR="006E738E" w:rsidRPr="00877BA7">
        <w:rPr>
          <w:rFonts w:ascii="Times New Roman" w:hAnsi="Times New Roman"/>
        </w:rPr>
        <w:t>’s vow?</w:t>
      </w:r>
    </w:p>
    <w:p w:rsidR="006E738E" w:rsidRPr="00877BA7" w:rsidRDefault="006E738E" w:rsidP="005F7883">
      <w:pPr>
        <w:spacing w:after="0"/>
        <w:rPr>
          <w:rFonts w:ascii="Times New Roman" w:hAnsi="Times New Roman"/>
        </w:rPr>
      </w:pPr>
    </w:p>
    <w:p w:rsidR="000E061F" w:rsidRPr="00877BA7" w:rsidRDefault="000E061F" w:rsidP="005F7883">
      <w:pPr>
        <w:spacing w:after="0"/>
        <w:rPr>
          <w:rFonts w:ascii="Times New Roman" w:hAnsi="Times New Roman"/>
        </w:rPr>
      </w:pPr>
      <w:r w:rsidRPr="00877BA7">
        <w:rPr>
          <w:rFonts w:ascii="Times New Roman" w:hAnsi="Times New Roman"/>
        </w:rPr>
        <w:t>Theresa: Yes silly, the</w:t>
      </w:r>
      <w:r w:rsidR="000B12EE" w:rsidRPr="00877BA7">
        <w:rPr>
          <w:rFonts w:ascii="Times New Roman" w:hAnsi="Times New Roman"/>
        </w:rPr>
        <w:t xml:space="preserve"> vow </w:t>
      </w:r>
      <w:r w:rsidRPr="00877BA7">
        <w:rPr>
          <w:rFonts w:ascii="Times New Roman" w:hAnsi="Times New Roman"/>
        </w:rPr>
        <w:t xml:space="preserve">we both take in front of </w:t>
      </w:r>
      <w:r w:rsidR="004C63A6" w:rsidRPr="00877BA7">
        <w:rPr>
          <w:rFonts w:ascii="Times New Roman" w:hAnsi="Times New Roman"/>
        </w:rPr>
        <w:t>Corydon Deus</w:t>
      </w:r>
      <w:r w:rsidRPr="00877BA7">
        <w:rPr>
          <w:rFonts w:ascii="Times New Roman" w:hAnsi="Times New Roman"/>
        </w:rPr>
        <w:t xml:space="preserve"> before getting married. Then we exchange trinkets that are a sign of our love for one another I’m giving back the rose. Give me during the ceremony. If you didn’t give the rose Theresa will say, </w:t>
      </w:r>
      <w:r w:rsidRPr="00877BA7">
        <w:rPr>
          <w:rFonts w:ascii="Times New Roman" w:hAnsi="Times New Roman"/>
        </w:rPr>
        <w:lastRenderedPageBreak/>
        <w:t xml:space="preserve">“Since you didn’t care enough to give me a </w:t>
      </w:r>
      <w:r w:rsidR="007F78F4" w:rsidRPr="00877BA7">
        <w:rPr>
          <w:rFonts w:ascii="Times New Roman" w:hAnsi="Times New Roman"/>
        </w:rPr>
        <w:t>Heremus</w:t>
      </w:r>
      <w:r w:rsidRPr="00877BA7">
        <w:rPr>
          <w:rFonts w:ascii="Times New Roman" w:hAnsi="Times New Roman"/>
        </w:rPr>
        <w:t xml:space="preserve"> Rose, what trinket could possibly impress me?” The player will have to give up one of their useful items excluding potions.</w:t>
      </w:r>
    </w:p>
    <w:p w:rsidR="000E061F" w:rsidRPr="00877BA7" w:rsidRDefault="000E061F" w:rsidP="005F7883">
      <w:pPr>
        <w:spacing w:after="0"/>
        <w:rPr>
          <w:rFonts w:ascii="Times New Roman" w:hAnsi="Times New Roman"/>
        </w:rPr>
      </w:pPr>
    </w:p>
    <w:p w:rsidR="00D67DA5" w:rsidRPr="00877BA7" w:rsidRDefault="000E061F" w:rsidP="005F7883">
      <w:pPr>
        <w:spacing w:after="0"/>
        <w:rPr>
          <w:rFonts w:ascii="Times New Roman" w:hAnsi="Times New Roman"/>
        </w:rPr>
      </w:pPr>
      <w:r w:rsidRPr="00877BA7">
        <w:rPr>
          <w:rFonts w:ascii="Times New Roman" w:hAnsi="Times New Roman"/>
        </w:rPr>
        <w:t>Theresa: My trinket is a secret. I love the suspense.</w:t>
      </w:r>
      <w:r w:rsidR="00D67DA5" w:rsidRPr="00877BA7">
        <w:rPr>
          <w:rFonts w:ascii="Times New Roman" w:hAnsi="Times New Roman"/>
        </w:rPr>
        <w:t xml:space="preserve"> Meet me at </w:t>
      </w:r>
      <w:r w:rsidR="004C63A6" w:rsidRPr="00877BA7">
        <w:rPr>
          <w:rFonts w:ascii="Times New Roman" w:hAnsi="Times New Roman"/>
        </w:rPr>
        <w:t>Corydon Deus</w:t>
      </w:r>
      <w:r w:rsidRPr="00877BA7">
        <w:rPr>
          <w:rFonts w:ascii="Times New Roman" w:hAnsi="Times New Roman"/>
        </w:rPr>
        <w:t>’s temple in two minutes. Here is the vow for you to memorize. (Player receive</w:t>
      </w:r>
      <w:r w:rsidR="00D67DA5" w:rsidRPr="00877BA7">
        <w:rPr>
          <w:rFonts w:ascii="Times New Roman" w:hAnsi="Times New Roman"/>
        </w:rPr>
        <w:t>d</w:t>
      </w:r>
      <w:r w:rsidRPr="00877BA7">
        <w:rPr>
          <w:rFonts w:ascii="Times New Roman" w:hAnsi="Times New Roman"/>
        </w:rPr>
        <w:t xml:space="preserve"> </w:t>
      </w:r>
      <w:r w:rsidR="004C63A6" w:rsidRPr="00877BA7">
        <w:rPr>
          <w:rFonts w:ascii="Times New Roman" w:hAnsi="Times New Roman"/>
        </w:rPr>
        <w:t>Corydon Deus</w:t>
      </w:r>
      <w:r w:rsidRPr="00877BA7">
        <w:rPr>
          <w:rFonts w:ascii="Times New Roman" w:hAnsi="Times New Roman"/>
        </w:rPr>
        <w:t>’s</w:t>
      </w:r>
      <w:r w:rsidR="000B12EE" w:rsidRPr="00877BA7">
        <w:rPr>
          <w:rFonts w:ascii="Times New Roman" w:hAnsi="Times New Roman"/>
        </w:rPr>
        <w:t xml:space="preserve"> Vow)</w:t>
      </w:r>
      <w:r w:rsidR="00D67DA5" w:rsidRPr="00877BA7">
        <w:rPr>
          <w:rFonts w:ascii="Times New Roman" w:hAnsi="Times New Roman"/>
        </w:rPr>
        <w:t>.</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t>The player must choose what he is going to wear.</w:t>
      </w:r>
    </w:p>
    <w:p w:rsidR="00D67DA5" w:rsidRPr="00877BA7" w:rsidRDefault="00D67DA5" w:rsidP="005F7883">
      <w:pPr>
        <w:spacing w:after="0"/>
        <w:rPr>
          <w:rFonts w:ascii="Times New Roman" w:hAnsi="Times New Roman"/>
        </w:rPr>
      </w:pPr>
    </w:p>
    <w:p w:rsidR="00D67DA5" w:rsidRPr="00877BA7" w:rsidRDefault="00681445" w:rsidP="005F7883">
      <w:pPr>
        <w:spacing w:after="0"/>
        <w:rPr>
          <w:rFonts w:ascii="Times New Roman" w:hAnsi="Times New Roman"/>
        </w:rPr>
      </w:pPr>
      <w:r w:rsidRPr="00877BA7">
        <w:rPr>
          <w:rFonts w:ascii="Times New Roman" w:hAnsi="Times New Roman"/>
        </w:rPr>
        <w:t>Caeser</w:t>
      </w:r>
      <w:r w:rsidR="00D67DA5" w:rsidRPr="00877BA7">
        <w:rPr>
          <w:rFonts w:ascii="Times New Roman" w:hAnsi="Times New Roman"/>
        </w:rPr>
        <w:t xml:space="preserve">: Am I looking good </w:t>
      </w:r>
      <w:r w:rsidR="005F00B8">
        <w:rPr>
          <w:rFonts w:ascii="Times New Roman" w:hAnsi="Times New Roman"/>
        </w:rPr>
        <w:t>Neo</w:t>
      </w:r>
      <w:r w:rsidR="00D67DA5" w:rsidRPr="00877BA7">
        <w:rPr>
          <w:rFonts w:ascii="Times New Roman" w:hAnsi="Times New Roman"/>
        </w:rPr>
        <w:t>?</w:t>
      </w:r>
    </w:p>
    <w:p w:rsidR="00D67DA5" w:rsidRPr="00877BA7" w:rsidRDefault="00D67DA5" w:rsidP="005F7883">
      <w:pPr>
        <w:spacing w:after="0"/>
        <w:rPr>
          <w:rFonts w:ascii="Times New Roman" w:hAnsi="Times New Roman"/>
        </w:rPr>
      </w:pPr>
    </w:p>
    <w:p w:rsidR="00D67DA5" w:rsidRPr="00877BA7" w:rsidRDefault="000034C6" w:rsidP="005F7883">
      <w:pPr>
        <w:spacing w:after="0"/>
        <w:rPr>
          <w:rFonts w:ascii="Times New Roman" w:hAnsi="Times New Roman"/>
        </w:rPr>
      </w:pPr>
      <w:r w:rsidRPr="00877BA7">
        <w:rPr>
          <w:rFonts w:ascii="Times New Roman" w:hAnsi="Times New Roman"/>
        </w:rPr>
        <w:t>Felnis</w:t>
      </w:r>
      <w:r w:rsidR="00D67DA5" w:rsidRPr="00877BA7">
        <w:rPr>
          <w:rFonts w:ascii="Times New Roman" w:hAnsi="Times New Roman"/>
        </w:rPr>
        <w:t xml:space="preserve">: </w:t>
      </w:r>
      <w:r w:rsidR="005D3A28">
        <w:rPr>
          <w:rFonts w:ascii="Times New Roman" w:hAnsi="Times New Roman"/>
        </w:rPr>
        <w:t>Po!</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t>Augustus: You’re looking good. I’m proud you.</w:t>
      </w:r>
    </w:p>
    <w:p w:rsidR="00D67DA5" w:rsidRPr="00877BA7" w:rsidRDefault="00D67DA5" w:rsidP="005F7883">
      <w:pPr>
        <w:spacing w:after="0"/>
        <w:rPr>
          <w:rFonts w:ascii="Times New Roman" w:hAnsi="Times New Roman"/>
        </w:rPr>
      </w:pPr>
    </w:p>
    <w:p w:rsidR="00D67DA5" w:rsidRPr="00877BA7" w:rsidRDefault="00D67DA5" w:rsidP="005F7883">
      <w:pPr>
        <w:spacing w:after="0"/>
        <w:rPr>
          <w:rFonts w:ascii="Times New Roman" w:hAnsi="Times New Roman"/>
        </w:rPr>
      </w:pPr>
      <w:r w:rsidRPr="00877BA7">
        <w:rPr>
          <w:rFonts w:ascii="Times New Roman" w:hAnsi="Times New Roman"/>
        </w:rPr>
        <w:t xml:space="preserve">Then the player is allowed to read </w:t>
      </w:r>
      <w:r w:rsidR="004C63A6" w:rsidRPr="00877BA7">
        <w:rPr>
          <w:rFonts w:ascii="Times New Roman" w:hAnsi="Times New Roman"/>
        </w:rPr>
        <w:t>Corydon Deus</w:t>
      </w:r>
      <w:r w:rsidRPr="00877BA7">
        <w:rPr>
          <w:rFonts w:ascii="Times New Roman" w:hAnsi="Times New Roman"/>
        </w:rPr>
        <w:t>’s vow and try to memorize it. A timer will begin counting down from two minutes.</w:t>
      </w:r>
    </w:p>
    <w:p w:rsidR="00D67DA5" w:rsidRPr="00877BA7" w:rsidRDefault="00D67DA5" w:rsidP="005F7883">
      <w:pPr>
        <w:spacing w:after="0"/>
        <w:rPr>
          <w:rFonts w:ascii="Times New Roman" w:hAnsi="Times New Roman"/>
        </w:rPr>
      </w:pPr>
    </w:p>
    <w:p w:rsidR="00EA47FF" w:rsidRPr="00877BA7" w:rsidRDefault="004C63A6" w:rsidP="005F7883">
      <w:pPr>
        <w:spacing w:after="0"/>
        <w:rPr>
          <w:rFonts w:ascii="Times New Roman" w:hAnsi="Times New Roman"/>
        </w:rPr>
      </w:pPr>
      <w:r w:rsidRPr="00877BA7">
        <w:rPr>
          <w:rFonts w:ascii="Times New Roman" w:hAnsi="Times New Roman"/>
        </w:rPr>
        <w:t>Corydon Deus</w:t>
      </w:r>
      <w:r w:rsidR="00D67DA5" w:rsidRPr="00877BA7">
        <w:rPr>
          <w:rFonts w:ascii="Times New Roman" w:hAnsi="Times New Roman"/>
        </w:rPr>
        <w:t xml:space="preserve"> Vow: </w:t>
      </w:r>
      <w:r w:rsidRPr="00877BA7">
        <w:rPr>
          <w:rFonts w:ascii="Times New Roman" w:hAnsi="Times New Roman"/>
        </w:rPr>
        <w:t>Corydon Deus</w:t>
      </w:r>
      <w:r w:rsidR="00D67DA5" w:rsidRPr="00877BA7">
        <w:rPr>
          <w:rFonts w:ascii="Times New Roman" w:hAnsi="Times New Roman"/>
        </w:rPr>
        <w:t xml:space="preserve"> took the infinite void and shaped it to make order. So he took man and woman and gave them order. This order between man and woman rests upon marriage. So through this power ordained by </w:t>
      </w:r>
      <w:r w:rsidRPr="00877BA7">
        <w:rPr>
          <w:rFonts w:ascii="Times New Roman" w:hAnsi="Times New Roman"/>
        </w:rPr>
        <w:t>Corydon Deus</w:t>
      </w:r>
      <w:r w:rsidR="00D67DA5" w:rsidRPr="00877BA7">
        <w:rPr>
          <w:rFonts w:ascii="Times New Roman" w:hAnsi="Times New Roman"/>
        </w:rPr>
        <w:t xml:space="preserve"> I vow to live and die with this woman he has given me. If I were to break this bow may </w:t>
      </w:r>
      <w:r w:rsidRPr="00877BA7">
        <w:rPr>
          <w:rFonts w:ascii="Times New Roman" w:hAnsi="Times New Roman"/>
        </w:rPr>
        <w:t>Corydon Deus</w:t>
      </w:r>
      <w:r w:rsidR="00D67DA5" w:rsidRPr="00877BA7">
        <w:rPr>
          <w:rFonts w:ascii="Times New Roman" w:hAnsi="Times New Roman"/>
        </w:rPr>
        <w:t xml:space="preserve"> strike me with a curse so that I may be </w:t>
      </w:r>
      <w:r w:rsidR="00781A8B">
        <w:rPr>
          <w:rFonts w:ascii="Times New Roman" w:hAnsi="Times New Roman"/>
        </w:rPr>
        <w:t>thrown</w:t>
      </w:r>
      <w:r w:rsidR="00D67DA5" w:rsidRPr="00877BA7">
        <w:rPr>
          <w:rFonts w:ascii="Times New Roman" w:hAnsi="Times New Roman"/>
        </w:rPr>
        <w:t xml:space="preserve"> in the </w:t>
      </w:r>
      <w:r w:rsidR="007F78F4" w:rsidRPr="00877BA7">
        <w:rPr>
          <w:rFonts w:ascii="Times New Roman" w:hAnsi="Times New Roman"/>
        </w:rPr>
        <w:t>Heremus</w:t>
      </w:r>
      <w:r w:rsidR="00D67DA5" w:rsidRPr="00877BA7">
        <w:rPr>
          <w:rFonts w:ascii="Times New Roman" w:hAnsi="Times New Roman"/>
        </w:rPr>
        <w:t xml:space="preserve"> to be ravished by wolves until my carcass is unrecognizable. The children we have from this order will also be dedicated to </w:t>
      </w:r>
      <w:r w:rsidRPr="00877BA7">
        <w:rPr>
          <w:rFonts w:ascii="Times New Roman" w:hAnsi="Times New Roman"/>
        </w:rPr>
        <w:t>Corydon Deus</w:t>
      </w:r>
      <w:r w:rsidR="00D67DA5" w:rsidRPr="00877BA7">
        <w:rPr>
          <w:rFonts w:ascii="Times New Roman" w:hAnsi="Times New Roman"/>
        </w:rPr>
        <w:t xml:space="preserve">. If we do not dedicate our children to </w:t>
      </w:r>
      <w:r w:rsidRPr="00877BA7">
        <w:rPr>
          <w:rFonts w:ascii="Times New Roman" w:hAnsi="Times New Roman"/>
        </w:rPr>
        <w:t>Corydon Deus</w:t>
      </w:r>
      <w:r w:rsidR="00D67DA5" w:rsidRPr="00877BA7">
        <w:rPr>
          <w:rFonts w:ascii="Times New Roman" w:hAnsi="Times New Roman"/>
        </w:rPr>
        <w:t xml:space="preserve"> may he strike us with </w:t>
      </w:r>
      <w:r w:rsidR="00781A8B">
        <w:rPr>
          <w:rFonts w:ascii="Times New Roman" w:hAnsi="Times New Roman"/>
        </w:rPr>
        <w:t>a</w:t>
      </w:r>
      <w:r w:rsidR="00D67DA5" w:rsidRPr="00877BA7">
        <w:rPr>
          <w:rFonts w:ascii="Times New Roman" w:hAnsi="Times New Roman"/>
        </w:rPr>
        <w:t xml:space="preserve"> plague. Even if Gaia shakes and the waters </w:t>
      </w:r>
      <w:r w:rsidR="00506B18" w:rsidRPr="00877BA7">
        <w:rPr>
          <w:rFonts w:ascii="Times New Roman" w:hAnsi="Times New Roman"/>
        </w:rPr>
        <w:t>recede,</w:t>
      </w:r>
      <w:r w:rsidR="00D67DA5" w:rsidRPr="00877BA7">
        <w:rPr>
          <w:rFonts w:ascii="Times New Roman" w:hAnsi="Times New Roman"/>
        </w:rPr>
        <w:t xml:space="preserve"> I will give my life to </w:t>
      </w:r>
      <w:r w:rsidRPr="00877BA7">
        <w:rPr>
          <w:rFonts w:ascii="Times New Roman" w:hAnsi="Times New Roman"/>
        </w:rPr>
        <w:t>Corydon Deus</w:t>
      </w:r>
      <w:r w:rsidR="00D67DA5" w:rsidRPr="00877BA7">
        <w:rPr>
          <w:rFonts w:ascii="Times New Roman" w:hAnsi="Times New Roman"/>
        </w:rPr>
        <w:t xml:space="preserve">. This is the vow I have made to </w:t>
      </w:r>
      <w:r w:rsidRPr="00877BA7">
        <w:rPr>
          <w:rFonts w:ascii="Times New Roman" w:hAnsi="Times New Roman"/>
        </w:rPr>
        <w:t>Corydon Deus</w:t>
      </w:r>
      <w:r w:rsidR="00D67DA5" w:rsidRPr="00877BA7">
        <w:rPr>
          <w:rFonts w:ascii="Times New Roman" w:hAnsi="Times New Roman"/>
        </w:rPr>
        <w:t>.</w:t>
      </w:r>
    </w:p>
    <w:p w:rsidR="00EA47FF" w:rsidRPr="00877BA7" w:rsidRDefault="00EA47FF" w:rsidP="005F7883">
      <w:pPr>
        <w:spacing w:after="0"/>
        <w:rPr>
          <w:rFonts w:ascii="Times New Roman" w:hAnsi="Times New Roman"/>
        </w:rPr>
      </w:pPr>
    </w:p>
    <w:p w:rsidR="00EA47FF" w:rsidRPr="00877BA7" w:rsidRDefault="00EA47FF" w:rsidP="005F7883">
      <w:pPr>
        <w:spacing w:after="0"/>
        <w:rPr>
          <w:rFonts w:ascii="Times New Roman" w:hAnsi="Times New Roman"/>
        </w:rPr>
      </w:pPr>
      <w:r w:rsidRPr="00877BA7">
        <w:rPr>
          <w:rFonts w:ascii="Times New Roman" w:hAnsi="Times New Roman"/>
        </w:rPr>
        <w:t>(After two minutes)</w:t>
      </w:r>
    </w:p>
    <w:p w:rsidR="00EA47FF" w:rsidRPr="00877BA7" w:rsidRDefault="00EA47FF" w:rsidP="005F7883">
      <w:pPr>
        <w:spacing w:after="0"/>
        <w:rPr>
          <w:rFonts w:ascii="Times New Roman" w:hAnsi="Times New Roman"/>
        </w:rPr>
      </w:pPr>
    </w:p>
    <w:p w:rsidR="000B12EE" w:rsidRPr="00877BA7" w:rsidRDefault="00EA47FF" w:rsidP="005F7883">
      <w:pPr>
        <w:spacing w:after="0"/>
        <w:rPr>
          <w:rFonts w:ascii="Times New Roman" w:hAnsi="Times New Roman"/>
        </w:rPr>
      </w:pPr>
      <w:r w:rsidRPr="00877BA7">
        <w:rPr>
          <w:rFonts w:ascii="Times New Roman" w:hAnsi="Times New Roman"/>
        </w:rPr>
        <w:t>Augustus: You’ve had enough time to read the vow. Shall we make our way to the temple?</w:t>
      </w:r>
    </w:p>
    <w:p w:rsidR="00EA47FF" w:rsidRPr="00877BA7" w:rsidRDefault="00EA47FF" w:rsidP="005F7883">
      <w:pPr>
        <w:spacing w:after="0"/>
        <w:rPr>
          <w:rFonts w:ascii="Times New Roman" w:hAnsi="Times New Roman"/>
        </w:rPr>
      </w:pPr>
    </w:p>
    <w:p w:rsidR="00EA47FF" w:rsidRPr="00877BA7" w:rsidRDefault="00681445" w:rsidP="005F7883">
      <w:pPr>
        <w:spacing w:after="0"/>
        <w:rPr>
          <w:rFonts w:ascii="Times New Roman" w:hAnsi="Times New Roman"/>
        </w:rPr>
      </w:pPr>
      <w:r w:rsidRPr="00877BA7">
        <w:rPr>
          <w:rFonts w:ascii="Times New Roman" w:hAnsi="Times New Roman"/>
        </w:rPr>
        <w:t>Caeser</w:t>
      </w:r>
      <w:r w:rsidR="00EA47FF" w:rsidRPr="00877BA7">
        <w:rPr>
          <w:rFonts w:ascii="Times New Roman" w:hAnsi="Times New Roman"/>
        </w:rPr>
        <w:t>: Yes, let us go.</w:t>
      </w:r>
    </w:p>
    <w:p w:rsidR="00EA47FF" w:rsidRPr="00877BA7" w:rsidRDefault="00EA47FF" w:rsidP="005F7883">
      <w:pPr>
        <w:spacing w:after="0"/>
        <w:rPr>
          <w:rFonts w:ascii="Times New Roman" w:hAnsi="Times New Roman"/>
        </w:rPr>
      </w:pPr>
    </w:p>
    <w:p w:rsidR="00EA47FF" w:rsidRPr="00877BA7" w:rsidRDefault="00EA47FF" w:rsidP="005F7883">
      <w:pPr>
        <w:spacing w:after="0"/>
        <w:rPr>
          <w:rFonts w:ascii="Times New Roman" w:hAnsi="Times New Roman"/>
        </w:rPr>
      </w:pPr>
      <w:r w:rsidRPr="00877BA7">
        <w:rPr>
          <w:rFonts w:ascii="Times New Roman" w:hAnsi="Times New Roman"/>
        </w:rPr>
        <w:t>Airloft:</w:t>
      </w:r>
      <w:r w:rsidR="00781A8B">
        <w:rPr>
          <w:rFonts w:ascii="Times New Roman" w:hAnsi="Times New Roman"/>
        </w:rPr>
        <w:t xml:space="preserve"> I shall study the ceremony so that I may understand humanity.</w:t>
      </w:r>
    </w:p>
    <w:p w:rsidR="00EA47FF" w:rsidRPr="00877BA7" w:rsidRDefault="00EA47FF" w:rsidP="005F7883">
      <w:pPr>
        <w:spacing w:after="0"/>
        <w:rPr>
          <w:rFonts w:ascii="Times New Roman" w:hAnsi="Times New Roman"/>
        </w:rPr>
      </w:pPr>
    </w:p>
    <w:p w:rsidR="00EA47FF" w:rsidRPr="00877BA7" w:rsidRDefault="000034C6" w:rsidP="005F7883">
      <w:pPr>
        <w:spacing w:after="0"/>
        <w:rPr>
          <w:rFonts w:ascii="Times New Roman" w:hAnsi="Times New Roman"/>
        </w:rPr>
      </w:pPr>
      <w:r w:rsidRPr="00877BA7">
        <w:rPr>
          <w:rFonts w:ascii="Times New Roman" w:hAnsi="Times New Roman"/>
        </w:rPr>
        <w:t>Felnis</w:t>
      </w:r>
      <w:r w:rsidR="00EA47FF" w:rsidRPr="00877BA7">
        <w:rPr>
          <w:rFonts w:ascii="Times New Roman" w:hAnsi="Times New Roman"/>
        </w:rPr>
        <w:t xml:space="preserve">: </w:t>
      </w:r>
      <w:r w:rsidR="005D3A28">
        <w:rPr>
          <w:rFonts w:ascii="Times New Roman" w:hAnsi="Times New Roman"/>
        </w:rPr>
        <w:t>Po!</w:t>
      </w:r>
    </w:p>
    <w:p w:rsidR="00EA47FF" w:rsidRPr="00877BA7" w:rsidRDefault="00EA47FF" w:rsidP="005F7883">
      <w:pPr>
        <w:spacing w:after="0"/>
        <w:rPr>
          <w:rFonts w:ascii="Times New Roman" w:hAnsi="Times New Roman"/>
        </w:rPr>
      </w:pPr>
    </w:p>
    <w:p w:rsidR="00EA47FF" w:rsidRPr="00877BA7" w:rsidRDefault="003A06A8" w:rsidP="004A11F9">
      <w:pPr>
        <w:pStyle w:val="Heading2"/>
        <w:rPr>
          <w:rFonts w:ascii="Times New Roman" w:hAnsi="Times New Roman" w:cs="Times New Roman"/>
          <w:color w:val="auto"/>
          <w:sz w:val="24"/>
          <w:szCs w:val="24"/>
        </w:rPr>
      </w:pPr>
      <w:bookmarkStart w:id="78" w:name="_Toc76405254"/>
      <w:r w:rsidRPr="00877BA7">
        <w:rPr>
          <w:rFonts w:ascii="Times New Roman" w:hAnsi="Times New Roman" w:cs="Times New Roman"/>
          <w:color w:val="auto"/>
          <w:sz w:val="24"/>
          <w:szCs w:val="24"/>
        </w:rPr>
        <w:t>Reditu</w:t>
      </w:r>
      <w:r w:rsidR="004A11F9" w:rsidRPr="00877BA7">
        <w:rPr>
          <w:rFonts w:ascii="Times New Roman" w:hAnsi="Times New Roman" w:cs="Times New Roman"/>
          <w:color w:val="auto"/>
          <w:sz w:val="24"/>
          <w:szCs w:val="24"/>
        </w:rPr>
        <w:t xml:space="preserve">s Crash </w:t>
      </w:r>
      <w:r w:rsidRPr="00877BA7">
        <w:rPr>
          <w:rFonts w:ascii="Times New Roman" w:hAnsi="Times New Roman" w:cs="Times New Roman"/>
          <w:color w:val="auto"/>
          <w:sz w:val="24"/>
          <w:szCs w:val="24"/>
        </w:rPr>
        <w:t xml:space="preserve">Ceaser’s </w:t>
      </w:r>
      <w:r w:rsidR="004A11F9" w:rsidRPr="00877BA7">
        <w:rPr>
          <w:rFonts w:ascii="Times New Roman" w:hAnsi="Times New Roman" w:cs="Times New Roman"/>
          <w:color w:val="auto"/>
          <w:sz w:val="24"/>
          <w:szCs w:val="24"/>
        </w:rPr>
        <w:t>Marriage</w:t>
      </w:r>
      <w:bookmarkEnd w:id="78"/>
    </w:p>
    <w:p w:rsidR="00EA47FF" w:rsidRPr="00877BA7" w:rsidRDefault="00EA47FF" w:rsidP="00EA47FF">
      <w:pPr>
        <w:spacing w:after="0"/>
        <w:rPr>
          <w:rFonts w:ascii="Times New Roman" w:hAnsi="Times New Roman"/>
        </w:rPr>
      </w:pPr>
    </w:p>
    <w:p w:rsidR="00EA47FF" w:rsidRPr="00877BA7" w:rsidRDefault="004A11F9" w:rsidP="00EA47FF">
      <w:pPr>
        <w:spacing w:after="0"/>
        <w:rPr>
          <w:rFonts w:ascii="Times New Roman" w:hAnsi="Times New Roman"/>
        </w:rPr>
      </w:pPr>
      <w:r w:rsidRPr="00877BA7">
        <w:rPr>
          <w:rFonts w:ascii="Times New Roman" w:hAnsi="Times New Roman"/>
        </w:rPr>
        <w:t>All the people of the camp are there for the marriage</w:t>
      </w:r>
      <w:r w:rsidR="00EA47FF" w:rsidRPr="00877BA7">
        <w:rPr>
          <w:rFonts w:ascii="Times New Roman" w:hAnsi="Times New Roman"/>
        </w:rPr>
        <w:t xml:space="preserve">. The high priest is standing in front of the statue of </w:t>
      </w:r>
      <w:r w:rsidR="004C63A6" w:rsidRPr="00877BA7">
        <w:rPr>
          <w:rFonts w:ascii="Times New Roman" w:hAnsi="Times New Roman"/>
        </w:rPr>
        <w:t>Corydon Deus</w:t>
      </w:r>
      <w:r w:rsidR="00EA47FF" w:rsidRPr="00877BA7">
        <w:rPr>
          <w:rFonts w:ascii="Times New Roman" w:hAnsi="Times New Roman"/>
        </w:rPr>
        <w:t xml:space="preserve">. </w:t>
      </w:r>
      <w:r w:rsidR="00681445" w:rsidRPr="00877BA7">
        <w:rPr>
          <w:rFonts w:ascii="Times New Roman" w:hAnsi="Times New Roman"/>
        </w:rPr>
        <w:t>Caeser</w:t>
      </w:r>
      <w:r w:rsidR="00EA47FF" w:rsidRPr="00877BA7">
        <w:rPr>
          <w:rFonts w:ascii="Times New Roman" w:hAnsi="Times New Roman"/>
        </w:rPr>
        <w:t xml:space="preserve"> takes his place to the right of the high priest. The voices in the crowd can be heard speaking. Augustus is behind him and </w:t>
      </w:r>
      <w:r w:rsidR="000034C6" w:rsidRPr="00877BA7">
        <w:rPr>
          <w:rFonts w:ascii="Times New Roman" w:hAnsi="Times New Roman"/>
        </w:rPr>
        <w:t>Felnis</w:t>
      </w:r>
      <w:r w:rsidR="00EA47FF" w:rsidRPr="00877BA7">
        <w:rPr>
          <w:rFonts w:ascii="Times New Roman" w:hAnsi="Times New Roman"/>
        </w:rPr>
        <w:t xml:space="preserve"> is among </w:t>
      </w:r>
      <w:r w:rsidR="00EA47FF" w:rsidRPr="00877BA7">
        <w:rPr>
          <w:rFonts w:ascii="Times New Roman" w:hAnsi="Times New Roman"/>
        </w:rPr>
        <w:lastRenderedPageBreak/>
        <w:t>the crowd. Airloft is not there. Some time passes by. Everyone in the crowd starts looking here and there getting impatient for the bride to arrive.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Crowd: Where is the bride? She’s late.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 xml:space="preserve">Crowd 2: This can be punished by death if she does this in front of </w:t>
      </w:r>
      <w:r w:rsidR="004C63A6" w:rsidRPr="00877BA7">
        <w:rPr>
          <w:rFonts w:ascii="Times New Roman" w:hAnsi="Times New Roman"/>
        </w:rPr>
        <w:t>Corydon Deus</w:t>
      </w:r>
      <w:r w:rsidRPr="00877BA7">
        <w:rPr>
          <w:rFonts w:ascii="Times New Roman" w:hAnsi="Times New Roman"/>
        </w:rPr>
        <w:t>.</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High Priest: (He looks to one of his temple guards.) Go and find………….</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(At that moment Theresa burst into the temple).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Crowd: Gasps. That was close.</w:t>
      </w:r>
    </w:p>
    <w:p w:rsidR="00EA47FF" w:rsidRPr="00877BA7" w:rsidRDefault="00EA47FF" w:rsidP="00EA47FF">
      <w:pPr>
        <w:spacing w:after="0"/>
        <w:rPr>
          <w:rFonts w:ascii="Times New Roman" w:hAnsi="Times New Roman"/>
        </w:rPr>
      </w:pPr>
    </w:p>
    <w:p w:rsidR="00EA47FF" w:rsidRPr="00877BA7" w:rsidRDefault="00EA47FF" w:rsidP="00EA47FF">
      <w:pPr>
        <w:spacing w:after="0"/>
        <w:rPr>
          <w:rFonts w:ascii="Times New Roman" w:hAnsi="Times New Roman"/>
        </w:rPr>
      </w:pPr>
      <w:r w:rsidRPr="00877BA7">
        <w:rPr>
          <w:rFonts w:ascii="Times New Roman" w:hAnsi="Times New Roman"/>
        </w:rPr>
        <w:t xml:space="preserve">High Priest: </w:t>
      </w:r>
      <w:r w:rsidR="00681445" w:rsidRPr="00877BA7">
        <w:rPr>
          <w:rFonts w:ascii="Times New Roman" w:hAnsi="Times New Roman"/>
        </w:rPr>
        <w:t>Caeser</w:t>
      </w:r>
      <w:r w:rsidRPr="00877BA7">
        <w:rPr>
          <w:rFonts w:ascii="Times New Roman" w:hAnsi="Times New Roman"/>
        </w:rPr>
        <w:t xml:space="preserve"> and Teresa, you have come before this statue of </w:t>
      </w:r>
      <w:r w:rsidR="004C63A6" w:rsidRPr="00877BA7">
        <w:rPr>
          <w:rFonts w:ascii="Times New Roman" w:hAnsi="Times New Roman"/>
        </w:rPr>
        <w:t>Corydon Deus</w:t>
      </w:r>
      <w:r w:rsidRPr="00877BA7">
        <w:rPr>
          <w:rFonts w:ascii="Times New Roman" w:hAnsi="Times New Roman"/>
        </w:rPr>
        <w:t>, who is a representative</w:t>
      </w:r>
      <w:r w:rsidR="008246A7" w:rsidRPr="00877BA7">
        <w:rPr>
          <w:rFonts w:ascii="Times New Roman" w:hAnsi="Times New Roman"/>
        </w:rPr>
        <w:t xml:space="preserve"> of the most powerful being in the universe, to become man and wife.  Although magic is no longer with us, I see a faint reminder of magic when a man and a woman come to this temple and proclaim </w:t>
      </w:r>
      <w:r w:rsidR="00CC6B36" w:rsidRPr="00877BA7">
        <w:rPr>
          <w:rFonts w:ascii="Times New Roman" w:hAnsi="Times New Roman"/>
        </w:rPr>
        <w:t>they are</w:t>
      </w:r>
      <w:r w:rsidR="008246A7" w:rsidRPr="00877BA7">
        <w:rPr>
          <w:rFonts w:ascii="Times New Roman" w:hAnsi="Times New Roman"/>
        </w:rPr>
        <w:t xml:space="preserve"> man and wife. When </w:t>
      </w:r>
      <w:r w:rsidR="004C63A6" w:rsidRPr="00877BA7">
        <w:rPr>
          <w:rFonts w:ascii="Times New Roman" w:hAnsi="Times New Roman"/>
        </w:rPr>
        <w:t>Corydon Deus</w:t>
      </w:r>
      <w:r w:rsidR="008246A7" w:rsidRPr="00877BA7">
        <w:rPr>
          <w:rFonts w:ascii="Times New Roman" w:hAnsi="Times New Roman"/>
        </w:rPr>
        <w:t xml:space="preserve"> destroyed Gaia, he was purifying its corruption to create order. As you two are marrying here I see a new order, a new creati</w:t>
      </w:r>
      <w:r w:rsidR="00CC6B36" w:rsidRPr="00877BA7">
        <w:rPr>
          <w:rFonts w:ascii="Times New Roman" w:hAnsi="Times New Roman"/>
        </w:rPr>
        <w:t>on, made from the old disorder, a</w:t>
      </w:r>
      <w:r w:rsidR="008246A7" w:rsidRPr="00877BA7">
        <w:rPr>
          <w:rFonts w:ascii="Times New Roman" w:hAnsi="Times New Roman"/>
        </w:rPr>
        <w:t xml:space="preserve"> purified version of yourselves. Have you two memorized </w:t>
      </w:r>
      <w:r w:rsidR="004C63A6" w:rsidRPr="00877BA7">
        <w:rPr>
          <w:rFonts w:ascii="Times New Roman" w:hAnsi="Times New Roman"/>
        </w:rPr>
        <w:t>Corydon Deus</w:t>
      </w:r>
      <w:r w:rsidR="008246A7" w:rsidRPr="00877BA7">
        <w:rPr>
          <w:rFonts w:ascii="Times New Roman" w:hAnsi="Times New Roman"/>
        </w:rPr>
        <w:t>’s vow? And brought your gifts to exchange?</w:t>
      </w:r>
    </w:p>
    <w:p w:rsidR="008246A7" w:rsidRPr="00877BA7" w:rsidRDefault="008246A7" w:rsidP="00EA47FF">
      <w:pPr>
        <w:spacing w:after="0"/>
        <w:rPr>
          <w:rFonts w:ascii="Times New Roman" w:hAnsi="Times New Roman"/>
        </w:rPr>
      </w:pPr>
    </w:p>
    <w:p w:rsidR="008246A7" w:rsidRPr="00877BA7" w:rsidRDefault="00681445" w:rsidP="00EA47FF">
      <w:pPr>
        <w:spacing w:after="0"/>
        <w:rPr>
          <w:rFonts w:ascii="Times New Roman" w:hAnsi="Times New Roman"/>
        </w:rPr>
      </w:pPr>
      <w:r w:rsidRPr="00877BA7">
        <w:rPr>
          <w:rFonts w:ascii="Times New Roman" w:hAnsi="Times New Roman"/>
        </w:rPr>
        <w:t>Caeser</w:t>
      </w:r>
      <w:r w:rsidR="00945716" w:rsidRPr="00877BA7">
        <w:rPr>
          <w:rFonts w:ascii="Times New Roman" w:hAnsi="Times New Roman"/>
        </w:rPr>
        <w:t>: Yes my Lord.</w:t>
      </w:r>
    </w:p>
    <w:p w:rsidR="00945716" w:rsidRPr="00877BA7" w:rsidRDefault="00945716" w:rsidP="00EA47FF">
      <w:pPr>
        <w:spacing w:after="0"/>
        <w:rPr>
          <w:rFonts w:ascii="Times New Roman" w:hAnsi="Times New Roman"/>
        </w:rPr>
      </w:pPr>
    </w:p>
    <w:p w:rsidR="00945716" w:rsidRPr="00877BA7" w:rsidRDefault="003A06A8" w:rsidP="00EA47FF">
      <w:pPr>
        <w:spacing w:after="0"/>
        <w:rPr>
          <w:rFonts w:ascii="Times New Roman" w:hAnsi="Times New Roman"/>
        </w:rPr>
      </w:pPr>
      <w:r w:rsidRPr="00877BA7">
        <w:rPr>
          <w:rFonts w:ascii="Times New Roman" w:hAnsi="Times New Roman"/>
        </w:rPr>
        <w:t xml:space="preserve">As </w:t>
      </w:r>
      <w:r w:rsidR="00945716" w:rsidRPr="00877BA7">
        <w:rPr>
          <w:rFonts w:ascii="Times New Roman" w:hAnsi="Times New Roman"/>
        </w:rPr>
        <w:t>Theresa: Yes my Lord.</w:t>
      </w:r>
    </w:p>
    <w:p w:rsidR="00945716" w:rsidRPr="00877BA7" w:rsidRDefault="00945716" w:rsidP="00EA47FF">
      <w:pPr>
        <w:spacing w:after="0"/>
        <w:rPr>
          <w:rFonts w:ascii="Times New Roman" w:hAnsi="Times New Roman"/>
        </w:rPr>
      </w:pPr>
    </w:p>
    <w:p w:rsidR="00645B74" w:rsidRPr="00877BA7" w:rsidRDefault="00645B74" w:rsidP="00EA47FF">
      <w:pPr>
        <w:spacing w:after="0"/>
        <w:rPr>
          <w:rFonts w:ascii="Times New Roman" w:hAnsi="Times New Roman"/>
        </w:rPr>
      </w:pPr>
      <w:r w:rsidRPr="00877BA7">
        <w:rPr>
          <w:rFonts w:ascii="Times New Roman" w:hAnsi="Times New Roman"/>
        </w:rPr>
        <w:t xml:space="preserve">If the player has the </w:t>
      </w:r>
      <w:r w:rsidR="007F78F4" w:rsidRPr="00877BA7">
        <w:rPr>
          <w:rFonts w:ascii="Times New Roman" w:hAnsi="Times New Roman"/>
        </w:rPr>
        <w:t>Heremus</w:t>
      </w:r>
      <w:r w:rsidRPr="00877BA7">
        <w:rPr>
          <w:rFonts w:ascii="Times New Roman" w:hAnsi="Times New Roman"/>
        </w:rPr>
        <w:t xml:space="preserve"> Rose they lose it from their inventory, but if they don’t have the </w:t>
      </w:r>
      <w:r w:rsidR="007F78F4" w:rsidRPr="00877BA7">
        <w:rPr>
          <w:rFonts w:ascii="Times New Roman" w:hAnsi="Times New Roman"/>
        </w:rPr>
        <w:t>Heremus</w:t>
      </w:r>
      <w:r w:rsidRPr="00877BA7">
        <w:rPr>
          <w:rFonts w:ascii="Times New Roman" w:hAnsi="Times New Roman"/>
        </w:rPr>
        <w:t xml:space="preserve"> Rose the player will have to give up one of their most valuable accessories. Theresa will give the player “Theresa’s Ribbon.”</w:t>
      </w:r>
    </w:p>
    <w:p w:rsidR="00645B74" w:rsidRPr="00877BA7" w:rsidRDefault="00645B74" w:rsidP="00EA47FF">
      <w:pPr>
        <w:spacing w:after="0"/>
        <w:rPr>
          <w:rFonts w:ascii="Times New Roman" w:hAnsi="Times New Roman"/>
        </w:rPr>
      </w:pPr>
    </w:p>
    <w:p w:rsidR="00945716" w:rsidRPr="00877BA7" w:rsidRDefault="00645B74" w:rsidP="00EA47FF">
      <w:pPr>
        <w:spacing w:after="0"/>
        <w:rPr>
          <w:rFonts w:ascii="Times New Roman" w:hAnsi="Times New Roman"/>
        </w:rPr>
      </w:pPr>
      <w:r w:rsidRPr="00877BA7">
        <w:rPr>
          <w:rFonts w:ascii="Times New Roman" w:hAnsi="Times New Roman"/>
        </w:rPr>
        <w:t xml:space="preserve">High Priest: Now that you’ve exchanged gifts. I want you to recite </w:t>
      </w:r>
      <w:r w:rsidR="004C63A6" w:rsidRPr="00877BA7">
        <w:rPr>
          <w:rFonts w:ascii="Times New Roman" w:hAnsi="Times New Roman"/>
        </w:rPr>
        <w:t>Corydon Deus</w:t>
      </w:r>
      <w:r w:rsidRPr="00877BA7">
        <w:rPr>
          <w:rFonts w:ascii="Times New Roman" w:hAnsi="Times New Roman"/>
        </w:rPr>
        <w:t xml:space="preserve">’s vow. </w:t>
      </w:r>
      <w:r w:rsidR="00681445" w:rsidRPr="00877BA7">
        <w:rPr>
          <w:rFonts w:ascii="Times New Roman" w:hAnsi="Times New Roman"/>
        </w:rPr>
        <w:t>Caeser</w:t>
      </w:r>
      <w:r w:rsidRPr="00877BA7">
        <w:rPr>
          <w:rFonts w:ascii="Times New Roman" w:hAnsi="Times New Roman"/>
        </w:rPr>
        <w:t>, you will begin first.</w:t>
      </w:r>
    </w:p>
    <w:p w:rsidR="00703145" w:rsidRPr="00877BA7" w:rsidRDefault="00703145" w:rsidP="00EA47FF">
      <w:pPr>
        <w:spacing w:after="0"/>
        <w:rPr>
          <w:rFonts w:ascii="Times New Roman" w:hAnsi="Times New Roman"/>
        </w:rPr>
      </w:pPr>
    </w:p>
    <w:p w:rsidR="00703145" w:rsidRPr="00877BA7" w:rsidRDefault="00681445" w:rsidP="00EA47FF">
      <w:pPr>
        <w:spacing w:after="0"/>
        <w:rPr>
          <w:rFonts w:ascii="Times New Roman" w:hAnsi="Times New Roman"/>
        </w:rPr>
      </w:pPr>
      <w:r w:rsidRPr="00877BA7">
        <w:rPr>
          <w:rFonts w:ascii="Times New Roman" w:hAnsi="Times New Roman"/>
        </w:rPr>
        <w:t>Caeser</w:t>
      </w:r>
      <w:r w:rsidR="00703145" w:rsidRPr="00877BA7">
        <w:rPr>
          <w:rFonts w:ascii="Times New Roman" w:hAnsi="Times New Roman"/>
        </w:rPr>
        <w:t xml:space="preserve">: </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infinite worth. So he took man and woman and gave them order.</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human pottery. So he took man and woman and gave them marriage.</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infinite void and shaped it to make order. So he took man and woman and gave them order.</w:t>
      </w:r>
    </w:p>
    <w:p w:rsidR="00703145" w:rsidRPr="00877BA7" w:rsidRDefault="004C63A6" w:rsidP="00703145">
      <w:pPr>
        <w:pStyle w:val="ListParagraph"/>
        <w:numPr>
          <w:ilvl w:val="0"/>
          <w:numId w:val="18"/>
        </w:numPr>
        <w:spacing w:after="0"/>
        <w:rPr>
          <w:rFonts w:ascii="Times New Roman" w:hAnsi="Times New Roman"/>
        </w:rPr>
      </w:pPr>
      <w:r w:rsidRPr="00877BA7">
        <w:rPr>
          <w:rFonts w:ascii="Times New Roman" w:hAnsi="Times New Roman"/>
        </w:rPr>
        <w:t>Corydon Deus</w:t>
      </w:r>
      <w:r w:rsidR="00703145" w:rsidRPr="00877BA7">
        <w:rPr>
          <w:rFonts w:ascii="Times New Roman" w:hAnsi="Times New Roman"/>
        </w:rPr>
        <w:t xml:space="preserve"> took the void and shaped it to make man and woman. So he took man and woman and gave them order.</w:t>
      </w:r>
    </w:p>
    <w:p w:rsidR="00703145" w:rsidRPr="00877BA7" w:rsidRDefault="00703145" w:rsidP="00703145">
      <w:pPr>
        <w:spacing w:after="0"/>
        <w:rPr>
          <w:rFonts w:ascii="Times New Roman" w:hAnsi="Times New Roman"/>
        </w:rPr>
      </w:pPr>
    </w:p>
    <w:p w:rsidR="00703145" w:rsidRPr="00877BA7" w:rsidRDefault="00703145" w:rsidP="00703145">
      <w:pPr>
        <w:spacing w:after="0"/>
        <w:rPr>
          <w:rFonts w:ascii="Times New Roman" w:hAnsi="Times New Roman"/>
        </w:rPr>
      </w:pPr>
      <w:r w:rsidRPr="00877BA7">
        <w:rPr>
          <w:rFonts w:ascii="Times New Roman" w:hAnsi="Times New Roman"/>
        </w:rPr>
        <w:t>Depending on the player’s answers will determine what kind of loot they will get as they are asked about the vow during the battle.</w:t>
      </w:r>
    </w:p>
    <w:p w:rsidR="00703145" w:rsidRPr="00877BA7" w:rsidRDefault="00703145" w:rsidP="00703145">
      <w:pPr>
        <w:spacing w:after="0"/>
        <w:rPr>
          <w:rFonts w:ascii="Times New Roman" w:hAnsi="Times New Roman"/>
        </w:rPr>
      </w:pPr>
    </w:p>
    <w:p w:rsidR="00703145" w:rsidRPr="00877BA7" w:rsidRDefault="00703145" w:rsidP="00703145">
      <w:pPr>
        <w:spacing w:after="0"/>
        <w:rPr>
          <w:rFonts w:ascii="Times New Roman" w:hAnsi="Times New Roman"/>
        </w:rPr>
      </w:pPr>
      <w:r w:rsidRPr="00877BA7">
        <w:rPr>
          <w:rFonts w:ascii="Times New Roman" w:hAnsi="Times New Roman"/>
        </w:rPr>
        <w:lastRenderedPageBreak/>
        <w:t>(Airloft bursts in and begins flying around the temple quickly)</w:t>
      </w:r>
    </w:p>
    <w:p w:rsidR="00703145" w:rsidRPr="00877BA7" w:rsidRDefault="00703145" w:rsidP="00703145">
      <w:pPr>
        <w:spacing w:after="0"/>
        <w:rPr>
          <w:rFonts w:ascii="Times New Roman" w:hAnsi="Times New Roman"/>
        </w:rPr>
      </w:pPr>
    </w:p>
    <w:p w:rsidR="000812AE" w:rsidRPr="00877BA7" w:rsidRDefault="00703145" w:rsidP="00703145">
      <w:pPr>
        <w:spacing w:after="0"/>
        <w:rPr>
          <w:rFonts w:ascii="Times New Roman" w:hAnsi="Times New Roman"/>
        </w:rPr>
      </w:pPr>
      <w:r w:rsidRPr="00877BA7">
        <w:rPr>
          <w:rFonts w:ascii="Times New Roman" w:hAnsi="Times New Roman"/>
        </w:rPr>
        <w:t>Airloft: Beep!</w:t>
      </w:r>
      <w:r w:rsidR="000812AE" w:rsidRPr="00877BA7">
        <w:rPr>
          <w:rFonts w:ascii="Times New Roman" w:hAnsi="Times New Roman"/>
        </w:rPr>
        <w:t xml:space="preserve"> Beep! Beep! Beep! Beep! Beep! Beep! Beep! Beep!</w:t>
      </w:r>
    </w:p>
    <w:p w:rsidR="000812AE" w:rsidRPr="00877BA7" w:rsidRDefault="000812AE" w:rsidP="00703145">
      <w:pPr>
        <w:spacing w:after="0"/>
        <w:rPr>
          <w:rFonts w:ascii="Times New Roman" w:hAnsi="Times New Roman"/>
        </w:rPr>
      </w:pPr>
    </w:p>
    <w:p w:rsidR="00703145" w:rsidRPr="00877BA7" w:rsidRDefault="000812AE" w:rsidP="00703145">
      <w:pPr>
        <w:spacing w:after="0"/>
        <w:rPr>
          <w:rFonts w:ascii="Times New Roman" w:hAnsi="Times New Roman"/>
        </w:rPr>
      </w:pPr>
      <w:r w:rsidRPr="00877BA7">
        <w:rPr>
          <w:rFonts w:ascii="Times New Roman" w:hAnsi="Times New Roman"/>
        </w:rPr>
        <w:t>Augustus: Airloft what is it?</w:t>
      </w:r>
    </w:p>
    <w:p w:rsidR="000812AE" w:rsidRPr="00877BA7" w:rsidRDefault="000812AE" w:rsidP="00703145">
      <w:pPr>
        <w:spacing w:after="0"/>
        <w:rPr>
          <w:rFonts w:ascii="Times New Roman" w:hAnsi="Times New Roman"/>
        </w:rPr>
      </w:pPr>
    </w:p>
    <w:p w:rsidR="000812AE" w:rsidRPr="00877BA7" w:rsidRDefault="000812AE" w:rsidP="00703145">
      <w:pPr>
        <w:spacing w:after="0"/>
        <w:rPr>
          <w:rFonts w:ascii="Times New Roman" w:hAnsi="Times New Roman"/>
        </w:rPr>
      </w:pPr>
      <w:r w:rsidRPr="00877BA7">
        <w:rPr>
          <w:rFonts w:ascii="Times New Roman" w:hAnsi="Times New Roman"/>
        </w:rPr>
        <w:t>(Airloft leads Augustus outside)</w:t>
      </w:r>
    </w:p>
    <w:p w:rsidR="000812AE" w:rsidRPr="00877BA7" w:rsidRDefault="000812AE" w:rsidP="00703145">
      <w:pPr>
        <w:spacing w:after="0"/>
        <w:rPr>
          <w:rFonts w:ascii="Times New Roman" w:hAnsi="Times New Roman"/>
        </w:rPr>
      </w:pPr>
    </w:p>
    <w:p w:rsidR="000812AE" w:rsidRPr="00877BA7" w:rsidRDefault="00681445" w:rsidP="00703145">
      <w:pPr>
        <w:spacing w:after="0"/>
        <w:rPr>
          <w:rFonts w:ascii="Times New Roman" w:hAnsi="Times New Roman"/>
        </w:rPr>
      </w:pPr>
      <w:r w:rsidRPr="00877BA7">
        <w:rPr>
          <w:rFonts w:ascii="Times New Roman" w:hAnsi="Times New Roman"/>
        </w:rPr>
        <w:t>Caeser</w:t>
      </w:r>
      <w:r w:rsidR="000812AE" w:rsidRPr="00877BA7">
        <w:rPr>
          <w:rFonts w:ascii="Times New Roman" w:hAnsi="Times New Roman"/>
        </w:rPr>
        <w:t xml:space="preserve"> (</w:t>
      </w:r>
      <w:r w:rsidRPr="00877BA7">
        <w:rPr>
          <w:rFonts w:ascii="Times New Roman" w:hAnsi="Times New Roman"/>
        </w:rPr>
        <w:t>Caeser</w:t>
      </w:r>
      <w:r w:rsidR="000812AE" w:rsidRPr="00877BA7">
        <w:rPr>
          <w:rFonts w:ascii="Times New Roman" w:hAnsi="Times New Roman"/>
        </w:rPr>
        <w:t xml:space="preserve"> follows behind): What is it father?</w:t>
      </w:r>
    </w:p>
    <w:p w:rsidR="000812AE" w:rsidRPr="00877BA7" w:rsidRDefault="000812AE" w:rsidP="00703145">
      <w:pPr>
        <w:spacing w:after="0"/>
        <w:rPr>
          <w:rFonts w:ascii="Times New Roman" w:hAnsi="Times New Roman"/>
        </w:rPr>
      </w:pPr>
    </w:p>
    <w:p w:rsidR="000812AE" w:rsidRPr="00877BA7" w:rsidRDefault="000812AE" w:rsidP="00703145">
      <w:pPr>
        <w:spacing w:after="0"/>
        <w:rPr>
          <w:rFonts w:ascii="Times New Roman" w:hAnsi="Times New Roman"/>
        </w:rPr>
      </w:pPr>
      <w:r w:rsidRPr="00877BA7">
        <w:rPr>
          <w:rFonts w:ascii="Times New Roman" w:hAnsi="Times New Roman"/>
        </w:rPr>
        <w:t xml:space="preserve">Augustus: Oh no. It’s the </w:t>
      </w:r>
      <w:r w:rsidR="00060196" w:rsidRPr="00877BA7">
        <w:rPr>
          <w:rFonts w:ascii="Times New Roman" w:hAnsi="Times New Roman"/>
        </w:rPr>
        <w:t>Reditus</w:t>
      </w:r>
      <w:r w:rsidRPr="00877BA7">
        <w:rPr>
          <w:rFonts w:ascii="Times New Roman" w:hAnsi="Times New Roman"/>
        </w:rPr>
        <w:t>. They’re coming. How did they know I’m here? We have to hide everyone below the temple excluding the guards and some of the hunters.</w:t>
      </w:r>
    </w:p>
    <w:p w:rsidR="000812AE" w:rsidRPr="00877BA7" w:rsidRDefault="000812AE" w:rsidP="00703145">
      <w:pPr>
        <w:spacing w:after="0"/>
        <w:rPr>
          <w:rFonts w:ascii="Times New Roman" w:hAnsi="Times New Roman"/>
        </w:rPr>
      </w:pPr>
    </w:p>
    <w:p w:rsidR="000812AE" w:rsidRPr="00877BA7" w:rsidRDefault="00681445" w:rsidP="00703145">
      <w:pPr>
        <w:spacing w:after="0"/>
        <w:rPr>
          <w:rFonts w:ascii="Times New Roman" w:hAnsi="Times New Roman"/>
        </w:rPr>
      </w:pPr>
      <w:r w:rsidRPr="00877BA7">
        <w:rPr>
          <w:rFonts w:ascii="Times New Roman" w:hAnsi="Times New Roman"/>
        </w:rPr>
        <w:t>Caeser</w:t>
      </w:r>
      <w:r w:rsidR="000812AE" w:rsidRPr="00877BA7">
        <w:rPr>
          <w:rFonts w:ascii="Times New Roman" w:hAnsi="Times New Roman"/>
        </w:rPr>
        <w:t xml:space="preserve">: Why are they doing this? What did we do? We always do what they say. What did you do father? What you said must be true. You did find </w:t>
      </w:r>
      <w:r w:rsidR="004C63A6" w:rsidRPr="00877BA7">
        <w:rPr>
          <w:rFonts w:ascii="Times New Roman" w:hAnsi="Times New Roman"/>
        </w:rPr>
        <w:t>Corydon Deus</w:t>
      </w:r>
      <w:r w:rsidR="000812AE" w:rsidRPr="00877BA7">
        <w:rPr>
          <w:rFonts w:ascii="Times New Roman" w:hAnsi="Times New Roman"/>
        </w:rPr>
        <w:t xml:space="preserve"> there didn’t you?</w:t>
      </w:r>
    </w:p>
    <w:p w:rsidR="000812AE" w:rsidRPr="00877BA7" w:rsidRDefault="000812AE" w:rsidP="00703145">
      <w:pPr>
        <w:spacing w:after="0"/>
        <w:rPr>
          <w:rFonts w:ascii="Times New Roman" w:hAnsi="Times New Roman"/>
        </w:rPr>
      </w:pPr>
    </w:p>
    <w:p w:rsidR="00703145" w:rsidRPr="00877BA7" w:rsidRDefault="000812AE" w:rsidP="00703145">
      <w:pPr>
        <w:spacing w:after="0"/>
        <w:rPr>
          <w:rFonts w:ascii="Times New Roman" w:hAnsi="Times New Roman"/>
        </w:rPr>
      </w:pPr>
      <w:r w:rsidRPr="00877BA7">
        <w:rPr>
          <w:rFonts w:ascii="Times New Roman" w:hAnsi="Times New Roman"/>
        </w:rPr>
        <w:t>Augustus: Now is not time to speak of these things. We have to get everyone to safety.</w:t>
      </w:r>
      <w:r w:rsidR="00FB6D31" w:rsidRPr="00877BA7">
        <w:rPr>
          <w:rFonts w:ascii="Times New Roman" w:hAnsi="Times New Roman"/>
        </w:rPr>
        <w:t xml:space="preserve"> We must meet</w:t>
      </w:r>
      <w:r w:rsidR="00BF6B36" w:rsidRPr="00877BA7">
        <w:rPr>
          <w:rFonts w:ascii="Times New Roman" w:hAnsi="Times New Roman"/>
        </w:rPr>
        <w:t xml:space="preserve"> the </w:t>
      </w:r>
      <w:r w:rsidR="00060196" w:rsidRPr="00877BA7">
        <w:rPr>
          <w:rFonts w:ascii="Times New Roman" w:hAnsi="Times New Roman"/>
        </w:rPr>
        <w:t>Reditus</w:t>
      </w:r>
      <w:r w:rsidR="005D2856" w:rsidRPr="00877BA7">
        <w:rPr>
          <w:rFonts w:ascii="Times New Roman" w:hAnsi="Times New Roman"/>
        </w:rPr>
        <w:t xml:space="preserve"> </w:t>
      </w:r>
      <w:r w:rsidR="00BF6B36" w:rsidRPr="00877BA7">
        <w:rPr>
          <w:rFonts w:ascii="Times New Roman" w:hAnsi="Times New Roman"/>
        </w:rPr>
        <w:t xml:space="preserve">in the camp for battle </w:t>
      </w:r>
      <w:r w:rsidR="00FB6D31" w:rsidRPr="00877BA7">
        <w:rPr>
          <w:rFonts w:ascii="Times New Roman" w:hAnsi="Times New Roman"/>
        </w:rPr>
        <w:t>and try to protect the temple.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(The high priest comes out)</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(An explosion happens nearby)</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High Priest: Why are they attacking? They have come for you Augustus I’m sure of it. What have you done?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Augustus (Looking confused): I told you everything.</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High Priest: You only spoke of rubbish. Now you will destroy us all!</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(All of the temple guards and hunters come out of the temple.)</w:t>
      </w:r>
    </w:p>
    <w:p w:rsidR="00FB6D31" w:rsidRPr="00877BA7" w:rsidRDefault="00FB6D31" w:rsidP="00703145">
      <w:pPr>
        <w:spacing w:after="0"/>
        <w:rPr>
          <w:rFonts w:ascii="Times New Roman" w:hAnsi="Times New Roman"/>
        </w:rPr>
      </w:pPr>
    </w:p>
    <w:p w:rsidR="00FB6D31" w:rsidRPr="00877BA7" w:rsidRDefault="00FB6D31" w:rsidP="00703145">
      <w:pPr>
        <w:spacing w:after="0"/>
        <w:rPr>
          <w:rFonts w:ascii="Times New Roman" w:hAnsi="Times New Roman"/>
        </w:rPr>
      </w:pPr>
      <w:r w:rsidRPr="00877BA7">
        <w:rPr>
          <w:rFonts w:ascii="Times New Roman" w:hAnsi="Times New Roman"/>
        </w:rPr>
        <w:t xml:space="preserve">Temple Guards: What is going on? Oh no!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are attacking!</w:t>
      </w:r>
    </w:p>
    <w:p w:rsidR="00FB6D31" w:rsidRPr="00877BA7" w:rsidRDefault="00FB6D31" w:rsidP="00703145">
      <w:pPr>
        <w:spacing w:after="0"/>
        <w:rPr>
          <w:rFonts w:ascii="Times New Roman" w:hAnsi="Times New Roman"/>
        </w:rPr>
      </w:pPr>
    </w:p>
    <w:p w:rsidR="00097949" w:rsidRPr="00877BA7" w:rsidRDefault="00FB6D31" w:rsidP="00703145">
      <w:pPr>
        <w:spacing w:after="0"/>
        <w:rPr>
          <w:rFonts w:ascii="Times New Roman" w:hAnsi="Times New Roman"/>
        </w:rPr>
      </w:pPr>
      <w:r w:rsidRPr="00877BA7">
        <w:rPr>
          <w:rFonts w:ascii="Times New Roman" w:hAnsi="Times New Roman"/>
        </w:rPr>
        <w:t xml:space="preserve">High Priest: Augustus killed a </w:t>
      </w:r>
      <w:r w:rsidR="004E44FD" w:rsidRPr="00877BA7">
        <w:rPr>
          <w:rFonts w:ascii="Times New Roman" w:hAnsi="Times New Roman"/>
        </w:rPr>
        <w:t>Reditus</w:t>
      </w:r>
      <w:r w:rsidRPr="00877BA7">
        <w:rPr>
          <w:rFonts w:ascii="Times New Roman" w:hAnsi="Times New Roman"/>
        </w:rPr>
        <w:t xml:space="preserve"> at the </w:t>
      </w:r>
      <w:r w:rsidR="001407A4" w:rsidRPr="00877BA7">
        <w:rPr>
          <w:rFonts w:ascii="Times New Roman" w:hAnsi="Times New Roman"/>
        </w:rPr>
        <w:t>Magicius</w:t>
      </w:r>
      <w:r w:rsidRPr="00877BA7">
        <w:rPr>
          <w:rFonts w:ascii="Times New Roman" w:hAnsi="Times New Roman"/>
        </w:rPr>
        <w:t xml:space="preserve"> Facility. Now they are coming for revenge.</w:t>
      </w:r>
    </w:p>
    <w:p w:rsidR="00097949" w:rsidRPr="00877BA7" w:rsidRDefault="00097949" w:rsidP="00703145">
      <w:pPr>
        <w:spacing w:after="0"/>
        <w:rPr>
          <w:rFonts w:ascii="Times New Roman" w:hAnsi="Times New Roman"/>
        </w:rPr>
      </w:pPr>
    </w:p>
    <w:p w:rsidR="00FB6D31" w:rsidRPr="00877BA7" w:rsidRDefault="00BF6B36" w:rsidP="00703145">
      <w:pPr>
        <w:spacing w:after="0"/>
        <w:rPr>
          <w:rFonts w:ascii="Times New Roman" w:hAnsi="Times New Roman"/>
        </w:rPr>
      </w:pPr>
      <w:r w:rsidRPr="00877BA7">
        <w:rPr>
          <w:rFonts w:ascii="Times New Roman" w:hAnsi="Times New Roman"/>
        </w:rPr>
        <w:t xml:space="preserve">Augustus: I did no such thing! The </w:t>
      </w:r>
      <w:r w:rsidR="003A06A8" w:rsidRPr="00877BA7">
        <w:rPr>
          <w:rFonts w:ascii="Times New Roman" w:hAnsi="Times New Roman"/>
        </w:rPr>
        <w:t>Reditu</w:t>
      </w:r>
      <w:r w:rsidRPr="00877BA7">
        <w:rPr>
          <w:rFonts w:ascii="Times New Roman" w:hAnsi="Times New Roman"/>
        </w:rPr>
        <w:t xml:space="preserve">s are attacking because </w:t>
      </w:r>
      <w:r w:rsidR="004C63A6" w:rsidRPr="00877BA7">
        <w:rPr>
          <w:rFonts w:ascii="Times New Roman" w:hAnsi="Times New Roman"/>
        </w:rPr>
        <w:t>Corydon Deus</w:t>
      </w:r>
      <w:r w:rsidRPr="00877BA7">
        <w:rPr>
          <w:rFonts w:ascii="Times New Roman" w:hAnsi="Times New Roman"/>
        </w:rPr>
        <w:t xml:space="preserve"> lives inside of me. Do not listen to what this fool has to say. We must band together and repulse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from our camp.</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(Another explosion happens. The music changes to something more upbeat.)</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(Theresa comes out of the tent.)</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lastRenderedPageBreak/>
        <w:t>Theresa: This is my wedding day what all you doing out here. We still have to exchange vows. Oh no!</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(Another explosion lands close to the party.)</w:t>
      </w:r>
    </w:p>
    <w:p w:rsidR="00BF6B36" w:rsidRPr="00877BA7" w:rsidRDefault="00BF6B36" w:rsidP="00703145">
      <w:pPr>
        <w:spacing w:after="0"/>
        <w:rPr>
          <w:rFonts w:ascii="Times New Roman" w:hAnsi="Times New Roman"/>
        </w:rPr>
      </w:pPr>
    </w:p>
    <w:p w:rsidR="00BF6B36" w:rsidRPr="00877BA7" w:rsidRDefault="00BF6B36" w:rsidP="00703145">
      <w:pPr>
        <w:spacing w:after="0"/>
        <w:rPr>
          <w:rFonts w:ascii="Times New Roman" w:hAnsi="Times New Roman"/>
        </w:rPr>
      </w:pPr>
      <w:r w:rsidRPr="00877BA7">
        <w:rPr>
          <w:rFonts w:ascii="Times New Roman" w:hAnsi="Times New Roman"/>
        </w:rPr>
        <w:t xml:space="preserve">(All the drones in the camp begin swarming around the party. Another shot from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airship lands where it the </w:t>
      </w:r>
      <w:r w:rsidR="001407A4" w:rsidRPr="00877BA7">
        <w:rPr>
          <w:rFonts w:ascii="Times New Roman" w:hAnsi="Times New Roman"/>
        </w:rPr>
        <w:t>Rediit</w:t>
      </w:r>
      <w:r w:rsidRPr="00877BA7">
        <w:rPr>
          <w:rFonts w:ascii="Times New Roman" w:hAnsi="Times New Roman"/>
        </w:rPr>
        <w:t xml:space="preserve">s are but is deflected by the energy wall put up by the </w:t>
      </w:r>
      <w:r w:rsidR="00751740" w:rsidRPr="00877BA7">
        <w:rPr>
          <w:rFonts w:ascii="Times New Roman" w:hAnsi="Times New Roman"/>
        </w:rPr>
        <w:t xml:space="preserve">combined efforts of the </w:t>
      </w:r>
      <w:r w:rsidRPr="00877BA7">
        <w:rPr>
          <w:rFonts w:ascii="Times New Roman" w:hAnsi="Times New Roman"/>
        </w:rPr>
        <w:t>drones</w:t>
      </w:r>
      <w:r w:rsidR="00751740" w:rsidRPr="00877BA7">
        <w:rPr>
          <w:rFonts w:ascii="Times New Roman" w:hAnsi="Times New Roman"/>
        </w:rPr>
        <w:t>.)</w:t>
      </w:r>
    </w:p>
    <w:p w:rsidR="00751740" w:rsidRPr="00877BA7" w:rsidRDefault="00751740" w:rsidP="00703145">
      <w:pPr>
        <w:spacing w:after="0"/>
        <w:rPr>
          <w:rFonts w:ascii="Times New Roman" w:hAnsi="Times New Roman"/>
        </w:rPr>
      </w:pPr>
    </w:p>
    <w:p w:rsidR="00751740" w:rsidRPr="00877BA7" w:rsidRDefault="00751740" w:rsidP="00703145">
      <w:pPr>
        <w:spacing w:after="0"/>
        <w:rPr>
          <w:rFonts w:ascii="Times New Roman" w:hAnsi="Times New Roman"/>
        </w:rPr>
      </w:pPr>
      <w:r w:rsidRPr="00877BA7">
        <w:rPr>
          <w:rFonts w:ascii="Times New Roman" w:hAnsi="Times New Roman"/>
        </w:rPr>
        <w:t xml:space="preserve">Augustus (He turns to the temple guards): Will you behave like cowards and hand me over to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or will you stand together with me and fight against them. We have cowered long enough before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and their demands on how we should live. I will suffer no more this humiliation. Today we put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in their place and make them return where they came from.</w:t>
      </w:r>
    </w:p>
    <w:p w:rsidR="00751740" w:rsidRPr="00877BA7" w:rsidRDefault="00751740" w:rsidP="00703145">
      <w:pPr>
        <w:spacing w:after="0"/>
        <w:rPr>
          <w:rFonts w:ascii="Times New Roman" w:hAnsi="Times New Roman"/>
        </w:rPr>
      </w:pPr>
    </w:p>
    <w:p w:rsidR="00751740" w:rsidRPr="00877BA7" w:rsidRDefault="00751740" w:rsidP="00703145">
      <w:pPr>
        <w:spacing w:after="0"/>
        <w:rPr>
          <w:rFonts w:ascii="Times New Roman" w:hAnsi="Times New Roman"/>
        </w:rPr>
      </w:pPr>
      <w:r w:rsidRPr="00877BA7">
        <w:rPr>
          <w:rFonts w:ascii="Times New Roman" w:hAnsi="Times New Roman"/>
        </w:rPr>
        <w:t>Theresa: They ruined my wedding day. They’re so going to die.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(Theresa joins the party.)</w:t>
      </w:r>
    </w:p>
    <w:p w:rsidR="00F601CE" w:rsidRPr="00877BA7" w:rsidRDefault="00F601CE" w:rsidP="00703145">
      <w:pPr>
        <w:spacing w:after="0"/>
        <w:rPr>
          <w:rFonts w:ascii="Times New Roman" w:hAnsi="Times New Roman"/>
        </w:rPr>
      </w:pPr>
    </w:p>
    <w:p w:rsidR="00BF41DD" w:rsidRPr="00877BA7" w:rsidRDefault="00BF41DD" w:rsidP="00703145">
      <w:pPr>
        <w:spacing w:after="0"/>
        <w:rPr>
          <w:rFonts w:ascii="Times New Roman" w:hAnsi="Times New Roman"/>
        </w:rPr>
      </w:pPr>
      <w:r w:rsidRPr="00877BA7">
        <w:rPr>
          <w:rFonts w:ascii="Times New Roman" w:hAnsi="Times New Roman"/>
        </w:rPr>
        <w:t>Theresa has three skills:</w:t>
      </w:r>
      <w:r w:rsidR="00F601CE" w:rsidRPr="00877BA7">
        <w:rPr>
          <w:rFonts w:ascii="Times New Roman" w:hAnsi="Times New Roman"/>
        </w:rPr>
        <w:t xml:space="preserve"> </w:t>
      </w:r>
    </w:p>
    <w:p w:rsidR="00BF41DD" w:rsidRPr="00877BA7" w:rsidRDefault="00BF41DD" w:rsidP="00703145">
      <w:pPr>
        <w:spacing w:after="0"/>
        <w:rPr>
          <w:rFonts w:ascii="Times New Roman" w:hAnsi="Times New Roman"/>
        </w:rPr>
      </w:pPr>
      <w:r w:rsidRPr="00877BA7">
        <w:rPr>
          <w:rFonts w:ascii="Times New Roman" w:hAnsi="Times New Roman"/>
        </w:rPr>
        <w:t>1.) Medic-automatically uses Medkits when the player reaches 25% health.</w:t>
      </w:r>
    </w:p>
    <w:p w:rsidR="00BF41DD" w:rsidRPr="00877BA7" w:rsidRDefault="00BF41DD" w:rsidP="00703145">
      <w:pPr>
        <w:spacing w:after="0"/>
        <w:rPr>
          <w:rFonts w:ascii="Times New Roman" w:hAnsi="Times New Roman"/>
        </w:rPr>
      </w:pPr>
      <w:r w:rsidRPr="00877BA7">
        <w:rPr>
          <w:rFonts w:ascii="Times New Roman" w:hAnsi="Times New Roman"/>
        </w:rPr>
        <w:t>2.) Delay buff – Theresa dances with her knife and causes the enemies buff to be delayed for two turns.</w:t>
      </w:r>
    </w:p>
    <w:p w:rsidR="00BF41DD" w:rsidRPr="00877BA7" w:rsidRDefault="00BF41DD" w:rsidP="00703145">
      <w:pPr>
        <w:spacing w:after="0"/>
        <w:rPr>
          <w:rFonts w:ascii="Times New Roman" w:hAnsi="Times New Roman"/>
        </w:rPr>
      </w:pPr>
      <w:r w:rsidRPr="00877BA7">
        <w:rPr>
          <w:rFonts w:ascii="Times New Roman" w:hAnsi="Times New Roman"/>
        </w:rPr>
        <w:t>3.) Revive – Theresa gives half for HP to revive a deceased player.</w:t>
      </w:r>
    </w:p>
    <w:p w:rsidR="00BF41DD" w:rsidRPr="00877BA7" w:rsidRDefault="00BF41DD" w:rsidP="00703145">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Her attacks are weak though. She attacks with a knife.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 xml:space="preserve">Temple Guards:  We’re not cowards.  We will stand and fight.  Lead the way Augustus.  If you can survive the </w:t>
      </w:r>
      <w:r w:rsidR="007F78F4" w:rsidRPr="00877BA7">
        <w:rPr>
          <w:rFonts w:ascii="Times New Roman" w:hAnsi="Times New Roman"/>
        </w:rPr>
        <w:t>Heremus</w:t>
      </w:r>
      <w:r w:rsidRPr="00877BA7">
        <w:rPr>
          <w:rFonts w:ascii="Times New Roman" w:hAnsi="Times New Roman"/>
        </w:rPr>
        <w:t xml:space="preserve"> then we can survive this.</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Augustus:  High Priest, go in the temple with the women and the children.  Lead them to the hidden passage below and hide there.  This is no place for you.</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 xml:space="preserve">High Priest:  Augustus, you will pay for your blasphemy.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will destroy you all.</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(The high priest goes in the temple.)</w:t>
      </w:r>
    </w:p>
    <w:p w:rsidR="009B5732" w:rsidRPr="00877BA7" w:rsidRDefault="009B5732" w:rsidP="00703145">
      <w:pPr>
        <w:spacing w:after="0"/>
        <w:rPr>
          <w:rFonts w:ascii="Times New Roman" w:hAnsi="Times New Roman"/>
        </w:rPr>
      </w:pPr>
    </w:p>
    <w:p w:rsidR="009B5732" w:rsidRPr="00877BA7" w:rsidRDefault="009B5732" w:rsidP="00703145">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Pr="00877BA7">
        <w:rPr>
          <w:rFonts w:ascii="Times New Roman" w:hAnsi="Times New Roman"/>
        </w:rPr>
        <w:t xml:space="preserve">, you still have to say the next part of the vow.  I’m getting married today.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or no </w:t>
      </w:r>
      <w:r w:rsidR="00060196" w:rsidRPr="00877BA7">
        <w:rPr>
          <w:rFonts w:ascii="Times New Roman" w:hAnsi="Times New Roman"/>
        </w:rPr>
        <w:t>Reditus</w:t>
      </w:r>
      <w:r w:rsidRPr="00877BA7">
        <w:rPr>
          <w:rFonts w:ascii="Times New Roman" w:hAnsi="Times New Roman"/>
        </w:rPr>
        <w:t>.</w:t>
      </w:r>
    </w:p>
    <w:p w:rsidR="009B5732" w:rsidRPr="00877BA7" w:rsidRDefault="009B5732" w:rsidP="00703145">
      <w:pPr>
        <w:spacing w:after="0"/>
        <w:rPr>
          <w:rFonts w:ascii="Times New Roman" w:hAnsi="Times New Roman"/>
        </w:rPr>
      </w:pPr>
    </w:p>
    <w:p w:rsidR="001376C0" w:rsidRPr="00877BA7" w:rsidRDefault="001376C0" w:rsidP="00703145">
      <w:pPr>
        <w:spacing w:after="0"/>
        <w:rPr>
          <w:rFonts w:ascii="Times New Roman" w:hAnsi="Times New Roman"/>
        </w:rPr>
      </w:pPr>
      <w:r w:rsidRPr="00877BA7">
        <w:rPr>
          <w:rFonts w:ascii="Times New Roman" w:hAnsi="Times New Roman"/>
        </w:rPr>
        <w:t>(Another explosion hits)</w:t>
      </w:r>
    </w:p>
    <w:p w:rsidR="001376C0" w:rsidRPr="00877BA7" w:rsidRDefault="001376C0" w:rsidP="00703145">
      <w:pPr>
        <w:spacing w:after="0"/>
        <w:rPr>
          <w:rFonts w:ascii="Times New Roman" w:hAnsi="Times New Roman"/>
        </w:rPr>
      </w:pPr>
    </w:p>
    <w:p w:rsidR="009B5732" w:rsidRPr="00877BA7" w:rsidRDefault="00681445" w:rsidP="00703145">
      <w:pPr>
        <w:spacing w:after="0"/>
        <w:rPr>
          <w:rFonts w:ascii="Times New Roman" w:hAnsi="Times New Roman"/>
        </w:rPr>
      </w:pPr>
      <w:r w:rsidRPr="00877BA7">
        <w:rPr>
          <w:rFonts w:ascii="Times New Roman" w:hAnsi="Times New Roman"/>
        </w:rPr>
        <w:t>Caeser</w:t>
      </w:r>
      <w:r w:rsidR="009B5732" w:rsidRPr="00877BA7">
        <w:rPr>
          <w:rFonts w:ascii="Times New Roman" w:hAnsi="Times New Roman"/>
        </w:rPr>
        <w:t>:</w:t>
      </w:r>
    </w:p>
    <w:p w:rsidR="009B5732" w:rsidRPr="00877BA7" w:rsidRDefault="009B5732" w:rsidP="00703145">
      <w:pPr>
        <w:spacing w:after="0"/>
        <w:rPr>
          <w:rFonts w:ascii="Times New Roman" w:hAnsi="Times New Roman"/>
        </w:rPr>
      </w:pPr>
    </w:p>
    <w:p w:rsidR="009B5732"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lastRenderedPageBreak/>
        <w:t xml:space="preserve">This marriage between man and woman rests upon order. So through this marriage ordained by </w:t>
      </w:r>
      <w:r w:rsidR="004C63A6" w:rsidRPr="00877BA7">
        <w:rPr>
          <w:rFonts w:ascii="Times New Roman" w:hAnsi="Times New Roman"/>
        </w:rPr>
        <w:t>Corydon Deus</w:t>
      </w:r>
      <w:r w:rsidRPr="00877BA7">
        <w:rPr>
          <w:rFonts w:ascii="Times New Roman" w:hAnsi="Times New Roman"/>
        </w:rPr>
        <w:t xml:space="preserve"> I vow to live and die with this woman he has given me.</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 xml:space="preserve">This order between man and woman rests upon </w:t>
      </w:r>
      <w:r w:rsidR="004C63A6" w:rsidRPr="00877BA7">
        <w:rPr>
          <w:rFonts w:ascii="Times New Roman" w:hAnsi="Times New Roman"/>
        </w:rPr>
        <w:t>Corydon Deus</w:t>
      </w:r>
      <w:r w:rsidRPr="00877BA7">
        <w:rPr>
          <w:rFonts w:ascii="Times New Roman" w:hAnsi="Times New Roman"/>
        </w:rPr>
        <w:t xml:space="preserve">.  So through this power given by </w:t>
      </w:r>
      <w:r w:rsidR="004C63A6" w:rsidRPr="00877BA7">
        <w:rPr>
          <w:rFonts w:ascii="Times New Roman" w:hAnsi="Times New Roman"/>
        </w:rPr>
        <w:t>Corydon Deus</w:t>
      </w:r>
      <w:r w:rsidRPr="00877BA7">
        <w:rPr>
          <w:rFonts w:ascii="Times New Roman" w:hAnsi="Times New Roman"/>
        </w:rPr>
        <w:t xml:space="preserve">, I swear to live and die with this woman he has given to me. </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 xml:space="preserve">This marriage between man and women rests upon order.  So through this concept of marriage given by </w:t>
      </w:r>
      <w:r w:rsidR="004C63A6" w:rsidRPr="00877BA7">
        <w:rPr>
          <w:rFonts w:ascii="Times New Roman" w:hAnsi="Times New Roman"/>
        </w:rPr>
        <w:t>Corydon Deus</w:t>
      </w:r>
      <w:r w:rsidRPr="00877BA7">
        <w:rPr>
          <w:rFonts w:ascii="Times New Roman" w:hAnsi="Times New Roman"/>
        </w:rPr>
        <w:t xml:space="preserve"> long ago, I vow to live and die with this woman he has given me.</w:t>
      </w:r>
    </w:p>
    <w:p w:rsidR="001376C0" w:rsidRPr="00877BA7" w:rsidRDefault="001376C0" w:rsidP="001376C0">
      <w:pPr>
        <w:pStyle w:val="ListParagraph"/>
        <w:numPr>
          <w:ilvl w:val="0"/>
          <w:numId w:val="19"/>
        </w:numPr>
        <w:spacing w:after="0"/>
        <w:rPr>
          <w:rFonts w:ascii="Times New Roman" w:hAnsi="Times New Roman"/>
        </w:rPr>
      </w:pPr>
      <w:r w:rsidRPr="00877BA7">
        <w:rPr>
          <w:rFonts w:ascii="Times New Roman" w:hAnsi="Times New Roman"/>
        </w:rPr>
        <w:t>This order between man and women rests upon marriage</w:t>
      </w:r>
      <w:r w:rsidR="00F601CE" w:rsidRPr="00877BA7">
        <w:rPr>
          <w:rFonts w:ascii="Times New Roman" w:hAnsi="Times New Roman"/>
        </w:rPr>
        <w:t xml:space="preserve">.  So through this power ordained by </w:t>
      </w:r>
      <w:r w:rsidR="004C63A6" w:rsidRPr="00877BA7">
        <w:rPr>
          <w:rFonts w:ascii="Times New Roman" w:hAnsi="Times New Roman"/>
        </w:rPr>
        <w:t>Corydon Deus</w:t>
      </w:r>
      <w:r w:rsidR="00F601CE" w:rsidRPr="00877BA7">
        <w:rPr>
          <w:rFonts w:ascii="Times New Roman" w:hAnsi="Times New Roman"/>
        </w:rPr>
        <w:t xml:space="preserve"> I vow to live and die with this woman he has given me.</w:t>
      </w:r>
    </w:p>
    <w:p w:rsidR="00F601CE" w:rsidRPr="00877BA7" w:rsidRDefault="00F601CE" w:rsidP="00F601CE">
      <w:pPr>
        <w:spacing w:after="0"/>
        <w:rPr>
          <w:rFonts w:ascii="Times New Roman" w:hAnsi="Times New Roman"/>
        </w:rPr>
      </w:pPr>
    </w:p>
    <w:p w:rsidR="00F601CE" w:rsidRPr="00877BA7" w:rsidRDefault="00F601CE" w:rsidP="00F601CE">
      <w:pPr>
        <w:spacing w:after="0"/>
        <w:rPr>
          <w:rFonts w:ascii="Times New Roman" w:hAnsi="Times New Roman"/>
        </w:rPr>
      </w:pPr>
      <w:r w:rsidRPr="00877BA7">
        <w:rPr>
          <w:rFonts w:ascii="Times New Roman" w:hAnsi="Times New Roman"/>
        </w:rPr>
        <w:t>Augustus: Here they come men. Brace yourself!</w:t>
      </w:r>
    </w:p>
    <w:p w:rsidR="00C322B5" w:rsidRPr="00877BA7" w:rsidRDefault="00C322B5" w:rsidP="00F601CE">
      <w:pPr>
        <w:spacing w:after="0"/>
        <w:rPr>
          <w:rFonts w:ascii="Times New Roman" w:hAnsi="Times New Roman"/>
        </w:rPr>
      </w:pPr>
    </w:p>
    <w:p w:rsidR="00C322B5" w:rsidRPr="00877BA7" w:rsidRDefault="001407A4" w:rsidP="00C322B5">
      <w:pPr>
        <w:pStyle w:val="Heading2"/>
        <w:rPr>
          <w:rFonts w:ascii="Times New Roman" w:hAnsi="Times New Roman" w:cs="Times New Roman"/>
          <w:color w:val="auto"/>
          <w:sz w:val="24"/>
          <w:szCs w:val="24"/>
        </w:rPr>
      </w:pPr>
      <w:bookmarkStart w:id="79" w:name="_Toc76405255"/>
      <w:r w:rsidRPr="00877BA7">
        <w:rPr>
          <w:rFonts w:ascii="Times New Roman" w:hAnsi="Times New Roman" w:cs="Times New Roman"/>
          <w:color w:val="auto"/>
          <w:sz w:val="24"/>
          <w:szCs w:val="24"/>
        </w:rPr>
        <w:t>Rediit</w:t>
      </w:r>
      <w:r w:rsidR="00C322B5" w:rsidRPr="00877BA7">
        <w:rPr>
          <w:rFonts w:ascii="Times New Roman" w:hAnsi="Times New Roman" w:cs="Times New Roman"/>
          <w:color w:val="auto"/>
          <w:sz w:val="24"/>
          <w:szCs w:val="24"/>
        </w:rPr>
        <w:t xml:space="preserve"> Camp Tactical Battle</w:t>
      </w:r>
      <w:bookmarkEnd w:id="79"/>
    </w:p>
    <w:p w:rsidR="00C322B5" w:rsidRPr="00877BA7" w:rsidRDefault="00C322B5" w:rsidP="00F601CE">
      <w:pPr>
        <w:spacing w:after="0"/>
        <w:rPr>
          <w:rFonts w:ascii="Times New Roman" w:hAnsi="Times New Roman"/>
        </w:rPr>
      </w:pPr>
    </w:p>
    <w:p w:rsidR="00C322B5" w:rsidRPr="00877BA7" w:rsidRDefault="00C322B5" w:rsidP="00F601CE">
      <w:pPr>
        <w:spacing w:after="0"/>
        <w:rPr>
          <w:rFonts w:ascii="Times New Roman" w:hAnsi="Times New Roman"/>
        </w:rPr>
      </w:pPr>
      <w:r w:rsidRPr="00877BA7">
        <w:rPr>
          <w:rFonts w:ascii="Times New Roman" w:hAnsi="Times New Roman"/>
        </w:rPr>
        <w:t>Augustus enters a tactical battle against the Reditus. If the player completed the Mech Wannabe side quest he enters the battle riding a Mech.</w:t>
      </w:r>
    </w:p>
    <w:p w:rsidR="00F601CE" w:rsidRPr="00877BA7" w:rsidRDefault="00F601CE" w:rsidP="00F601CE">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 xml:space="preserve">The player enters battle against two types of </w:t>
      </w:r>
      <w:r w:rsidR="004E44FD" w:rsidRPr="00877BA7">
        <w:rPr>
          <w:rFonts w:ascii="Times New Roman" w:hAnsi="Times New Roman"/>
        </w:rPr>
        <w:t>Reditus</w:t>
      </w:r>
      <w:r w:rsidRPr="00877BA7">
        <w:rPr>
          <w:rFonts w:ascii="Times New Roman" w:hAnsi="Times New Roman"/>
        </w:rPr>
        <w:t xml:space="preserve"> soldiers: </w:t>
      </w:r>
    </w:p>
    <w:p w:rsidR="009B5732" w:rsidRPr="00877BA7" w:rsidRDefault="00F601CE" w:rsidP="00703145">
      <w:pPr>
        <w:spacing w:after="0"/>
        <w:rPr>
          <w:rFonts w:ascii="Times New Roman" w:hAnsi="Times New Roman"/>
        </w:rPr>
      </w:pPr>
      <w:r w:rsidRPr="00877BA7">
        <w:rPr>
          <w:rFonts w:ascii="Times New Roman" w:hAnsi="Times New Roman"/>
        </w:rPr>
        <w:t xml:space="preserve">1.) Spearman </w:t>
      </w:r>
      <w:r w:rsidR="004E44FD" w:rsidRPr="00877BA7">
        <w:rPr>
          <w:rFonts w:ascii="Times New Roman" w:hAnsi="Times New Roman"/>
        </w:rPr>
        <w:t>Reditus</w:t>
      </w:r>
    </w:p>
    <w:p w:rsidR="00F601CE" w:rsidRPr="00877BA7" w:rsidRDefault="00F601CE" w:rsidP="00703145">
      <w:pPr>
        <w:spacing w:after="0"/>
        <w:rPr>
          <w:rFonts w:ascii="Times New Roman" w:hAnsi="Times New Roman"/>
        </w:rPr>
      </w:pPr>
      <w:r w:rsidRPr="00877BA7">
        <w:rPr>
          <w:rFonts w:ascii="Times New Roman" w:hAnsi="Times New Roman"/>
        </w:rPr>
        <w:t xml:space="preserve">2.) </w:t>
      </w:r>
      <w:r w:rsidR="004E44FD" w:rsidRPr="00877BA7">
        <w:rPr>
          <w:rFonts w:ascii="Times New Roman" w:hAnsi="Times New Roman"/>
        </w:rPr>
        <w:t>Reditus</w:t>
      </w:r>
      <w:r w:rsidRPr="00877BA7">
        <w:rPr>
          <w:rFonts w:ascii="Times New Roman" w:hAnsi="Times New Roman"/>
        </w:rPr>
        <w:t xml:space="preserve"> Col.</w:t>
      </w:r>
    </w:p>
    <w:p w:rsidR="00F601CE" w:rsidRPr="00877BA7" w:rsidRDefault="00F601CE" w:rsidP="00703145">
      <w:pPr>
        <w:spacing w:after="0"/>
        <w:rPr>
          <w:rFonts w:ascii="Times New Roman" w:hAnsi="Times New Roman"/>
        </w:rPr>
      </w:pPr>
    </w:p>
    <w:p w:rsidR="00F601CE" w:rsidRPr="00877BA7" w:rsidRDefault="004E44FD" w:rsidP="00703145">
      <w:pPr>
        <w:spacing w:after="0"/>
        <w:rPr>
          <w:rFonts w:ascii="Times New Roman" w:hAnsi="Times New Roman"/>
        </w:rPr>
      </w:pPr>
      <w:r w:rsidRPr="00877BA7">
        <w:rPr>
          <w:rFonts w:ascii="Times New Roman" w:hAnsi="Times New Roman"/>
        </w:rPr>
        <w:t>Reditus</w:t>
      </w:r>
      <w:r w:rsidR="00F601CE" w:rsidRPr="00877BA7">
        <w:rPr>
          <w:rFonts w:ascii="Times New Roman" w:hAnsi="Times New Roman"/>
        </w:rPr>
        <w:t xml:space="preserve"> Col. </w:t>
      </w:r>
      <w:r w:rsidR="00DF4644" w:rsidRPr="00877BA7">
        <w:rPr>
          <w:rFonts w:ascii="Times New Roman" w:hAnsi="Times New Roman"/>
        </w:rPr>
        <w:t>Attempts</w:t>
      </w:r>
      <w:r w:rsidR="00F601CE" w:rsidRPr="00877BA7">
        <w:rPr>
          <w:rFonts w:ascii="Times New Roman" w:hAnsi="Times New Roman"/>
        </w:rPr>
        <w:t xml:space="preserve"> to use skills that are very similar to slow spells. They will also attempt to poison your party. Spearman </w:t>
      </w:r>
      <w:r w:rsidRPr="00877BA7">
        <w:rPr>
          <w:rFonts w:ascii="Times New Roman" w:hAnsi="Times New Roman"/>
        </w:rPr>
        <w:t>Reditus</w:t>
      </w:r>
      <w:r w:rsidR="00F601CE" w:rsidRPr="00877BA7">
        <w:rPr>
          <w:rFonts w:ascii="Times New Roman" w:hAnsi="Times New Roman"/>
        </w:rPr>
        <w:t xml:space="preserve"> will use regular attacks, but each attack will be multiple attacks.</w:t>
      </w:r>
    </w:p>
    <w:p w:rsidR="00F601CE" w:rsidRPr="00877BA7" w:rsidRDefault="00F601CE" w:rsidP="00703145">
      <w:pPr>
        <w:spacing w:after="0"/>
        <w:rPr>
          <w:rFonts w:ascii="Times New Roman" w:hAnsi="Times New Roman"/>
        </w:rPr>
      </w:pPr>
    </w:p>
    <w:p w:rsidR="00F601CE" w:rsidRPr="00877BA7" w:rsidRDefault="00F601CE" w:rsidP="00703145">
      <w:pPr>
        <w:spacing w:after="0"/>
        <w:rPr>
          <w:rFonts w:ascii="Times New Roman" w:hAnsi="Times New Roman"/>
        </w:rPr>
      </w:pPr>
      <w:r w:rsidRPr="00877BA7">
        <w:rPr>
          <w:rFonts w:ascii="Times New Roman" w:hAnsi="Times New Roman"/>
        </w:rPr>
        <w:t>Augustus: Lay them to the ground men! Keep your heads up.</w:t>
      </w:r>
    </w:p>
    <w:p w:rsidR="00F601CE" w:rsidRPr="00877BA7" w:rsidRDefault="00F601CE" w:rsidP="00703145">
      <w:pPr>
        <w:spacing w:after="0"/>
        <w:rPr>
          <w:rFonts w:ascii="Times New Roman" w:hAnsi="Times New Roman"/>
        </w:rPr>
      </w:pPr>
    </w:p>
    <w:p w:rsidR="009B5732" w:rsidRPr="00877BA7" w:rsidRDefault="00F601CE" w:rsidP="00703145">
      <w:pPr>
        <w:spacing w:after="0"/>
        <w:rPr>
          <w:rFonts w:ascii="Times New Roman" w:hAnsi="Times New Roman"/>
        </w:rPr>
      </w:pPr>
      <w:r w:rsidRPr="00877BA7">
        <w:rPr>
          <w:rFonts w:ascii="Times New Roman" w:hAnsi="Times New Roman"/>
        </w:rPr>
        <w:t>Again</w:t>
      </w:r>
      <w:r w:rsidR="00B62BE6" w:rsidRPr="00877BA7">
        <w:rPr>
          <w:rFonts w:ascii="Times New Roman" w:hAnsi="Times New Roman"/>
        </w:rPr>
        <w:t xml:space="preserve"> </w:t>
      </w:r>
      <w:r w:rsidRPr="00877BA7">
        <w:rPr>
          <w:rFonts w:ascii="Times New Roman" w:hAnsi="Times New Roman"/>
        </w:rPr>
        <w:t>more groups of enemies attack.</w:t>
      </w:r>
    </w:p>
    <w:p w:rsidR="00B62BE6" w:rsidRPr="00877BA7" w:rsidRDefault="00B62BE6" w:rsidP="00703145">
      <w:pPr>
        <w:spacing w:after="0"/>
        <w:rPr>
          <w:rFonts w:ascii="Times New Roman" w:hAnsi="Times New Roman"/>
        </w:rPr>
      </w:pPr>
    </w:p>
    <w:p w:rsidR="00B62BE6" w:rsidRPr="00877BA7" w:rsidRDefault="00B62BE6" w:rsidP="00703145">
      <w:pPr>
        <w:spacing w:after="0"/>
        <w:rPr>
          <w:rFonts w:ascii="Times New Roman" w:hAnsi="Times New Roman"/>
        </w:rPr>
      </w:pPr>
      <w:r w:rsidRPr="00877BA7">
        <w:rPr>
          <w:rFonts w:ascii="Times New Roman" w:hAnsi="Times New Roman"/>
        </w:rPr>
        <w:t xml:space="preserve">This time some of the </w:t>
      </w:r>
      <w:r w:rsidR="001407A4" w:rsidRPr="00877BA7">
        <w:rPr>
          <w:rFonts w:ascii="Times New Roman" w:hAnsi="Times New Roman"/>
        </w:rPr>
        <w:t>Rediit</w:t>
      </w:r>
      <w:r w:rsidRPr="00877BA7">
        <w:rPr>
          <w:rFonts w:ascii="Times New Roman" w:hAnsi="Times New Roman"/>
        </w:rPr>
        <w:t>s die.</w:t>
      </w:r>
    </w:p>
    <w:p w:rsidR="00B62BE6" w:rsidRPr="00877BA7" w:rsidRDefault="00B62BE6" w:rsidP="00703145">
      <w:pPr>
        <w:spacing w:after="0"/>
        <w:rPr>
          <w:rFonts w:ascii="Times New Roman" w:hAnsi="Times New Roman"/>
        </w:rPr>
      </w:pPr>
    </w:p>
    <w:p w:rsidR="00B62BE6" w:rsidRPr="00877BA7" w:rsidRDefault="00681445" w:rsidP="00703145">
      <w:pPr>
        <w:spacing w:after="0"/>
        <w:rPr>
          <w:rFonts w:ascii="Times New Roman" w:hAnsi="Times New Roman"/>
        </w:rPr>
      </w:pPr>
      <w:r w:rsidRPr="00877BA7">
        <w:rPr>
          <w:rFonts w:ascii="Times New Roman" w:hAnsi="Times New Roman"/>
        </w:rPr>
        <w:t>Caeser</w:t>
      </w:r>
      <w:r w:rsidR="00B62BE6" w:rsidRPr="00877BA7">
        <w:rPr>
          <w:rFonts w:ascii="Times New Roman" w:hAnsi="Times New Roman"/>
        </w:rPr>
        <w:t>: Father I don’t know how long we can stand against them.</w:t>
      </w:r>
    </w:p>
    <w:p w:rsidR="00B62BE6" w:rsidRPr="00877BA7" w:rsidRDefault="00B62BE6" w:rsidP="00703145">
      <w:pPr>
        <w:spacing w:after="0"/>
        <w:rPr>
          <w:rFonts w:ascii="Times New Roman" w:hAnsi="Times New Roman"/>
        </w:rPr>
      </w:pPr>
    </w:p>
    <w:p w:rsidR="00B62BE6" w:rsidRPr="00877BA7" w:rsidRDefault="00B62BE6" w:rsidP="00703145">
      <w:pPr>
        <w:spacing w:after="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Pr="00877BA7">
        <w:rPr>
          <w:rFonts w:ascii="Times New Roman" w:hAnsi="Times New Roman"/>
        </w:rPr>
        <w:t xml:space="preserve">, if I’m going to die today, I’m going to die married. </w:t>
      </w:r>
      <w:r w:rsidR="00681445" w:rsidRPr="00877BA7">
        <w:rPr>
          <w:rFonts w:ascii="Times New Roman" w:hAnsi="Times New Roman"/>
        </w:rPr>
        <w:t>Caeser</w:t>
      </w:r>
      <w:r w:rsidRPr="00877BA7">
        <w:rPr>
          <w:rFonts w:ascii="Times New Roman" w:hAnsi="Times New Roman"/>
        </w:rPr>
        <w:t xml:space="preserve"> say the vow.</w:t>
      </w:r>
    </w:p>
    <w:p w:rsidR="00B62BE6" w:rsidRPr="00877BA7" w:rsidRDefault="00B62BE6" w:rsidP="00703145">
      <w:pPr>
        <w:spacing w:after="0"/>
        <w:rPr>
          <w:rFonts w:ascii="Times New Roman" w:hAnsi="Times New Roman"/>
        </w:rPr>
      </w:pPr>
    </w:p>
    <w:p w:rsidR="00B62BE6" w:rsidRPr="00877BA7" w:rsidRDefault="00681445" w:rsidP="00703145">
      <w:pPr>
        <w:spacing w:after="0"/>
        <w:rPr>
          <w:rFonts w:ascii="Times New Roman" w:hAnsi="Times New Roman"/>
        </w:rPr>
      </w:pPr>
      <w:r w:rsidRPr="00877BA7">
        <w:rPr>
          <w:rFonts w:ascii="Times New Roman" w:hAnsi="Times New Roman"/>
        </w:rPr>
        <w:t>Caeser</w:t>
      </w:r>
      <w:r w:rsidR="00B62BE6" w:rsidRPr="00877BA7">
        <w:rPr>
          <w:rFonts w:ascii="Times New Roman" w:hAnsi="Times New Roman"/>
        </w:rPr>
        <w:t>:</w:t>
      </w:r>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I were to break this bow may </w:t>
      </w:r>
      <w:r w:rsidR="004C63A6" w:rsidRPr="00877BA7">
        <w:rPr>
          <w:rFonts w:ascii="Times New Roman" w:hAnsi="Times New Roman"/>
        </w:rPr>
        <w:t>Corydon Deus</w:t>
      </w:r>
      <w:r w:rsidRPr="00877BA7">
        <w:rPr>
          <w:rFonts w:ascii="Times New Roman" w:hAnsi="Times New Roman"/>
        </w:rPr>
        <w:t xml:space="preserve"> strike me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boars until my carcass is unrecognizable. The children we have from this marriage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may he strike us with a disease.</w:t>
      </w:r>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lastRenderedPageBreak/>
        <w:t xml:space="preserve">If I were to break this vow may </w:t>
      </w:r>
      <w:r w:rsidR="004C63A6" w:rsidRPr="00877BA7">
        <w:rPr>
          <w:rFonts w:ascii="Times New Roman" w:hAnsi="Times New Roman"/>
        </w:rPr>
        <w:t>Corydon Deus</w:t>
      </w:r>
      <w:r w:rsidRPr="00877BA7">
        <w:rPr>
          <w:rFonts w:ascii="Times New Roman" w:hAnsi="Times New Roman"/>
        </w:rPr>
        <w:t xml:space="preserve"> strike me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wolves until my carcass is unrecognizable. The children we have from this order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may he strike us with the plague.</w:t>
      </w:r>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we were to break this bow may </w:t>
      </w:r>
      <w:r w:rsidR="004C63A6" w:rsidRPr="00877BA7">
        <w:rPr>
          <w:rFonts w:ascii="Times New Roman" w:hAnsi="Times New Roman"/>
        </w:rPr>
        <w:t>Corydon Deus</w:t>
      </w:r>
      <w:r w:rsidRPr="00877BA7">
        <w:rPr>
          <w:rFonts w:ascii="Times New Roman" w:hAnsi="Times New Roman"/>
        </w:rPr>
        <w:t xml:space="preserve"> strike us with a curse so that I may be thrown in the </w:t>
      </w:r>
      <w:r w:rsidR="007F78F4" w:rsidRPr="00877BA7">
        <w:rPr>
          <w:rFonts w:ascii="Times New Roman" w:hAnsi="Times New Roman"/>
        </w:rPr>
        <w:t>Heremus</w:t>
      </w:r>
      <w:r w:rsidRPr="00877BA7">
        <w:rPr>
          <w:rFonts w:ascii="Times New Roman" w:hAnsi="Times New Roman"/>
        </w:rPr>
        <w:t xml:space="preserve"> to be ravished by wolves until my carcass is unrecognizable. The children we have from this marriage will also be dedicated to </w:t>
      </w:r>
      <w:r w:rsidR="004C63A6" w:rsidRPr="00877BA7">
        <w:rPr>
          <w:rFonts w:ascii="Times New Roman" w:hAnsi="Times New Roman"/>
        </w:rPr>
        <w:t>Corydon Deus</w:t>
      </w:r>
      <w:r w:rsidRPr="00877BA7">
        <w:rPr>
          <w:rFonts w:ascii="Times New Roman" w:hAnsi="Times New Roman"/>
        </w:rPr>
        <w:t xml:space="preserve">. If we do not dedicate our children to </w:t>
      </w:r>
      <w:r w:rsidR="004C63A6" w:rsidRPr="00877BA7">
        <w:rPr>
          <w:rFonts w:ascii="Times New Roman" w:hAnsi="Times New Roman"/>
        </w:rPr>
        <w:t>Corydon Deus</w:t>
      </w:r>
      <w:r w:rsidRPr="00877BA7">
        <w:rPr>
          <w:rFonts w:ascii="Times New Roman" w:hAnsi="Times New Roman"/>
        </w:rPr>
        <w:t xml:space="preserve"> me strike us with the plague.</w:t>
      </w:r>
    </w:p>
    <w:p w:rsidR="00B62BE6" w:rsidRPr="00877BA7" w:rsidRDefault="00B62BE6" w:rsidP="00B62BE6">
      <w:pPr>
        <w:pStyle w:val="ListParagraph"/>
        <w:numPr>
          <w:ilvl w:val="0"/>
          <w:numId w:val="20"/>
        </w:numPr>
        <w:spacing w:after="0"/>
        <w:rPr>
          <w:rFonts w:ascii="Times New Roman" w:hAnsi="Times New Roman"/>
        </w:rPr>
      </w:pPr>
      <w:r w:rsidRPr="00877BA7">
        <w:rPr>
          <w:rFonts w:ascii="Times New Roman" w:hAnsi="Times New Roman"/>
        </w:rPr>
        <w:t xml:space="preserve">If I were to break this bow may </w:t>
      </w:r>
      <w:r w:rsidR="004C63A6" w:rsidRPr="00877BA7">
        <w:rPr>
          <w:rFonts w:ascii="Times New Roman" w:hAnsi="Times New Roman"/>
        </w:rPr>
        <w:t>Corydon Deus</w:t>
      </w:r>
      <w:r w:rsidRPr="00877BA7">
        <w:rPr>
          <w:rFonts w:ascii="Times New Roman" w:hAnsi="Times New Roman"/>
        </w:rPr>
        <w:t xml:space="preserve"> strike me with the plague so that I may be thrown in the </w:t>
      </w:r>
      <w:r w:rsidR="007F78F4" w:rsidRPr="00877BA7">
        <w:rPr>
          <w:rFonts w:ascii="Times New Roman" w:hAnsi="Times New Roman"/>
        </w:rPr>
        <w:t>Heremus</w:t>
      </w:r>
      <w:r w:rsidRPr="00877BA7">
        <w:rPr>
          <w:rFonts w:ascii="Times New Roman" w:hAnsi="Times New Roman"/>
        </w:rPr>
        <w:t xml:space="preserve"> to be ravished by boars until my carcass is unrecognizable. The children we have from this order will also be dedicated to </w:t>
      </w:r>
      <w:r w:rsidR="004C63A6" w:rsidRPr="00877BA7">
        <w:rPr>
          <w:rFonts w:ascii="Times New Roman" w:hAnsi="Times New Roman"/>
        </w:rPr>
        <w:t>Corydon Deus</w:t>
      </w:r>
      <w:r w:rsidR="005214F3" w:rsidRPr="00877BA7">
        <w:rPr>
          <w:rFonts w:ascii="Times New Roman" w:hAnsi="Times New Roman"/>
        </w:rPr>
        <w:t xml:space="preserve">. If we do not dedicate our children to </w:t>
      </w:r>
      <w:r w:rsidR="004C63A6" w:rsidRPr="00877BA7">
        <w:rPr>
          <w:rFonts w:ascii="Times New Roman" w:hAnsi="Times New Roman"/>
        </w:rPr>
        <w:t>Corydon Deus</w:t>
      </w:r>
      <w:r w:rsidR="005214F3" w:rsidRPr="00877BA7">
        <w:rPr>
          <w:rFonts w:ascii="Times New Roman" w:hAnsi="Times New Roman"/>
        </w:rPr>
        <w:t xml:space="preserve"> may he strike me with fire.</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Temple guards: It’s the mechanized infantry. We cannot stand against them.</w:t>
      </w:r>
    </w:p>
    <w:p w:rsidR="005214F3" w:rsidRPr="00877BA7" w:rsidRDefault="005214F3" w:rsidP="005214F3">
      <w:pPr>
        <w:spacing w:after="0"/>
        <w:ind w:left="360"/>
        <w:rPr>
          <w:rFonts w:ascii="Times New Roman" w:hAnsi="Times New Roman"/>
        </w:rPr>
      </w:pPr>
    </w:p>
    <w:p w:rsidR="005214F3" w:rsidRPr="00877BA7" w:rsidRDefault="004E44FD" w:rsidP="005214F3">
      <w:pPr>
        <w:spacing w:after="0"/>
        <w:ind w:left="360"/>
        <w:rPr>
          <w:rFonts w:ascii="Times New Roman" w:hAnsi="Times New Roman"/>
        </w:rPr>
      </w:pPr>
      <w:r w:rsidRPr="00877BA7">
        <w:rPr>
          <w:rFonts w:ascii="Times New Roman" w:hAnsi="Times New Roman"/>
        </w:rPr>
        <w:t>Reditus</w:t>
      </w:r>
      <w:r w:rsidR="005214F3" w:rsidRPr="00877BA7">
        <w:rPr>
          <w:rFonts w:ascii="Times New Roman" w:hAnsi="Times New Roman"/>
        </w:rPr>
        <w:t xml:space="preserve"> soldiers riding bipedal robots with guns on the side stand before the </w:t>
      </w:r>
      <w:r w:rsidR="001407A4" w:rsidRPr="00877BA7">
        <w:rPr>
          <w:rFonts w:ascii="Times New Roman" w:hAnsi="Times New Roman"/>
        </w:rPr>
        <w:t>Rediit</w:t>
      </w:r>
      <w:r w:rsidR="005214F3" w:rsidRPr="00877BA7">
        <w:rPr>
          <w:rFonts w:ascii="Times New Roman" w:hAnsi="Times New Roman"/>
        </w:rPr>
        <w:t xml:space="preserve">s. One man not riding a robot moves in between the mechanized infantry and begins speaking with the </w:t>
      </w:r>
      <w:r w:rsidR="001407A4" w:rsidRPr="00877BA7">
        <w:rPr>
          <w:rFonts w:ascii="Times New Roman" w:hAnsi="Times New Roman"/>
        </w:rPr>
        <w:t>Rediit</w:t>
      </w:r>
      <w:r w:rsidR="005214F3" w:rsidRPr="00877BA7">
        <w:rPr>
          <w:rFonts w:ascii="Times New Roman" w:hAnsi="Times New Roman"/>
        </w:rPr>
        <w:t>s.</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 xml:space="preserve">Vice Admiral Constantine: Hello </w:t>
      </w:r>
      <w:r w:rsidR="001407A4" w:rsidRPr="00877BA7">
        <w:rPr>
          <w:rFonts w:ascii="Times New Roman" w:hAnsi="Times New Roman"/>
        </w:rPr>
        <w:t>Rediit</w:t>
      </w:r>
      <w:r w:rsidRPr="00877BA7">
        <w:rPr>
          <w:rFonts w:ascii="Times New Roman" w:hAnsi="Times New Roman"/>
        </w:rPr>
        <w:t xml:space="preserve">s, my name is Vice Admiral Constantine. I command you to lay down your weapons or face immediate destruction. We only want one man and that man’s name is Augustus. He </w:t>
      </w:r>
      <w:r w:rsidR="00467F88">
        <w:rPr>
          <w:rFonts w:ascii="Times New Roman" w:hAnsi="Times New Roman"/>
        </w:rPr>
        <w:t>has</w:t>
      </w:r>
      <w:r w:rsidRPr="00877BA7">
        <w:rPr>
          <w:rFonts w:ascii="Times New Roman" w:hAnsi="Times New Roman"/>
        </w:rPr>
        <w:t xml:space="preserve"> violated </w:t>
      </w:r>
      <w:r w:rsidR="004E44FD" w:rsidRPr="00877BA7">
        <w:rPr>
          <w:rFonts w:ascii="Times New Roman" w:hAnsi="Times New Roman"/>
        </w:rPr>
        <w:t>Reditus</w:t>
      </w:r>
      <w:r w:rsidRPr="00877BA7">
        <w:rPr>
          <w:rFonts w:ascii="Times New Roman" w:hAnsi="Times New Roman"/>
        </w:rPr>
        <w:t xml:space="preserve"> property and must answer to justice. Why sacrifice everyone for just one man? Be reasonable. Lay down your arms.</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Augustus: (Looks to the temple guards) Shall I surrender men?</w:t>
      </w:r>
    </w:p>
    <w:p w:rsidR="005214F3" w:rsidRPr="00877BA7" w:rsidRDefault="005214F3" w:rsidP="005214F3">
      <w:pPr>
        <w:spacing w:after="0"/>
        <w:ind w:left="360"/>
        <w:rPr>
          <w:rFonts w:ascii="Times New Roman" w:hAnsi="Times New Roman"/>
        </w:rPr>
      </w:pPr>
    </w:p>
    <w:p w:rsidR="005214F3" w:rsidRPr="00877BA7" w:rsidRDefault="005214F3" w:rsidP="005214F3">
      <w:pPr>
        <w:spacing w:after="0"/>
        <w:ind w:left="360"/>
        <w:rPr>
          <w:rFonts w:ascii="Times New Roman" w:hAnsi="Times New Roman"/>
        </w:rPr>
      </w:pPr>
      <w:r w:rsidRPr="00877BA7">
        <w:rPr>
          <w:rFonts w:ascii="Times New Roman" w:hAnsi="Times New Roman"/>
        </w:rPr>
        <w:t>Temple Guards: We will die with you!</w:t>
      </w:r>
    </w:p>
    <w:p w:rsidR="005214F3" w:rsidRPr="00877BA7" w:rsidRDefault="005214F3" w:rsidP="005214F3">
      <w:pPr>
        <w:spacing w:after="0"/>
        <w:ind w:left="360"/>
        <w:rPr>
          <w:rFonts w:ascii="Times New Roman" w:hAnsi="Times New Roman"/>
        </w:rPr>
      </w:pPr>
    </w:p>
    <w:p w:rsidR="00E64AEB" w:rsidRPr="00877BA7" w:rsidRDefault="005214F3" w:rsidP="005214F3">
      <w:pPr>
        <w:spacing w:after="0"/>
        <w:ind w:left="360"/>
        <w:rPr>
          <w:rFonts w:ascii="Times New Roman" w:hAnsi="Times New Roman"/>
        </w:rPr>
      </w:pPr>
      <w:r w:rsidRPr="00877BA7">
        <w:rPr>
          <w:rFonts w:ascii="Times New Roman" w:hAnsi="Times New Roman"/>
        </w:rPr>
        <w:t>Augustus: There you have your answer Vice Admiral Constantine. Do your worst</w:t>
      </w:r>
      <w:r w:rsidR="00E64AEB" w:rsidRPr="00877BA7">
        <w:rPr>
          <w:rFonts w:ascii="Times New Roman" w:hAnsi="Times New Roman"/>
        </w:rPr>
        <w:t>.</w:t>
      </w:r>
    </w:p>
    <w:p w:rsidR="00E64AEB" w:rsidRPr="00877BA7" w:rsidRDefault="00E64AEB" w:rsidP="005214F3">
      <w:pPr>
        <w:spacing w:after="0"/>
        <w:ind w:left="360"/>
        <w:rPr>
          <w:rFonts w:ascii="Times New Roman" w:hAnsi="Times New Roman"/>
        </w:rPr>
      </w:pPr>
    </w:p>
    <w:p w:rsidR="00E64AEB" w:rsidRPr="00877BA7" w:rsidRDefault="00E64AEB" w:rsidP="005214F3">
      <w:pPr>
        <w:spacing w:after="0"/>
        <w:ind w:left="360"/>
        <w:rPr>
          <w:rFonts w:ascii="Times New Roman" w:hAnsi="Times New Roman"/>
        </w:rPr>
      </w:pPr>
      <w:r w:rsidRPr="00877BA7">
        <w:rPr>
          <w:rFonts w:ascii="Times New Roman" w:hAnsi="Times New Roman"/>
        </w:rPr>
        <w:t>Vice Admiral Constantine: Mechanized infantry attack!</w:t>
      </w:r>
    </w:p>
    <w:p w:rsidR="00E64AEB" w:rsidRPr="00877BA7" w:rsidRDefault="00E64AEB" w:rsidP="005214F3">
      <w:pPr>
        <w:spacing w:after="0"/>
        <w:ind w:left="360"/>
        <w:rPr>
          <w:rFonts w:ascii="Times New Roman" w:hAnsi="Times New Roman"/>
        </w:rPr>
      </w:pPr>
    </w:p>
    <w:p w:rsidR="005214F3" w:rsidRPr="00877BA7" w:rsidRDefault="00E64AEB" w:rsidP="005214F3">
      <w:pPr>
        <w:spacing w:after="0"/>
        <w:ind w:left="360"/>
        <w:rPr>
          <w:rFonts w:ascii="Times New Roman" w:hAnsi="Times New Roman"/>
        </w:rPr>
      </w:pPr>
      <w:r w:rsidRPr="00877BA7">
        <w:rPr>
          <w:rFonts w:ascii="Times New Roman" w:hAnsi="Times New Roman"/>
        </w:rPr>
        <w:t>The player must now fight a boss named mechanized infantry.</w:t>
      </w:r>
    </w:p>
    <w:p w:rsidR="00E64AEB" w:rsidRPr="00877BA7" w:rsidRDefault="00E64AEB" w:rsidP="005214F3">
      <w:pPr>
        <w:spacing w:after="0"/>
        <w:ind w:left="360"/>
        <w:rPr>
          <w:rFonts w:ascii="Times New Roman" w:hAnsi="Times New Roman"/>
        </w:rPr>
      </w:pPr>
    </w:p>
    <w:p w:rsidR="00E64AEB" w:rsidRPr="00877BA7" w:rsidRDefault="00E64AEB" w:rsidP="004A11F9">
      <w:pPr>
        <w:pStyle w:val="Heading2"/>
        <w:rPr>
          <w:rFonts w:ascii="Times New Roman" w:hAnsi="Times New Roman" w:cs="Times New Roman"/>
          <w:color w:val="auto"/>
          <w:sz w:val="24"/>
          <w:szCs w:val="24"/>
        </w:rPr>
      </w:pPr>
      <w:bookmarkStart w:id="80" w:name="_Toc76405256"/>
      <w:r w:rsidRPr="00877BA7">
        <w:rPr>
          <w:rFonts w:ascii="Times New Roman" w:hAnsi="Times New Roman" w:cs="Times New Roman"/>
          <w:color w:val="auto"/>
          <w:sz w:val="24"/>
          <w:szCs w:val="24"/>
        </w:rPr>
        <w:t>Mechanized Infantry</w:t>
      </w:r>
      <w:bookmarkEnd w:id="80"/>
    </w:p>
    <w:p w:rsidR="00E64AEB" w:rsidRPr="00877BA7" w:rsidRDefault="00E64AEB" w:rsidP="005214F3">
      <w:pPr>
        <w:spacing w:after="0"/>
        <w:ind w:left="360"/>
        <w:rPr>
          <w:rFonts w:ascii="Times New Roman" w:hAnsi="Times New Roman"/>
          <w:u w:val="single"/>
        </w:rPr>
      </w:pPr>
    </w:p>
    <w:p w:rsidR="00E64AEB" w:rsidRPr="00877BA7" w:rsidRDefault="00875701" w:rsidP="005214F3">
      <w:pPr>
        <w:spacing w:after="0"/>
        <w:ind w:left="360"/>
        <w:rPr>
          <w:rFonts w:ascii="Times New Roman" w:hAnsi="Times New Roman"/>
        </w:rPr>
      </w:pPr>
      <w:r w:rsidRPr="00877BA7">
        <w:rPr>
          <w:rFonts w:ascii="Times New Roman" w:hAnsi="Times New Roman"/>
        </w:rPr>
        <w:t>There are two mechanized infantry soldiers the player must fight. The mechanized infantry already have “Speed up” activated when the battle begins. This is similar to haste when the players will be able to use magic. In order to slow the mechanized infantry down</w:t>
      </w:r>
      <w:r w:rsidR="00BF41DD" w:rsidRPr="00877BA7">
        <w:rPr>
          <w:rFonts w:ascii="Times New Roman" w:hAnsi="Times New Roman"/>
        </w:rPr>
        <w:t xml:space="preserve"> the player must use Theresa’s “</w:t>
      </w:r>
      <w:r w:rsidR="00F54F1E" w:rsidRPr="00877BA7">
        <w:rPr>
          <w:rFonts w:ascii="Times New Roman" w:hAnsi="Times New Roman"/>
        </w:rPr>
        <w:t>D</w:t>
      </w:r>
      <w:r w:rsidR="00BF41DD" w:rsidRPr="00877BA7">
        <w:rPr>
          <w:rFonts w:ascii="Times New Roman" w:hAnsi="Times New Roman"/>
        </w:rPr>
        <w:t>elay buff” ability.</w:t>
      </w:r>
      <w:r w:rsidR="00F54F1E" w:rsidRPr="00877BA7">
        <w:rPr>
          <w:rFonts w:ascii="Times New Roman" w:hAnsi="Times New Roman"/>
        </w:rPr>
        <w:t xml:space="preserve"> The mechanized infantry will attack with “Mechanized charge “which will attack your entire party. If </w:t>
      </w:r>
      <w:r w:rsidR="00F54F1E" w:rsidRPr="00877BA7">
        <w:rPr>
          <w:rFonts w:ascii="Times New Roman" w:hAnsi="Times New Roman"/>
        </w:rPr>
        <w:lastRenderedPageBreak/>
        <w:t>you have enough Medkits you will be able to survive this attack. The Mechanized Infantry are weak against shock attacks.</w:t>
      </w:r>
    </w:p>
    <w:p w:rsidR="00F54F1E" w:rsidRPr="00877BA7" w:rsidRDefault="00F54F1E" w:rsidP="005214F3">
      <w:pPr>
        <w:spacing w:after="0"/>
        <w:ind w:left="360"/>
        <w:rPr>
          <w:rFonts w:ascii="Times New Roman" w:hAnsi="Times New Roman"/>
        </w:rPr>
      </w:pPr>
    </w:p>
    <w:p w:rsidR="00F54F1E" w:rsidRPr="00877BA7" w:rsidRDefault="00F54F1E" w:rsidP="005214F3">
      <w:pPr>
        <w:spacing w:after="0"/>
        <w:ind w:left="360"/>
        <w:rPr>
          <w:rFonts w:ascii="Times New Roman" w:hAnsi="Times New Roman"/>
        </w:rPr>
      </w:pPr>
      <w:r w:rsidRPr="00877BA7">
        <w:rPr>
          <w:rFonts w:ascii="Times New Roman" w:hAnsi="Times New Roman"/>
        </w:rPr>
        <w:t xml:space="preserve">After the battle most of the </w:t>
      </w:r>
      <w:r w:rsidR="001407A4" w:rsidRPr="00877BA7">
        <w:rPr>
          <w:rFonts w:ascii="Times New Roman" w:hAnsi="Times New Roman"/>
        </w:rPr>
        <w:t>Rediit</w:t>
      </w:r>
      <w:r w:rsidRPr="00877BA7">
        <w:rPr>
          <w:rFonts w:ascii="Times New Roman" w:hAnsi="Times New Roman"/>
        </w:rPr>
        <w:t xml:space="preserve"> temple guards are dead. More mechanized infantry show up.</w:t>
      </w:r>
    </w:p>
    <w:p w:rsidR="00F54F1E" w:rsidRPr="00877BA7" w:rsidRDefault="00F54F1E" w:rsidP="005214F3">
      <w:pPr>
        <w:spacing w:after="0"/>
        <w:ind w:left="360"/>
        <w:rPr>
          <w:rFonts w:ascii="Times New Roman" w:hAnsi="Times New Roman"/>
        </w:rPr>
      </w:pPr>
    </w:p>
    <w:p w:rsidR="00F54F1E" w:rsidRPr="00877BA7" w:rsidRDefault="00F54F1E" w:rsidP="005214F3">
      <w:pPr>
        <w:spacing w:after="0"/>
        <w:ind w:left="360"/>
        <w:rPr>
          <w:rFonts w:ascii="Times New Roman" w:hAnsi="Times New Roman"/>
        </w:rPr>
      </w:pPr>
      <w:r w:rsidRPr="00877BA7">
        <w:rPr>
          <w:rFonts w:ascii="Times New Roman" w:hAnsi="Times New Roman"/>
        </w:rPr>
        <w:t>Augustus: We must retreat to the temple.</w:t>
      </w:r>
    </w:p>
    <w:p w:rsidR="00F54F1E" w:rsidRPr="00877BA7" w:rsidRDefault="00F54F1E" w:rsidP="005214F3">
      <w:pPr>
        <w:spacing w:after="0"/>
        <w:ind w:left="360"/>
        <w:rPr>
          <w:rFonts w:ascii="Times New Roman" w:hAnsi="Times New Roman"/>
        </w:rPr>
      </w:pPr>
    </w:p>
    <w:p w:rsidR="0088223D" w:rsidRPr="00877BA7" w:rsidRDefault="0088223D" w:rsidP="005214F3">
      <w:pPr>
        <w:spacing w:after="0"/>
        <w:ind w:left="360"/>
        <w:rPr>
          <w:rFonts w:ascii="Times New Roman" w:hAnsi="Times New Roman"/>
        </w:rPr>
      </w:pPr>
      <w:r w:rsidRPr="00877BA7">
        <w:rPr>
          <w:rFonts w:ascii="Times New Roman" w:hAnsi="Times New Roman"/>
        </w:rPr>
        <w:t xml:space="preserve">The drones scatter and what is remaining of the </w:t>
      </w:r>
      <w:r w:rsidR="001407A4" w:rsidRPr="00877BA7">
        <w:rPr>
          <w:rFonts w:ascii="Times New Roman" w:hAnsi="Times New Roman"/>
        </w:rPr>
        <w:t>Rediit</w:t>
      </w:r>
      <w:r w:rsidRPr="00877BA7">
        <w:rPr>
          <w:rFonts w:ascii="Times New Roman" w:hAnsi="Times New Roman"/>
        </w:rPr>
        <w:t xml:space="preserve"> army withdrawals into the temple. The temple is empty now. All the women and children are hiding in the temple’s basement.</w:t>
      </w:r>
    </w:p>
    <w:p w:rsidR="0088223D" w:rsidRPr="00877BA7" w:rsidRDefault="0088223D" w:rsidP="005214F3">
      <w:pPr>
        <w:spacing w:after="0"/>
        <w:ind w:left="360"/>
        <w:rPr>
          <w:rFonts w:ascii="Times New Roman" w:hAnsi="Times New Roman"/>
        </w:rPr>
      </w:pPr>
    </w:p>
    <w:p w:rsidR="0088223D" w:rsidRPr="00877BA7" w:rsidRDefault="0088223D" w:rsidP="005214F3">
      <w:pPr>
        <w:spacing w:after="0"/>
        <w:ind w:left="360"/>
        <w:rPr>
          <w:rFonts w:ascii="Times New Roman" w:hAnsi="Times New Roman"/>
        </w:rPr>
      </w:pPr>
      <w:r w:rsidRPr="00877BA7">
        <w:rPr>
          <w:rFonts w:ascii="Times New Roman" w:hAnsi="Times New Roman"/>
        </w:rPr>
        <w:t>Augustus: Close the door.</w:t>
      </w:r>
      <w:r w:rsidRPr="00877BA7">
        <w:rPr>
          <w:rFonts w:ascii="Times New Roman" w:hAnsi="Times New Roman"/>
          <w:b/>
        </w:rPr>
        <w:t xml:space="preserve"> </w:t>
      </w:r>
      <w:r w:rsidRPr="00877BA7">
        <w:rPr>
          <w:rFonts w:ascii="Times New Roman" w:hAnsi="Times New Roman"/>
        </w:rPr>
        <w:t>Bolt it</w:t>
      </w:r>
      <w:r w:rsidRPr="00877BA7">
        <w:rPr>
          <w:rFonts w:ascii="Times New Roman" w:hAnsi="Times New Roman"/>
          <w:b/>
        </w:rPr>
        <w:t xml:space="preserve"> </w:t>
      </w:r>
      <w:r w:rsidRPr="00877BA7">
        <w:rPr>
          <w:rFonts w:ascii="Times New Roman" w:hAnsi="Times New Roman"/>
        </w:rPr>
        <w:t>shut.</w:t>
      </w:r>
    </w:p>
    <w:p w:rsidR="0088223D" w:rsidRPr="00877BA7" w:rsidRDefault="0088223D" w:rsidP="005214F3">
      <w:pPr>
        <w:spacing w:after="0"/>
        <w:ind w:left="360"/>
        <w:rPr>
          <w:rFonts w:ascii="Times New Roman" w:hAnsi="Times New Roman"/>
        </w:rPr>
      </w:pPr>
    </w:p>
    <w:p w:rsidR="0088223D" w:rsidRPr="00877BA7" w:rsidRDefault="00681445" w:rsidP="005214F3">
      <w:pPr>
        <w:spacing w:after="0"/>
        <w:ind w:left="360"/>
        <w:rPr>
          <w:rFonts w:ascii="Times New Roman" w:hAnsi="Times New Roman"/>
        </w:rPr>
      </w:pPr>
      <w:r w:rsidRPr="00877BA7">
        <w:rPr>
          <w:rFonts w:ascii="Times New Roman" w:hAnsi="Times New Roman"/>
        </w:rPr>
        <w:t>Caeser</w:t>
      </w:r>
      <w:r w:rsidR="0088223D" w:rsidRPr="00877BA7">
        <w:rPr>
          <w:rFonts w:ascii="Times New Roman" w:hAnsi="Times New Roman"/>
        </w:rPr>
        <w:t>: What are we going to do father? We can’t possibly withstand their assault. This next battle will be our last.</w:t>
      </w:r>
    </w:p>
    <w:p w:rsidR="0088223D" w:rsidRPr="00877BA7" w:rsidRDefault="0088223D" w:rsidP="005214F3">
      <w:pPr>
        <w:spacing w:after="0"/>
        <w:ind w:left="360"/>
        <w:rPr>
          <w:rFonts w:ascii="Times New Roman" w:hAnsi="Times New Roman"/>
        </w:rPr>
      </w:pPr>
    </w:p>
    <w:p w:rsidR="0088223D" w:rsidRPr="00877BA7" w:rsidRDefault="0088223D" w:rsidP="0088223D">
      <w:pPr>
        <w:spacing w:after="0"/>
        <w:ind w:left="360"/>
        <w:rPr>
          <w:rFonts w:ascii="Times New Roman" w:hAnsi="Times New Roman"/>
        </w:rPr>
      </w:pPr>
      <w:r w:rsidRPr="00877BA7">
        <w:rPr>
          <w:rFonts w:ascii="Times New Roman" w:hAnsi="Times New Roman"/>
        </w:rPr>
        <w:t xml:space="preserve">Theresa: </w:t>
      </w:r>
      <w:r w:rsidR="00681445" w:rsidRPr="00877BA7">
        <w:rPr>
          <w:rFonts w:ascii="Times New Roman" w:hAnsi="Times New Roman"/>
        </w:rPr>
        <w:t>Caeser</w:t>
      </w:r>
      <w:r w:rsidRPr="00877BA7">
        <w:rPr>
          <w:rFonts w:ascii="Times New Roman" w:hAnsi="Times New Roman"/>
        </w:rPr>
        <w:t xml:space="preserve"> the next line of our vow. Say it in front of the </w:t>
      </w:r>
      <w:r w:rsidR="004C63A6" w:rsidRPr="00877BA7">
        <w:rPr>
          <w:rFonts w:ascii="Times New Roman" w:hAnsi="Times New Roman"/>
        </w:rPr>
        <w:t>Corydon Deus</w:t>
      </w:r>
      <w:r w:rsidRPr="00877BA7">
        <w:rPr>
          <w:rFonts w:ascii="Times New Roman" w:hAnsi="Times New Roman"/>
        </w:rPr>
        <w:t xml:space="preserve"> statue so I can die married to you.</w:t>
      </w:r>
    </w:p>
    <w:p w:rsidR="0088223D" w:rsidRPr="00877BA7" w:rsidRDefault="0088223D" w:rsidP="0088223D">
      <w:pPr>
        <w:spacing w:after="0"/>
        <w:ind w:left="360"/>
        <w:rPr>
          <w:rFonts w:ascii="Times New Roman" w:hAnsi="Times New Roman"/>
        </w:rPr>
      </w:pPr>
    </w:p>
    <w:p w:rsidR="0088223D" w:rsidRPr="00877BA7" w:rsidRDefault="004C63A6" w:rsidP="0088223D">
      <w:pPr>
        <w:spacing w:after="0"/>
        <w:ind w:left="360"/>
        <w:rPr>
          <w:rFonts w:ascii="Times New Roman" w:hAnsi="Times New Roman"/>
        </w:rPr>
      </w:pPr>
      <w:r w:rsidRPr="00877BA7">
        <w:rPr>
          <w:rFonts w:ascii="Times New Roman" w:hAnsi="Times New Roman"/>
        </w:rPr>
        <w:t>Corydon Deus</w:t>
      </w:r>
      <w:r w:rsidR="0088223D" w:rsidRPr="00877BA7">
        <w:rPr>
          <w:rFonts w:ascii="Times New Roman" w:hAnsi="Times New Roman"/>
        </w:rPr>
        <w:t xml:space="preserve">: </w:t>
      </w:r>
      <w:r w:rsidR="00DF4644" w:rsidRPr="00877BA7">
        <w:rPr>
          <w:rFonts w:ascii="Times New Roman" w:hAnsi="Times New Roman"/>
        </w:rPr>
        <w:t>Augustus, l</w:t>
      </w:r>
      <w:r w:rsidR="0088223D" w:rsidRPr="00877BA7">
        <w:rPr>
          <w:rFonts w:ascii="Times New Roman" w:hAnsi="Times New Roman"/>
        </w:rPr>
        <w:t>et them come. I have something for them.</w:t>
      </w:r>
    </w:p>
    <w:p w:rsidR="0088223D" w:rsidRPr="00877BA7" w:rsidRDefault="0088223D" w:rsidP="0088223D">
      <w:pPr>
        <w:spacing w:after="0"/>
        <w:ind w:left="360"/>
        <w:rPr>
          <w:rFonts w:ascii="Times New Roman" w:hAnsi="Times New Roman"/>
        </w:rPr>
      </w:pPr>
    </w:p>
    <w:p w:rsidR="0088223D" w:rsidRPr="00877BA7" w:rsidRDefault="00681445" w:rsidP="0088223D">
      <w:pPr>
        <w:spacing w:after="0"/>
        <w:ind w:left="360"/>
        <w:rPr>
          <w:rFonts w:ascii="Times New Roman" w:hAnsi="Times New Roman"/>
        </w:rPr>
      </w:pPr>
      <w:r w:rsidRPr="00877BA7">
        <w:rPr>
          <w:rFonts w:ascii="Times New Roman" w:hAnsi="Times New Roman"/>
        </w:rPr>
        <w:t>Caeser</w:t>
      </w:r>
      <w:r w:rsidR="0088223D" w:rsidRPr="00877BA7">
        <w:rPr>
          <w:rFonts w:ascii="Times New Roman" w:hAnsi="Times New Roman"/>
        </w:rPr>
        <w:t>:</w:t>
      </w:r>
    </w:p>
    <w:p w:rsidR="0088223D" w:rsidRPr="00877BA7" w:rsidRDefault="0088223D" w:rsidP="0088223D">
      <w:pPr>
        <w:spacing w:after="0"/>
        <w:ind w:left="360"/>
        <w:rPr>
          <w:rFonts w:ascii="Times New Roman" w:hAnsi="Times New Roman"/>
        </w:rPr>
      </w:pPr>
      <w:r w:rsidRPr="00877BA7">
        <w:rPr>
          <w:rFonts w:ascii="Times New Roman" w:hAnsi="Times New Roman"/>
        </w:rPr>
        <w:t xml:space="preserve">1.) This is the oath I have made to </w:t>
      </w:r>
      <w:r w:rsidR="004C63A6" w:rsidRPr="00877BA7">
        <w:rPr>
          <w:rFonts w:ascii="Times New Roman" w:hAnsi="Times New Roman"/>
        </w:rPr>
        <w:t>Corydon Deus</w:t>
      </w:r>
      <w:r w:rsidRPr="00877BA7">
        <w:rPr>
          <w:rFonts w:ascii="Times New Roman" w:hAnsi="Times New Roman"/>
        </w:rPr>
        <w:t>. Even if Gaia shakes and the waters evaporate</w:t>
      </w:r>
      <w:r w:rsidR="00506B18" w:rsidRPr="00877BA7">
        <w:rPr>
          <w:rFonts w:ascii="Times New Roman" w:hAnsi="Times New Roman"/>
        </w:rPr>
        <w:t>,</w:t>
      </w:r>
      <w:r w:rsidRPr="00877BA7">
        <w:rPr>
          <w:rFonts w:ascii="Times New Roman" w:hAnsi="Times New Roman"/>
        </w:rPr>
        <w:t xml:space="preserve"> I will give my wife to </w:t>
      </w:r>
      <w:r w:rsidR="004C63A6" w:rsidRPr="00877BA7">
        <w:rPr>
          <w:rFonts w:ascii="Times New Roman" w:hAnsi="Times New Roman"/>
        </w:rPr>
        <w:t>Corydon Deus</w:t>
      </w:r>
      <w:r w:rsidRPr="00877BA7">
        <w:rPr>
          <w:rFonts w:ascii="Times New Roman" w:hAnsi="Times New Roman"/>
        </w:rPr>
        <w:t>.</w:t>
      </w:r>
    </w:p>
    <w:p w:rsidR="0088223D" w:rsidRPr="00877BA7" w:rsidRDefault="0088223D" w:rsidP="0088223D">
      <w:pPr>
        <w:spacing w:after="0"/>
        <w:ind w:left="360"/>
        <w:rPr>
          <w:rFonts w:ascii="Times New Roman" w:hAnsi="Times New Roman"/>
        </w:rPr>
      </w:pPr>
      <w:r w:rsidRPr="00877BA7">
        <w:rPr>
          <w:rFonts w:ascii="Times New Roman" w:hAnsi="Times New Roman"/>
        </w:rPr>
        <w:t xml:space="preserve">2.) This is the promise I have made to </w:t>
      </w:r>
      <w:r w:rsidR="004C63A6" w:rsidRPr="00877BA7">
        <w:rPr>
          <w:rFonts w:ascii="Times New Roman" w:hAnsi="Times New Roman"/>
        </w:rPr>
        <w:t>Corydon Deus</w:t>
      </w:r>
      <w:r w:rsidRPr="00877BA7">
        <w:rPr>
          <w:rFonts w:ascii="Times New Roman" w:hAnsi="Times New Roman"/>
        </w:rPr>
        <w:t>. Even if Gaia shakes and the waters flood</w:t>
      </w:r>
      <w:r w:rsidR="00506B18" w:rsidRPr="00877BA7">
        <w:rPr>
          <w:rFonts w:ascii="Times New Roman" w:hAnsi="Times New Roman"/>
        </w:rPr>
        <w:t>,</w:t>
      </w:r>
      <w:r w:rsidRPr="00877BA7">
        <w:rPr>
          <w:rFonts w:ascii="Times New Roman" w:hAnsi="Times New Roman"/>
        </w:rPr>
        <w:t xml:space="preserve"> I will give my children to </w:t>
      </w:r>
      <w:r w:rsidR="004C63A6" w:rsidRPr="00877BA7">
        <w:rPr>
          <w:rFonts w:ascii="Times New Roman" w:hAnsi="Times New Roman"/>
        </w:rPr>
        <w:t>Corydon Deus</w:t>
      </w:r>
      <w:r w:rsidRPr="00877BA7">
        <w:rPr>
          <w:rFonts w:ascii="Times New Roman" w:hAnsi="Times New Roman"/>
        </w:rPr>
        <w:t>.</w:t>
      </w:r>
    </w:p>
    <w:p w:rsidR="00506B18" w:rsidRPr="00877BA7" w:rsidRDefault="0088223D" w:rsidP="0088223D">
      <w:pPr>
        <w:spacing w:after="0"/>
        <w:ind w:left="360"/>
        <w:rPr>
          <w:rFonts w:ascii="Times New Roman" w:hAnsi="Times New Roman"/>
        </w:rPr>
      </w:pPr>
      <w:r w:rsidRPr="00877BA7">
        <w:rPr>
          <w:rFonts w:ascii="Times New Roman" w:hAnsi="Times New Roman"/>
        </w:rPr>
        <w:t xml:space="preserve">3.) This is the words I have promised to </w:t>
      </w:r>
      <w:r w:rsidR="004C63A6" w:rsidRPr="00877BA7">
        <w:rPr>
          <w:rFonts w:ascii="Times New Roman" w:hAnsi="Times New Roman"/>
        </w:rPr>
        <w:t>Corydon Deus</w:t>
      </w:r>
      <w:r w:rsidRPr="00877BA7">
        <w:rPr>
          <w:rFonts w:ascii="Times New Roman" w:hAnsi="Times New Roman"/>
        </w:rPr>
        <w:t>.</w:t>
      </w:r>
      <w:r w:rsidR="00506B18" w:rsidRPr="00877BA7">
        <w:rPr>
          <w:rFonts w:ascii="Times New Roman" w:hAnsi="Times New Roman"/>
        </w:rPr>
        <w:t xml:space="preserve"> Even if Gaia shakes and the waters boil, I will give my money to </w:t>
      </w:r>
      <w:r w:rsidR="004C63A6" w:rsidRPr="00877BA7">
        <w:rPr>
          <w:rFonts w:ascii="Times New Roman" w:hAnsi="Times New Roman"/>
        </w:rPr>
        <w:t>Corydon Deus</w:t>
      </w:r>
      <w:r w:rsidR="00506B18" w:rsidRPr="00877BA7">
        <w:rPr>
          <w:rFonts w:ascii="Times New Roman" w:hAnsi="Times New Roman"/>
        </w:rPr>
        <w:t>.</w:t>
      </w:r>
    </w:p>
    <w:p w:rsidR="00F54F1E" w:rsidRPr="00877BA7" w:rsidRDefault="00506B18" w:rsidP="0088223D">
      <w:pPr>
        <w:spacing w:after="0"/>
        <w:ind w:left="360"/>
        <w:rPr>
          <w:rFonts w:ascii="Times New Roman" w:hAnsi="Times New Roman"/>
        </w:rPr>
      </w:pPr>
      <w:r w:rsidRPr="00877BA7">
        <w:rPr>
          <w:rFonts w:ascii="Times New Roman" w:hAnsi="Times New Roman"/>
        </w:rPr>
        <w:t xml:space="preserve">4.) This is the vow I have made to </w:t>
      </w:r>
      <w:r w:rsidR="004C63A6" w:rsidRPr="00877BA7">
        <w:rPr>
          <w:rFonts w:ascii="Times New Roman" w:hAnsi="Times New Roman"/>
        </w:rPr>
        <w:t>Corydon Deus</w:t>
      </w:r>
      <w:r w:rsidRPr="00877BA7">
        <w:rPr>
          <w:rFonts w:ascii="Times New Roman" w:hAnsi="Times New Roman"/>
        </w:rPr>
        <w:t xml:space="preserve">.  Even if Gaia shakes and the waters recede, I will give my life to </w:t>
      </w:r>
      <w:r w:rsidR="004C63A6" w:rsidRPr="00877BA7">
        <w:rPr>
          <w:rFonts w:ascii="Times New Roman" w:hAnsi="Times New Roman"/>
        </w:rPr>
        <w:t>Corydon Deus</w:t>
      </w:r>
      <w:r w:rsidRPr="00877BA7">
        <w:rPr>
          <w:rFonts w:ascii="Times New Roman" w:hAnsi="Times New Roman"/>
        </w:rPr>
        <w:t xml:space="preserve">. </w:t>
      </w:r>
    </w:p>
    <w:p w:rsidR="009B5732" w:rsidRPr="00877BA7" w:rsidRDefault="009B5732"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 xml:space="preserve">(The </w:t>
      </w:r>
      <w:r w:rsidR="004E44FD" w:rsidRPr="00877BA7">
        <w:rPr>
          <w:rFonts w:ascii="Times New Roman" w:hAnsi="Times New Roman"/>
        </w:rPr>
        <w:t>Reditus</w:t>
      </w:r>
      <w:r w:rsidRPr="00877BA7">
        <w:rPr>
          <w:rFonts w:ascii="Times New Roman" w:hAnsi="Times New Roman"/>
        </w:rPr>
        <w:t xml:space="preserve"> Soldiers begin hitting the door </w:t>
      </w:r>
      <w:r w:rsidR="00763677" w:rsidRPr="00877BA7">
        <w:rPr>
          <w:rFonts w:ascii="Times New Roman" w:hAnsi="Times New Roman"/>
        </w:rPr>
        <w:t>of</w:t>
      </w:r>
      <w:r w:rsidRPr="00877BA7">
        <w:rPr>
          <w:rFonts w:ascii="Times New Roman" w:hAnsi="Times New Roman"/>
        </w:rPr>
        <w:t xml:space="preserve"> the temple until it bursts open and mechanized infantry rush in.)</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 xml:space="preserve">Theresa: It was nice knowing you </w:t>
      </w:r>
      <w:r w:rsidR="00681445" w:rsidRPr="00877BA7">
        <w:rPr>
          <w:rFonts w:ascii="Times New Roman" w:hAnsi="Times New Roman"/>
        </w:rPr>
        <w:t>Caeser</w:t>
      </w:r>
      <w:r w:rsidRPr="00877BA7">
        <w:rPr>
          <w:rFonts w:ascii="Times New Roman" w:hAnsi="Times New Roman"/>
        </w:rPr>
        <w:t>. At least we can finally call ourselves husband and wife and die together.</w:t>
      </w:r>
    </w:p>
    <w:p w:rsidR="00506B18" w:rsidRPr="00877BA7" w:rsidRDefault="00506B18" w:rsidP="00703145">
      <w:pPr>
        <w:spacing w:after="0"/>
        <w:rPr>
          <w:rFonts w:ascii="Times New Roman" w:hAnsi="Times New Roman"/>
        </w:rPr>
      </w:pPr>
    </w:p>
    <w:p w:rsidR="00506B18" w:rsidRPr="00877BA7" w:rsidRDefault="00681445" w:rsidP="00703145">
      <w:pPr>
        <w:spacing w:after="0"/>
        <w:rPr>
          <w:rFonts w:ascii="Times New Roman" w:hAnsi="Times New Roman"/>
        </w:rPr>
      </w:pPr>
      <w:r w:rsidRPr="00877BA7">
        <w:rPr>
          <w:rFonts w:ascii="Times New Roman" w:hAnsi="Times New Roman"/>
        </w:rPr>
        <w:t>Caeser</w:t>
      </w:r>
      <w:r w:rsidR="00506B18" w:rsidRPr="00877BA7">
        <w:rPr>
          <w:rFonts w:ascii="Times New Roman" w:hAnsi="Times New Roman"/>
        </w:rPr>
        <w:t>: It was short and sweet my love.</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 xml:space="preserve">Augustus: It’s not over yet. </w:t>
      </w:r>
      <w:r w:rsidR="004C63A6" w:rsidRPr="00877BA7">
        <w:rPr>
          <w:rFonts w:ascii="Times New Roman" w:hAnsi="Times New Roman"/>
        </w:rPr>
        <w:t>Corydon Deus</w:t>
      </w:r>
      <w:r w:rsidRPr="00877BA7">
        <w:rPr>
          <w:rFonts w:ascii="Times New Roman" w:hAnsi="Times New Roman"/>
        </w:rPr>
        <w:t xml:space="preserve"> will deliver us.</w:t>
      </w:r>
    </w:p>
    <w:p w:rsidR="00506B18" w:rsidRPr="00877BA7" w:rsidRDefault="00506B18" w:rsidP="00703145">
      <w:pPr>
        <w:spacing w:after="0"/>
        <w:rPr>
          <w:rFonts w:ascii="Times New Roman" w:hAnsi="Times New Roman"/>
        </w:rPr>
      </w:pPr>
    </w:p>
    <w:p w:rsidR="009B5732" w:rsidRPr="00877BA7" w:rsidRDefault="00506B18" w:rsidP="00703145">
      <w:pPr>
        <w:spacing w:after="0"/>
        <w:rPr>
          <w:rFonts w:ascii="Times New Roman" w:hAnsi="Times New Roman"/>
        </w:rPr>
      </w:pPr>
      <w:r w:rsidRPr="00877BA7">
        <w:rPr>
          <w:rFonts w:ascii="Times New Roman" w:hAnsi="Times New Roman"/>
        </w:rPr>
        <w:t>(Vice Adm. Constantine enters the temple.)</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Vice Adm. Constantine: You have one more chance to surrender. What shall it be</w:t>
      </w:r>
      <w:r w:rsidR="00763677" w:rsidRPr="00877BA7">
        <w:rPr>
          <w:rFonts w:ascii="Times New Roman" w:hAnsi="Times New Roman"/>
        </w:rPr>
        <w:t>,</w:t>
      </w:r>
      <w:r w:rsidRPr="00877BA7">
        <w:rPr>
          <w:rFonts w:ascii="Times New Roman" w:hAnsi="Times New Roman"/>
        </w:rPr>
        <w:t xml:space="preserve"> life or death?</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Theresa: Death!</w:t>
      </w:r>
    </w:p>
    <w:p w:rsidR="00506B18" w:rsidRPr="00877BA7" w:rsidRDefault="00506B18" w:rsidP="00703145">
      <w:pPr>
        <w:spacing w:after="0"/>
        <w:rPr>
          <w:rFonts w:ascii="Times New Roman" w:hAnsi="Times New Roman"/>
        </w:rPr>
      </w:pPr>
    </w:p>
    <w:p w:rsidR="00506B18" w:rsidRPr="00877BA7" w:rsidRDefault="00506B18" w:rsidP="00703145">
      <w:pPr>
        <w:spacing w:after="0"/>
        <w:rPr>
          <w:rFonts w:ascii="Times New Roman" w:hAnsi="Times New Roman"/>
        </w:rPr>
      </w:pPr>
      <w:r w:rsidRPr="00877BA7">
        <w:rPr>
          <w:rFonts w:ascii="Times New Roman" w:hAnsi="Times New Roman"/>
        </w:rPr>
        <w:t>Vice Adm. Constantine: Charge! Die Insolent fools!</w:t>
      </w:r>
    </w:p>
    <w:p w:rsidR="00506B18" w:rsidRPr="00877BA7" w:rsidRDefault="00506B18" w:rsidP="00703145">
      <w:pPr>
        <w:spacing w:after="0"/>
        <w:rPr>
          <w:rFonts w:ascii="Times New Roman" w:hAnsi="Times New Roman"/>
        </w:rPr>
      </w:pPr>
    </w:p>
    <w:p w:rsidR="00506B18" w:rsidRPr="00877BA7" w:rsidRDefault="00993FFC" w:rsidP="00703145">
      <w:pPr>
        <w:spacing w:after="0"/>
        <w:rPr>
          <w:rFonts w:ascii="Times New Roman" w:hAnsi="Times New Roman"/>
        </w:rPr>
      </w:pPr>
      <w:r w:rsidRPr="00877BA7">
        <w:rPr>
          <w:rFonts w:ascii="Times New Roman" w:hAnsi="Times New Roman"/>
        </w:rPr>
        <w:t>The battle begins and an eerie music starts playing.</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Augustus: What is happening to me? I feel like I am going to explode!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 xml:space="preserve">(The party disappears and </w:t>
      </w:r>
      <w:r w:rsidR="004C63A6" w:rsidRPr="00877BA7">
        <w:rPr>
          <w:rFonts w:ascii="Times New Roman" w:hAnsi="Times New Roman"/>
        </w:rPr>
        <w:t>Corydon Deus</w:t>
      </w:r>
      <w:r w:rsidRPr="00877BA7">
        <w:rPr>
          <w:rFonts w:ascii="Times New Roman" w:hAnsi="Times New Roman"/>
        </w:rPr>
        <w:t xml:space="preserve"> summoned in their place)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Mechanized Infantry: What being is this? Let’s get out of here!</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Vice Admiral Constantine: Stand your ground fools or I will kill you myself!</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 xml:space="preserve">(The mechanized infantry begin attacking </w:t>
      </w:r>
      <w:r w:rsidR="004C63A6" w:rsidRPr="00877BA7">
        <w:rPr>
          <w:rFonts w:ascii="Times New Roman" w:hAnsi="Times New Roman"/>
        </w:rPr>
        <w:t>Corydon Deus</w:t>
      </w:r>
      <w:r w:rsidRPr="00877BA7">
        <w:rPr>
          <w:rFonts w:ascii="Times New Roman" w:hAnsi="Times New Roman"/>
        </w:rPr>
        <w:t>, but they hardly do any damage.)</w:t>
      </w:r>
    </w:p>
    <w:p w:rsidR="00993FFC" w:rsidRPr="00877BA7" w:rsidRDefault="00993FFC" w:rsidP="00703145">
      <w:pPr>
        <w:spacing w:after="0"/>
        <w:rPr>
          <w:rFonts w:ascii="Times New Roman" w:hAnsi="Times New Roman"/>
        </w:rPr>
      </w:pPr>
    </w:p>
    <w:p w:rsidR="00993FFC" w:rsidRPr="00877BA7" w:rsidRDefault="004C63A6" w:rsidP="00703145">
      <w:pPr>
        <w:spacing w:after="0"/>
        <w:rPr>
          <w:rFonts w:ascii="Times New Roman" w:hAnsi="Times New Roman"/>
        </w:rPr>
      </w:pPr>
      <w:r w:rsidRPr="00877BA7">
        <w:rPr>
          <w:rFonts w:ascii="Times New Roman" w:hAnsi="Times New Roman"/>
        </w:rPr>
        <w:t>Corydon Deus</w:t>
      </w:r>
      <w:r w:rsidR="00993FFC" w:rsidRPr="00877BA7">
        <w:rPr>
          <w:rFonts w:ascii="Times New Roman" w:hAnsi="Times New Roman"/>
        </w:rPr>
        <w:t xml:space="preserve">: You have defiled my temple </w:t>
      </w:r>
      <w:r w:rsidR="00537B26" w:rsidRPr="00877BA7">
        <w:rPr>
          <w:rFonts w:ascii="Times New Roman" w:hAnsi="Times New Roman"/>
        </w:rPr>
        <w:t xml:space="preserve">you </w:t>
      </w:r>
      <w:r w:rsidR="00993FFC" w:rsidRPr="00877BA7">
        <w:rPr>
          <w:rFonts w:ascii="Times New Roman" w:hAnsi="Times New Roman"/>
        </w:rPr>
        <w:t>fools with your unholy presence! Die, die, die, die, you will feel my wrath.</w:t>
      </w:r>
    </w:p>
    <w:p w:rsidR="00993FFC" w:rsidRPr="00877BA7" w:rsidRDefault="00993FFC" w:rsidP="00703145">
      <w:pPr>
        <w:spacing w:after="0"/>
        <w:rPr>
          <w:rFonts w:ascii="Times New Roman" w:hAnsi="Times New Roman"/>
        </w:rPr>
      </w:pPr>
    </w:p>
    <w:p w:rsidR="00993FFC" w:rsidRPr="00877BA7" w:rsidRDefault="00CC6B36" w:rsidP="00703145">
      <w:pPr>
        <w:spacing w:after="0"/>
        <w:rPr>
          <w:rFonts w:ascii="Times New Roman" w:hAnsi="Times New Roman"/>
        </w:rPr>
      </w:pPr>
      <w:r w:rsidRPr="00877BA7">
        <w:rPr>
          <w:rFonts w:ascii="Times New Roman" w:hAnsi="Times New Roman"/>
        </w:rPr>
        <w:t>(</w:t>
      </w:r>
      <w:r w:rsidR="004C63A6" w:rsidRPr="00877BA7">
        <w:rPr>
          <w:rFonts w:ascii="Times New Roman" w:hAnsi="Times New Roman"/>
        </w:rPr>
        <w:t>Corydon Deus</w:t>
      </w:r>
      <w:r w:rsidRPr="00877BA7">
        <w:rPr>
          <w:rFonts w:ascii="Times New Roman" w:hAnsi="Times New Roman"/>
        </w:rPr>
        <w:t xml:space="preserve"> casts “Goner,” w</w:t>
      </w:r>
      <w:r w:rsidR="00993FFC" w:rsidRPr="00877BA7">
        <w:rPr>
          <w:rFonts w:ascii="Times New Roman" w:hAnsi="Times New Roman"/>
        </w:rPr>
        <w:t>hich wipes out the entire mechanized infantry group in one blow.)</w:t>
      </w:r>
    </w:p>
    <w:p w:rsidR="00993FFC" w:rsidRPr="00877BA7" w:rsidRDefault="00993FFC" w:rsidP="00703145">
      <w:pPr>
        <w:spacing w:after="0"/>
        <w:rPr>
          <w:rFonts w:ascii="Times New Roman" w:hAnsi="Times New Roman"/>
        </w:rPr>
      </w:pPr>
    </w:p>
    <w:p w:rsidR="00993FFC" w:rsidRPr="00877BA7" w:rsidRDefault="00993FFC" w:rsidP="00703145">
      <w:pPr>
        <w:spacing w:after="0"/>
        <w:rPr>
          <w:rFonts w:ascii="Times New Roman" w:hAnsi="Times New Roman"/>
        </w:rPr>
      </w:pPr>
      <w:r w:rsidRPr="00877BA7">
        <w:rPr>
          <w:rFonts w:ascii="Times New Roman" w:hAnsi="Times New Roman"/>
        </w:rPr>
        <w:t>Vice Admiral Constantine: What is this? What</w:t>
      </w:r>
      <w:r w:rsidR="00763677" w:rsidRPr="00877BA7">
        <w:rPr>
          <w:rFonts w:ascii="Times New Roman" w:hAnsi="Times New Roman"/>
        </w:rPr>
        <w:t xml:space="preserve">? </w:t>
      </w:r>
      <w:r w:rsidRPr="00877BA7">
        <w:rPr>
          <w:rFonts w:ascii="Times New Roman" w:hAnsi="Times New Roman"/>
        </w:rPr>
        <w:t>Reinforcements!</w:t>
      </w:r>
    </w:p>
    <w:p w:rsidR="00993FFC" w:rsidRPr="00877BA7" w:rsidRDefault="00993FFC" w:rsidP="00703145">
      <w:pPr>
        <w:spacing w:after="0"/>
        <w:rPr>
          <w:rFonts w:ascii="Times New Roman" w:hAnsi="Times New Roman"/>
        </w:rPr>
      </w:pPr>
    </w:p>
    <w:p w:rsidR="00537B26" w:rsidRPr="00877BA7" w:rsidRDefault="00993FFC" w:rsidP="00703145">
      <w:pPr>
        <w:spacing w:after="0"/>
        <w:rPr>
          <w:rFonts w:ascii="Times New Roman" w:hAnsi="Times New Roman"/>
        </w:rPr>
      </w:pPr>
      <w:r w:rsidRPr="00877BA7">
        <w:rPr>
          <w:rFonts w:ascii="Times New Roman" w:hAnsi="Times New Roman"/>
        </w:rPr>
        <w:t>(</w:t>
      </w:r>
      <w:r w:rsidR="00537B26" w:rsidRPr="00877BA7">
        <w:rPr>
          <w:rFonts w:ascii="Times New Roman" w:hAnsi="Times New Roman"/>
        </w:rPr>
        <w:t>More mechanized infantry show up again charge the party. The battle begins the same way as the previous one did.)</w:t>
      </w:r>
    </w:p>
    <w:p w:rsidR="00537B26" w:rsidRPr="00877BA7" w:rsidRDefault="00537B26" w:rsidP="00703145">
      <w:pPr>
        <w:spacing w:after="0"/>
        <w:rPr>
          <w:rFonts w:ascii="Times New Roman" w:hAnsi="Times New Roman"/>
        </w:rPr>
      </w:pPr>
    </w:p>
    <w:p w:rsidR="00537B26" w:rsidRPr="00877BA7" w:rsidRDefault="004C63A6" w:rsidP="00703145">
      <w:pPr>
        <w:spacing w:after="0"/>
        <w:rPr>
          <w:rFonts w:ascii="Times New Roman" w:hAnsi="Times New Roman"/>
          <w:shd w:val="clear" w:color="auto" w:fill="FFFFFF"/>
        </w:rPr>
      </w:pPr>
      <w:r w:rsidRPr="00877BA7">
        <w:rPr>
          <w:rFonts w:ascii="Times New Roman" w:hAnsi="Times New Roman"/>
        </w:rPr>
        <w:t>Corydon Deus</w:t>
      </w:r>
      <w:r w:rsidR="00537B26" w:rsidRPr="00877BA7">
        <w:rPr>
          <w:rFonts w:ascii="Times New Roman" w:hAnsi="Times New Roman"/>
        </w:rPr>
        <w:t xml:space="preserve">:  </w:t>
      </w:r>
      <w:r w:rsidR="00537B26" w:rsidRPr="00877BA7">
        <w:rPr>
          <w:rFonts w:ascii="Times New Roman" w:hAnsi="Times New Roman"/>
          <w:shd w:val="clear" w:color="auto" w:fill="FFFFFF"/>
        </w:rPr>
        <w:t> Why do you cling to life, knowing that you must die? Your efforts are futile. You will die for nothing! (</w:t>
      </w:r>
      <w:r w:rsidRPr="00877BA7">
        <w:rPr>
          <w:rFonts w:ascii="Times New Roman" w:hAnsi="Times New Roman"/>
          <w:shd w:val="clear" w:color="auto" w:fill="FFFFFF"/>
        </w:rPr>
        <w:t>Corydon Deus</w:t>
      </w:r>
      <w:r w:rsidR="00537B26" w:rsidRPr="00877BA7">
        <w:rPr>
          <w:rFonts w:ascii="Times New Roman" w:hAnsi="Times New Roman"/>
          <w:shd w:val="clear" w:color="auto" w:fill="FFFFFF"/>
        </w:rPr>
        <w:t xml:space="preserve"> casts Ultima. The mechanized infantry is wiped out.)</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 xml:space="preserve">Vice Adm. Constantine: Everyone retreat. Fall back to the airships. I will return with weaponry that even </w:t>
      </w:r>
      <w:r w:rsidR="00467F88">
        <w:rPr>
          <w:rFonts w:ascii="Times New Roman" w:hAnsi="Times New Roman"/>
        </w:rPr>
        <w:t xml:space="preserve">the </w:t>
      </w:r>
      <w:r w:rsidRPr="00877BA7">
        <w:rPr>
          <w:rFonts w:ascii="Times New Roman" w:hAnsi="Times New Roman"/>
        </w:rPr>
        <w:t xml:space="preserve">gods can’t </w:t>
      </w:r>
      <w:r w:rsidR="00467F88">
        <w:rPr>
          <w:rFonts w:ascii="Times New Roman" w:hAnsi="Times New Roman"/>
        </w:rPr>
        <w:t>fathom</w:t>
      </w:r>
      <w:r w:rsidRPr="00877BA7">
        <w:rPr>
          <w:rFonts w:ascii="Times New Roman" w:hAnsi="Times New Roman"/>
        </w:rPr>
        <w:t>.</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 xml:space="preserve">(The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are gone.)</w:t>
      </w:r>
    </w:p>
    <w:p w:rsidR="00537B26" w:rsidRPr="00877BA7" w:rsidRDefault="00537B26" w:rsidP="00703145">
      <w:pPr>
        <w:spacing w:after="0"/>
        <w:rPr>
          <w:rFonts w:ascii="Times New Roman" w:hAnsi="Times New Roman"/>
        </w:rPr>
      </w:pPr>
    </w:p>
    <w:p w:rsidR="00537B26" w:rsidRPr="00877BA7" w:rsidRDefault="00537B26" w:rsidP="00703145">
      <w:pPr>
        <w:spacing w:after="0"/>
        <w:rPr>
          <w:rFonts w:ascii="Times New Roman" w:hAnsi="Times New Roman"/>
        </w:rPr>
      </w:pPr>
      <w:r w:rsidRPr="00877BA7">
        <w:rPr>
          <w:rFonts w:ascii="Times New Roman" w:hAnsi="Times New Roman"/>
        </w:rPr>
        <w:t>Augustus collapses on the ground.</w:t>
      </w:r>
    </w:p>
    <w:p w:rsidR="00537B26" w:rsidRPr="00877BA7" w:rsidRDefault="00537B26" w:rsidP="00703145">
      <w:pPr>
        <w:spacing w:after="0"/>
        <w:rPr>
          <w:rFonts w:ascii="Times New Roman" w:hAnsi="Times New Roman"/>
        </w:rPr>
      </w:pPr>
    </w:p>
    <w:p w:rsidR="00993FFC" w:rsidRPr="00877BA7" w:rsidRDefault="00681445" w:rsidP="00703145">
      <w:pPr>
        <w:spacing w:after="0"/>
        <w:rPr>
          <w:rFonts w:ascii="Times New Roman" w:hAnsi="Times New Roman"/>
        </w:rPr>
      </w:pPr>
      <w:r w:rsidRPr="00877BA7">
        <w:rPr>
          <w:rFonts w:ascii="Times New Roman" w:hAnsi="Times New Roman"/>
        </w:rPr>
        <w:t>Caeser</w:t>
      </w:r>
      <w:r w:rsidR="00537B26" w:rsidRPr="00877BA7">
        <w:rPr>
          <w:rFonts w:ascii="Times New Roman" w:hAnsi="Times New Roman"/>
        </w:rPr>
        <w:t>: Theresa help me carry him.</w:t>
      </w:r>
    </w:p>
    <w:p w:rsidR="00537B26" w:rsidRPr="00877BA7" w:rsidRDefault="00537B26"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(The screen fades out and everything is black.)</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Where am I?</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lastRenderedPageBreak/>
        <w:t>The player can now walk around, but wherever they walk there is just blackness and emptiness. After some time a voice can be heard from the darkness.</w:t>
      </w:r>
    </w:p>
    <w:p w:rsidR="00467F88" w:rsidRDefault="00467F88" w:rsidP="00703145">
      <w:pPr>
        <w:spacing w:after="0"/>
        <w:rPr>
          <w:rFonts w:ascii="Times New Roman" w:hAnsi="Times New Roman"/>
        </w:rPr>
      </w:pPr>
    </w:p>
    <w:p w:rsidR="00405232" w:rsidRPr="00877BA7" w:rsidRDefault="004C63A6" w:rsidP="00703145">
      <w:pPr>
        <w:spacing w:after="0"/>
        <w:rPr>
          <w:rFonts w:ascii="Times New Roman" w:hAnsi="Times New Roman"/>
        </w:rPr>
      </w:pPr>
      <w:r w:rsidRPr="00877BA7">
        <w:rPr>
          <w:rFonts w:ascii="Times New Roman" w:hAnsi="Times New Roman"/>
        </w:rPr>
        <w:t>Corydon Deus</w:t>
      </w:r>
      <w:r w:rsidR="00405232" w:rsidRPr="00877BA7">
        <w:rPr>
          <w:rFonts w:ascii="Times New Roman" w:hAnsi="Times New Roman"/>
        </w:rPr>
        <w:t>: Welcome to my reality. We are now one. Slowly I will become you and you will become me. We will become a new creation. There will be parts of you and pa</w:t>
      </w:r>
      <w:r w:rsidR="00DF4644" w:rsidRPr="00877BA7">
        <w:rPr>
          <w:rFonts w:ascii="Times New Roman" w:hAnsi="Times New Roman"/>
        </w:rPr>
        <w:t>rts of me. It will be beautiful, a</w:t>
      </w:r>
      <w:r w:rsidR="00405232" w:rsidRPr="00877BA7">
        <w:rPr>
          <w:rFonts w:ascii="Times New Roman" w:hAnsi="Times New Roman"/>
        </w:rPr>
        <w:t xml:space="preserve"> beautiful disaster. (</w:t>
      </w:r>
      <w:r w:rsidRPr="00877BA7">
        <w:rPr>
          <w:rFonts w:ascii="Times New Roman" w:hAnsi="Times New Roman"/>
        </w:rPr>
        <w:t>Corydon Deus</w:t>
      </w:r>
      <w:r w:rsidR="00405232" w:rsidRPr="00877BA7">
        <w:rPr>
          <w:rFonts w:ascii="Times New Roman" w:hAnsi="Times New Roman"/>
        </w:rPr>
        <w:t xml:space="preserve"> begins laughing.)</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I feel so much hate.</w:t>
      </w:r>
    </w:p>
    <w:p w:rsidR="00405232" w:rsidRPr="00877BA7" w:rsidRDefault="00405232" w:rsidP="00703145">
      <w:pPr>
        <w:spacing w:after="0"/>
        <w:rPr>
          <w:rFonts w:ascii="Times New Roman" w:hAnsi="Times New Roman"/>
        </w:rPr>
      </w:pPr>
    </w:p>
    <w:p w:rsidR="00405232" w:rsidRPr="00877BA7" w:rsidRDefault="004C63A6" w:rsidP="00703145">
      <w:pPr>
        <w:spacing w:after="0"/>
        <w:rPr>
          <w:rFonts w:ascii="Times New Roman" w:hAnsi="Times New Roman"/>
        </w:rPr>
      </w:pPr>
      <w:r w:rsidRPr="00877BA7">
        <w:rPr>
          <w:rFonts w:ascii="Times New Roman" w:hAnsi="Times New Roman"/>
        </w:rPr>
        <w:t>Corydon Deus</w:t>
      </w:r>
      <w:r w:rsidR="00405232" w:rsidRPr="00877BA7">
        <w:rPr>
          <w:rFonts w:ascii="Times New Roman" w:hAnsi="Times New Roman"/>
        </w:rPr>
        <w:t>: Because I am hate personified.</w:t>
      </w:r>
    </w:p>
    <w:p w:rsidR="00405232" w:rsidRPr="00877BA7" w:rsidRDefault="00405232" w:rsidP="00703145">
      <w:pPr>
        <w:spacing w:after="0"/>
        <w:rPr>
          <w:rFonts w:ascii="Times New Roman" w:hAnsi="Times New Roman"/>
        </w:rPr>
      </w:pPr>
    </w:p>
    <w:p w:rsidR="00405232" w:rsidRPr="00877BA7" w:rsidRDefault="00405232" w:rsidP="00703145">
      <w:pPr>
        <w:spacing w:after="0"/>
        <w:rPr>
          <w:rFonts w:ascii="Times New Roman" w:hAnsi="Times New Roman"/>
        </w:rPr>
      </w:pPr>
      <w:r w:rsidRPr="00877BA7">
        <w:rPr>
          <w:rFonts w:ascii="Times New Roman" w:hAnsi="Times New Roman"/>
        </w:rPr>
        <w:t>Augustus: The priest told us that you are a loving God.</w:t>
      </w:r>
    </w:p>
    <w:p w:rsidR="00405232" w:rsidRPr="00877BA7" w:rsidRDefault="00405232" w:rsidP="00703145">
      <w:pPr>
        <w:spacing w:after="0"/>
        <w:rPr>
          <w:rFonts w:ascii="Times New Roman" w:hAnsi="Times New Roman"/>
        </w:rPr>
      </w:pPr>
    </w:p>
    <w:p w:rsidR="00086960" w:rsidRPr="00877BA7" w:rsidRDefault="004C63A6" w:rsidP="00703145">
      <w:pPr>
        <w:spacing w:after="0"/>
        <w:rPr>
          <w:rFonts w:ascii="Times New Roman" w:hAnsi="Times New Roman"/>
        </w:rPr>
      </w:pPr>
      <w:r w:rsidRPr="00877BA7">
        <w:rPr>
          <w:rFonts w:ascii="Times New Roman" w:hAnsi="Times New Roman"/>
        </w:rPr>
        <w:t>Corydon Deus</w:t>
      </w:r>
      <w:r w:rsidR="00405232" w:rsidRPr="00877BA7">
        <w:rPr>
          <w:rFonts w:ascii="Times New Roman" w:hAnsi="Times New Roman"/>
        </w:rPr>
        <w:t xml:space="preserve">: I </w:t>
      </w:r>
      <w:r w:rsidR="00DF4644" w:rsidRPr="00877BA7">
        <w:rPr>
          <w:rFonts w:ascii="Times New Roman" w:hAnsi="Times New Roman"/>
        </w:rPr>
        <w:t>am love</w:t>
      </w:r>
      <w:r w:rsidR="00405232" w:rsidRPr="00877BA7">
        <w:rPr>
          <w:rFonts w:ascii="Times New Roman" w:hAnsi="Times New Roman"/>
        </w:rPr>
        <w:t>. I love to hate.</w:t>
      </w:r>
      <w:r w:rsidR="00086960" w:rsidRPr="00877BA7">
        <w:rPr>
          <w:rFonts w:ascii="Times New Roman" w:hAnsi="Times New Roman"/>
        </w:rPr>
        <w:t xml:space="preserve"> You are my chosen vessel. We will again bring this world to its knees.</w:t>
      </w:r>
    </w:p>
    <w:p w:rsidR="00086960" w:rsidRPr="00877BA7" w:rsidRDefault="00086960" w:rsidP="00703145">
      <w:pPr>
        <w:spacing w:after="0"/>
        <w:rPr>
          <w:rFonts w:ascii="Times New Roman" w:hAnsi="Times New Roman"/>
        </w:rPr>
      </w:pPr>
    </w:p>
    <w:p w:rsidR="00086960" w:rsidRPr="00877BA7" w:rsidRDefault="00086960" w:rsidP="00703145">
      <w:pPr>
        <w:spacing w:after="0"/>
        <w:rPr>
          <w:rFonts w:ascii="Times New Roman" w:hAnsi="Times New Roman"/>
        </w:rPr>
      </w:pPr>
      <w:r w:rsidRPr="00877BA7">
        <w:rPr>
          <w:rFonts w:ascii="Times New Roman" w:hAnsi="Times New Roman"/>
        </w:rPr>
        <w:t>Augustus: What about the good people of the world, what will happen to them?</w:t>
      </w:r>
    </w:p>
    <w:p w:rsidR="00086960" w:rsidRPr="00877BA7" w:rsidRDefault="00086960" w:rsidP="00703145">
      <w:pPr>
        <w:spacing w:after="0"/>
        <w:rPr>
          <w:rFonts w:ascii="Times New Roman" w:hAnsi="Times New Roman"/>
        </w:rPr>
      </w:pPr>
    </w:p>
    <w:p w:rsidR="00086960" w:rsidRPr="00877BA7" w:rsidRDefault="004C63A6" w:rsidP="00703145">
      <w:pPr>
        <w:spacing w:after="0"/>
        <w:rPr>
          <w:rFonts w:ascii="Times New Roman" w:hAnsi="Times New Roman"/>
        </w:rPr>
      </w:pPr>
      <w:r w:rsidRPr="00877BA7">
        <w:rPr>
          <w:rFonts w:ascii="Times New Roman" w:hAnsi="Times New Roman"/>
        </w:rPr>
        <w:t>Corydon Deus</w:t>
      </w:r>
      <w:r w:rsidR="00086960" w:rsidRPr="00877BA7">
        <w:rPr>
          <w:rFonts w:ascii="Times New Roman" w:hAnsi="Times New Roman"/>
        </w:rPr>
        <w:t>: Even the good ones must die!</w:t>
      </w:r>
    </w:p>
    <w:p w:rsidR="00086960" w:rsidRPr="00877BA7" w:rsidRDefault="00086960" w:rsidP="00703145">
      <w:pPr>
        <w:spacing w:after="0"/>
        <w:rPr>
          <w:rFonts w:ascii="Times New Roman" w:hAnsi="Times New Roman"/>
        </w:rPr>
      </w:pPr>
    </w:p>
    <w:p w:rsidR="00086960" w:rsidRPr="00877BA7" w:rsidRDefault="00086960" w:rsidP="00703145">
      <w:pPr>
        <w:spacing w:after="0"/>
        <w:rPr>
          <w:rFonts w:ascii="Times New Roman" w:hAnsi="Times New Roman"/>
        </w:rPr>
      </w:pPr>
      <w:r w:rsidRPr="00877BA7">
        <w:rPr>
          <w:rFonts w:ascii="Times New Roman" w:hAnsi="Times New Roman"/>
        </w:rPr>
        <w:t>Augustus: No, no, no, this can’t be. Have we been lied to this entire time?</w:t>
      </w:r>
    </w:p>
    <w:p w:rsidR="00086960" w:rsidRPr="00877BA7" w:rsidRDefault="00086960" w:rsidP="00703145">
      <w:pPr>
        <w:spacing w:after="0"/>
        <w:rPr>
          <w:rFonts w:ascii="Times New Roman" w:hAnsi="Times New Roman"/>
        </w:rPr>
      </w:pPr>
    </w:p>
    <w:p w:rsidR="00C36BE0" w:rsidRPr="00877BA7" w:rsidRDefault="004C63A6" w:rsidP="00703145">
      <w:pPr>
        <w:spacing w:after="0"/>
        <w:rPr>
          <w:rFonts w:ascii="Times New Roman" w:hAnsi="Times New Roman"/>
        </w:rPr>
      </w:pPr>
      <w:r w:rsidRPr="00877BA7">
        <w:rPr>
          <w:rFonts w:ascii="Times New Roman" w:hAnsi="Times New Roman"/>
        </w:rPr>
        <w:t>Corydon Deus</w:t>
      </w:r>
      <w:r w:rsidR="00086960" w:rsidRPr="00877BA7">
        <w:rPr>
          <w:rFonts w:ascii="Times New Roman" w:hAnsi="Times New Roman"/>
        </w:rPr>
        <w:t>: Yes and now there is nothing you can do about it. You will now behave and act as I will and you will fulfill the purpose I have planned for you.</w:t>
      </w:r>
    </w:p>
    <w:p w:rsidR="00C36BE0" w:rsidRPr="00877BA7" w:rsidRDefault="00C36BE0" w:rsidP="00703145">
      <w:pPr>
        <w:spacing w:after="0"/>
        <w:rPr>
          <w:rFonts w:ascii="Times New Roman" w:hAnsi="Times New Roman"/>
        </w:rPr>
      </w:pPr>
    </w:p>
    <w:p w:rsidR="00506B18" w:rsidRPr="00877BA7" w:rsidRDefault="00C36BE0" w:rsidP="00703145">
      <w:pPr>
        <w:spacing w:after="0"/>
        <w:rPr>
          <w:rFonts w:ascii="Times New Roman" w:hAnsi="Times New Roman"/>
        </w:rPr>
      </w:pPr>
      <w:r w:rsidRPr="00877BA7">
        <w:rPr>
          <w:rFonts w:ascii="Times New Roman" w:hAnsi="Times New Roman"/>
        </w:rPr>
        <w:t>Augustus: You won’t get away with this. My son will stop you.</w:t>
      </w:r>
    </w:p>
    <w:p w:rsidR="00C36BE0" w:rsidRPr="00877BA7" w:rsidRDefault="00C36BE0" w:rsidP="00703145">
      <w:pPr>
        <w:spacing w:after="0"/>
        <w:rPr>
          <w:rFonts w:ascii="Times New Roman" w:hAnsi="Times New Roman"/>
        </w:rPr>
      </w:pPr>
    </w:p>
    <w:p w:rsidR="00C36BE0" w:rsidRPr="00877BA7" w:rsidRDefault="004C63A6" w:rsidP="00703145">
      <w:pPr>
        <w:spacing w:after="0"/>
        <w:rPr>
          <w:rFonts w:ascii="Times New Roman" w:hAnsi="Times New Roman"/>
        </w:rPr>
      </w:pPr>
      <w:r w:rsidRPr="00877BA7">
        <w:rPr>
          <w:rFonts w:ascii="Times New Roman" w:hAnsi="Times New Roman"/>
        </w:rPr>
        <w:t>Corydon Deus</w:t>
      </w:r>
      <w:r w:rsidR="00C36BE0" w:rsidRPr="00877BA7">
        <w:rPr>
          <w:rFonts w:ascii="Times New Roman" w:hAnsi="Times New Roman"/>
        </w:rPr>
        <w:t>: I’m a god and I will get away with anything I want.</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(Fadeout)</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 xml:space="preserve">(Augustus wakes up. </w:t>
      </w:r>
      <w:r w:rsidR="00681445" w:rsidRPr="00877BA7">
        <w:rPr>
          <w:rFonts w:ascii="Times New Roman" w:hAnsi="Times New Roman"/>
        </w:rPr>
        <w:t>Caeser</w:t>
      </w:r>
      <w:r w:rsidRPr="00877BA7">
        <w:rPr>
          <w:rFonts w:ascii="Times New Roman" w:hAnsi="Times New Roman"/>
        </w:rPr>
        <w:t xml:space="preserve"> and Theresa are sitting in </w:t>
      </w:r>
      <w:r w:rsidR="004C7BDB">
        <w:rPr>
          <w:rFonts w:ascii="Times New Roman" w:hAnsi="Times New Roman"/>
        </w:rPr>
        <w:t>Augustus’ tent</w:t>
      </w:r>
      <w:r w:rsidRPr="00877BA7">
        <w:rPr>
          <w:rFonts w:ascii="Times New Roman" w:hAnsi="Times New Roman"/>
        </w:rPr>
        <w:t>.)</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He’s awake!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Theresa: Here take some water.</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What happened in the temple?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use</w:t>
      </w:r>
      <w:r w:rsidR="00763677" w:rsidRPr="00877BA7">
        <w:rPr>
          <w:rFonts w:ascii="Times New Roman" w:hAnsi="Times New Roman"/>
        </w:rPr>
        <w:t>d</w:t>
      </w:r>
      <w:r w:rsidRPr="00877BA7">
        <w:rPr>
          <w:rFonts w:ascii="Times New Roman" w:hAnsi="Times New Roman"/>
        </w:rPr>
        <w:t xml:space="preserve"> the power of my spirit to summon himself into this world.</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t>Caeser</w:t>
      </w:r>
      <w:r w:rsidR="00C36BE0" w:rsidRPr="00877BA7">
        <w:rPr>
          <w:rFonts w:ascii="Times New Roman" w:hAnsi="Times New Roman"/>
        </w:rPr>
        <w:t xml:space="preserve">: I saw him. He hovered in the air above us and completely destroyed the </w:t>
      </w:r>
      <w:r w:rsidR="00060196" w:rsidRPr="00877BA7">
        <w:rPr>
          <w:rFonts w:ascii="Times New Roman" w:hAnsi="Times New Roman"/>
        </w:rPr>
        <w:t>Reditus</w:t>
      </w:r>
      <w:r w:rsidR="00C36BE0" w:rsidRPr="00877BA7">
        <w:rPr>
          <w:rFonts w:ascii="Times New Roman" w:hAnsi="Times New Roman"/>
        </w:rPr>
        <w:t>. I felt such immense power. It was nothing I ever felt before my entire life.</w:t>
      </w:r>
    </w:p>
    <w:p w:rsidR="00C36BE0" w:rsidRPr="00877BA7" w:rsidRDefault="00C36BE0" w:rsidP="00703145">
      <w:pPr>
        <w:spacing w:after="0"/>
        <w:rPr>
          <w:rFonts w:ascii="Times New Roman" w:hAnsi="Times New Roman"/>
        </w:rPr>
      </w:pPr>
    </w:p>
    <w:p w:rsidR="00C36BE0" w:rsidRPr="00877BA7" w:rsidRDefault="00C36BE0" w:rsidP="00703145">
      <w:pPr>
        <w:spacing w:after="0"/>
        <w:rPr>
          <w:rFonts w:ascii="Times New Roman" w:hAnsi="Times New Roman"/>
        </w:rPr>
      </w:pPr>
      <w:r w:rsidRPr="00877BA7">
        <w:rPr>
          <w:rFonts w:ascii="Times New Roman" w:hAnsi="Times New Roman"/>
        </w:rPr>
        <w:t>Augustus: See, I told you magic is back.</w:t>
      </w:r>
    </w:p>
    <w:p w:rsidR="00C36BE0" w:rsidRPr="00877BA7" w:rsidRDefault="00C36BE0" w:rsidP="00703145">
      <w:pPr>
        <w:spacing w:after="0"/>
        <w:rPr>
          <w:rFonts w:ascii="Times New Roman" w:hAnsi="Times New Roman"/>
        </w:rPr>
      </w:pPr>
    </w:p>
    <w:p w:rsidR="00C36BE0" w:rsidRPr="00877BA7" w:rsidRDefault="00681445" w:rsidP="00703145">
      <w:pPr>
        <w:spacing w:after="0"/>
        <w:rPr>
          <w:rFonts w:ascii="Times New Roman" w:hAnsi="Times New Roman"/>
        </w:rPr>
      </w:pPr>
      <w:r w:rsidRPr="00877BA7">
        <w:rPr>
          <w:rFonts w:ascii="Times New Roman" w:hAnsi="Times New Roman"/>
        </w:rPr>
        <w:lastRenderedPageBreak/>
        <w:t>Caeser</w:t>
      </w:r>
      <w:r w:rsidR="00C36BE0" w:rsidRPr="00877BA7">
        <w:rPr>
          <w:rFonts w:ascii="Times New Roman" w:hAnsi="Times New Roman"/>
        </w:rPr>
        <w:t xml:space="preserve">: What will we do now? The </w:t>
      </w:r>
      <w:r w:rsidR="00060196" w:rsidRPr="00877BA7">
        <w:rPr>
          <w:rFonts w:ascii="Times New Roman" w:hAnsi="Times New Roman"/>
        </w:rPr>
        <w:t>Reditus</w:t>
      </w:r>
      <w:r w:rsidR="005D2856" w:rsidRPr="00877BA7">
        <w:rPr>
          <w:rFonts w:ascii="Times New Roman" w:hAnsi="Times New Roman"/>
        </w:rPr>
        <w:t xml:space="preserve"> </w:t>
      </w:r>
      <w:r w:rsidR="00C36BE0" w:rsidRPr="00877BA7">
        <w:rPr>
          <w:rFonts w:ascii="Times New Roman" w:hAnsi="Times New Roman"/>
        </w:rPr>
        <w:t>will be back and I don’t think you can survive another battle.</w:t>
      </w:r>
    </w:p>
    <w:p w:rsidR="00C36BE0" w:rsidRPr="00877BA7" w:rsidRDefault="00C36BE0" w:rsidP="00703145">
      <w:pPr>
        <w:spacing w:after="0"/>
        <w:rPr>
          <w:rFonts w:ascii="Times New Roman" w:hAnsi="Times New Roman"/>
        </w:rPr>
      </w:pPr>
    </w:p>
    <w:p w:rsidR="00687BF7" w:rsidRDefault="004C7BDB" w:rsidP="00703145">
      <w:pPr>
        <w:spacing w:after="0"/>
        <w:rPr>
          <w:rFonts w:ascii="Times New Roman" w:hAnsi="Times New Roman"/>
        </w:rPr>
      </w:pPr>
      <w:r>
        <w:rPr>
          <w:rFonts w:ascii="Times New Roman" w:hAnsi="Times New Roman"/>
        </w:rPr>
        <w:t>Augustus: First, gather all the people I have an announcement to make. We must move this camp to safety.</w:t>
      </w:r>
    </w:p>
    <w:p w:rsidR="004C7BDB" w:rsidRDefault="004C7BDB" w:rsidP="00703145">
      <w:pPr>
        <w:spacing w:after="0"/>
        <w:rPr>
          <w:rFonts w:ascii="Times New Roman" w:hAnsi="Times New Roman"/>
        </w:rPr>
      </w:pPr>
    </w:p>
    <w:p w:rsidR="004C7BDB" w:rsidRDefault="004C7BDB" w:rsidP="00703145">
      <w:pPr>
        <w:spacing w:after="0"/>
        <w:rPr>
          <w:rFonts w:ascii="Times New Roman" w:hAnsi="Times New Roman"/>
        </w:rPr>
      </w:pPr>
      <w:r>
        <w:rPr>
          <w:rFonts w:ascii="Times New Roman" w:hAnsi="Times New Roman"/>
        </w:rPr>
        <w:t>(The screen fades out and fades in again and all the camp people have gathered around Augustus)</w:t>
      </w:r>
    </w:p>
    <w:p w:rsidR="001A5339" w:rsidRDefault="001A5339" w:rsidP="00703145">
      <w:pPr>
        <w:spacing w:after="0"/>
        <w:rPr>
          <w:rFonts w:ascii="Times New Roman" w:hAnsi="Times New Roman"/>
        </w:rPr>
      </w:pPr>
      <w:r>
        <w:rPr>
          <w:rFonts w:ascii="Times New Roman" w:hAnsi="Times New Roman"/>
        </w:rPr>
        <w:t>If you completed Desert Rose quest,</w:t>
      </w:r>
    </w:p>
    <w:p w:rsidR="001A5339" w:rsidRDefault="001A5339" w:rsidP="00703145">
      <w:pPr>
        <w:spacing w:after="0"/>
        <w:rPr>
          <w:rFonts w:ascii="Times New Roman" w:hAnsi="Times New Roman"/>
        </w:rPr>
      </w:pPr>
    </w:p>
    <w:p w:rsidR="001A5339" w:rsidRDefault="004C7BDB" w:rsidP="00703145">
      <w:pPr>
        <w:spacing w:after="0"/>
        <w:rPr>
          <w:rFonts w:ascii="Times New Roman" w:hAnsi="Times New Roman"/>
        </w:rPr>
      </w:pPr>
      <w:r>
        <w:rPr>
          <w:rFonts w:ascii="Times New Roman" w:hAnsi="Times New Roman"/>
        </w:rPr>
        <w:t>Augustus: As you all know we are in grave danger. The Reditus are after me which means they are after you. Do not fret, do not be dismayed, on our journey into the Heremus</w:t>
      </w:r>
      <w:r w:rsidR="001A5339">
        <w:rPr>
          <w:rFonts w:ascii="Times New Roman" w:hAnsi="Times New Roman"/>
        </w:rPr>
        <w:t xml:space="preserve"> we discovered a place with good water supply so we can feed our cattle. We will immediately move our camp to that location and start anew. I will not accompany you there for I have other more important work to do, but I’ve notified the chief Hunter as to its location. Thank you all for standing with me in the face of such great adversity. Corydon Deus will reward you all greatly when he is done transforming the world.</w:t>
      </w:r>
    </w:p>
    <w:p w:rsidR="001A5339" w:rsidRDefault="001A5339" w:rsidP="00703145">
      <w:pPr>
        <w:spacing w:after="0"/>
        <w:rPr>
          <w:rFonts w:ascii="Times New Roman" w:hAnsi="Times New Roman"/>
        </w:rPr>
      </w:pPr>
    </w:p>
    <w:p w:rsidR="004C7BDB" w:rsidRPr="00877BA7" w:rsidRDefault="001A5339" w:rsidP="00703145">
      <w:pPr>
        <w:spacing w:after="0"/>
        <w:rPr>
          <w:rFonts w:ascii="Times New Roman" w:hAnsi="Times New Roman"/>
        </w:rPr>
      </w:pPr>
      <w:r>
        <w:rPr>
          <w:rFonts w:ascii="Times New Roman" w:hAnsi="Times New Roman"/>
        </w:rPr>
        <w:t>Camp people: How great is Corydon Deus! He has finally delivered us from our troubles!</w:t>
      </w:r>
    </w:p>
    <w:p w:rsidR="00687BF7" w:rsidRPr="00877BA7" w:rsidRDefault="00687BF7" w:rsidP="00703145">
      <w:pPr>
        <w:spacing w:after="0"/>
        <w:rPr>
          <w:rFonts w:ascii="Times New Roman" w:hAnsi="Times New Roman"/>
        </w:rPr>
      </w:pPr>
    </w:p>
    <w:p w:rsidR="00687BF7" w:rsidRPr="00877BA7" w:rsidRDefault="00687BF7" w:rsidP="00703145">
      <w:pPr>
        <w:spacing w:after="0"/>
        <w:rPr>
          <w:rFonts w:ascii="Times New Roman" w:hAnsi="Times New Roman"/>
        </w:rPr>
      </w:pPr>
      <w:r w:rsidRPr="00877BA7">
        <w:rPr>
          <w:rFonts w:ascii="Times New Roman" w:hAnsi="Times New Roman"/>
        </w:rPr>
        <w:t>Augustus</w:t>
      </w:r>
      <w:r w:rsidR="001A5339">
        <w:rPr>
          <w:rFonts w:ascii="Times New Roman" w:hAnsi="Times New Roman"/>
        </w:rPr>
        <w:t xml:space="preserve"> (Looks at Caeser and begins to quietly speak)</w:t>
      </w:r>
      <w:r w:rsidRPr="00877BA7">
        <w:rPr>
          <w:rFonts w:ascii="Times New Roman" w:hAnsi="Times New Roman"/>
        </w:rPr>
        <w:t xml:space="preserve">: First things first we have to purge this camp of that wicked priest. He was the one who notified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of my presence here.</w:t>
      </w:r>
    </w:p>
    <w:p w:rsidR="00687BF7" w:rsidRPr="00877BA7" w:rsidRDefault="00687BF7" w:rsidP="00703145">
      <w:pPr>
        <w:spacing w:after="0"/>
        <w:rPr>
          <w:rFonts w:ascii="Times New Roman" w:hAnsi="Times New Roman"/>
        </w:rPr>
      </w:pPr>
    </w:p>
    <w:p w:rsidR="00687BF7" w:rsidRPr="00877BA7" w:rsidRDefault="00681445" w:rsidP="00703145">
      <w:pPr>
        <w:spacing w:after="0"/>
        <w:rPr>
          <w:rFonts w:ascii="Times New Roman" w:hAnsi="Times New Roman"/>
        </w:rPr>
      </w:pPr>
      <w:r w:rsidRPr="00877BA7">
        <w:rPr>
          <w:rFonts w:ascii="Times New Roman" w:hAnsi="Times New Roman"/>
        </w:rPr>
        <w:t>Caeser</w:t>
      </w:r>
      <w:r w:rsidR="00687BF7" w:rsidRPr="00877BA7">
        <w:rPr>
          <w:rFonts w:ascii="Times New Roman" w:hAnsi="Times New Roman"/>
        </w:rPr>
        <w:t>: How do you know it was the priest?</w:t>
      </w:r>
    </w:p>
    <w:p w:rsidR="00687BF7" w:rsidRPr="00877BA7" w:rsidRDefault="00687BF7" w:rsidP="00703145">
      <w:pPr>
        <w:spacing w:after="0"/>
        <w:rPr>
          <w:rFonts w:ascii="Times New Roman" w:hAnsi="Times New Roman"/>
        </w:rPr>
      </w:pPr>
    </w:p>
    <w:p w:rsidR="00687BF7" w:rsidRDefault="00687BF7"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saw a dove leave the high priest tent shortly after I left.</w:t>
      </w:r>
    </w:p>
    <w:p w:rsidR="001A5339" w:rsidRDefault="001A5339" w:rsidP="00703145">
      <w:pPr>
        <w:spacing w:after="0"/>
        <w:rPr>
          <w:rFonts w:ascii="Times New Roman" w:hAnsi="Times New Roman"/>
        </w:rPr>
      </w:pPr>
    </w:p>
    <w:p w:rsidR="001A5339" w:rsidRDefault="001A5339" w:rsidP="00703145">
      <w:pPr>
        <w:spacing w:after="0"/>
        <w:rPr>
          <w:rFonts w:ascii="Times New Roman" w:hAnsi="Times New Roman"/>
        </w:rPr>
      </w:pPr>
      <w:r>
        <w:rPr>
          <w:rFonts w:ascii="Times New Roman" w:hAnsi="Times New Roman"/>
        </w:rPr>
        <w:t>If you didn’t complete the Desert Rose quest,</w:t>
      </w:r>
    </w:p>
    <w:p w:rsidR="001A5339" w:rsidRDefault="001A5339" w:rsidP="00703145">
      <w:pPr>
        <w:spacing w:after="0"/>
        <w:rPr>
          <w:rFonts w:ascii="Times New Roman" w:hAnsi="Times New Roman"/>
        </w:rPr>
      </w:pPr>
    </w:p>
    <w:p w:rsidR="001A5339" w:rsidRDefault="001A5339" w:rsidP="001A5339">
      <w:pPr>
        <w:spacing w:after="0"/>
        <w:rPr>
          <w:rFonts w:ascii="Times New Roman" w:hAnsi="Times New Roman"/>
        </w:rPr>
      </w:pPr>
      <w:r>
        <w:rPr>
          <w:rFonts w:ascii="Times New Roman" w:hAnsi="Times New Roman"/>
        </w:rPr>
        <w:t xml:space="preserve">Augustus: As you all know we are in grave danger. The Reditus are after me which means they are after you. Do not fret, do not be dismayed, I will use the power of Corydon Deus to try to deepen the wells so that we may have more water and can feed our cattle. Thank you all for standing with me in the face of such great adversity. </w:t>
      </w:r>
      <w:r w:rsidR="008D7FB2">
        <w:rPr>
          <w:rFonts w:ascii="Times New Roman" w:hAnsi="Times New Roman"/>
        </w:rPr>
        <w:t xml:space="preserve">I must leave you soon, but do not worry Corydon Deus will be with you.  </w:t>
      </w:r>
    </w:p>
    <w:p w:rsidR="008D7FB2" w:rsidRDefault="008D7FB2" w:rsidP="001A5339">
      <w:pPr>
        <w:spacing w:after="0"/>
        <w:rPr>
          <w:rFonts w:ascii="Times New Roman" w:hAnsi="Times New Roman"/>
        </w:rPr>
      </w:pPr>
    </w:p>
    <w:p w:rsidR="008D7FB2" w:rsidRPr="00877BA7" w:rsidRDefault="008D7FB2" w:rsidP="008D7FB2">
      <w:pPr>
        <w:spacing w:after="0"/>
        <w:rPr>
          <w:rFonts w:ascii="Times New Roman" w:hAnsi="Times New Roman"/>
        </w:rPr>
      </w:pPr>
      <w:r w:rsidRPr="00877BA7">
        <w:rPr>
          <w:rFonts w:ascii="Times New Roman" w:hAnsi="Times New Roman"/>
        </w:rPr>
        <w:t>Augustus</w:t>
      </w:r>
      <w:r>
        <w:rPr>
          <w:rFonts w:ascii="Times New Roman" w:hAnsi="Times New Roman"/>
        </w:rPr>
        <w:t xml:space="preserve"> (Looks at Caeser and begins to quietly speak)</w:t>
      </w:r>
      <w:r w:rsidRPr="00877BA7">
        <w:rPr>
          <w:rFonts w:ascii="Times New Roman" w:hAnsi="Times New Roman"/>
        </w:rPr>
        <w:t>: First things first we have to purge this camp of that wicked priest. He was the one who notified the Reditus of my presence here.</w:t>
      </w:r>
    </w:p>
    <w:p w:rsidR="008D7FB2" w:rsidRPr="00877BA7" w:rsidRDefault="008D7FB2" w:rsidP="008D7FB2">
      <w:pPr>
        <w:spacing w:after="0"/>
        <w:rPr>
          <w:rFonts w:ascii="Times New Roman" w:hAnsi="Times New Roman"/>
        </w:rPr>
      </w:pPr>
    </w:p>
    <w:p w:rsidR="008D7FB2" w:rsidRPr="00877BA7" w:rsidRDefault="008D7FB2" w:rsidP="008D7FB2">
      <w:pPr>
        <w:spacing w:after="0"/>
        <w:rPr>
          <w:rFonts w:ascii="Times New Roman" w:hAnsi="Times New Roman"/>
        </w:rPr>
      </w:pPr>
      <w:r w:rsidRPr="00877BA7">
        <w:rPr>
          <w:rFonts w:ascii="Times New Roman" w:hAnsi="Times New Roman"/>
        </w:rPr>
        <w:t>Caeser: How do you know it was the priest?</w:t>
      </w:r>
    </w:p>
    <w:p w:rsidR="008D7FB2" w:rsidRPr="00877BA7" w:rsidRDefault="008D7FB2" w:rsidP="008D7FB2">
      <w:pPr>
        <w:spacing w:after="0"/>
        <w:rPr>
          <w:rFonts w:ascii="Times New Roman" w:hAnsi="Times New Roman"/>
        </w:rPr>
      </w:pPr>
    </w:p>
    <w:p w:rsidR="008D7FB2" w:rsidRDefault="008D7FB2" w:rsidP="008D7FB2">
      <w:pPr>
        <w:spacing w:after="0"/>
        <w:rPr>
          <w:rFonts w:ascii="Times New Roman" w:hAnsi="Times New Roman"/>
        </w:rPr>
      </w:pPr>
      <w:r w:rsidRPr="00877BA7">
        <w:rPr>
          <w:rFonts w:ascii="Times New Roman" w:hAnsi="Times New Roman"/>
        </w:rPr>
        <w:t>Augustus: Corydon Deus saw a dove leave the high priest tent shortly after I left.</w:t>
      </w:r>
    </w:p>
    <w:p w:rsidR="00687BF7" w:rsidRPr="00877BA7" w:rsidRDefault="001407A4" w:rsidP="004A11F9">
      <w:pPr>
        <w:pStyle w:val="Heading1"/>
        <w:rPr>
          <w:rFonts w:ascii="Times New Roman" w:hAnsi="Times New Roman" w:cs="Times New Roman"/>
          <w:color w:val="auto"/>
          <w:sz w:val="24"/>
          <w:szCs w:val="24"/>
        </w:rPr>
      </w:pPr>
      <w:bookmarkStart w:id="81" w:name="_Toc76405257"/>
      <w:r w:rsidRPr="00877BA7">
        <w:rPr>
          <w:rFonts w:ascii="Times New Roman" w:hAnsi="Times New Roman" w:cs="Times New Roman"/>
          <w:color w:val="auto"/>
          <w:sz w:val="24"/>
          <w:szCs w:val="24"/>
        </w:rPr>
        <w:lastRenderedPageBreak/>
        <w:t>Rediit</w:t>
      </w:r>
      <w:r w:rsidR="00687BF7" w:rsidRPr="00877BA7">
        <w:rPr>
          <w:rFonts w:ascii="Times New Roman" w:hAnsi="Times New Roman" w:cs="Times New Roman"/>
          <w:color w:val="auto"/>
          <w:sz w:val="24"/>
          <w:szCs w:val="24"/>
        </w:rPr>
        <w:t xml:space="preserve"> Camp </w:t>
      </w:r>
      <w:r w:rsidR="00DF4644" w:rsidRPr="00877BA7">
        <w:rPr>
          <w:rFonts w:ascii="Times New Roman" w:hAnsi="Times New Roman" w:cs="Times New Roman"/>
          <w:color w:val="auto"/>
          <w:sz w:val="24"/>
          <w:szCs w:val="24"/>
        </w:rPr>
        <w:t>after</w:t>
      </w:r>
      <w:r w:rsidR="00687BF7" w:rsidRPr="00877BA7">
        <w:rPr>
          <w:rFonts w:ascii="Times New Roman" w:hAnsi="Times New Roman" w:cs="Times New Roman"/>
          <w:color w:val="auto"/>
          <w:sz w:val="24"/>
          <w:szCs w:val="24"/>
        </w:rPr>
        <w:t xml:space="preserve"> </w:t>
      </w:r>
      <w:r w:rsidR="004C63A6" w:rsidRPr="00877BA7">
        <w:rPr>
          <w:rFonts w:ascii="Times New Roman" w:hAnsi="Times New Roman" w:cs="Times New Roman"/>
          <w:color w:val="auto"/>
          <w:sz w:val="24"/>
          <w:szCs w:val="24"/>
        </w:rPr>
        <w:t>Corydon Deus</w:t>
      </w:r>
      <w:bookmarkEnd w:id="81"/>
    </w:p>
    <w:p w:rsidR="00C36BE0" w:rsidRPr="00877BA7" w:rsidRDefault="00687BF7" w:rsidP="00703145">
      <w:pPr>
        <w:spacing w:after="0"/>
        <w:rPr>
          <w:rFonts w:ascii="Times New Roman" w:hAnsi="Times New Roman"/>
        </w:rPr>
      </w:pPr>
      <w:r w:rsidRPr="00877BA7">
        <w:rPr>
          <w:rFonts w:ascii="Times New Roman" w:hAnsi="Times New Roman"/>
        </w:rPr>
        <w:t xml:space="preserve">Billy: I heard </w:t>
      </w:r>
      <w:r w:rsidR="004C63A6" w:rsidRPr="00877BA7">
        <w:rPr>
          <w:rFonts w:ascii="Times New Roman" w:hAnsi="Times New Roman"/>
        </w:rPr>
        <w:t>Corydon Deus</w:t>
      </w:r>
      <w:r w:rsidRPr="00877BA7">
        <w:rPr>
          <w:rFonts w:ascii="Times New Roman" w:hAnsi="Times New Roman"/>
        </w:rPr>
        <w:t xml:space="preserve"> destroyed the </w:t>
      </w:r>
      <w:r w:rsidR="00060196" w:rsidRPr="00877BA7">
        <w:rPr>
          <w:rFonts w:ascii="Times New Roman" w:hAnsi="Times New Roman"/>
        </w:rPr>
        <w:t>Reditus</w:t>
      </w:r>
      <w:r w:rsidR="005D2856" w:rsidRPr="00877BA7">
        <w:rPr>
          <w:rFonts w:ascii="Times New Roman" w:hAnsi="Times New Roman"/>
        </w:rPr>
        <w:t xml:space="preserve"> </w:t>
      </w:r>
      <w:r w:rsidR="00EB4B1C">
        <w:rPr>
          <w:rFonts w:ascii="Times New Roman" w:hAnsi="Times New Roman"/>
        </w:rPr>
        <w:t>with an awesome magic spell</w:t>
      </w:r>
      <w:r w:rsidRPr="00877BA7">
        <w:rPr>
          <w:rFonts w:ascii="Times New Roman" w:hAnsi="Times New Roman"/>
        </w:rPr>
        <w:t xml:space="preserve">. Can you ask </w:t>
      </w:r>
      <w:r w:rsidR="004C63A6" w:rsidRPr="00877BA7">
        <w:rPr>
          <w:rFonts w:ascii="Times New Roman" w:hAnsi="Times New Roman"/>
        </w:rPr>
        <w:t>Corydon Deus</w:t>
      </w:r>
      <w:r w:rsidRPr="00877BA7">
        <w:rPr>
          <w:rFonts w:ascii="Times New Roman" w:hAnsi="Times New Roman"/>
        </w:rPr>
        <w:t xml:space="preserve"> to kill </w:t>
      </w:r>
      <w:r w:rsidR="00EB4B1C">
        <w:rPr>
          <w:rFonts w:ascii="Times New Roman" w:hAnsi="Times New Roman"/>
        </w:rPr>
        <w:t>Tommy’s dad</w:t>
      </w:r>
      <w:r w:rsidR="00023FB4" w:rsidRPr="00877BA7">
        <w:rPr>
          <w:rFonts w:ascii="Times New Roman" w:hAnsi="Times New Roman"/>
        </w:rPr>
        <w:t>?</w:t>
      </w:r>
      <w:r w:rsidRPr="00877BA7">
        <w:rPr>
          <w:rFonts w:ascii="Times New Roman" w:hAnsi="Times New Roman"/>
        </w:rPr>
        <w:t xml:space="preserve"> I saw him looking at my </w:t>
      </w:r>
      <w:r w:rsidR="00EB4B1C">
        <w:rPr>
          <w:rFonts w:ascii="Times New Roman" w:hAnsi="Times New Roman"/>
        </w:rPr>
        <w:t>mom</w:t>
      </w:r>
      <w:r w:rsidRPr="00877BA7">
        <w:rPr>
          <w:rFonts w:ascii="Times New Roman" w:hAnsi="Times New Roman"/>
        </w:rPr>
        <w:t xml:space="preserve"> again.</w:t>
      </w:r>
    </w:p>
    <w:p w:rsidR="00023FB4" w:rsidRPr="00877BA7" w:rsidRDefault="00023FB4" w:rsidP="00703145">
      <w:pPr>
        <w:spacing w:after="0"/>
        <w:rPr>
          <w:rFonts w:ascii="Times New Roman" w:hAnsi="Times New Roman"/>
        </w:rPr>
      </w:pPr>
    </w:p>
    <w:p w:rsidR="008B0C13" w:rsidRPr="00877BA7" w:rsidRDefault="00023FB4" w:rsidP="00703145">
      <w:pPr>
        <w:spacing w:after="0"/>
        <w:rPr>
          <w:rFonts w:ascii="Times New Roman" w:hAnsi="Times New Roman"/>
        </w:rPr>
      </w:pPr>
      <w:r w:rsidRPr="00877BA7">
        <w:rPr>
          <w:rFonts w:ascii="Times New Roman" w:hAnsi="Times New Roman"/>
        </w:rPr>
        <w:t xml:space="preserve">Tommy: </w:t>
      </w:r>
      <w:r w:rsidR="008B0C13" w:rsidRPr="00877BA7">
        <w:rPr>
          <w:rFonts w:ascii="Times New Roman" w:hAnsi="Times New Roman"/>
        </w:rPr>
        <w:t xml:space="preserve">My dad’s going to marry </w:t>
      </w:r>
      <w:r w:rsidRPr="00877BA7">
        <w:rPr>
          <w:rFonts w:ascii="Times New Roman" w:hAnsi="Times New Roman"/>
        </w:rPr>
        <w:t>Billy’s mother</w:t>
      </w:r>
      <w:r w:rsidR="008B0C13" w:rsidRPr="00877BA7">
        <w:rPr>
          <w:rFonts w:ascii="Times New Roman" w:hAnsi="Times New Roman"/>
        </w:rPr>
        <w:t xml:space="preserve">. How strange is that? Can you ask </w:t>
      </w:r>
      <w:r w:rsidR="004C63A6" w:rsidRPr="00877BA7">
        <w:rPr>
          <w:rFonts w:ascii="Times New Roman" w:hAnsi="Times New Roman"/>
        </w:rPr>
        <w:t>Corydon Deus</w:t>
      </w:r>
      <w:r w:rsidR="008B0C13" w:rsidRPr="00877BA7">
        <w:rPr>
          <w:rFonts w:ascii="Times New Roman" w:hAnsi="Times New Roman"/>
        </w:rPr>
        <w:t xml:space="preserve"> if it’s okay if I still date Billy’s sister.</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Billy’s sister: I wish I was there to see </w:t>
      </w:r>
      <w:r w:rsidR="004C63A6" w:rsidRPr="00877BA7">
        <w:rPr>
          <w:rFonts w:ascii="Times New Roman" w:hAnsi="Times New Roman"/>
        </w:rPr>
        <w:t>Corydon Deus</w:t>
      </w:r>
      <w:r w:rsidRPr="00877BA7">
        <w:rPr>
          <w:rFonts w:ascii="Times New Roman" w:hAnsi="Times New Roman"/>
        </w:rPr>
        <w:t xml:space="preserve"> destroy all the </w:t>
      </w:r>
      <w:r w:rsidR="00060196" w:rsidRPr="00877BA7">
        <w:rPr>
          <w:rFonts w:ascii="Times New Roman" w:hAnsi="Times New Roman"/>
        </w:rPr>
        <w:t>Reditus</w:t>
      </w:r>
      <w:r w:rsidRPr="00877BA7">
        <w:rPr>
          <w:rFonts w:ascii="Times New Roman" w:hAnsi="Times New Roman"/>
        </w:rPr>
        <w:t>.</w:t>
      </w:r>
      <w:r w:rsidR="00DF4644" w:rsidRPr="00877BA7">
        <w:rPr>
          <w:rFonts w:ascii="Times New Roman" w:hAnsi="Times New Roman"/>
        </w:rPr>
        <w:t xml:space="preserve"> Must’ve been a beautiful sight wasn’t it?</w:t>
      </w:r>
      <w:r w:rsidRPr="00877BA7">
        <w:rPr>
          <w:rFonts w:ascii="Times New Roman" w:hAnsi="Times New Roman"/>
        </w:rPr>
        <w:t xml:space="preserve"> Can you ask </w:t>
      </w:r>
      <w:r w:rsidR="004C63A6" w:rsidRPr="00877BA7">
        <w:rPr>
          <w:rFonts w:ascii="Times New Roman" w:hAnsi="Times New Roman"/>
        </w:rPr>
        <w:t>Corydon Deus</w:t>
      </w:r>
      <w:r w:rsidRPr="00877BA7">
        <w:rPr>
          <w:rFonts w:ascii="Times New Roman" w:hAnsi="Times New Roman"/>
        </w:rPr>
        <w:t xml:space="preserve"> to stop my mother from marrying Billy’s dad? It would just be weird if we started dating.</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Seer: It has begun. </w:t>
      </w:r>
      <w:r w:rsidR="004C63A6" w:rsidRPr="00877BA7">
        <w:rPr>
          <w:rFonts w:ascii="Times New Roman" w:hAnsi="Times New Roman"/>
        </w:rPr>
        <w:t>Corydon Deus</w:t>
      </w:r>
      <w:r w:rsidRPr="00877BA7">
        <w:rPr>
          <w:rFonts w:ascii="Times New Roman" w:hAnsi="Times New Roman"/>
        </w:rPr>
        <w:t xml:space="preserve"> will now purify the world. What exciting times.</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Widow: </w:t>
      </w:r>
      <w:r w:rsidR="004C63A6" w:rsidRPr="00877BA7">
        <w:rPr>
          <w:rFonts w:ascii="Times New Roman" w:hAnsi="Times New Roman"/>
        </w:rPr>
        <w:t>Corydon Deus</w:t>
      </w:r>
      <w:r w:rsidRPr="00877BA7">
        <w:rPr>
          <w:rFonts w:ascii="Times New Roman" w:hAnsi="Times New Roman"/>
        </w:rPr>
        <w:t xml:space="preserve"> has been revived. How happy my husband would be if he was still alive today.</w:t>
      </w:r>
    </w:p>
    <w:p w:rsidR="008B0C13" w:rsidRPr="00877BA7" w:rsidRDefault="008B0C13" w:rsidP="00703145">
      <w:pPr>
        <w:spacing w:after="0"/>
        <w:rPr>
          <w:rFonts w:ascii="Times New Roman" w:hAnsi="Times New Roman"/>
        </w:rPr>
      </w:pPr>
    </w:p>
    <w:p w:rsidR="00023FB4" w:rsidRPr="00877BA7" w:rsidRDefault="008B0C13" w:rsidP="00703145">
      <w:pPr>
        <w:spacing w:after="0"/>
        <w:rPr>
          <w:rFonts w:ascii="Times New Roman" w:hAnsi="Times New Roman"/>
        </w:rPr>
      </w:pPr>
      <w:r w:rsidRPr="00877BA7">
        <w:rPr>
          <w:rFonts w:ascii="Times New Roman" w:hAnsi="Times New Roman"/>
        </w:rPr>
        <w:t xml:space="preserve">Childless Husband: Hurry up and make children </w:t>
      </w:r>
      <w:r w:rsidR="00681445" w:rsidRPr="00877BA7">
        <w:rPr>
          <w:rFonts w:ascii="Times New Roman" w:hAnsi="Times New Roman"/>
        </w:rPr>
        <w:t>Caeser</w:t>
      </w:r>
      <w:r w:rsidRPr="00877BA7">
        <w:rPr>
          <w:rFonts w:ascii="Times New Roman" w:hAnsi="Times New Roman"/>
        </w:rPr>
        <w:t>.</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Childless Wife: I can’t wait to see your children. They’ll be absolutely gorgeous.</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Herdsman: </w:t>
      </w:r>
      <w:r w:rsidR="004C7BDB">
        <w:rPr>
          <w:rFonts w:ascii="Times New Roman" w:hAnsi="Times New Roman"/>
        </w:rPr>
        <w:t>Hopefully my cattle can survive now</w:t>
      </w:r>
      <w:r w:rsidRPr="00877BA7">
        <w:rPr>
          <w:rFonts w:ascii="Times New Roman" w:hAnsi="Times New Roman"/>
        </w:rPr>
        <w:t>.</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Herdsman wife: </w:t>
      </w:r>
      <w:r w:rsidR="008D7FB2">
        <w:rPr>
          <w:rFonts w:ascii="Times New Roman" w:hAnsi="Times New Roman"/>
        </w:rPr>
        <w:t>He still makes armor at night even with the water supply problem solved. Can you cast a spell on him so he forgets how to make armor.</w:t>
      </w:r>
    </w:p>
    <w:p w:rsidR="008B0C13" w:rsidRPr="00877BA7" w:rsidRDefault="008B0C13" w:rsidP="00703145">
      <w:pPr>
        <w:spacing w:after="0"/>
        <w:rPr>
          <w:rFonts w:ascii="Times New Roman" w:hAnsi="Times New Roman"/>
        </w:rPr>
      </w:pPr>
    </w:p>
    <w:p w:rsidR="008B0C13" w:rsidRPr="00877BA7" w:rsidRDefault="008B0C13" w:rsidP="00703145">
      <w:pPr>
        <w:spacing w:after="0"/>
        <w:rPr>
          <w:rFonts w:ascii="Times New Roman" w:hAnsi="Times New Roman"/>
        </w:rPr>
      </w:pPr>
      <w:r w:rsidRPr="00877BA7">
        <w:rPr>
          <w:rFonts w:ascii="Times New Roman" w:hAnsi="Times New Roman"/>
        </w:rPr>
        <w:t xml:space="preserve">Lone Temple Guard: Most of us died fighting the </w:t>
      </w:r>
      <w:r w:rsidR="00060196" w:rsidRPr="00877BA7">
        <w:rPr>
          <w:rFonts w:ascii="Times New Roman" w:hAnsi="Times New Roman"/>
        </w:rPr>
        <w:t>Reditus</w:t>
      </w:r>
      <w:r w:rsidRPr="00877BA7">
        <w:rPr>
          <w:rFonts w:ascii="Times New Roman" w:hAnsi="Times New Roman"/>
        </w:rPr>
        <w:t xml:space="preserve">. But now there is no need to walk in front of the </w:t>
      </w:r>
      <w:r w:rsidR="004C63A6" w:rsidRPr="00877BA7">
        <w:rPr>
          <w:rFonts w:ascii="Times New Roman" w:hAnsi="Times New Roman"/>
        </w:rPr>
        <w:t>Corydon Deus</w:t>
      </w:r>
      <w:r w:rsidRPr="00877BA7">
        <w:rPr>
          <w:rFonts w:ascii="Times New Roman" w:hAnsi="Times New Roman"/>
        </w:rPr>
        <w:t xml:space="preserve"> statue. We know now that he lives inside of you.</w:t>
      </w:r>
    </w:p>
    <w:p w:rsidR="00E305C9" w:rsidRPr="00877BA7" w:rsidRDefault="00E305C9" w:rsidP="00703145">
      <w:pPr>
        <w:spacing w:after="0"/>
        <w:rPr>
          <w:rFonts w:ascii="Times New Roman" w:hAnsi="Times New Roman"/>
        </w:rPr>
      </w:pPr>
    </w:p>
    <w:p w:rsidR="003F209F" w:rsidRPr="00877BA7" w:rsidRDefault="00E305C9" w:rsidP="00703145">
      <w:pPr>
        <w:spacing w:after="0"/>
        <w:rPr>
          <w:rFonts w:ascii="Times New Roman" w:hAnsi="Times New Roman"/>
        </w:rPr>
      </w:pPr>
      <w:r w:rsidRPr="00877BA7">
        <w:rPr>
          <w:rFonts w:ascii="Times New Roman" w:hAnsi="Times New Roman"/>
        </w:rPr>
        <w:t xml:space="preserve">Temple Pianist: Can you ask </w:t>
      </w:r>
      <w:r w:rsidR="004C63A6" w:rsidRPr="00877BA7">
        <w:rPr>
          <w:rFonts w:ascii="Times New Roman" w:hAnsi="Times New Roman"/>
        </w:rPr>
        <w:t>Corydon Deus</w:t>
      </w:r>
      <w:r w:rsidRPr="00877BA7">
        <w:rPr>
          <w:rFonts w:ascii="Times New Roman" w:hAnsi="Times New Roman"/>
        </w:rPr>
        <w:t xml:space="preserve"> how he likes this music?</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thinks the music is absolutely outstanding.</w:t>
      </w:r>
    </w:p>
    <w:p w:rsidR="00E305C9" w:rsidRPr="00877BA7" w:rsidRDefault="003F209F" w:rsidP="00703145">
      <w:pPr>
        <w:spacing w:after="0"/>
        <w:rPr>
          <w:rFonts w:ascii="Times New Roman" w:hAnsi="Times New Roman"/>
        </w:rPr>
      </w:pPr>
      <w:r w:rsidRPr="00877BA7">
        <w:rPr>
          <w:rFonts w:ascii="Times New Roman" w:hAnsi="Times New Roman"/>
        </w:rPr>
        <w:t>Temple Pianist: Then I will play harder until my fingers bleed.</w:t>
      </w:r>
    </w:p>
    <w:p w:rsidR="00E305C9" w:rsidRPr="00877BA7" w:rsidRDefault="00E305C9" w:rsidP="00703145">
      <w:pPr>
        <w:spacing w:after="0"/>
        <w:rPr>
          <w:rFonts w:ascii="Times New Roman" w:hAnsi="Times New Roman"/>
        </w:rPr>
      </w:pPr>
    </w:p>
    <w:p w:rsidR="003F209F" w:rsidRPr="00877BA7" w:rsidRDefault="00E305C9" w:rsidP="00703145">
      <w:pPr>
        <w:spacing w:after="0"/>
        <w:rPr>
          <w:rFonts w:ascii="Times New Roman" w:hAnsi="Times New Roman"/>
        </w:rPr>
      </w:pPr>
      <w:r w:rsidRPr="00877BA7">
        <w:rPr>
          <w:rFonts w:ascii="Times New Roman" w:hAnsi="Times New Roman"/>
        </w:rPr>
        <w:t xml:space="preserve">Chief Hunter: I barely survived the fight with the </w:t>
      </w:r>
      <w:r w:rsidR="00060196" w:rsidRPr="00877BA7">
        <w:rPr>
          <w:rFonts w:ascii="Times New Roman" w:hAnsi="Times New Roman"/>
        </w:rPr>
        <w:t>Reditus</w:t>
      </w:r>
      <w:r w:rsidRPr="00877BA7">
        <w:rPr>
          <w:rFonts w:ascii="Times New Roman" w:hAnsi="Times New Roman"/>
        </w:rPr>
        <w:t xml:space="preserve">. If </w:t>
      </w:r>
      <w:r w:rsidR="004C63A6" w:rsidRPr="00877BA7">
        <w:rPr>
          <w:rFonts w:ascii="Times New Roman" w:hAnsi="Times New Roman"/>
        </w:rPr>
        <w:t>Corydon Deus</w:t>
      </w:r>
      <w:r w:rsidRPr="00877BA7">
        <w:rPr>
          <w:rFonts w:ascii="Times New Roman" w:hAnsi="Times New Roman"/>
        </w:rPr>
        <w:t xml:space="preserve"> hadn’t of fought </w:t>
      </w:r>
      <w:r w:rsidR="003F209F" w:rsidRPr="00877BA7">
        <w:rPr>
          <w:rFonts w:ascii="Times New Roman" w:hAnsi="Times New Roman"/>
        </w:rPr>
        <w:t>for us I would be dead.</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 xml:space="preserve">Newly Married Husband: You must attack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and get revenge for what they brought upon our camp. You must take the fight to them or again they will return.</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Augustus: Yes, that is what we are planning.</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Newly Married Wife: Things are looking up now. We have started planning to have children.</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 xml:space="preserve">Augustus: That’s wonderful. </w:t>
      </w:r>
      <w:r w:rsidR="004C63A6" w:rsidRPr="00877BA7">
        <w:rPr>
          <w:rFonts w:ascii="Times New Roman" w:hAnsi="Times New Roman"/>
        </w:rPr>
        <w:t>Corydon Deus</w:t>
      </w:r>
      <w:r w:rsidRPr="00877BA7">
        <w:rPr>
          <w:rFonts w:ascii="Times New Roman" w:hAnsi="Times New Roman"/>
        </w:rPr>
        <w:t xml:space="preserve"> will be pleased to have your children dedicated to him.</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Great Father: All my children gave their weapons to you I see. I hope they are of use to you and will eventually bring us a great victory.</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Bountiful Wife: Thanks for taking my children’s weapons. I disagreed with his decision to have them hunt at such an early age. We were just so anxious about how to provide for them with the things the way they were, but now they are looking up.</w:t>
      </w:r>
    </w:p>
    <w:p w:rsidR="003F209F" w:rsidRPr="00877BA7" w:rsidRDefault="003F209F" w:rsidP="00703145">
      <w:pPr>
        <w:spacing w:after="0"/>
        <w:rPr>
          <w:rFonts w:ascii="Times New Roman" w:hAnsi="Times New Roman"/>
        </w:rPr>
      </w:pPr>
    </w:p>
    <w:p w:rsidR="003F209F" w:rsidRPr="00877BA7" w:rsidRDefault="003F209F" w:rsidP="00703145">
      <w:pPr>
        <w:spacing w:after="0"/>
        <w:rPr>
          <w:rFonts w:ascii="Times New Roman" w:hAnsi="Times New Roman"/>
        </w:rPr>
      </w:pPr>
      <w:r w:rsidRPr="00877BA7">
        <w:rPr>
          <w:rFonts w:ascii="Times New Roman" w:hAnsi="Times New Roman"/>
        </w:rPr>
        <w:t>Child who gave all savings: I hope my money</w:t>
      </w:r>
      <w:r w:rsidR="003575C8" w:rsidRPr="00877BA7">
        <w:rPr>
          <w:rFonts w:ascii="Times New Roman" w:hAnsi="Times New Roman"/>
        </w:rPr>
        <w:t xml:space="preserve"> bought </w:t>
      </w:r>
      <w:r w:rsidRPr="00877BA7">
        <w:rPr>
          <w:rFonts w:ascii="Times New Roman" w:hAnsi="Times New Roman"/>
        </w:rPr>
        <w:t xml:space="preserve">you the things you need. Go kill those </w:t>
      </w:r>
      <w:r w:rsidR="00060196" w:rsidRPr="00877BA7">
        <w:rPr>
          <w:rFonts w:ascii="Times New Roman" w:hAnsi="Times New Roman"/>
        </w:rPr>
        <w:t>Reditus</w:t>
      </w:r>
      <w:r w:rsidRPr="00877BA7">
        <w:rPr>
          <w:rFonts w:ascii="Times New Roman" w:hAnsi="Times New Roman"/>
        </w:rPr>
        <w:t>.</w:t>
      </w:r>
    </w:p>
    <w:p w:rsidR="003F209F" w:rsidRPr="00877BA7" w:rsidRDefault="003F209F" w:rsidP="00703145">
      <w:pPr>
        <w:spacing w:after="0"/>
        <w:rPr>
          <w:rFonts w:ascii="Times New Roman" w:hAnsi="Times New Roman"/>
        </w:rPr>
      </w:pPr>
    </w:p>
    <w:p w:rsidR="003575C8" w:rsidRPr="00877BA7" w:rsidRDefault="003F209F" w:rsidP="00703145">
      <w:pPr>
        <w:spacing w:after="0"/>
        <w:rPr>
          <w:rFonts w:ascii="Times New Roman" w:hAnsi="Times New Roman"/>
        </w:rPr>
      </w:pPr>
      <w:r w:rsidRPr="00877BA7">
        <w:rPr>
          <w:rFonts w:ascii="Times New Roman" w:hAnsi="Times New Roman"/>
        </w:rPr>
        <w:t>Child who gave his sword: You can keep the sword.</w:t>
      </w:r>
      <w:r w:rsidR="003575C8" w:rsidRPr="00877BA7">
        <w:rPr>
          <w:rFonts w:ascii="Times New Roman" w:hAnsi="Times New Roman"/>
        </w:rPr>
        <w:t xml:space="preserve"> I know you are a true warrior who can defeat the </w:t>
      </w:r>
      <w:r w:rsidR="00060196" w:rsidRPr="00877BA7">
        <w:rPr>
          <w:rFonts w:ascii="Times New Roman" w:hAnsi="Times New Roman"/>
        </w:rPr>
        <w:t>Reditus</w:t>
      </w:r>
      <w:r w:rsidR="005D2856" w:rsidRPr="00877BA7">
        <w:rPr>
          <w:rFonts w:ascii="Times New Roman" w:hAnsi="Times New Roman"/>
        </w:rPr>
        <w:t xml:space="preserve"> </w:t>
      </w:r>
      <w:r w:rsidR="003575C8" w:rsidRPr="00877BA7">
        <w:rPr>
          <w:rFonts w:ascii="Times New Roman" w:hAnsi="Times New Roman"/>
        </w:rPr>
        <w:t>and bring back magic.</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Child who shot a hole in the tent: We fixed the hole in the tent. I lied and told my parents that an animal chewed its way in. I could never tell them I almost shot my eye out.</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 xml:space="preserve">Child who gave his shotgun ammo: Can you give me back that ammo? I want to kill some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now I don’t have ammo. Nevermind, you keep it. I know it’s in better hands.</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 xml:space="preserve">Girl who gave her bow: I’ve grown a little bit since you’ve </w:t>
      </w:r>
      <w:r w:rsidR="00DF4644" w:rsidRPr="00877BA7">
        <w:rPr>
          <w:rFonts w:ascii="Times New Roman" w:hAnsi="Times New Roman"/>
        </w:rPr>
        <w:t>gone</w:t>
      </w:r>
      <w:r w:rsidRPr="00877BA7">
        <w:rPr>
          <w:rFonts w:ascii="Times New Roman" w:hAnsi="Times New Roman"/>
        </w:rPr>
        <w:t>. I’m taller than my bow now.</w:t>
      </w:r>
    </w:p>
    <w:p w:rsidR="003575C8" w:rsidRPr="00877BA7" w:rsidRDefault="003575C8" w:rsidP="00703145">
      <w:pPr>
        <w:spacing w:after="0"/>
        <w:rPr>
          <w:rFonts w:ascii="Times New Roman" w:hAnsi="Times New Roman"/>
        </w:rPr>
      </w:pPr>
    </w:p>
    <w:p w:rsidR="003575C8" w:rsidRPr="00877BA7" w:rsidRDefault="003575C8" w:rsidP="00703145">
      <w:pPr>
        <w:spacing w:after="0"/>
        <w:rPr>
          <w:rFonts w:ascii="Times New Roman" w:hAnsi="Times New Roman"/>
        </w:rPr>
      </w:pPr>
      <w:r w:rsidRPr="00877BA7">
        <w:rPr>
          <w:rFonts w:ascii="Times New Roman" w:hAnsi="Times New Roman"/>
        </w:rPr>
        <w:t xml:space="preserve">Girl by the well if you told her the truth: You really hurt the </w:t>
      </w:r>
      <w:r w:rsidR="00060196" w:rsidRPr="00877BA7">
        <w:rPr>
          <w:rFonts w:ascii="Times New Roman" w:hAnsi="Times New Roman"/>
        </w:rPr>
        <w:t>Reditus</w:t>
      </w:r>
      <w:r w:rsidRPr="00877BA7">
        <w:rPr>
          <w:rFonts w:ascii="Times New Roman" w:hAnsi="Times New Roman"/>
        </w:rPr>
        <w:t xml:space="preserve">. I heard they ran like cowards when </w:t>
      </w:r>
      <w:r w:rsidR="004C63A6" w:rsidRPr="00877BA7">
        <w:rPr>
          <w:rFonts w:ascii="Times New Roman" w:hAnsi="Times New Roman"/>
        </w:rPr>
        <w:t>Corydon Deus</w:t>
      </w:r>
      <w:r w:rsidRPr="00877BA7">
        <w:rPr>
          <w:rFonts w:ascii="Times New Roman" w:hAnsi="Times New Roman"/>
        </w:rPr>
        <w:t xml:space="preserve"> went out to fight against them. Our prayers have been answered.</w:t>
      </w:r>
    </w:p>
    <w:p w:rsidR="00CC6B36" w:rsidRPr="00877BA7" w:rsidRDefault="00CC6B36" w:rsidP="00703145">
      <w:pPr>
        <w:spacing w:after="0"/>
        <w:rPr>
          <w:rFonts w:ascii="Times New Roman" w:hAnsi="Times New Roman"/>
        </w:rPr>
      </w:pPr>
    </w:p>
    <w:p w:rsidR="00CC6B36" w:rsidRPr="00877BA7" w:rsidRDefault="00CC6B36" w:rsidP="00703145">
      <w:pPr>
        <w:spacing w:after="0"/>
        <w:rPr>
          <w:rFonts w:ascii="Times New Roman" w:hAnsi="Times New Roman"/>
        </w:rPr>
      </w:pPr>
      <w:r w:rsidRPr="00877BA7">
        <w:rPr>
          <w:rFonts w:ascii="Times New Roman" w:hAnsi="Times New Roman"/>
        </w:rPr>
        <w:t>Theresa’s Father:  When you recited that vow you truly showed how much you love my daughter.  (Depending how many you answered determines your reward.)</w:t>
      </w:r>
    </w:p>
    <w:p w:rsidR="00CC6B36" w:rsidRPr="00877BA7" w:rsidRDefault="00CC6B36" w:rsidP="00703145">
      <w:pPr>
        <w:spacing w:after="0"/>
        <w:rPr>
          <w:rFonts w:ascii="Times New Roman" w:hAnsi="Times New Roman"/>
        </w:rPr>
      </w:pPr>
      <w:r w:rsidRPr="00877BA7">
        <w:rPr>
          <w:rFonts w:ascii="Times New Roman" w:hAnsi="Times New Roman"/>
        </w:rPr>
        <w:t>1/4.)</w:t>
      </w:r>
    </w:p>
    <w:p w:rsidR="00CC6B36" w:rsidRPr="00877BA7" w:rsidRDefault="00CC6B36" w:rsidP="00703145">
      <w:pPr>
        <w:spacing w:after="0"/>
        <w:rPr>
          <w:rFonts w:ascii="Times New Roman" w:hAnsi="Times New Roman"/>
        </w:rPr>
      </w:pPr>
      <w:r w:rsidRPr="00877BA7">
        <w:rPr>
          <w:rFonts w:ascii="Times New Roman" w:hAnsi="Times New Roman"/>
        </w:rPr>
        <w:t>2/4.)</w:t>
      </w:r>
    </w:p>
    <w:p w:rsidR="00CC6B36" w:rsidRPr="00877BA7" w:rsidRDefault="00CC6B36" w:rsidP="00703145">
      <w:pPr>
        <w:spacing w:after="0"/>
        <w:rPr>
          <w:rFonts w:ascii="Times New Roman" w:hAnsi="Times New Roman"/>
        </w:rPr>
      </w:pPr>
      <w:r w:rsidRPr="00877BA7">
        <w:rPr>
          <w:rFonts w:ascii="Times New Roman" w:hAnsi="Times New Roman"/>
        </w:rPr>
        <w:t>3/4.)</w:t>
      </w:r>
    </w:p>
    <w:p w:rsidR="00CC6B36" w:rsidRPr="00877BA7" w:rsidRDefault="00CC6B36" w:rsidP="00703145">
      <w:pPr>
        <w:spacing w:after="0"/>
        <w:rPr>
          <w:rFonts w:ascii="Times New Roman" w:hAnsi="Times New Roman"/>
        </w:rPr>
      </w:pPr>
      <w:r w:rsidRPr="00877BA7">
        <w:rPr>
          <w:rFonts w:ascii="Times New Roman" w:hAnsi="Times New Roman"/>
        </w:rPr>
        <w:t>4/4.)</w:t>
      </w:r>
    </w:p>
    <w:p w:rsidR="003575C8" w:rsidRPr="00877BA7" w:rsidRDefault="003575C8" w:rsidP="00CC6B36">
      <w:pPr>
        <w:pStyle w:val="Heading2"/>
        <w:rPr>
          <w:rFonts w:ascii="Times New Roman" w:hAnsi="Times New Roman" w:cs="Times New Roman"/>
          <w:color w:val="auto"/>
          <w:sz w:val="24"/>
          <w:szCs w:val="24"/>
        </w:rPr>
      </w:pPr>
      <w:bookmarkStart w:id="82" w:name="_Toc76405258"/>
      <w:r w:rsidRPr="00877BA7">
        <w:rPr>
          <w:rFonts w:ascii="Times New Roman" w:hAnsi="Times New Roman" w:cs="Times New Roman"/>
          <w:color w:val="auto"/>
          <w:sz w:val="24"/>
          <w:szCs w:val="24"/>
        </w:rPr>
        <w:t>High Priest Death</w:t>
      </w:r>
      <w:bookmarkEnd w:id="82"/>
    </w:p>
    <w:p w:rsidR="003575C8" w:rsidRPr="00877BA7" w:rsidRDefault="003575C8" w:rsidP="00703145">
      <w:pPr>
        <w:spacing w:after="0"/>
        <w:rPr>
          <w:rFonts w:ascii="Times New Roman" w:hAnsi="Times New Roman"/>
          <w:u w:val="single"/>
        </w:rPr>
      </w:pPr>
    </w:p>
    <w:p w:rsidR="003575C8" w:rsidRPr="00877BA7" w:rsidRDefault="003575C8" w:rsidP="00703145">
      <w:pPr>
        <w:spacing w:after="0"/>
        <w:rPr>
          <w:rFonts w:ascii="Times New Roman" w:hAnsi="Times New Roman"/>
        </w:rPr>
      </w:pPr>
      <w:r w:rsidRPr="00877BA7">
        <w:rPr>
          <w:rFonts w:ascii="Times New Roman" w:hAnsi="Times New Roman"/>
        </w:rPr>
        <w:t>Augustus enters the high priest tent. The high priest begins rambling.</w:t>
      </w:r>
    </w:p>
    <w:p w:rsidR="003575C8" w:rsidRPr="00877BA7" w:rsidRDefault="003575C8" w:rsidP="00703145">
      <w:pPr>
        <w:spacing w:after="0"/>
        <w:rPr>
          <w:rFonts w:ascii="Times New Roman" w:hAnsi="Times New Roman"/>
        </w:rPr>
      </w:pPr>
    </w:p>
    <w:p w:rsidR="00E305C9" w:rsidRPr="00877BA7" w:rsidRDefault="003575C8" w:rsidP="00703145">
      <w:pPr>
        <w:spacing w:after="0"/>
        <w:rPr>
          <w:rFonts w:ascii="Times New Roman" w:hAnsi="Times New Roman"/>
        </w:rPr>
      </w:pPr>
      <w:r w:rsidRPr="00877BA7">
        <w:rPr>
          <w:rFonts w:ascii="Times New Roman" w:hAnsi="Times New Roman"/>
        </w:rPr>
        <w:t xml:space="preserve">High Priest: Praise </w:t>
      </w:r>
      <w:r w:rsidR="004C63A6" w:rsidRPr="00877BA7">
        <w:rPr>
          <w:rFonts w:ascii="Times New Roman" w:hAnsi="Times New Roman"/>
        </w:rPr>
        <w:t>Corydon Deus</w:t>
      </w:r>
      <w:r w:rsidRPr="00877BA7">
        <w:rPr>
          <w:rFonts w:ascii="Times New Roman" w:hAnsi="Times New Roman"/>
        </w:rPr>
        <w:t xml:space="preserve"> your safe! I’m so happy you defeated the </w:t>
      </w:r>
      <w:r w:rsidR="00060196" w:rsidRPr="00877BA7">
        <w:rPr>
          <w:rFonts w:ascii="Times New Roman" w:hAnsi="Times New Roman"/>
        </w:rPr>
        <w:t>Reditus</w:t>
      </w:r>
      <w:r w:rsidRPr="00877BA7">
        <w:rPr>
          <w:rFonts w:ascii="Times New Roman" w:hAnsi="Times New Roman"/>
        </w:rPr>
        <w:t>. I could hear the fighting from underneath the temple.</w:t>
      </w:r>
      <w:r w:rsidR="00FD7A3E" w:rsidRPr="00877BA7">
        <w:rPr>
          <w:rFonts w:ascii="Times New Roman" w:hAnsi="Times New Roman"/>
        </w:rPr>
        <w:t xml:space="preserve"> It sounded as if we were surely goners.</w:t>
      </w:r>
      <w:r w:rsidR="00FD7A3E" w:rsidRPr="00877BA7">
        <w:rPr>
          <w:rFonts w:ascii="Times New Roman" w:hAnsi="Times New Roman"/>
        </w:rPr>
        <w:br/>
      </w:r>
    </w:p>
    <w:p w:rsidR="00FD7A3E" w:rsidRPr="00877BA7" w:rsidRDefault="00FD7A3E" w:rsidP="00703145">
      <w:pPr>
        <w:spacing w:after="0"/>
        <w:rPr>
          <w:rFonts w:ascii="Times New Roman" w:hAnsi="Times New Roman"/>
        </w:rPr>
      </w:pPr>
      <w:r w:rsidRPr="00877BA7">
        <w:rPr>
          <w:rFonts w:ascii="Times New Roman" w:hAnsi="Times New Roman"/>
        </w:rPr>
        <w:t xml:space="preserve">Augustus: You lie priest. We know you notified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of my return. They attacked because of you. Many good men died because of your selfishness. You’re scared of the true power living inside of me</w:t>
      </w:r>
      <w:r w:rsidR="00CC6B36" w:rsidRPr="00877BA7">
        <w:rPr>
          <w:rFonts w:ascii="Times New Roman" w:hAnsi="Times New Roman"/>
        </w:rPr>
        <w:t xml:space="preserve"> because it’s from the</w:t>
      </w:r>
      <w:r w:rsidRPr="00877BA7">
        <w:rPr>
          <w:rFonts w:ascii="Times New Roman" w:hAnsi="Times New Roman"/>
        </w:rPr>
        <w:t xml:space="preserve"> true god that we worship. You don’t </w:t>
      </w:r>
      <w:r w:rsidRPr="00877BA7">
        <w:rPr>
          <w:rFonts w:ascii="Times New Roman" w:hAnsi="Times New Roman"/>
        </w:rPr>
        <w:lastRenderedPageBreak/>
        <w:t xml:space="preserve">want to lose your power over the people and have gladly sent men to their death in the </w:t>
      </w:r>
      <w:r w:rsidR="007F78F4" w:rsidRPr="00877BA7">
        <w:rPr>
          <w:rFonts w:ascii="Times New Roman" w:hAnsi="Times New Roman"/>
        </w:rPr>
        <w:t>Heremus</w:t>
      </w:r>
      <w:r w:rsidRPr="00877BA7">
        <w:rPr>
          <w:rFonts w:ascii="Times New Roman" w:hAnsi="Times New Roman"/>
        </w:rPr>
        <w:t xml:space="preserve">. You </w:t>
      </w:r>
      <w:r w:rsidR="00CC6B36" w:rsidRPr="00877BA7">
        <w:rPr>
          <w:rFonts w:ascii="Times New Roman" w:hAnsi="Times New Roman"/>
        </w:rPr>
        <w:t>knew</w:t>
      </w:r>
      <w:r w:rsidRPr="00877BA7">
        <w:rPr>
          <w:rFonts w:ascii="Times New Roman" w:hAnsi="Times New Roman"/>
        </w:rPr>
        <w:t xml:space="preserve"> they wouldn’t succeed, but now someone has and you are afraid. Today you will die.</w:t>
      </w:r>
    </w:p>
    <w:p w:rsidR="00FD7A3E" w:rsidRPr="00877BA7" w:rsidRDefault="00FD7A3E" w:rsidP="00703145">
      <w:pPr>
        <w:spacing w:after="0"/>
        <w:rPr>
          <w:rFonts w:ascii="Times New Roman" w:hAnsi="Times New Roman"/>
        </w:rPr>
      </w:pPr>
    </w:p>
    <w:p w:rsidR="00FD7A3E" w:rsidRPr="00877BA7" w:rsidRDefault="00FD7A3E" w:rsidP="00703145">
      <w:pPr>
        <w:spacing w:after="0"/>
        <w:rPr>
          <w:rFonts w:ascii="Times New Roman" w:hAnsi="Times New Roman"/>
        </w:rPr>
      </w:pPr>
      <w:r w:rsidRPr="00877BA7">
        <w:rPr>
          <w:rFonts w:ascii="Times New Roman" w:hAnsi="Times New Roman"/>
        </w:rPr>
        <w:t xml:space="preserve">High Priest: No I can explain.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threatened my life if I did not send men into the </w:t>
      </w:r>
      <w:r w:rsidR="007F78F4" w:rsidRPr="00877BA7">
        <w:rPr>
          <w:rFonts w:ascii="Times New Roman" w:hAnsi="Times New Roman"/>
        </w:rPr>
        <w:t>Heremus</w:t>
      </w:r>
      <w:r w:rsidRPr="00877BA7">
        <w:rPr>
          <w:rFonts w:ascii="Times New Roman" w:hAnsi="Times New Roman"/>
        </w:rPr>
        <w:t>. They wanted assurance that our population would not grow in exchange for allowing us to live here.</w:t>
      </w:r>
    </w:p>
    <w:p w:rsidR="00FD7A3E" w:rsidRPr="00877BA7" w:rsidRDefault="00FD7A3E" w:rsidP="00703145">
      <w:pPr>
        <w:spacing w:after="0"/>
        <w:rPr>
          <w:rFonts w:ascii="Times New Roman" w:hAnsi="Times New Roman"/>
        </w:rPr>
      </w:pPr>
    </w:p>
    <w:p w:rsidR="00230BB5" w:rsidRPr="00877BA7" w:rsidRDefault="00FD7A3E" w:rsidP="00703145">
      <w:pPr>
        <w:spacing w:after="0"/>
        <w:rPr>
          <w:rFonts w:ascii="Times New Roman" w:hAnsi="Times New Roman"/>
        </w:rPr>
      </w:pPr>
      <w:r w:rsidRPr="00877BA7">
        <w:rPr>
          <w:rFonts w:ascii="Times New Roman" w:hAnsi="Times New Roman"/>
        </w:rPr>
        <w:t xml:space="preserve">Augustus: That does not matter now. </w:t>
      </w:r>
      <w:r w:rsidR="00230BB5" w:rsidRPr="00877BA7">
        <w:rPr>
          <w:rFonts w:ascii="Times New Roman" w:hAnsi="Times New Roman"/>
        </w:rPr>
        <w:t xml:space="preserve">You loved power and not his people. </w:t>
      </w:r>
      <w:r w:rsidRPr="00877BA7">
        <w:rPr>
          <w:rFonts w:ascii="Times New Roman" w:hAnsi="Times New Roman"/>
        </w:rPr>
        <w:t xml:space="preserve">You have shown your disbelief in </w:t>
      </w:r>
      <w:r w:rsidR="004C63A6" w:rsidRPr="00877BA7">
        <w:rPr>
          <w:rFonts w:ascii="Times New Roman" w:hAnsi="Times New Roman"/>
        </w:rPr>
        <w:t>Corydon Deus</w:t>
      </w:r>
      <w:r w:rsidRPr="00877BA7">
        <w:rPr>
          <w:rFonts w:ascii="Times New Roman" w:hAnsi="Times New Roman"/>
        </w:rPr>
        <w:t xml:space="preserve"> and the punishment for that is death.</w:t>
      </w:r>
    </w:p>
    <w:p w:rsidR="00230BB5" w:rsidRPr="00877BA7" w:rsidRDefault="00230BB5" w:rsidP="00703145">
      <w:pPr>
        <w:spacing w:after="0"/>
        <w:rPr>
          <w:rFonts w:ascii="Times New Roman" w:hAnsi="Times New Roman"/>
        </w:rPr>
      </w:pPr>
    </w:p>
    <w:p w:rsidR="00FD7A3E" w:rsidRPr="00877BA7" w:rsidRDefault="00681445" w:rsidP="00703145">
      <w:pPr>
        <w:spacing w:after="0"/>
        <w:rPr>
          <w:rFonts w:ascii="Times New Roman" w:hAnsi="Times New Roman"/>
        </w:rPr>
      </w:pPr>
      <w:r w:rsidRPr="00877BA7">
        <w:rPr>
          <w:rFonts w:ascii="Times New Roman" w:hAnsi="Times New Roman"/>
        </w:rPr>
        <w:t>Caeser</w:t>
      </w:r>
      <w:r w:rsidR="00230BB5" w:rsidRPr="00877BA7">
        <w:rPr>
          <w:rFonts w:ascii="Times New Roman" w:hAnsi="Times New Roman"/>
        </w:rPr>
        <w:t>: Wait father. Let us have a trial in the temple where the entire camp will decide his fate.</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is already spoken.</w:t>
      </w:r>
    </w:p>
    <w:p w:rsidR="00FD7A3E" w:rsidRPr="00877BA7" w:rsidRDefault="00FD7A3E" w:rsidP="00703145">
      <w:pPr>
        <w:spacing w:after="0"/>
        <w:rPr>
          <w:rFonts w:ascii="Times New Roman" w:hAnsi="Times New Roman"/>
        </w:rPr>
      </w:pPr>
    </w:p>
    <w:p w:rsidR="00230BB5" w:rsidRPr="00877BA7" w:rsidRDefault="00FD7A3E" w:rsidP="00703145">
      <w:pPr>
        <w:spacing w:after="0"/>
        <w:rPr>
          <w:rFonts w:ascii="Times New Roman" w:hAnsi="Times New Roman"/>
        </w:rPr>
      </w:pPr>
      <w:r w:rsidRPr="00877BA7">
        <w:rPr>
          <w:rFonts w:ascii="Times New Roman" w:hAnsi="Times New Roman"/>
        </w:rPr>
        <w:t>High Priest:</w:t>
      </w:r>
      <w:r w:rsidR="00230BB5" w:rsidRPr="00877BA7">
        <w:rPr>
          <w:rFonts w:ascii="Times New Roman" w:hAnsi="Times New Roman"/>
        </w:rPr>
        <w:t xml:space="preserve"> No wait please!</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 xml:space="preserve">Augustus sets the priest on fire with magic. </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High Priest: You do not know the truth about the god we worship. Now you will see. Ahhhhhhhhhh!</w:t>
      </w:r>
    </w:p>
    <w:p w:rsidR="00230BB5" w:rsidRPr="00877BA7" w:rsidRDefault="00230BB5" w:rsidP="00703145">
      <w:pPr>
        <w:spacing w:after="0"/>
        <w:rPr>
          <w:rFonts w:ascii="Times New Roman" w:hAnsi="Times New Roman"/>
        </w:rPr>
      </w:pPr>
    </w:p>
    <w:p w:rsidR="00230BB5" w:rsidRPr="00877BA7" w:rsidRDefault="00230BB5"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looks away while the priest is burning. The priest is dead.)</w:t>
      </w:r>
    </w:p>
    <w:p w:rsidR="00230BB5" w:rsidRPr="00877BA7" w:rsidRDefault="00230BB5" w:rsidP="00703145">
      <w:pPr>
        <w:spacing w:after="0"/>
        <w:rPr>
          <w:rFonts w:ascii="Times New Roman" w:hAnsi="Times New Roman"/>
        </w:rPr>
      </w:pPr>
    </w:p>
    <w:p w:rsidR="00631C48" w:rsidRPr="00877BA7" w:rsidRDefault="00681445" w:rsidP="00703145">
      <w:pPr>
        <w:spacing w:after="0"/>
        <w:rPr>
          <w:rFonts w:ascii="Times New Roman" w:hAnsi="Times New Roman"/>
        </w:rPr>
      </w:pPr>
      <w:r w:rsidRPr="00877BA7">
        <w:rPr>
          <w:rFonts w:ascii="Times New Roman" w:hAnsi="Times New Roman"/>
        </w:rPr>
        <w:t>Caeser</w:t>
      </w:r>
      <w:r w:rsidR="003C1530" w:rsidRPr="00877BA7">
        <w:rPr>
          <w:rFonts w:ascii="Times New Roman" w:hAnsi="Times New Roman"/>
        </w:rPr>
        <w:t xml:space="preserve">: He said, “You </w:t>
      </w:r>
      <w:r w:rsidR="00CC6B36" w:rsidRPr="00877BA7">
        <w:rPr>
          <w:rFonts w:ascii="Times New Roman" w:hAnsi="Times New Roman"/>
        </w:rPr>
        <w:t>don’t</w:t>
      </w:r>
      <w:r w:rsidR="003C1530" w:rsidRPr="00877BA7">
        <w:rPr>
          <w:rFonts w:ascii="Times New Roman" w:hAnsi="Times New Roman"/>
        </w:rPr>
        <w:t xml:space="preserve"> know the truth about the god we worship,” what does he mean by that?  </w:t>
      </w:r>
      <w:r w:rsidR="00631C48" w:rsidRPr="00877BA7">
        <w:rPr>
          <w:rFonts w:ascii="Times New Roman" w:hAnsi="Times New Roman"/>
        </w:rPr>
        <w:t>Father, it is time we read the Annals of Time. I want to know the truth about the god we worship.</w:t>
      </w:r>
    </w:p>
    <w:p w:rsidR="00631C48" w:rsidRPr="00877BA7" w:rsidRDefault="00631C48" w:rsidP="00703145">
      <w:pPr>
        <w:spacing w:after="0"/>
        <w:rPr>
          <w:rFonts w:ascii="Times New Roman" w:hAnsi="Times New Roman"/>
        </w:rPr>
      </w:pPr>
    </w:p>
    <w:p w:rsidR="00230BB5" w:rsidRPr="00877BA7" w:rsidRDefault="00631C48" w:rsidP="00703145">
      <w:pPr>
        <w:spacing w:after="0"/>
        <w:rPr>
          <w:rFonts w:ascii="Times New Roman" w:hAnsi="Times New Roman"/>
        </w:rPr>
      </w:pPr>
      <w:r w:rsidRPr="00877BA7">
        <w:rPr>
          <w:rFonts w:ascii="Times New Roman" w:hAnsi="Times New Roman"/>
        </w:rPr>
        <w:t xml:space="preserve">Augustus: There is time for that tomorrow now we must make a plan to fight the </w:t>
      </w:r>
      <w:r w:rsidR="00060196" w:rsidRPr="00877BA7">
        <w:rPr>
          <w:rFonts w:ascii="Times New Roman" w:hAnsi="Times New Roman"/>
        </w:rPr>
        <w:t>Reditus</w:t>
      </w:r>
      <w:r w:rsidRPr="00877BA7">
        <w:rPr>
          <w:rFonts w:ascii="Times New Roman" w:hAnsi="Times New Roman"/>
        </w:rPr>
        <w:t>. We will sit and read it together. Meet me in the temple all of you. As acting High Priest I have some work to do.</w:t>
      </w:r>
    </w:p>
    <w:p w:rsidR="00631C48" w:rsidRPr="00877BA7" w:rsidRDefault="00631C48" w:rsidP="00703145">
      <w:pPr>
        <w:spacing w:after="0"/>
        <w:rPr>
          <w:rFonts w:ascii="Times New Roman" w:hAnsi="Times New Roman"/>
        </w:rPr>
      </w:pPr>
    </w:p>
    <w:p w:rsidR="00631C48" w:rsidRPr="00877BA7" w:rsidRDefault="00681445" w:rsidP="00703145">
      <w:pPr>
        <w:spacing w:after="0"/>
        <w:rPr>
          <w:rFonts w:ascii="Times New Roman" w:hAnsi="Times New Roman"/>
        </w:rPr>
      </w:pPr>
      <w:r w:rsidRPr="00877BA7">
        <w:rPr>
          <w:rFonts w:ascii="Times New Roman" w:hAnsi="Times New Roman"/>
        </w:rPr>
        <w:t>Caeser</w:t>
      </w:r>
      <w:r w:rsidR="00631C48" w:rsidRPr="00877BA7">
        <w:rPr>
          <w:rFonts w:ascii="Times New Roman" w:hAnsi="Times New Roman"/>
        </w:rPr>
        <w:t>: See you there father.</w:t>
      </w:r>
    </w:p>
    <w:p w:rsidR="00631C48" w:rsidRPr="00877BA7" w:rsidRDefault="00631C48" w:rsidP="00703145">
      <w:pPr>
        <w:spacing w:after="0"/>
        <w:rPr>
          <w:rFonts w:ascii="Times New Roman" w:hAnsi="Times New Roman"/>
        </w:rPr>
      </w:pPr>
    </w:p>
    <w:p w:rsidR="00631C48" w:rsidRPr="00877BA7" w:rsidRDefault="00631C48" w:rsidP="00703145">
      <w:pPr>
        <w:spacing w:after="0"/>
        <w:rPr>
          <w:rFonts w:ascii="Times New Roman" w:hAnsi="Times New Roman"/>
        </w:rPr>
      </w:pPr>
      <w:r w:rsidRPr="00877BA7">
        <w:rPr>
          <w:rFonts w:ascii="Times New Roman" w:hAnsi="Times New Roman"/>
        </w:rPr>
        <w:t>After everyone has left Augustus turns to the Annals of Time.</w:t>
      </w:r>
    </w:p>
    <w:p w:rsidR="00631C48" w:rsidRPr="00877BA7" w:rsidRDefault="00631C48" w:rsidP="00703145">
      <w:pPr>
        <w:spacing w:after="0"/>
        <w:rPr>
          <w:rFonts w:ascii="Times New Roman" w:hAnsi="Times New Roman"/>
        </w:rPr>
      </w:pPr>
    </w:p>
    <w:p w:rsidR="00315C07" w:rsidRPr="00877BA7" w:rsidRDefault="00631C48" w:rsidP="00703145">
      <w:pPr>
        <w:spacing w:after="0"/>
        <w:rPr>
          <w:rFonts w:ascii="Times New Roman" w:hAnsi="Times New Roman"/>
        </w:rPr>
      </w:pPr>
      <w:r w:rsidRPr="00877BA7">
        <w:rPr>
          <w:rFonts w:ascii="Times New Roman" w:hAnsi="Times New Roman"/>
        </w:rPr>
        <w:t>Augustus:</w:t>
      </w:r>
      <w:r w:rsidR="003501F5" w:rsidRPr="00877BA7">
        <w:rPr>
          <w:rFonts w:ascii="Times New Roman" w:hAnsi="Times New Roman"/>
        </w:rPr>
        <w:t xml:space="preserve"> Let us see what this book has to say.</w:t>
      </w:r>
    </w:p>
    <w:p w:rsidR="00315C07" w:rsidRPr="00877BA7" w:rsidRDefault="00315C07" w:rsidP="00703145">
      <w:pPr>
        <w:spacing w:after="0"/>
        <w:rPr>
          <w:rFonts w:ascii="Times New Roman" w:hAnsi="Times New Roman"/>
        </w:rPr>
      </w:pPr>
    </w:p>
    <w:p w:rsidR="003501F5" w:rsidRPr="00877BA7" w:rsidRDefault="00315C07" w:rsidP="00703145">
      <w:pPr>
        <w:spacing w:after="0"/>
        <w:rPr>
          <w:rFonts w:ascii="Times New Roman" w:hAnsi="Times New Roman"/>
        </w:rPr>
      </w:pPr>
      <w:r w:rsidRPr="00877BA7">
        <w:rPr>
          <w:rFonts w:ascii="Times New Roman" w:hAnsi="Times New Roman"/>
        </w:rPr>
        <w:t>(Augustus begins reading through the Annals of Time.)</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Set it on fire.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No, everyone must know the truth about you.</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Set it on fire you have no choice.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No, I must resist.</w:t>
      </w:r>
    </w:p>
    <w:p w:rsidR="003501F5" w:rsidRPr="00877BA7" w:rsidRDefault="003501F5" w:rsidP="00703145">
      <w:pPr>
        <w:spacing w:after="0"/>
        <w:rPr>
          <w:rFonts w:ascii="Times New Roman" w:hAnsi="Times New Roman"/>
        </w:rPr>
      </w:pPr>
    </w:p>
    <w:p w:rsidR="003501F5" w:rsidRPr="00877BA7" w:rsidRDefault="004C63A6" w:rsidP="00703145">
      <w:pPr>
        <w:spacing w:after="0"/>
        <w:rPr>
          <w:rFonts w:ascii="Times New Roman" w:hAnsi="Times New Roman"/>
        </w:rPr>
      </w:pPr>
      <w:r w:rsidRPr="00877BA7">
        <w:rPr>
          <w:rFonts w:ascii="Times New Roman" w:hAnsi="Times New Roman"/>
        </w:rPr>
        <w:t>Corydon Deus</w:t>
      </w:r>
      <w:r w:rsidR="003501F5" w:rsidRPr="00877BA7">
        <w:rPr>
          <w:rFonts w:ascii="Times New Roman" w:hAnsi="Times New Roman"/>
        </w:rPr>
        <w:t>: You cannot, now set it on fire slave.</w:t>
      </w:r>
    </w:p>
    <w:p w:rsidR="003501F5" w:rsidRPr="00877BA7" w:rsidRDefault="003501F5" w:rsidP="00703145">
      <w:pPr>
        <w:spacing w:after="0"/>
        <w:rPr>
          <w:rFonts w:ascii="Times New Roman" w:hAnsi="Times New Roman"/>
        </w:rPr>
      </w:pPr>
    </w:p>
    <w:p w:rsidR="003501F5" w:rsidRPr="00877BA7" w:rsidRDefault="003501F5" w:rsidP="00703145">
      <w:pPr>
        <w:spacing w:after="0"/>
        <w:rPr>
          <w:rFonts w:ascii="Times New Roman" w:hAnsi="Times New Roman"/>
        </w:rPr>
      </w:pPr>
      <w:r w:rsidRPr="00877BA7">
        <w:rPr>
          <w:rFonts w:ascii="Times New Roman" w:hAnsi="Times New Roman"/>
        </w:rPr>
        <w:t>(Augustus sets it on fire)</w:t>
      </w:r>
    </w:p>
    <w:p w:rsidR="003501F5" w:rsidRPr="00877BA7" w:rsidRDefault="003501F5" w:rsidP="00703145">
      <w:pPr>
        <w:spacing w:after="0"/>
        <w:rPr>
          <w:rFonts w:ascii="Times New Roman" w:hAnsi="Times New Roman"/>
        </w:rPr>
      </w:pPr>
    </w:p>
    <w:p w:rsidR="00631C48" w:rsidRPr="00877BA7" w:rsidRDefault="00B71094" w:rsidP="004A11F9">
      <w:pPr>
        <w:pStyle w:val="Heading2"/>
        <w:rPr>
          <w:rFonts w:ascii="Times New Roman" w:hAnsi="Times New Roman" w:cs="Times New Roman"/>
          <w:color w:val="auto"/>
          <w:sz w:val="24"/>
          <w:szCs w:val="24"/>
        </w:rPr>
      </w:pPr>
      <w:bookmarkStart w:id="83" w:name="_Toc76405259"/>
      <w:r w:rsidRPr="00877BA7">
        <w:rPr>
          <w:rFonts w:ascii="Times New Roman" w:hAnsi="Times New Roman" w:cs="Times New Roman"/>
          <w:color w:val="auto"/>
          <w:sz w:val="24"/>
          <w:szCs w:val="24"/>
        </w:rPr>
        <w:t xml:space="preserve">Temple of </w:t>
      </w:r>
      <w:r w:rsidR="004C63A6" w:rsidRPr="00877BA7">
        <w:rPr>
          <w:rFonts w:ascii="Times New Roman" w:hAnsi="Times New Roman" w:cs="Times New Roman"/>
          <w:color w:val="auto"/>
          <w:sz w:val="24"/>
          <w:szCs w:val="24"/>
        </w:rPr>
        <w:t>Corydon Deus</w:t>
      </w:r>
      <w:r w:rsidRPr="00877BA7">
        <w:rPr>
          <w:rFonts w:ascii="Times New Roman" w:hAnsi="Times New Roman" w:cs="Times New Roman"/>
          <w:color w:val="auto"/>
          <w:sz w:val="24"/>
          <w:szCs w:val="24"/>
        </w:rPr>
        <w:t xml:space="preserve"> Planning</w:t>
      </w:r>
      <w:bookmarkEnd w:id="83"/>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t xml:space="preserve">Augustus, </w:t>
      </w:r>
      <w:r w:rsidR="00681445" w:rsidRPr="00877BA7">
        <w:rPr>
          <w:rFonts w:ascii="Times New Roman" w:hAnsi="Times New Roman"/>
        </w:rPr>
        <w:t>Caeser</w:t>
      </w:r>
      <w:r w:rsidRPr="00877BA7">
        <w:rPr>
          <w:rFonts w:ascii="Times New Roman" w:hAnsi="Times New Roman"/>
        </w:rPr>
        <w:t xml:space="preserve">, Theresa, </w:t>
      </w:r>
      <w:r w:rsidR="000034C6" w:rsidRPr="00877BA7">
        <w:rPr>
          <w:rFonts w:ascii="Times New Roman" w:hAnsi="Times New Roman"/>
        </w:rPr>
        <w:t>Felnis</w:t>
      </w:r>
      <w:r w:rsidRPr="00877BA7">
        <w:rPr>
          <w:rFonts w:ascii="Times New Roman" w:hAnsi="Times New Roman"/>
        </w:rPr>
        <w:t>, and Airloft are in the temple.</w:t>
      </w:r>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t xml:space="preserve">Augustus: I have read the Annals of Time and I’ve decided that we must go to the land of the </w:t>
      </w:r>
      <w:r w:rsidR="00A119C3" w:rsidRPr="00877BA7">
        <w:rPr>
          <w:rFonts w:ascii="Times New Roman" w:hAnsi="Times New Roman"/>
        </w:rPr>
        <w:t>Fabricius</w:t>
      </w:r>
      <w:r w:rsidRPr="00877BA7">
        <w:rPr>
          <w:rFonts w:ascii="Times New Roman" w:hAnsi="Times New Roman"/>
        </w:rPr>
        <w:t xml:space="preserve">. Once we are there we must hunt the </w:t>
      </w:r>
      <w:r w:rsidR="00A119C3" w:rsidRPr="00877BA7">
        <w:rPr>
          <w:rFonts w:ascii="Times New Roman" w:hAnsi="Times New Roman"/>
        </w:rPr>
        <w:t>Fabricius</w:t>
      </w:r>
      <w:r w:rsidRPr="00877BA7">
        <w:rPr>
          <w:rFonts w:ascii="Times New Roman" w:hAnsi="Times New Roman"/>
        </w:rPr>
        <w:t xml:space="preserve"> and obtain their </w:t>
      </w:r>
      <w:r w:rsidR="006E72D7" w:rsidRPr="00877BA7">
        <w:rPr>
          <w:rFonts w:ascii="Times New Roman" w:hAnsi="Times New Roman"/>
        </w:rPr>
        <w:t>Magicia</w:t>
      </w:r>
      <w:r w:rsidRPr="00877BA7">
        <w:rPr>
          <w:rFonts w:ascii="Times New Roman" w:hAnsi="Times New Roman"/>
        </w:rPr>
        <w:t>. The gate that once existed on land was buried during the first purification. Now it lies underwater.</w:t>
      </w:r>
    </w:p>
    <w:p w:rsidR="00B71094" w:rsidRPr="00877BA7" w:rsidRDefault="00B71094" w:rsidP="00703145">
      <w:pPr>
        <w:spacing w:after="0"/>
        <w:rPr>
          <w:rFonts w:ascii="Times New Roman" w:hAnsi="Times New Roman"/>
        </w:rPr>
      </w:pPr>
    </w:p>
    <w:p w:rsidR="00B71094" w:rsidRPr="00877BA7" w:rsidRDefault="00681445" w:rsidP="00703145">
      <w:pPr>
        <w:spacing w:after="0"/>
        <w:rPr>
          <w:rFonts w:ascii="Times New Roman" w:hAnsi="Times New Roman"/>
        </w:rPr>
      </w:pPr>
      <w:r w:rsidRPr="00877BA7">
        <w:rPr>
          <w:rFonts w:ascii="Times New Roman" w:hAnsi="Times New Roman"/>
        </w:rPr>
        <w:t>Caeser</w:t>
      </w:r>
      <w:r w:rsidR="00B71094" w:rsidRPr="00877BA7">
        <w:rPr>
          <w:rFonts w:ascii="Times New Roman" w:hAnsi="Times New Roman"/>
        </w:rPr>
        <w:t xml:space="preserve">: How will we go underwater? The only people that have technology to be able to do that are the </w:t>
      </w:r>
      <w:r w:rsidR="00060196" w:rsidRPr="00877BA7">
        <w:rPr>
          <w:rFonts w:ascii="Times New Roman" w:hAnsi="Times New Roman"/>
        </w:rPr>
        <w:t>Reditus</w:t>
      </w:r>
      <w:r w:rsidR="00B71094" w:rsidRPr="00877BA7">
        <w:rPr>
          <w:rFonts w:ascii="Times New Roman" w:hAnsi="Times New Roman"/>
        </w:rPr>
        <w:t>.</w:t>
      </w:r>
    </w:p>
    <w:p w:rsidR="00B71094" w:rsidRPr="00877BA7" w:rsidRDefault="00B71094" w:rsidP="00703145">
      <w:pPr>
        <w:spacing w:after="0"/>
        <w:rPr>
          <w:rFonts w:ascii="Times New Roman" w:hAnsi="Times New Roman"/>
        </w:rPr>
      </w:pPr>
    </w:p>
    <w:p w:rsidR="00B71094" w:rsidRPr="00877BA7" w:rsidRDefault="00B71094" w:rsidP="00703145">
      <w:pPr>
        <w:spacing w:after="0"/>
        <w:rPr>
          <w:rFonts w:ascii="Times New Roman" w:hAnsi="Times New Roman"/>
        </w:rPr>
      </w:pPr>
      <w:r w:rsidRPr="00877BA7">
        <w:rPr>
          <w:rFonts w:ascii="Times New Roman" w:hAnsi="Times New Roman"/>
        </w:rPr>
        <w:t xml:space="preserve">Augustus: We will have to sneak in to </w:t>
      </w:r>
      <w:r w:rsidR="004D24F2" w:rsidRPr="00877BA7">
        <w:rPr>
          <w:rFonts w:ascii="Times New Roman" w:hAnsi="Times New Roman"/>
        </w:rPr>
        <w:t>Tonsorem</w:t>
      </w:r>
      <w:r w:rsidRPr="00877BA7">
        <w:rPr>
          <w:rFonts w:ascii="Times New Roman" w:hAnsi="Times New Roman"/>
        </w:rPr>
        <w:t xml:space="preserve"> and steal a water ship.</w:t>
      </w:r>
    </w:p>
    <w:p w:rsidR="00B71094" w:rsidRPr="00877BA7" w:rsidRDefault="00B71094" w:rsidP="00703145">
      <w:pPr>
        <w:spacing w:after="0"/>
        <w:rPr>
          <w:rFonts w:ascii="Times New Roman" w:hAnsi="Times New Roman"/>
        </w:rPr>
      </w:pPr>
    </w:p>
    <w:p w:rsidR="0019613F" w:rsidRPr="00877BA7" w:rsidRDefault="00681445" w:rsidP="00703145">
      <w:pPr>
        <w:spacing w:after="0"/>
        <w:rPr>
          <w:rFonts w:ascii="Times New Roman" w:hAnsi="Times New Roman"/>
        </w:rPr>
      </w:pPr>
      <w:r w:rsidRPr="00877BA7">
        <w:rPr>
          <w:rFonts w:ascii="Times New Roman" w:hAnsi="Times New Roman"/>
        </w:rPr>
        <w:t>Caeser</w:t>
      </w:r>
      <w:r w:rsidR="00B71094" w:rsidRPr="00877BA7">
        <w:rPr>
          <w:rFonts w:ascii="Times New Roman" w:hAnsi="Times New Roman"/>
        </w:rPr>
        <w:t>: The only way off the continent is</w:t>
      </w:r>
      <w:r w:rsidR="0019613F" w:rsidRPr="00877BA7">
        <w:rPr>
          <w:rFonts w:ascii="Times New Roman" w:hAnsi="Times New Roman"/>
        </w:rPr>
        <w:t xml:space="preserve"> through </w:t>
      </w:r>
      <w:r w:rsidR="00B71094" w:rsidRPr="00877BA7">
        <w:rPr>
          <w:rFonts w:ascii="Times New Roman" w:hAnsi="Times New Roman"/>
        </w:rPr>
        <w:t>Albrook.</w:t>
      </w:r>
      <w:r w:rsidR="00DF4644" w:rsidRPr="00877BA7">
        <w:rPr>
          <w:rFonts w:ascii="Times New Roman" w:hAnsi="Times New Roman"/>
        </w:rPr>
        <w:t xml:space="preserve"> Albrook is</w:t>
      </w:r>
      <w:r w:rsidR="0019613F" w:rsidRPr="00877BA7">
        <w:rPr>
          <w:rFonts w:ascii="Times New Roman" w:hAnsi="Times New Roman"/>
        </w:rPr>
        <w:t xml:space="preserve"> heavily guarded by the </w:t>
      </w:r>
      <w:r w:rsidR="00060196" w:rsidRPr="00877BA7">
        <w:rPr>
          <w:rFonts w:ascii="Times New Roman" w:hAnsi="Times New Roman"/>
        </w:rPr>
        <w:t>Reditus</w:t>
      </w:r>
      <w:r w:rsidR="0019613F" w:rsidRPr="00877BA7">
        <w:rPr>
          <w:rFonts w:ascii="Times New Roman" w:hAnsi="Times New Roman"/>
        </w:rPr>
        <w:t>. How will we sneak in there?</w:t>
      </w:r>
    </w:p>
    <w:p w:rsidR="0019613F" w:rsidRPr="00877BA7" w:rsidRDefault="0019613F" w:rsidP="00703145">
      <w:pPr>
        <w:spacing w:after="0"/>
        <w:rPr>
          <w:rFonts w:ascii="Times New Roman" w:hAnsi="Times New Roman"/>
        </w:rPr>
      </w:pPr>
    </w:p>
    <w:p w:rsidR="0019613F" w:rsidRPr="00877BA7" w:rsidRDefault="0019613F" w:rsidP="00703145">
      <w:pPr>
        <w:spacing w:after="0"/>
        <w:rPr>
          <w:rFonts w:ascii="Times New Roman" w:hAnsi="Times New Roman"/>
        </w:rPr>
      </w:pPr>
      <w:r w:rsidRPr="00877BA7">
        <w:rPr>
          <w:rFonts w:ascii="Times New Roman" w:hAnsi="Times New Roman"/>
        </w:rPr>
        <w:t xml:space="preserve">Augustus: We will take uniforms from some of the deceased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and pretend to be </w:t>
      </w:r>
      <w:r w:rsidR="004E44FD" w:rsidRPr="00877BA7">
        <w:rPr>
          <w:rFonts w:ascii="Times New Roman" w:hAnsi="Times New Roman"/>
        </w:rPr>
        <w:t>Reditus</w:t>
      </w:r>
      <w:r w:rsidRPr="00877BA7">
        <w:rPr>
          <w:rFonts w:ascii="Times New Roman" w:hAnsi="Times New Roman"/>
        </w:rPr>
        <w:t xml:space="preserve"> soldiers. Once we’re inside we will try to sneak on a frigate that goes into the mainland.</w:t>
      </w:r>
    </w:p>
    <w:p w:rsidR="0019613F" w:rsidRPr="00877BA7" w:rsidRDefault="0019613F" w:rsidP="00703145">
      <w:pPr>
        <w:spacing w:after="0"/>
        <w:rPr>
          <w:rFonts w:ascii="Times New Roman" w:hAnsi="Times New Roman"/>
        </w:rPr>
      </w:pPr>
    </w:p>
    <w:p w:rsidR="0019613F" w:rsidRPr="00877BA7" w:rsidRDefault="00681445" w:rsidP="00703145">
      <w:pPr>
        <w:spacing w:after="0"/>
        <w:rPr>
          <w:rFonts w:ascii="Times New Roman" w:hAnsi="Times New Roman"/>
        </w:rPr>
      </w:pPr>
      <w:r w:rsidRPr="00877BA7">
        <w:rPr>
          <w:rFonts w:ascii="Times New Roman" w:hAnsi="Times New Roman"/>
        </w:rPr>
        <w:t>Caeser</w:t>
      </w:r>
      <w:r w:rsidR="0019613F" w:rsidRPr="00877BA7">
        <w:rPr>
          <w:rFonts w:ascii="Times New Roman" w:hAnsi="Times New Roman"/>
        </w:rPr>
        <w:t>: Security will be tight.</w:t>
      </w:r>
    </w:p>
    <w:p w:rsidR="0019613F" w:rsidRPr="00877BA7" w:rsidRDefault="0019613F" w:rsidP="00703145">
      <w:pPr>
        <w:spacing w:after="0"/>
        <w:rPr>
          <w:rFonts w:ascii="Times New Roman" w:hAnsi="Times New Roman"/>
        </w:rPr>
      </w:pPr>
    </w:p>
    <w:p w:rsidR="00B71094" w:rsidRPr="00877BA7" w:rsidRDefault="0019613F" w:rsidP="00703145">
      <w:pPr>
        <w:spacing w:after="0"/>
        <w:rPr>
          <w:rFonts w:ascii="Times New Roman" w:hAnsi="Times New Roman"/>
        </w:rPr>
      </w:pPr>
      <w:r w:rsidRPr="00877BA7">
        <w:rPr>
          <w:rFonts w:ascii="Times New Roman" w:hAnsi="Times New Roman"/>
        </w:rPr>
        <w:t xml:space="preserve">Augustus: I know that’s why I’m going to ask </w:t>
      </w:r>
      <w:r w:rsidR="000034C6" w:rsidRPr="00877BA7">
        <w:rPr>
          <w:rFonts w:ascii="Times New Roman" w:hAnsi="Times New Roman"/>
        </w:rPr>
        <w:t>Felnis</w:t>
      </w:r>
      <w:r w:rsidRPr="00877BA7">
        <w:rPr>
          <w:rFonts w:ascii="Times New Roman" w:hAnsi="Times New Roman"/>
        </w:rPr>
        <w:t xml:space="preserve"> not to come with us.</w:t>
      </w:r>
    </w:p>
    <w:p w:rsidR="0019613F" w:rsidRPr="00877BA7" w:rsidRDefault="0019613F" w:rsidP="00703145">
      <w:pPr>
        <w:spacing w:after="0"/>
        <w:rPr>
          <w:rFonts w:ascii="Times New Roman" w:hAnsi="Times New Roman"/>
        </w:rPr>
      </w:pPr>
    </w:p>
    <w:p w:rsidR="0019613F" w:rsidRPr="00877BA7" w:rsidRDefault="00EB4B1C" w:rsidP="00703145">
      <w:pPr>
        <w:spacing w:after="0"/>
        <w:rPr>
          <w:rFonts w:ascii="Times New Roman" w:hAnsi="Times New Roman"/>
        </w:rPr>
      </w:pPr>
      <w:r>
        <w:rPr>
          <w:rFonts w:ascii="Times New Roman" w:hAnsi="Times New Roman"/>
        </w:rPr>
        <w:t>Neo V</w:t>
      </w:r>
      <w:r w:rsidR="0019613F" w:rsidRPr="00877BA7">
        <w:rPr>
          <w:rFonts w:ascii="Times New Roman" w:hAnsi="Times New Roman"/>
        </w:rPr>
        <w:t xml:space="preserve">: </w:t>
      </w:r>
      <w:r w:rsidR="005D3A28">
        <w:rPr>
          <w:rFonts w:ascii="Times New Roman" w:hAnsi="Times New Roman"/>
        </w:rPr>
        <w:t>Po!</w:t>
      </w:r>
      <w:r w:rsidR="0019613F" w:rsidRPr="00877BA7">
        <w:rPr>
          <w:rFonts w:ascii="Times New Roman" w:hAnsi="Times New Roman"/>
        </w:rPr>
        <w:t xml:space="preserve"> </w:t>
      </w:r>
      <w:r w:rsidR="005D3A28">
        <w:rPr>
          <w:rFonts w:ascii="Times New Roman" w:hAnsi="Times New Roman"/>
        </w:rPr>
        <w:t>Po!</w:t>
      </w:r>
    </w:p>
    <w:p w:rsidR="0019613F" w:rsidRPr="00877BA7" w:rsidRDefault="0019613F" w:rsidP="00703145">
      <w:pPr>
        <w:spacing w:after="0"/>
        <w:rPr>
          <w:rFonts w:ascii="Times New Roman" w:hAnsi="Times New Roman"/>
        </w:rPr>
      </w:pPr>
    </w:p>
    <w:p w:rsidR="005C6931" w:rsidRPr="00877BA7" w:rsidRDefault="00681445" w:rsidP="00703145">
      <w:pPr>
        <w:spacing w:after="0"/>
        <w:rPr>
          <w:rFonts w:ascii="Times New Roman" w:hAnsi="Times New Roman"/>
        </w:rPr>
      </w:pPr>
      <w:r w:rsidRPr="00877BA7">
        <w:rPr>
          <w:rFonts w:ascii="Times New Roman" w:hAnsi="Times New Roman"/>
        </w:rPr>
        <w:t>Caeser</w:t>
      </w:r>
      <w:r w:rsidR="0019613F" w:rsidRPr="00877BA7">
        <w:rPr>
          <w:rFonts w:ascii="Times New Roman" w:hAnsi="Times New Roman"/>
        </w:rPr>
        <w:t xml:space="preserve">: Don’t worry </w:t>
      </w:r>
      <w:r w:rsidR="000034C6" w:rsidRPr="00877BA7">
        <w:rPr>
          <w:rFonts w:ascii="Times New Roman" w:hAnsi="Times New Roman"/>
        </w:rPr>
        <w:t>Felnis</w:t>
      </w:r>
      <w:r w:rsidR="0019613F" w:rsidRPr="00877BA7">
        <w:rPr>
          <w:rFonts w:ascii="Times New Roman" w:hAnsi="Times New Roman"/>
        </w:rPr>
        <w:t xml:space="preserve"> I will come back for you.</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 xml:space="preserve">(Everyone leaves except </w:t>
      </w:r>
      <w:r w:rsidR="00681445" w:rsidRPr="00877BA7">
        <w:rPr>
          <w:rFonts w:ascii="Times New Roman" w:hAnsi="Times New Roman"/>
        </w:rPr>
        <w:t>Caeser</w:t>
      </w:r>
      <w:r w:rsidRPr="00877BA7">
        <w:rPr>
          <w:rFonts w:ascii="Times New Roman" w:hAnsi="Times New Roman"/>
        </w:rPr>
        <w:t xml:space="preserve">.) </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Father now can we read the Annals of Time.</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Augustus: I set it on fire.</w:t>
      </w:r>
    </w:p>
    <w:p w:rsidR="00315C07" w:rsidRPr="00877BA7" w:rsidRDefault="00315C07"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w:t>
      </w:r>
      <w:r w:rsidR="00315C07" w:rsidRPr="00877BA7">
        <w:rPr>
          <w:rFonts w:ascii="Times New Roman" w:hAnsi="Times New Roman"/>
        </w:rPr>
        <w:t xml:space="preserve"> What</w:t>
      </w:r>
      <w:r w:rsidR="00C17434" w:rsidRPr="00877BA7">
        <w:rPr>
          <w:rFonts w:ascii="Times New Roman" w:hAnsi="Times New Roman"/>
        </w:rPr>
        <w:t>!?</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lastRenderedPageBreak/>
        <w:t xml:space="preserve">Augustus: We cannot allow that book getting into the hands of the </w:t>
      </w:r>
      <w:r w:rsidR="00060196" w:rsidRPr="00877BA7">
        <w:rPr>
          <w:rFonts w:ascii="Times New Roman" w:hAnsi="Times New Roman"/>
        </w:rPr>
        <w:t>Reditus</w:t>
      </w:r>
      <w:r w:rsidRPr="00877BA7">
        <w:rPr>
          <w:rFonts w:ascii="Times New Roman" w:hAnsi="Times New Roman"/>
        </w:rPr>
        <w:t>. They will use it to slander our god. They would not understand the things it speaks of.</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I want to understand. I want to know what it says.</w:t>
      </w:r>
    </w:p>
    <w:p w:rsidR="00C17434" w:rsidRPr="00877BA7" w:rsidRDefault="00C17434" w:rsidP="00703145">
      <w:pPr>
        <w:spacing w:after="0"/>
        <w:rPr>
          <w:rFonts w:ascii="Times New Roman" w:hAnsi="Times New Roman"/>
        </w:rPr>
      </w:pPr>
    </w:p>
    <w:p w:rsidR="00C17434" w:rsidRPr="00877BA7" w:rsidRDefault="00C17434" w:rsidP="00703145">
      <w:pPr>
        <w:spacing w:after="0"/>
        <w:rPr>
          <w:rFonts w:ascii="Times New Roman" w:hAnsi="Times New Roman"/>
        </w:rPr>
      </w:pPr>
      <w:r w:rsidRPr="00877BA7">
        <w:rPr>
          <w:rFonts w:ascii="Times New Roman" w:hAnsi="Times New Roman"/>
        </w:rPr>
        <w:t xml:space="preserve">Augustus: </w:t>
      </w:r>
      <w:r w:rsidR="004C63A6" w:rsidRPr="00877BA7">
        <w:rPr>
          <w:rFonts w:ascii="Times New Roman" w:hAnsi="Times New Roman"/>
        </w:rPr>
        <w:t>Corydon Deus</w:t>
      </w:r>
      <w:r w:rsidRPr="00877BA7">
        <w:rPr>
          <w:rFonts w:ascii="Times New Roman" w:hAnsi="Times New Roman"/>
        </w:rPr>
        <w:t xml:space="preserve"> lives inside of me. All you need to know is right in front of you.</w:t>
      </w:r>
    </w:p>
    <w:p w:rsidR="00C17434" w:rsidRPr="00877BA7" w:rsidRDefault="00C17434" w:rsidP="00703145">
      <w:pPr>
        <w:spacing w:after="0"/>
        <w:rPr>
          <w:rFonts w:ascii="Times New Roman" w:hAnsi="Times New Roman"/>
        </w:rPr>
      </w:pPr>
    </w:p>
    <w:p w:rsidR="00C17434" w:rsidRPr="00877BA7" w:rsidRDefault="00681445" w:rsidP="00703145">
      <w:pPr>
        <w:spacing w:after="0"/>
        <w:rPr>
          <w:rFonts w:ascii="Times New Roman" w:hAnsi="Times New Roman"/>
        </w:rPr>
      </w:pPr>
      <w:r w:rsidRPr="00877BA7">
        <w:rPr>
          <w:rFonts w:ascii="Times New Roman" w:hAnsi="Times New Roman"/>
        </w:rPr>
        <w:t>Caeser</w:t>
      </w:r>
      <w:r w:rsidR="00C17434" w:rsidRPr="00877BA7">
        <w:rPr>
          <w:rFonts w:ascii="Times New Roman" w:hAnsi="Times New Roman"/>
        </w:rPr>
        <w:t>: Your acting strange lately father. Let it be. We have a long journey ahead of us</w:t>
      </w:r>
    </w:p>
    <w:p w:rsidR="005C6931" w:rsidRPr="00877BA7" w:rsidRDefault="005C6931" w:rsidP="00703145">
      <w:pPr>
        <w:spacing w:after="0"/>
        <w:rPr>
          <w:rFonts w:ascii="Times New Roman" w:hAnsi="Times New Roman"/>
        </w:rPr>
      </w:pPr>
    </w:p>
    <w:p w:rsidR="009D103A" w:rsidRPr="00877BA7" w:rsidRDefault="008D7FB2" w:rsidP="008D7FB2">
      <w:pPr>
        <w:pStyle w:val="Heading2"/>
      </w:pPr>
      <w:r>
        <w:t>Heremus Checkpoint</w:t>
      </w:r>
    </w:p>
    <w:p w:rsidR="0073253C" w:rsidRDefault="0073253C" w:rsidP="00703145">
      <w:pPr>
        <w:spacing w:after="0"/>
        <w:rPr>
          <w:rFonts w:ascii="Times New Roman" w:hAnsi="Times New Roman"/>
        </w:rPr>
      </w:pPr>
    </w:p>
    <w:p w:rsidR="009D103A" w:rsidRDefault="0073253C" w:rsidP="00703145">
      <w:pPr>
        <w:spacing w:after="0"/>
        <w:rPr>
          <w:rFonts w:ascii="Times New Roman" w:hAnsi="Times New Roman"/>
        </w:rPr>
      </w:pPr>
      <w:r>
        <w:rPr>
          <w:rFonts w:ascii="Times New Roman" w:hAnsi="Times New Roman"/>
        </w:rPr>
        <w:t>Reditus soldier: Halt who goes there!</w:t>
      </w:r>
    </w:p>
    <w:p w:rsidR="0073253C" w:rsidRDefault="0073253C" w:rsidP="00703145">
      <w:pPr>
        <w:spacing w:after="0"/>
        <w:rPr>
          <w:rFonts w:ascii="Times New Roman" w:hAnsi="Times New Roman"/>
        </w:rPr>
      </w:pPr>
    </w:p>
    <w:p w:rsidR="0073253C" w:rsidRDefault="0073253C" w:rsidP="00703145">
      <w:pPr>
        <w:spacing w:after="0"/>
        <w:rPr>
          <w:rFonts w:ascii="Times New Roman" w:hAnsi="Times New Roman"/>
        </w:rPr>
      </w:pPr>
      <w:r>
        <w:rPr>
          <w:rFonts w:ascii="Times New Roman" w:hAnsi="Times New Roman"/>
        </w:rPr>
        <w:t>Augustus: We’re survivors from the camp massacre. We play dead until no one was looking then we ran from the Rediit camp.</w:t>
      </w:r>
    </w:p>
    <w:p w:rsidR="0073253C" w:rsidRDefault="0073253C" w:rsidP="00703145">
      <w:pPr>
        <w:spacing w:after="0"/>
        <w:rPr>
          <w:rFonts w:ascii="Times New Roman" w:hAnsi="Times New Roman"/>
        </w:rPr>
      </w:pPr>
    </w:p>
    <w:p w:rsidR="0073253C" w:rsidRDefault="0073253C" w:rsidP="00703145">
      <w:pPr>
        <w:spacing w:after="0"/>
        <w:rPr>
          <w:rFonts w:ascii="Times New Roman" w:hAnsi="Times New Roman"/>
        </w:rPr>
      </w:pPr>
      <w:r>
        <w:rPr>
          <w:rFonts w:ascii="Times New Roman" w:hAnsi="Times New Roman"/>
        </w:rPr>
        <w:t>(The Reditus soldier looks at his commander, says something, then looks at you)</w:t>
      </w:r>
    </w:p>
    <w:p w:rsidR="0073253C" w:rsidRDefault="0073253C" w:rsidP="00703145">
      <w:pPr>
        <w:spacing w:after="0"/>
        <w:rPr>
          <w:rFonts w:ascii="Times New Roman" w:hAnsi="Times New Roman"/>
        </w:rPr>
      </w:pPr>
    </w:p>
    <w:p w:rsidR="0073253C" w:rsidRDefault="0073253C" w:rsidP="00703145">
      <w:pPr>
        <w:spacing w:after="0"/>
        <w:rPr>
          <w:rFonts w:ascii="Times New Roman" w:hAnsi="Times New Roman"/>
        </w:rPr>
      </w:pPr>
      <w:r>
        <w:rPr>
          <w:rFonts w:ascii="Times New Roman" w:hAnsi="Times New Roman"/>
        </w:rPr>
        <w:t>Reditus soldier: Come on in.</w:t>
      </w:r>
    </w:p>
    <w:p w:rsidR="0073253C" w:rsidRDefault="0073253C" w:rsidP="00703145">
      <w:pPr>
        <w:spacing w:after="0"/>
        <w:rPr>
          <w:rFonts w:ascii="Times New Roman" w:hAnsi="Times New Roman"/>
        </w:rPr>
      </w:pPr>
    </w:p>
    <w:p w:rsidR="0073253C" w:rsidRDefault="0073253C" w:rsidP="00703145">
      <w:pPr>
        <w:spacing w:after="0"/>
        <w:rPr>
          <w:rFonts w:ascii="Times New Roman" w:hAnsi="Times New Roman"/>
        </w:rPr>
      </w:pPr>
      <w:r>
        <w:rPr>
          <w:rFonts w:ascii="Times New Roman" w:hAnsi="Times New Roman"/>
        </w:rPr>
        <w:t>Reditus commander: Report to the barracks and afterwards I’ll give you your briefing.</w:t>
      </w:r>
    </w:p>
    <w:p w:rsidR="0073253C" w:rsidRDefault="0073253C" w:rsidP="00703145">
      <w:pPr>
        <w:spacing w:after="0"/>
        <w:rPr>
          <w:rFonts w:ascii="Times New Roman" w:hAnsi="Times New Roman"/>
        </w:rPr>
      </w:pPr>
    </w:p>
    <w:p w:rsidR="0073253C" w:rsidRPr="00877BA7" w:rsidRDefault="0073253C" w:rsidP="00703145">
      <w:pPr>
        <w:spacing w:after="0"/>
        <w:rPr>
          <w:rFonts w:ascii="Times New Roman" w:hAnsi="Times New Roman"/>
        </w:rPr>
      </w:pPr>
      <w:r>
        <w:rPr>
          <w:rFonts w:ascii="Times New Roman" w:hAnsi="Times New Roman"/>
        </w:rPr>
        <w:t>(Augustus and party can now leave the Heremus and travel into the open world)</w:t>
      </w:r>
    </w:p>
    <w:p w:rsidR="005C6931" w:rsidRPr="00877BA7" w:rsidRDefault="00244D61" w:rsidP="004A11F9">
      <w:pPr>
        <w:pStyle w:val="Heading1"/>
        <w:rPr>
          <w:rFonts w:ascii="Times New Roman" w:hAnsi="Times New Roman" w:cs="Times New Roman"/>
          <w:color w:val="auto"/>
          <w:sz w:val="24"/>
          <w:szCs w:val="24"/>
        </w:rPr>
      </w:pPr>
      <w:bookmarkStart w:id="84" w:name="_Toc76405260"/>
      <w:r w:rsidRPr="00877BA7">
        <w:rPr>
          <w:rFonts w:ascii="Times New Roman" w:hAnsi="Times New Roman" w:cs="Times New Roman"/>
          <w:color w:val="auto"/>
          <w:sz w:val="24"/>
          <w:szCs w:val="24"/>
        </w:rPr>
        <w:t xml:space="preserve">The Road to </w:t>
      </w:r>
      <w:r w:rsidR="005C6931" w:rsidRPr="00877BA7">
        <w:rPr>
          <w:rFonts w:ascii="Times New Roman" w:hAnsi="Times New Roman" w:cs="Times New Roman"/>
          <w:color w:val="auto"/>
          <w:sz w:val="24"/>
          <w:szCs w:val="24"/>
        </w:rPr>
        <w:t>Albrook</w:t>
      </w:r>
      <w:bookmarkEnd w:id="84"/>
    </w:p>
    <w:p w:rsidR="005C6931" w:rsidRPr="00877BA7" w:rsidRDefault="005C6931" w:rsidP="00703145">
      <w:pPr>
        <w:spacing w:after="0"/>
        <w:rPr>
          <w:rFonts w:ascii="Times New Roman" w:hAnsi="Times New Roman"/>
          <w:u w:val="single"/>
        </w:rPr>
      </w:pPr>
    </w:p>
    <w:p w:rsidR="001964F5" w:rsidRPr="00877BA7" w:rsidRDefault="00681445" w:rsidP="009D103A">
      <w:pPr>
        <w:spacing w:after="0"/>
        <w:rPr>
          <w:rFonts w:ascii="Times New Roman" w:hAnsi="Times New Roman"/>
        </w:rPr>
      </w:pPr>
      <w:r w:rsidRPr="00877BA7">
        <w:rPr>
          <w:rFonts w:ascii="Times New Roman" w:hAnsi="Times New Roman"/>
        </w:rPr>
        <w:t>Caeser</w:t>
      </w:r>
      <w:r w:rsidR="009D103A" w:rsidRPr="00877BA7">
        <w:rPr>
          <w:rFonts w:ascii="Times New Roman" w:hAnsi="Times New Roman"/>
        </w:rPr>
        <w:t xml:space="preserve">: Father, I want to see this continent before leaving it. Theresa and I can’t have a honeymoon, but at least allow us to have just a little bit of fun. I heard </w:t>
      </w:r>
      <w:r w:rsidR="00205B2C">
        <w:rPr>
          <w:rFonts w:ascii="Times New Roman" w:hAnsi="Times New Roman"/>
        </w:rPr>
        <w:t>Zen</w:t>
      </w:r>
      <w:r w:rsidR="001964F5" w:rsidRPr="00877BA7">
        <w:rPr>
          <w:rFonts w:ascii="Times New Roman" w:hAnsi="Times New Roman"/>
        </w:rPr>
        <w:t xml:space="preserve"> is the party capital of the Southern Continent</w:t>
      </w:r>
      <w:r w:rsidR="009D103A" w:rsidRPr="00877BA7">
        <w:rPr>
          <w:rFonts w:ascii="Times New Roman" w:hAnsi="Times New Roman"/>
        </w:rPr>
        <w:t>.</w:t>
      </w:r>
      <w:r w:rsidR="001964F5" w:rsidRPr="00877BA7">
        <w:rPr>
          <w:rFonts w:ascii="Times New Roman" w:hAnsi="Times New Roman"/>
        </w:rPr>
        <w:t xml:space="preserve"> If the player attempts to enter Hamilton first </w:t>
      </w:r>
      <w:r w:rsidRPr="00877BA7">
        <w:rPr>
          <w:rFonts w:ascii="Times New Roman" w:hAnsi="Times New Roman"/>
        </w:rPr>
        <w:t>Caeser</w:t>
      </w:r>
      <w:r w:rsidR="001964F5" w:rsidRPr="00877BA7">
        <w:rPr>
          <w:rFonts w:ascii="Times New Roman" w:hAnsi="Times New Roman"/>
        </w:rPr>
        <w:t xml:space="preserve"> will say,</w:t>
      </w:r>
    </w:p>
    <w:p w:rsidR="001964F5" w:rsidRPr="00877BA7" w:rsidRDefault="001964F5" w:rsidP="009D103A">
      <w:pPr>
        <w:spacing w:after="0"/>
        <w:rPr>
          <w:rFonts w:ascii="Times New Roman" w:hAnsi="Times New Roman"/>
        </w:rPr>
      </w:pPr>
    </w:p>
    <w:p w:rsidR="009D103A" w:rsidRPr="00877BA7" w:rsidRDefault="00681445" w:rsidP="009D103A">
      <w:pPr>
        <w:spacing w:after="0"/>
        <w:rPr>
          <w:rFonts w:ascii="Times New Roman" w:hAnsi="Times New Roman"/>
        </w:rPr>
      </w:pPr>
      <w:r w:rsidRPr="00877BA7">
        <w:rPr>
          <w:rFonts w:ascii="Times New Roman" w:hAnsi="Times New Roman"/>
        </w:rPr>
        <w:t>Caeser</w:t>
      </w:r>
      <w:r w:rsidR="001964F5" w:rsidRPr="00877BA7">
        <w:rPr>
          <w:rFonts w:ascii="Times New Roman" w:hAnsi="Times New Roman"/>
        </w:rPr>
        <w:t xml:space="preserve">: Father, this is Hamilton. I want to see Hamilton, but not yet. I heard </w:t>
      </w:r>
      <w:r w:rsidR="00205B2C">
        <w:rPr>
          <w:rFonts w:ascii="Times New Roman" w:hAnsi="Times New Roman"/>
        </w:rPr>
        <w:t>Zen</w:t>
      </w:r>
      <w:r w:rsidR="001964F5" w:rsidRPr="00877BA7">
        <w:rPr>
          <w:rFonts w:ascii="Times New Roman" w:hAnsi="Times New Roman"/>
        </w:rPr>
        <w:t xml:space="preserve"> is a happening place to be.</w:t>
      </w:r>
    </w:p>
    <w:p w:rsidR="009D103A" w:rsidRPr="00877BA7" w:rsidRDefault="009D103A" w:rsidP="009D103A">
      <w:pPr>
        <w:spacing w:after="0"/>
        <w:rPr>
          <w:rFonts w:ascii="Times New Roman" w:hAnsi="Times New Roman"/>
        </w:rPr>
      </w:pPr>
    </w:p>
    <w:p w:rsidR="009D103A" w:rsidRPr="00877BA7" w:rsidRDefault="009D103A" w:rsidP="009D103A">
      <w:pPr>
        <w:spacing w:after="0"/>
        <w:rPr>
          <w:rFonts w:ascii="Times New Roman" w:hAnsi="Times New Roman"/>
        </w:rPr>
      </w:pPr>
      <w:r w:rsidRPr="00877BA7">
        <w:rPr>
          <w:rFonts w:ascii="Times New Roman" w:hAnsi="Times New Roman"/>
        </w:rPr>
        <w:t>Augustus: Sure, who knows we might meet someone who can help us along the way.</w:t>
      </w:r>
    </w:p>
    <w:p w:rsidR="009D103A" w:rsidRPr="00877BA7" w:rsidRDefault="009D103A" w:rsidP="009D103A">
      <w:pPr>
        <w:spacing w:after="0"/>
        <w:rPr>
          <w:rFonts w:ascii="Times New Roman" w:hAnsi="Times New Roman"/>
          <w:u w:val="single"/>
        </w:rPr>
      </w:pPr>
    </w:p>
    <w:p w:rsidR="005C6931" w:rsidRPr="00877BA7" w:rsidRDefault="005C6931" w:rsidP="00703145">
      <w:pPr>
        <w:spacing w:after="0"/>
        <w:rPr>
          <w:rFonts w:ascii="Times New Roman" w:hAnsi="Times New Roman"/>
        </w:rPr>
      </w:pPr>
      <w:r w:rsidRPr="00877BA7">
        <w:rPr>
          <w:rFonts w:ascii="Times New Roman" w:hAnsi="Times New Roman"/>
        </w:rPr>
        <w:t xml:space="preserve">When leaving the camp the party enters the overworld screen and is allowed to travel the entire southern continent.  </w:t>
      </w:r>
      <w:r w:rsidR="00626EDD" w:rsidRPr="00877BA7">
        <w:rPr>
          <w:rFonts w:ascii="Times New Roman" w:hAnsi="Times New Roman"/>
        </w:rPr>
        <w:t xml:space="preserve">There are three cities on </w:t>
      </w:r>
      <w:r w:rsidR="00205B2C">
        <w:rPr>
          <w:rFonts w:ascii="Times New Roman" w:hAnsi="Times New Roman"/>
        </w:rPr>
        <w:t>the southern continent: Zen, Mel</w:t>
      </w:r>
      <w:r w:rsidR="00626EDD" w:rsidRPr="00877BA7">
        <w:rPr>
          <w:rFonts w:ascii="Times New Roman" w:hAnsi="Times New Roman"/>
        </w:rPr>
        <w:t xml:space="preserve">brook, and Hamilton. If the player chooses to enter the </w:t>
      </w:r>
      <w:r w:rsidR="007F78F4" w:rsidRPr="00877BA7">
        <w:rPr>
          <w:rFonts w:ascii="Times New Roman" w:hAnsi="Times New Roman"/>
        </w:rPr>
        <w:t>Heremus</w:t>
      </w:r>
      <w:r w:rsidR="00626EDD" w:rsidRPr="00877BA7">
        <w:rPr>
          <w:rFonts w:ascii="Times New Roman" w:hAnsi="Times New Roman"/>
        </w:rPr>
        <w:t xml:space="preserve"> again they will enter a fast travel screen we were they can quickly jump to different parts of the </w:t>
      </w:r>
      <w:r w:rsidR="007F78F4" w:rsidRPr="00877BA7">
        <w:rPr>
          <w:rFonts w:ascii="Times New Roman" w:hAnsi="Times New Roman"/>
        </w:rPr>
        <w:t>Heremus</w:t>
      </w:r>
      <w:r w:rsidR="00626EDD" w:rsidRPr="00877BA7">
        <w:rPr>
          <w:rFonts w:ascii="Times New Roman" w:hAnsi="Times New Roman"/>
        </w:rPr>
        <w:t>.</w:t>
      </w:r>
    </w:p>
    <w:p w:rsidR="00626EDD" w:rsidRPr="00877BA7" w:rsidRDefault="00626EDD" w:rsidP="00703145">
      <w:pPr>
        <w:spacing w:after="0"/>
        <w:rPr>
          <w:rFonts w:ascii="Times New Roman" w:hAnsi="Times New Roman"/>
        </w:rPr>
      </w:pPr>
    </w:p>
    <w:p w:rsidR="00244D61" w:rsidRPr="00877BA7" w:rsidRDefault="00244D61" w:rsidP="004A11F9">
      <w:pPr>
        <w:pStyle w:val="Heading2"/>
        <w:rPr>
          <w:rFonts w:ascii="Times New Roman" w:hAnsi="Times New Roman" w:cs="Times New Roman"/>
          <w:color w:val="auto"/>
          <w:sz w:val="24"/>
          <w:szCs w:val="24"/>
        </w:rPr>
      </w:pPr>
      <w:bookmarkStart w:id="85" w:name="_Toc76405261"/>
      <w:r w:rsidRPr="00877BA7">
        <w:rPr>
          <w:rFonts w:ascii="Times New Roman" w:hAnsi="Times New Roman" w:cs="Times New Roman"/>
          <w:color w:val="auto"/>
          <w:sz w:val="24"/>
          <w:szCs w:val="24"/>
        </w:rPr>
        <w:t>Enemies o</w:t>
      </w:r>
      <w:r w:rsidR="00626EDD" w:rsidRPr="00877BA7">
        <w:rPr>
          <w:rFonts w:ascii="Times New Roman" w:hAnsi="Times New Roman" w:cs="Times New Roman"/>
          <w:color w:val="auto"/>
          <w:sz w:val="24"/>
          <w:szCs w:val="24"/>
        </w:rPr>
        <w:t>n</w:t>
      </w:r>
      <w:r w:rsidRPr="00877BA7">
        <w:rPr>
          <w:rFonts w:ascii="Times New Roman" w:hAnsi="Times New Roman" w:cs="Times New Roman"/>
          <w:color w:val="auto"/>
          <w:sz w:val="24"/>
          <w:szCs w:val="24"/>
        </w:rPr>
        <w:t xml:space="preserve"> Overworld M</w:t>
      </w:r>
      <w:r w:rsidR="00626EDD" w:rsidRPr="00877BA7">
        <w:rPr>
          <w:rFonts w:ascii="Times New Roman" w:hAnsi="Times New Roman" w:cs="Times New Roman"/>
          <w:color w:val="auto"/>
          <w:sz w:val="24"/>
          <w:szCs w:val="24"/>
        </w:rPr>
        <w:t>ap</w:t>
      </w:r>
      <w:bookmarkEnd w:id="85"/>
    </w:p>
    <w:p w:rsidR="00244D61" w:rsidRPr="00877BA7" w:rsidRDefault="00244D61" w:rsidP="00703145">
      <w:pPr>
        <w:spacing w:after="0"/>
        <w:rPr>
          <w:rFonts w:ascii="Times New Roman" w:hAnsi="Times New Roman"/>
        </w:rPr>
      </w:pPr>
    </w:p>
    <w:p w:rsidR="00244D61" w:rsidRPr="00877BA7" w:rsidRDefault="00244D61" w:rsidP="00703145">
      <w:pPr>
        <w:spacing w:after="0"/>
        <w:rPr>
          <w:rFonts w:ascii="Times New Roman" w:hAnsi="Times New Roman"/>
        </w:rPr>
      </w:pPr>
      <w:r w:rsidRPr="00877BA7">
        <w:rPr>
          <w:rFonts w:ascii="Times New Roman" w:hAnsi="Times New Roman"/>
        </w:rPr>
        <w:lastRenderedPageBreak/>
        <w:t>1.) Road Bandit.</w:t>
      </w:r>
    </w:p>
    <w:p w:rsidR="00244D61" w:rsidRPr="00877BA7" w:rsidRDefault="00244D61" w:rsidP="00703145">
      <w:pPr>
        <w:spacing w:after="0"/>
        <w:rPr>
          <w:rFonts w:ascii="Times New Roman" w:hAnsi="Times New Roman"/>
        </w:rPr>
      </w:pPr>
      <w:r w:rsidRPr="00877BA7">
        <w:rPr>
          <w:rFonts w:ascii="Times New Roman" w:hAnsi="Times New Roman"/>
        </w:rPr>
        <w:t>2.) Rabid Rabbit.</w:t>
      </w:r>
    </w:p>
    <w:p w:rsidR="00244D61" w:rsidRPr="00877BA7" w:rsidRDefault="00244D61" w:rsidP="00703145">
      <w:pPr>
        <w:spacing w:after="0"/>
        <w:rPr>
          <w:rFonts w:ascii="Times New Roman" w:hAnsi="Times New Roman"/>
        </w:rPr>
      </w:pPr>
      <w:r w:rsidRPr="00877BA7">
        <w:rPr>
          <w:rFonts w:ascii="Times New Roman" w:hAnsi="Times New Roman"/>
        </w:rPr>
        <w:t>3.) Venus Man Trap.</w:t>
      </w:r>
    </w:p>
    <w:p w:rsidR="00626EDD" w:rsidRPr="00877BA7" w:rsidRDefault="00244D61" w:rsidP="00703145">
      <w:pPr>
        <w:spacing w:after="0"/>
        <w:rPr>
          <w:rFonts w:ascii="Times New Roman" w:hAnsi="Times New Roman"/>
        </w:rPr>
      </w:pPr>
      <w:r w:rsidRPr="00877BA7">
        <w:rPr>
          <w:rFonts w:ascii="Times New Roman" w:hAnsi="Times New Roman"/>
        </w:rPr>
        <w:t>4.) Bandit Leader.</w:t>
      </w:r>
    </w:p>
    <w:p w:rsidR="00244D61" w:rsidRPr="00877BA7" w:rsidRDefault="00244D61" w:rsidP="00703145">
      <w:pPr>
        <w:spacing w:after="0"/>
        <w:rPr>
          <w:rFonts w:ascii="Times New Roman" w:hAnsi="Times New Roman"/>
        </w:rPr>
      </w:pPr>
    </w:p>
    <w:p w:rsidR="00244D61" w:rsidRPr="00877BA7" w:rsidRDefault="00205B2C" w:rsidP="004A11F9">
      <w:pPr>
        <w:pStyle w:val="Heading1"/>
        <w:rPr>
          <w:rFonts w:ascii="Times New Roman" w:hAnsi="Times New Roman" w:cs="Times New Roman"/>
          <w:color w:val="auto"/>
          <w:sz w:val="24"/>
          <w:szCs w:val="24"/>
        </w:rPr>
      </w:pPr>
      <w:r>
        <w:rPr>
          <w:rFonts w:ascii="Times New Roman" w:hAnsi="Times New Roman" w:cs="Times New Roman"/>
          <w:color w:val="auto"/>
          <w:sz w:val="24"/>
          <w:szCs w:val="24"/>
        </w:rPr>
        <w:t>Zen</w:t>
      </w:r>
    </w:p>
    <w:p w:rsidR="00323BF4" w:rsidRPr="00877BA7" w:rsidRDefault="00323BF4" w:rsidP="00323BF4">
      <w:pPr>
        <w:pStyle w:val="Heading2"/>
        <w:rPr>
          <w:rFonts w:ascii="Times New Roman" w:hAnsi="Times New Roman" w:cs="Times New Roman"/>
          <w:color w:val="auto"/>
          <w:sz w:val="24"/>
          <w:szCs w:val="24"/>
        </w:rPr>
      </w:pPr>
      <w:bookmarkStart w:id="86" w:name="_Toc76405263"/>
      <w:r w:rsidRPr="00877BA7">
        <w:rPr>
          <w:rFonts w:ascii="Times New Roman" w:hAnsi="Times New Roman" w:cs="Times New Roman"/>
          <w:color w:val="auto"/>
          <w:sz w:val="24"/>
          <w:szCs w:val="24"/>
        </w:rPr>
        <w:t xml:space="preserve">The People of </w:t>
      </w:r>
      <w:r w:rsidR="00205B2C">
        <w:rPr>
          <w:rFonts w:ascii="Times New Roman" w:hAnsi="Times New Roman" w:cs="Times New Roman"/>
          <w:color w:val="auto"/>
          <w:sz w:val="24"/>
          <w:szCs w:val="24"/>
        </w:rPr>
        <w:t>Zen</w:t>
      </w:r>
      <w:bookmarkEnd w:id="86"/>
    </w:p>
    <w:p w:rsidR="00916B80" w:rsidRPr="00877BA7" w:rsidRDefault="00205B2C" w:rsidP="00703145">
      <w:pPr>
        <w:spacing w:after="0"/>
        <w:rPr>
          <w:rFonts w:ascii="Times New Roman" w:hAnsi="Times New Roman"/>
        </w:rPr>
      </w:pPr>
      <w:r>
        <w:rPr>
          <w:rFonts w:ascii="Times New Roman" w:hAnsi="Times New Roman"/>
        </w:rPr>
        <w:t>Zen</w:t>
      </w:r>
      <w:r w:rsidR="00916B80" w:rsidRPr="00877BA7">
        <w:rPr>
          <w:rFonts w:ascii="Times New Roman" w:hAnsi="Times New Roman"/>
        </w:rPr>
        <w:t xml:space="preserve"> Guard 1: </w:t>
      </w:r>
      <w:r w:rsidR="004E44FD" w:rsidRPr="00877BA7">
        <w:rPr>
          <w:rFonts w:ascii="Times New Roman" w:hAnsi="Times New Roman"/>
        </w:rPr>
        <w:t>Reditus</w:t>
      </w:r>
      <w:r w:rsidR="00916B80" w:rsidRPr="00877BA7">
        <w:rPr>
          <w:rFonts w:ascii="Times New Roman" w:hAnsi="Times New Roman"/>
        </w:rPr>
        <w:t xml:space="preserve"> soldiers are always welcome here. I wasn’t notified that a contingent of </w:t>
      </w:r>
      <w:r w:rsidR="004E44FD" w:rsidRPr="00877BA7">
        <w:rPr>
          <w:rFonts w:ascii="Times New Roman" w:hAnsi="Times New Roman"/>
        </w:rPr>
        <w:t>Reditus</w:t>
      </w:r>
      <w:r w:rsidR="00916B80" w:rsidRPr="00877BA7">
        <w:rPr>
          <w:rFonts w:ascii="Times New Roman" w:hAnsi="Times New Roman"/>
        </w:rPr>
        <w:t xml:space="preserve"> soldiers would arrive today.</w:t>
      </w:r>
    </w:p>
    <w:p w:rsidR="00916B80" w:rsidRPr="00877BA7" w:rsidRDefault="00916B80" w:rsidP="00703145">
      <w:pPr>
        <w:spacing w:after="0"/>
        <w:rPr>
          <w:rFonts w:ascii="Times New Roman" w:hAnsi="Times New Roman"/>
        </w:rPr>
      </w:pPr>
    </w:p>
    <w:p w:rsidR="00916B80" w:rsidRPr="00877BA7" w:rsidRDefault="00681445" w:rsidP="00703145">
      <w:pPr>
        <w:spacing w:after="0"/>
        <w:rPr>
          <w:rFonts w:ascii="Times New Roman" w:hAnsi="Times New Roman"/>
        </w:rPr>
      </w:pPr>
      <w:r w:rsidRPr="00877BA7">
        <w:rPr>
          <w:rFonts w:ascii="Times New Roman" w:hAnsi="Times New Roman"/>
        </w:rPr>
        <w:t>Caeser</w:t>
      </w:r>
      <w:r w:rsidR="00916B80" w:rsidRPr="00877BA7">
        <w:rPr>
          <w:rFonts w:ascii="Times New Roman" w:hAnsi="Times New Roman"/>
        </w:rPr>
        <w:t xml:space="preserve">: This is a surprise visit. We’re actually on R&amp;R. We were told that </w:t>
      </w:r>
      <w:r w:rsidR="00205B2C">
        <w:rPr>
          <w:rFonts w:ascii="Times New Roman" w:hAnsi="Times New Roman"/>
        </w:rPr>
        <w:t>Zen</w:t>
      </w:r>
      <w:r w:rsidR="00916B80" w:rsidRPr="00877BA7">
        <w:rPr>
          <w:rFonts w:ascii="Times New Roman" w:hAnsi="Times New Roman"/>
        </w:rPr>
        <w:t xml:space="preserve"> is a happening place to be.</w:t>
      </w:r>
    </w:p>
    <w:p w:rsidR="00916B80" w:rsidRPr="00877BA7" w:rsidRDefault="00916B80" w:rsidP="00703145">
      <w:pPr>
        <w:spacing w:after="0"/>
        <w:rPr>
          <w:rFonts w:ascii="Times New Roman" w:hAnsi="Times New Roman"/>
        </w:rPr>
      </w:pPr>
    </w:p>
    <w:p w:rsidR="00916B80" w:rsidRPr="00877BA7" w:rsidRDefault="00205B2C" w:rsidP="00703145">
      <w:pPr>
        <w:spacing w:after="0"/>
        <w:rPr>
          <w:rFonts w:ascii="Times New Roman" w:hAnsi="Times New Roman"/>
        </w:rPr>
      </w:pPr>
      <w:r>
        <w:rPr>
          <w:rFonts w:ascii="Times New Roman" w:hAnsi="Times New Roman"/>
        </w:rPr>
        <w:t>Zen</w:t>
      </w:r>
      <w:r w:rsidR="00916B80" w:rsidRPr="00877BA7">
        <w:rPr>
          <w:rFonts w:ascii="Times New Roman" w:hAnsi="Times New Roman"/>
        </w:rPr>
        <w:t xml:space="preserve"> Guard 2: This is true! This is the party capital of the southern continent. Enjoy yourselves!</w:t>
      </w:r>
      <w:r w:rsidR="00400114" w:rsidRPr="00877BA7">
        <w:rPr>
          <w:rFonts w:ascii="Times New Roman" w:hAnsi="Times New Roman"/>
        </w:rPr>
        <w:t xml:space="preserve">  </w:t>
      </w:r>
    </w:p>
    <w:p w:rsidR="00354F3C" w:rsidRPr="00877BA7" w:rsidRDefault="00354F3C" w:rsidP="00703145">
      <w:pPr>
        <w:spacing w:after="0"/>
        <w:rPr>
          <w:rFonts w:ascii="Times New Roman" w:hAnsi="Times New Roman"/>
        </w:rPr>
      </w:pPr>
    </w:p>
    <w:p w:rsidR="00354F3C" w:rsidRPr="00877BA7" w:rsidRDefault="00205B2C" w:rsidP="00354F3C">
      <w:pPr>
        <w:spacing w:after="0"/>
        <w:rPr>
          <w:rFonts w:ascii="Times New Roman" w:hAnsi="Times New Roman"/>
        </w:rPr>
      </w:pPr>
      <w:r>
        <w:rPr>
          <w:rFonts w:ascii="Times New Roman" w:hAnsi="Times New Roman"/>
        </w:rPr>
        <w:t>Zen</w:t>
      </w:r>
      <w:r w:rsidR="00354F3C" w:rsidRPr="00877BA7">
        <w:rPr>
          <w:rFonts w:ascii="Times New Roman" w:hAnsi="Times New Roman"/>
        </w:rPr>
        <w:t xml:space="preserve"> Guard 1: We were told to be on alert for </w:t>
      </w:r>
      <w:r w:rsidR="001407A4" w:rsidRPr="00877BA7">
        <w:rPr>
          <w:rFonts w:ascii="Times New Roman" w:hAnsi="Times New Roman"/>
        </w:rPr>
        <w:t>Rediit</w:t>
      </w:r>
      <w:r w:rsidR="00354F3C" w:rsidRPr="00877BA7">
        <w:rPr>
          <w:rFonts w:ascii="Times New Roman" w:hAnsi="Times New Roman"/>
        </w:rPr>
        <w:t xml:space="preserve">s.  If you haven’t heard the Admiral has issued orders that </w:t>
      </w:r>
      <w:r w:rsidR="001407A4" w:rsidRPr="00877BA7">
        <w:rPr>
          <w:rFonts w:ascii="Times New Roman" w:hAnsi="Times New Roman"/>
        </w:rPr>
        <w:t>Rediit</w:t>
      </w:r>
      <w:r w:rsidR="00354F3C" w:rsidRPr="00877BA7">
        <w:rPr>
          <w:rFonts w:ascii="Times New Roman" w:hAnsi="Times New Roman"/>
        </w:rPr>
        <w:t xml:space="preserve">s not be allowed in.  You can smell a </w:t>
      </w:r>
      <w:r w:rsidR="001407A4" w:rsidRPr="00877BA7">
        <w:rPr>
          <w:rFonts w:ascii="Times New Roman" w:hAnsi="Times New Roman"/>
        </w:rPr>
        <w:t>Rediit</w:t>
      </w:r>
      <w:r w:rsidR="00354F3C" w:rsidRPr="00877BA7">
        <w:rPr>
          <w:rFonts w:ascii="Times New Roman" w:hAnsi="Times New Roman"/>
        </w:rPr>
        <w:t xml:space="preserve"> from a 1000 stadia away. So if you see any </w:t>
      </w:r>
      <w:r w:rsidR="001407A4" w:rsidRPr="00877BA7">
        <w:rPr>
          <w:rFonts w:ascii="Times New Roman" w:hAnsi="Times New Roman"/>
        </w:rPr>
        <w:t>Rediit</w:t>
      </w:r>
      <w:r w:rsidR="00354F3C" w:rsidRPr="00877BA7">
        <w:rPr>
          <w:rFonts w:ascii="Times New Roman" w:hAnsi="Times New Roman"/>
        </w:rPr>
        <w:t xml:space="preserve"> </w:t>
      </w:r>
      <w:r w:rsidR="00922EF1" w:rsidRPr="00877BA7">
        <w:rPr>
          <w:rFonts w:ascii="Times New Roman" w:hAnsi="Times New Roman"/>
        </w:rPr>
        <w:t>activities please notify</w:t>
      </w:r>
      <w:r w:rsidR="00354F3C" w:rsidRPr="00877BA7">
        <w:rPr>
          <w:rFonts w:ascii="Times New Roman" w:hAnsi="Times New Roman"/>
        </w:rPr>
        <w:t xml:space="preserve"> us so that we can take care of it. Enjoy your R&amp;R!</w:t>
      </w:r>
    </w:p>
    <w:p w:rsidR="00354F3C" w:rsidRPr="00877BA7" w:rsidRDefault="00354F3C" w:rsidP="00354F3C">
      <w:pPr>
        <w:spacing w:after="0"/>
        <w:rPr>
          <w:rFonts w:ascii="Times New Roman" w:hAnsi="Times New Roman"/>
        </w:rPr>
      </w:pPr>
    </w:p>
    <w:p w:rsidR="00922EF1" w:rsidRPr="00877BA7" w:rsidRDefault="00922EF1" w:rsidP="00354F3C">
      <w:pPr>
        <w:spacing w:after="0"/>
        <w:rPr>
          <w:rFonts w:ascii="Times New Roman" w:hAnsi="Times New Roman"/>
        </w:rPr>
      </w:pPr>
      <w:r w:rsidRPr="00877BA7">
        <w:rPr>
          <w:rFonts w:ascii="Times New Roman" w:hAnsi="Times New Roman"/>
        </w:rPr>
        <w:t>Alfonso’s guard: This home is off limits to any visitors</w:t>
      </w:r>
      <w:r w:rsidR="001964F5" w:rsidRPr="00877BA7">
        <w:rPr>
          <w:rFonts w:ascii="Times New Roman" w:hAnsi="Times New Roman"/>
        </w:rPr>
        <w:t>,</w:t>
      </w:r>
      <w:r w:rsidRPr="00877BA7">
        <w:rPr>
          <w:rFonts w:ascii="Times New Roman" w:hAnsi="Times New Roman"/>
        </w:rPr>
        <w:t xml:space="preserve"> please go away.</w:t>
      </w:r>
    </w:p>
    <w:p w:rsidR="00922EF1" w:rsidRPr="00877BA7" w:rsidRDefault="00922EF1" w:rsidP="00354F3C">
      <w:pPr>
        <w:spacing w:after="0"/>
        <w:rPr>
          <w:rFonts w:ascii="Times New Roman" w:hAnsi="Times New Roman"/>
        </w:rPr>
      </w:pPr>
    </w:p>
    <w:p w:rsidR="00354F3C" w:rsidRPr="00877BA7" w:rsidRDefault="00354F3C" w:rsidP="00354F3C">
      <w:pPr>
        <w:spacing w:after="0"/>
        <w:rPr>
          <w:rFonts w:ascii="Times New Roman" w:hAnsi="Times New Roman"/>
        </w:rPr>
      </w:pPr>
      <w:r w:rsidRPr="00877BA7">
        <w:rPr>
          <w:rFonts w:ascii="Times New Roman" w:hAnsi="Times New Roman"/>
        </w:rPr>
        <w:t>Augustus: We’ll be on the lookout. Thanks gentlemen.</w:t>
      </w:r>
    </w:p>
    <w:p w:rsidR="00354F3C" w:rsidRPr="00877BA7" w:rsidRDefault="00354F3C"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 xml:space="preserve">Merchant: Most goods flow from Albrook to the rest of the continent. I often travel to the </w:t>
      </w:r>
      <w:r w:rsidR="004E44FD" w:rsidRPr="00877BA7">
        <w:rPr>
          <w:rFonts w:ascii="Times New Roman" w:hAnsi="Times New Roman"/>
        </w:rPr>
        <w:t>Reditus</w:t>
      </w:r>
      <w:r w:rsidRPr="00877BA7">
        <w:rPr>
          <w:rFonts w:ascii="Times New Roman" w:hAnsi="Times New Roman"/>
        </w:rPr>
        <w:t xml:space="preserve"> heartland in search of goods to sell here in the Badlands. The </w:t>
      </w:r>
      <w:r w:rsidR="00060196" w:rsidRPr="00877BA7">
        <w:rPr>
          <w:rFonts w:ascii="Times New Roman" w:hAnsi="Times New Roman"/>
        </w:rPr>
        <w:t>Reditus</w:t>
      </w:r>
      <w:r w:rsidR="005D2856" w:rsidRPr="00877BA7">
        <w:rPr>
          <w:rFonts w:ascii="Times New Roman" w:hAnsi="Times New Roman"/>
        </w:rPr>
        <w:t xml:space="preserve"> s</w:t>
      </w:r>
      <w:r w:rsidRPr="00877BA7">
        <w:rPr>
          <w:rFonts w:ascii="Times New Roman" w:hAnsi="Times New Roman"/>
        </w:rPr>
        <w:t xml:space="preserve">till have disdain for us even though we aren’t </w:t>
      </w:r>
      <w:r w:rsidR="001407A4" w:rsidRPr="00877BA7">
        <w:rPr>
          <w:rFonts w:ascii="Times New Roman" w:hAnsi="Times New Roman"/>
        </w:rPr>
        <w:t>Rediit</w:t>
      </w:r>
      <w:r w:rsidRPr="00877BA7">
        <w:rPr>
          <w:rFonts w:ascii="Times New Roman" w:hAnsi="Times New Roman"/>
        </w:rPr>
        <w:t xml:space="preserve">s because we fought in the </w:t>
      </w:r>
      <w:r w:rsidR="001407A4" w:rsidRPr="00877BA7">
        <w:rPr>
          <w:rFonts w:ascii="Times New Roman" w:hAnsi="Times New Roman"/>
        </w:rPr>
        <w:t>Magicius</w:t>
      </w:r>
      <w:r w:rsidRPr="00877BA7">
        <w:rPr>
          <w:rFonts w:ascii="Times New Roman" w:hAnsi="Times New Roman"/>
        </w:rPr>
        <w:t xml:space="preserve"> War.</w:t>
      </w:r>
    </w:p>
    <w:p w:rsidR="00860B64" w:rsidRPr="00877BA7" w:rsidRDefault="00860B64"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Shop owner: I sell the finest goods from the mainland. Take a look.</w:t>
      </w:r>
    </w:p>
    <w:p w:rsidR="00860B64" w:rsidRPr="00877BA7" w:rsidRDefault="00860B64" w:rsidP="00703145">
      <w:pPr>
        <w:spacing w:after="0"/>
        <w:rPr>
          <w:rFonts w:ascii="Times New Roman" w:hAnsi="Times New Roman"/>
        </w:rPr>
      </w:pPr>
      <w:r w:rsidRPr="00877BA7">
        <w:rPr>
          <w:rFonts w:ascii="Times New Roman" w:hAnsi="Times New Roman"/>
        </w:rPr>
        <w:t>1.) Rabite Veal.</w:t>
      </w:r>
    </w:p>
    <w:p w:rsidR="00860B64" w:rsidRPr="00877BA7" w:rsidRDefault="00860B64" w:rsidP="00703145">
      <w:pPr>
        <w:spacing w:after="0"/>
        <w:rPr>
          <w:rFonts w:ascii="Times New Roman" w:hAnsi="Times New Roman"/>
        </w:rPr>
      </w:pPr>
      <w:r w:rsidRPr="00877BA7">
        <w:rPr>
          <w:rFonts w:ascii="Times New Roman" w:hAnsi="Times New Roman"/>
        </w:rPr>
        <w:t xml:space="preserve">2.) Leg of </w:t>
      </w:r>
      <w:r w:rsidR="000034C6" w:rsidRPr="00877BA7">
        <w:rPr>
          <w:rFonts w:ascii="Times New Roman" w:hAnsi="Times New Roman"/>
        </w:rPr>
        <w:t>Felnis</w:t>
      </w:r>
      <w:r w:rsidRPr="00877BA7">
        <w:rPr>
          <w:rFonts w:ascii="Times New Roman" w:hAnsi="Times New Roman"/>
        </w:rPr>
        <w:t>.</w:t>
      </w:r>
    </w:p>
    <w:p w:rsidR="00860B64" w:rsidRPr="00877BA7" w:rsidRDefault="00860B64" w:rsidP="00703145">
      <w:pPr>
        <w:spacing w:after="0"/>
        <w:rPr>
          <w:rFonts w:ascii="Times New Roman" w:hAnsi="Times New Roman"/>
        </w:rPr>
      </w:pPr>
      <w:r w:rsidRPr="00877BA7">
        <w:rPr>
          <w:rFonts w:ascii="Times New Roman" w:hAnsi="Times New Roman"/>
        </w:rPr>
        <w:t>3.) Catsuey.</w:t>
      </w:r>
    </w:p>
    <w:p w:rsidR="00860B64" w:rsidRPr="00877BA7" w:rsidRDefault="00860B64" w:rsidP="00703145">
      <w:pPr>
        <w:spacing w:after="0"/>
        <w:rPr>
          <w:rFonts w:ascii="Times New Roman" w:hAnsi="Times New Roman"/>
        </w:rPr>
      </w:pPr>
      <w:r w:rsidRPr="00877BA7">
        <w:rPr>
          <w:rFonts w:ascii="Times New Roman" w:hAnsi="Times New Roman"/>
        </w:rPr>
        <w:t>4.) Cheese of Goopow</w:t>
      </w:r>
    </w:p>
    <w:p w:rsidR="00860B64" w:rsidRPr="00877BA7" w:rsidRDefault="00860B64" w:rsidP="00703145">
      <w:pPr>
        <w:spacing w:after="0"/>
        <w:rPr>
          <w:rFonts w:ascii="Times New Roman" w:hAnsi="Times New Roman"/>
        </w:rPr>
      </w:pPr>
    </w:p>
    <w:p w:rsidR="00860B64" w:rsidRPr="00877BA7" w:rsidRDefault="00860B64" w:rsidP="00703145">
      <w:pPr>
        <w:spacing w:after="0"/>
        <w:rPr>
          <w:rFonts w:ascii="Times New Roman" w:hAnsi="Times New Roman"/>
        </w:rPr>
      </w:pPr>
      <w:r w:rsidRPr="00877BA7">
        <w:rPr>
          <w:rFonts w:ascii="Times New Roman" w:hAnsi="Times New Roman"/>
        </w:rPr>
        <w:t xml:space="preserve">Newspaper Kid: Read all about it! </w:t>
      </w:r>
      <w:r w:rsidR="004E44FD" w:rsidRPr="00877BA7">
        <w:rPr>
          <w:rFonts w:ascii="Times New Roman" w:hAnsi="Times New Roman"/>
        </w:rPr>
        <w:t>Reditus</w:t>
      </w:r>
      <w:r w:rsidRPr="00877BA7">
        <w:rPr>
          <w:rFonts w:ascii="Times New Roman" w:hAnsi="Times New Roman"/>
        </w:rPr>
        <w:t xml:space="preserve"> soldiers defeated at </w:t>
      </w:r>
      <w:r w:rsidR="001407A4" w:rsidRPr="00877BA7">
        <w:rPr>
          <w:rFonts w:ascii="Times New Roman" w:hAnsi="Times New Roman"/>
        </w:rPr>
        <w:t>Rediit</w:t>
      </w:r>
      <w:r w:rsidRPr="00877BA7">
        <w:rPr>
          <w:rFonts w:ascii="Times New Roman" w:hAnsi="Times New Roman"/>
        </w:rPr>
        <w:t xml:space="preserve"> Camp!</w:t>
      </w:r>
    </w:p>
    <w:p w:rsidR="00354F3C" w:rsidRPr="00877BA7" w:rsidRDefault="00354F3C" w:rsidP="00703145">
      <w:pPr>
        <w:spacing w:after="0"/>
        <w:rPr>
          <w:rFonts w:ascii="Times New Roman" w:hAnsi="Times New Roman"/>
        </w:rPr>
      </w:pPr>
    </w:p>
    <w:p w:rsidR="00354F3C" w:rsidRPr="00877BA7" w:rsidRDefault="00354F3C" w:rsidP="00703145">
      <w:pPr>
        <w:spacing w:after="0"/>
        <w:rPr>
          <w:rFonts w:ascii="Times New Roman" w:hAnsi="Times New Roman"/>
        </w:rPr>
      </w:pPr>
      <w:r w:rsidRPr="00877BA7">
        <w:rPr>
          <w:rFonts w:ascii="Times New Roman" w:hAnsi="Times New Roman"/>
        </w:rPr>
        <w:t xml:space="preserve">Gossip Auntie: If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 xml:space="preserve">were defeated by the </w:t>
      </w:r>
      <w:r w:rsidR="001407A4" w:rsidRPr="00877BA7">
        <w:rPr>
          <w:rFonts w:ascii="Times New Roman" w:hAnsi="Times New Roman"/>
        </w:rPr>
        <w:t>Rediit</w:t>
      </w:r>
      <w:r w:rsidRPr="00877BA7">
        <w:rPr>
          <w:rFonts w:ascii="Times New Roman" w:hAnsi="Times New Roman"/>
        </w:rPr>
        <w:t>s, are we in danger too?</w:t>
      </w:r>
    </w:p>
    <w:p w:rsidR="00354F3C" w:rsidRPr="00877BA7" w:rsidRDefault="00354F3C" w:rsidP="00703145">
      <w:pPr>
        <w:spacing w:after="0"/>
        <w:rPr>
          <w:rFonts w:ascii="Times New Roman" w:hAnsi="Times New Roman"/>
        </w:rPr>
      </w:pPr>
    </w:p>
    <w:p w:rsidR="00354F3C" w:rsidRPr="00877BA7" w:rsidRDefault="00354F3C" w:rsidP="00703145">
      <w:pPr>
        <w:spacing w:after="0"/>
        <w:rPr>
          <w:rFonts w:ascii="Times New Roman" w:hAnsi="Times New Roman"/>
        </w:rPr>
      </w:pPr>
      <w:r w:rsidRPr="00877BA7">
        <w:rPr>
          <w:rFonts w:ascii="Times New Roman" w:hAnsi="Times New Roman"/>
        </w:rPr>
        <w:t xml:space="preserve">Gossip Auntie2: My sister lives in </w:t>
      </w:r>
      <w:r w:rsidR="000178A3">
        <w:rPr>
          <w:rFonts w:ascii="Times New Roman" w:hAnsi="Times New Roman"/>
        </w:rPr>
        <w:t>Tandoor</w:t>
      </w:r>
      <w:r w:rsidRPr="00877BA7">
        <w:rPr>
          <w:rFonts w:ascii="Times New Roman" w:hAnsi="Times New Roman"/>
        </w:rPr>
        <w:t>. If things get too out of hand I may go stay with her.</w:t>
      </w:r>
    </w:p>
    <w:p w:rsidR="00860B64" w:rsidRPr="00877BA7" w:rsidRDefault="00860B64" w:rsidP="00703145">
      <w:pPr>
        <w:spacing w:after="0"/>
        <w:rPr>
          <w:rFonts w:ascii="Times New Roman" w:hAnsi="Times New Roman"/>
        </w:rPr>
      </w:pPr>
    </w:p>
    <w:p w:rsidR="00860B64" w:rsidRPr="00877BA7" w:rsidRDefault="001964F5" w:rsidP="004A11F9">
      <w:pPr>
        <w:pStyle w:val="Heading2"/>
        <w:rPr>
          <w:rFonts w:ascii="Times New Roman" w:hAnsi="Times New Roman" w:cs="Times New Roman"/>
          <w:color w:val="auto"/>
          <w:sz w:val="24"/>
          <w:szCs w:val="24"/>
        </w:rPr>
      </w:pPr>
      <w:bookmarkStart w:id="87" w:name="_Toc76405264"/>
      <w:r w:rsidRPr="00877BA7">
        <w:rPr>
          <w:rFonts w:ascii="Times New Roman" w:hAnsi="Times New Roman" w:cs="Times New Roman"/>
          <w:color w:val="auto"/>
          <w:sz w:val="24"/>
          <w:szCs w:val="24"/>
        </w:rPr>
        <w:lastRenderedPageBreak/>
        <w:t>Inn</w:t>
      </w:r>
      <w:bookmarkEnd w:id="87"/>
    </w:p>
    <w:p w:rsidR="00860B64" w:rsidRPr="00877BA7" w:rsidRDefault="00860B64" w:rsidP="00703145">
      <w:pPr>
        <w:spacing w:after="0"/>
        <w:rPr>
          <w:rFonts w:ascii="Times New Roman" w:hAnsi="Times New Roman"/>
        </w:rPr>
      </w:pPr>
    </w:p>
    <w:p w:rsidR="001964F5" w:rsidRPr="00877BA7" w:rsidRDefault="00916B80" w:rsidP="00703145">
      <w:pPr>
        <w:spacing w:after="0"/>
        <w:rPr>
          <w:rFonts w:ascii="Times New Roman" w:hAnsi="Times New Roman"/>
        </w:rPr>
      </w:pPr>
      <w:r w:rsidRPr="00877BA7">
        <w:rPr>
          <w:rFonts w:ascii="Times New Roman" w:hAnsi="Times New Roman"/>
        </w:rPr>
        <w:t xml:space="preserve">Bartender: Long live the </w:t>
      </w:r>
      <w:r w:rsidR="00060196" w:rsidRPr="00877BA7">
        <w:rPr>
          <w:rFonts w:ascii="Times New Roman" w:hAnsi="Times New Roman"/>
        </w:rPr>
        <w:t>Reditus</w:t>
      </w:r>
      <w:r w:rsidRPr="00877BA7">
        <w:rPr>
          <w:rFonts w:ascii="Times New Roman" w:hAnsi="Times New Roman"/>
        </w:rPr>
        <w:t>. Welcome to my bar. If you want something to drink just tell me. If you want other pleasures that also can be arranged</w:t>
      </w:r>
      <w:r w:rsidR="00B034D2" w:rsidRPr="00877BA7">
        <w:rPr>
          <w:rFonts w:ascii="Times New Roman" w:hAnsi="Times New Roman"/>
        </w:rPr>
        <w:t xml:space="preserve"> also</w:t>
      </w:r>
      <w:r w:rsidRPr="00877BA7">
        <w:rPr>
          <w:rFonts w:ascii="Times New Roman" w:hAnsi="Times New Roman"/>
        </w:rPr>
        <w:t>.</w:t>
      </w:r>
    </w:p>
    <w:p w:rsidR="001964F5" w:rsidRPr="00877BA7" w:rsidRDefault="001964F5" w:rsidP="00703145">
      <w:pPr>
        <w:spacing w:after="0"/>
        <w:rPr>
          <w:rFonts w:ascii="Times New Roman" w:hAnsi="Times New Roman"/>
        </w:rPr>
      </w:pPr>
    </w:p>
    <w:p w:rsidR="00916B80" w:rsidRPr="00877BA7" w:rsidRDefault="001964F5" w:rsidP="00703145">
      <w:pPr>
        <w:spacing w:after="0"/>
        <w:rPr>
          <w:rFonts w:ascii="Times New Roman" w:hAnsi="Times New Roman"/>
        </w:rPr>
      </w:pPr>
      <w:r w:rsidRPr="00877BA7">
        <w:rPr>
          <w:rFonts w:ascii="Times New Roman" w:hAnsi="Times New Roman"/>
        </w:rPr>
        <w:t>Stephen: Welcome to my bar can I get you a room? It’s only 5G.</w:t>
      </w:r>
    </w:p>
    <w:p w:rsidR="00916B80" w:rsidRPr="00877BA7" w:rsidRDefault="00916B80" w:rsidP="00703145">
      <w:pPr>
        <w:spacing w:after="0"/>
        <w:rPr>
          <w:rFonts w:ascii="Times New Roman" w:hAnsi="Times New Roman"/>
        </w:rPr>
      </w:pPr>
    </w:p>
    <w:p w:rsidR="00916B80" w:rsidRPr="00877BA7" w:rsidRDefault="00916B80" w:rsidP="00703145">
      <w:pPr>
        <w:spacing w:after="0"/>
        <w:rPr>
          <w:rFonts w:ascii="Times New Roman" w:hAnsi="Times New Roman"/>
        </w:rPr>
      </w:pPr>
      <w:r w:rsidRPr="00877BA7">
        <w:rPr>
          <w:rFonts w:ascii="Times New Roman" w:hAnsi="Times New Roman"/>
        </w:rPr>
        <w:t>Girls dancing on stage: The pay here’s double than it is in other cities.</w:t>
      </w:r>
    </w:p>
    <w:p w:rsidR="00916B80" w:rsidRPr="00877BA7" w:rsidRDefault="00916B80" w:rsidP="00703145">
      <w:pPr>
        <w:spacing w:after="0"/>
        <w:rPr>
          <w:rFonts w:ascii="Times New Roman" w:hAnsi="Times New Roman"/>
        </w:rPr>
      </w:pPr>
    </w:p>
    <w:p w:rsidR="001964F5" w:rsidRPr="00877BA7" w:rsidRDefault="001964F5" w:rsidP="00703145">
      <w:pPr>
        <w:spacing w:after="0"/>
        <w:rPr>
          <w:rFonts w:ascii="Times New Roman" w:hAnsi="Times New Roman"/>
        </w:rPr>
      </w:pPr>
      <w:r w:rsidRPr="00877BA7">
        <w:rPr>
          <w:rFonts w:ascii="Times New Roman" w:hAnsi="Times New Roman"/>
        </w:rPr>
        <w:t>Filthy Guard: Shake it girl, I love the way you dance. Look at that junk in that trunk!</w:t>
      </w:r>
    </w:p>
    <w:p w:rsidR="001964F5" w:rsidRPr="00877BA7" w:rsidRDefault="001964F5" w:rsidP="00703145">
      <w:pPr>
        <w:spacing w:after="0"/>
        <w:rPr>
          <w:rFonts w:ascii="Times New Roman" w:hAnsi="Times New Roman"/>
        </w:rPr>
      </w:pPr>
    </w:p>
    <w:p w:rsidR="00815BA1" w:rsidRPr="00877BA7" w:rsidRDefault="00916B80" w:rsidP="00703145">
      <w:pPr>
        <w:spacing w:after="0"/>
        <w:rPr>
          <w:rFonts w:ascii="Times New Roman" w:hAnsi="Times New Roman"/>
        </w:rPr>
      </w:pPr>
      <w:r w:rsidRPr="00877BA7">
        <w:rPr>
          <w:rFonts w:ascii="Times New Roman" w:hAnsi="Times New Roman"/>
        </w:rPr>
        <w:t xml:space="preserve">Man on barstool: </w:t>
      </w:r>
      <w:r w:rsidR="00060196" w:rsidRPr="00877BA7">
        <w:rPr>
          <w:rFonts w:ascii="Times New Roman" w:hAnsi="Times New Roman"/>
        </w:rPr>
        <w:t>Reditus</w:t>
      </w:r>
      <w:r w:rsidRPr="00877BA7">
        <w:rPr>
          <w:rFonts w:ascii="Times New Roman" w:hAnsi="Times New Roman"/>
        </w:rPr>
        <w:t xml:space="preserve">. We heard you had your asses handed to you by the </w:t>
      </w:r>
      <w:r w:rsidR="001407A4" w:rsidRPr="00877BA7">
        <w:rPr>
          <w:rFonts w:ascii="Times New Roman" w:hAnsi="Times New Roman"/>
        </w:rPr>
        <w:t>Rediit</w:t>
      </w:r>
      <w:r w:rsidRPr="00877BA7">
        <w:rPr>
          <w:rFonts w:ascii="Times New Roman" w:hAnsi="Times New Roman"/>
        </w:rPr>
        <w:t>s. How is this possible?</w:t>
      </w:r>
    </w:p>
    <w:p w:rsidR="00815BA1" w:rsidRPr="00877BA7" w:rsidRDefault="00815BA1" w:rsidP="00703145">
      <w:pPr>
        <w:spacing w:after="0"/>
        <w:rPr>
          <w:rFonts w:ascii="Times New Roman" w:hAnsi="Times New Roman"/>
        </w:rPr>
      </w:pPr>
    </w:p>
    <w:p w:rsidR="00244D61" w:rsidRPr="00877BA7" w:rsidRDefault="00815BA1" w:rsidP="00703145">
      <w:pPr>
        <w:spacing w:after="0"/>
        <w:rPr>
          <w:rFonts w:ascii="Times New Roman" w:hAnsi="Times New Roman"/>
        </w:rPr>
      </w:pPr>
      <w:r w:rsidRPr="00877BA7">
        <w:rPr>
          <w:rFonts w:ascii="Times New Roman" w:hAnsi="Times New Roman"/>
        </w:rPr>
        <w:t>Man on barstool:  I’ll have another please…hiccup.</w:t>
      </w:r>
    </w:p>
    <w:p w:rsidR="00815BA1" w:rsidRPr="00877BA7" w:rsidRDefault="00815BA1" w:rsidP="00703145">
      <w:pPr>
        <w:spacing w:after="0"/>
        <w:rPr>
          <w:rFonts w:ascii="Times New Roman" w:hAnsi="Times New Roman"/>
        </w:rPr>
      </w:pPr>
    </w:p>
    <w:p w:rsidR="00815BA1" w:rsidRPr="00877BA7" w:rsidRDefault="00815BA1" w:rsidP="00703145">
      <w:pPr>
        <w:spacing w:after="0"/>
        <w:rPr>
          <w:rFonts w:ascii="Times New Roman" w:hAnsi="Times New Roman"/>
        </w:rPr>
      </w:pPr>
      <w:r w:rsidRPr="00877BA7">
        <w:rPr>
          <w:rFonts w:ascii="Times New Roman" w:hAnsi="Times New Roman"/>
        </w:rPr>
        <w:t>Waitress:  Ohhhh……</w:t>
      </w:r>
      <w:r w:rsidR="004E44FD" w:rsidRPr="00877BA7">
        <w:rPr>
          <w:rFonts w:ascii="Times New Roman" w:hAnsi="Times New Roman"/>
        </w:rPr>
        <w:t>Reditus</w:t>
      </w:r>
      <w:r w:rsidRPr="00877BA7">
        <w:rPr>
          <w:rFonts w:ascii="Times New Roman" w:hAnsi="Times New Roman"/>
        </w:rPr>
        <w:t xml:space="preserve"> soldiers.  Talk to me later if you want to have some fun.</w:t>
      </w:r>
    </w:p>
    <w:p w:rsidR="00815BA1" w:rsidRPr="00877BA7" w:rsidRDefault="00815BA1"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 xml:space="preserve">Theresa: Don’t even think about it </w:t>
      </w:r>
      <w:r w:rsidR="00681445" w:rsidRPr="00877BA7">
        <w:rPr>
          <w:rFonts w:ascii="Times New Roman" w:hAnsi="Times New Roman"/>
        </w:rPr>
        <w:t>Caeser</w:t>
      </w:r>
      <w:r w:rsidRPr="00877BA7">
        <w:rPr>
          <w:rFonts w:ascii="Times New Roman" w:hAnsi="Times New Roman"/>
        </w:rPr>
        <w:t>. I saw you looking at her.</w:t>
      </w:r>
    </w:p>
    <w:p w:rsidR="00A50334" w:rsidRPr="00877BA7" w:rsidRDefault="00A50334" w:rsidP="00703145">
      <w:pPr>
        <w:spacing w:after="0"/>
        <w:rPr>
          <w:rFonts w:ascii="Times New Roman" w:hAnsi="Times New Roman"/>
        </w:rPr>
      </w:pPr>
    </w:p>
    <w:p w:rsidR="00A50334" w:rsidRPr="00877BA7" w:rsidRDefault="00681445" w:rsidP="00703145">
      <w:pPr>
        <w:spacing w:after="0"/>
        <w:rPr>
          <w:rFonts w:ascii="Times New Roman" w:hAnsi="Times New Roman"/>
        </w:rPr>
      </w:pPr>
      <w:r w:rsidRPr="00877BA7">
        <w:rPr>
          <w:rFonts w:ascii="Times New Roman" w:hAnsi="Times New Roman"/>
        </w:rPr>
        <w:t>Caeser</w:t>
      </w:r>
      <w:r w:rsidR="00A50334" w:rsidRPr="00877BA7">
        <w:rPr>
          <w:rFonts w:ascii="Times New Roman" w:hAnsi="Times New Roman"/>
        </w:rPr>
        <w:t>: How can I not look at her she was talking to us?</w:t>
      </w:r>
    </w:p>
    <w:p w:rsidR="00A50334" w:rsidRPr="00877BA7" w:rsidRDefault="00A5033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Theresa: All men are the same I know.</w:t>
      </w:r>
    </w:p>
    <w:p w:rsidR="00A50334" w:rsidRPr="00877BA7" w:rsidRDefault="00A50334" w:rsidP="00703145">
      <w:pPr>
        <w:spacing w:after="0"/>
        <w:rPr>
          <w:rFonts w:ascii="Times New Roman" w:hAnsi="Times New Roman"/>
        </w:rPr>
      </w:pPr>
    </w:p>
    <w:p w:rsidR="00815BA1" w:rsidRPr="00877BA7" w:rsidRDefault="00815BA1" w:rsidP="00703145">
      <w:pPr>
        <w:spacing w:after="0"/>
        <w:rPr>
          <w:rFonts w:ascii="Times New Roman" w:hAnsi="Times New Roman"/>
        </w:rPr>
      </w:pPr>
      <w:r w:rsidRPr="00877BA7">
        <w:rPr>
          <w:rFonts w:ascii="Times New Roman" w:hAnsi="Times New Roman"/>
        </w:rPr>
        <w:t xml:space="preserve">Merchant: </w:t>
      </w:r>
      <w:r w:rsidR="004D24F2" w:rsidRPr="00877BA7">
        <w:rPr>
          <w:rFonts w:ascii="Times New Roman" w:hAnsi="Times New Roman"/>
        </w:rPr>
        <w:t>Tonsorem</w:t>
      </w:r>
      <w:r w:rsidRPr="00877BA7">
        <w:rPr>
          <w:rFonts w:ascii="Times New Roman" w:hAnsi="Times New Roman"/>
        </w:rPr>
        <w:t xml:space="preserve"> is talking about declaring war on Kohlingen.  Damn fools fighting each other.  How will this affect my business?</w:t>
      </w:r>
    </w:p>
    <w:p w:rsidR="00815BA1" w:rsidRPr="00877BA7" w:rsidRDefault="00815BA1" w:rsidP="00703145">
      <w:pPr>
        <w:spacing w:after="0"/>
        <w:rPr>
          <w:rFonts w:ascii="Times New Roman" w:hAnsi="Times New Roman"/>
        </w:rPr>
      </w:pPr>
    </w:p>
    <w:p w:rsidR="009D103A" w:rsidRPr="00877BA7" w:rsidRDefault="009D103A" w:rsidP="004A11F9">
      <w:pPr>
        <w:pStyle w:val="Heading2"/>
        <w:rPr>
          <w:rFonts w:ascii="Times New Roman" w:hAnsi="Times New Roman" w:cs="Times New Roman"/>
          <w:color w:val="auto"/>
          <w:sz w:val="24"/>
          <w:szCs w:val="24"/>
        </w:rPr>
      </w:pPr>
      <w:bookmarkStart w:id="88" w:name="_Toc76405265"/>
      <w:r w:rsidRPr="00877BA7">
        <w:rPr>
          <w:rFonts w:ascii="Times New Roman" w:hAnsi="Times New Roman" w:cs="Times New Roman"/>
          <w:color w:val="auto"/>
          <w:sz w:val="24"/>
          <w:szCs w:val="24"/>
        </w:rPr>
        <w:t>Jester and Ali Botta</w:t>
      </w:r>
      <w:bookmarkEnd w:id="88"/>
    </w:p>
    <w:p w:rsidR="009D103A" w:rsidRPr="00877BA7" w:rsidRDefault="009D103A"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w:t>
      </w:r>
      <w:r w:rsidR="00815BA1" w:rsidRPr="00877BA7">
        <w:rPr>
          <w:rFonts w:ascii="Times New Roman" w:hAnsi="Times New Roman"/>
        </w:rPr>
        <w:t>When the party leaves the bar a thief runs by and steals their money</w:t>
      </w:r>
      <w:r w:rsidR="00C17434" w:rsidRPr="00877BA7">
        <w:rPr>
          <w:rFonts w:ascii="Times New Roman" w:hAnsi="Times New Roman"/>
        </w:rPr>
        <w:t xml:space="preserve"> and accessories.</w:t>
      </w:r>
      <w:r w:rsidRPr="00877BA7">
        <w:rPr>
          <w:rFonts w:ascii="Times New Roman" w:hAnsi="Times New Roman"/>
        </w:rPr>
        <w:t xml:space="preserve"> Augustus and his party attempt to chase the thief.)</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 xml:space="preserve">Augustus: Guards stop that thief! </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(The guards attempt to catch the thief but he is too quick for them.)</w:t>
      </w:r>
    </w:p>
    <w:p w:rsidR="00B82E74" w:rsidRPr="00877BA7" w:rsidRDefault="00B82E74" w:rsidP="00703145">
      <w:pPr>
        <w:spacing w:after="0"/>
        <w:rPr>
          <w:rFonts w:ascii="Times New Roman" w:hAnsi="Times New Roman"/>
        </w:rPr>
      </w:pPr>
    </w:p>
    <w:p w:rsidR="00B82E74" w:rsidRPr="00877BA7" w:rsidRDefault="00B82E74" w:rsidP="00703145">
      <w:pPr>
        <w:spacing w:after="0"/>
        <w:rPr>
          <w:rFonts w:ascii="Times New Roman" w:hAnsi="Times New Roman"/>
        </w:rPr>
      </w:pPr>
      <w:r w:rsidRPr="00877BA7">
        <w:rPr>
          <w:rFonts w:ascii="Times New Roman" w:hAnsi="Times New Roman"/>
        </w:rPr>
        <w:t>If the player attempts to leave the town and chase the thief there is nowhere for them to go. They must inquire around the town about the whereabouts of the thief.</w:t>
      </w:r>
    </w:p>
    <w:p w:rsidR="00B82E74" w:rsidRPr="00877BA7" w:rsidRDefault="00B82E74" w:rsidP="00703145">
      <w:pPr>
        <w:spacing w:after="0"/>
        <w:rPr>
          <w:rFonts w:ascii="Times New Roman" w:hAnsi="Times New Roman"/>
        </w:rPr>
      </w:pPr>
    </w:p>
    <w:p w:rsidR="00B82E74" w:rsidRPr="00877BA7" w:rsidRDefault="00205B2C" w:rsidP="00703145">
      <w:pPr>
        <w:spacing w:after="0"/>
        <w:rPr>
          <w:rFonts w:ascii="Times New Roman" w:hAnsi="Times New Roman"/>
        </w:rPr>
      </w:pPr>
      <w:r>
        <w:rPr>
          <w:rFonts w:ascii="Times New Roman" w:hAnsi="Times New Roman"/>
        </w:rPr>
        <w:t>Zen</w:t>
      </w:r>
      <w:r w:rsidR="00B82E74" w:rsidRPr="00877BA7">
        <w:rPr>
          <w:rFonts w:ascii="Times New Roman" w:hAnsi="Times New Roman"/>
        </w:rPr>
        <w:t xml:space="preserve"> Guard1: That thief is a very famous thief. We tried many times to catch him, but he is too fast for us.</w:t>
      </w:r>
    </w:p>
    <w:p w:rsidR="00B82E74" w:rsidRPr="00877BA7" w:rsidRDefault="00B82E74" w:rsidP="00703145">
      <w:pPr>
        <w:spacing w:after="0"/>
        <w:rPr>
          <w:rFonts w:ascii="Times New Roman" w:hAnsi="Times New Roman"/>
        </w:rPr>
      </w:pPr>
    </w:p>
    <w:p w:rsidR="00C77663" w:rsidRPr="00877BA7" w:rsidRDefault="00205B2C" w:rsidP="00703145">
      <w:pPr>
        <w:spacing w:after="0"/>
        <w:rPr>
          <w:rFonts w:ascii="Times New Roman" w:hAnsi="Times New Roman"/>
        </w:rPr>
      </w:pPr>
      <w:r>
        <w:rPr>
          <w:rFonts w:ascii="Times New Roman" w:hAnsi="Times New Roman"/>
        </w:rPr>
        <w:t>Zen</w:t>
      </w:r>
      <w:r w:rsidR="00B82E74" w:rsidRPr="00877BA7">
        <w:rPr>
          <w:rFonts w:ascii="Times New Roman" w:hAnsi="Times New Roman"/>
        </w:rPr>
        <w:t xml:space="preserve"> Guard2: That thief has a hideout somewhere, but we are unable to find it. You might try asking around town.</w:t>
      </w:r>
      <w:r w:rsidR="00C77663" w:rsidRPr="00877BA7">
        <w:rPr>
          <w:rFonts w:ascii="Times New Roman" w:hAnsi="Times New Roman"/>
        </w:rPr>
        <w:t xml:space="preserve"> We’ve asked around but nobody seems to tell us anything. We think he has support of the town.</w:t>
      </w:r>
    </w:p>
    <w:p w:rsidR="00C77663" w:rsidRPr="00877BA7" w:rsidRDefault="00C77663" w:rsidP="00703145">
      <w:pPr>
        <w:spacing w:after="0"/>
        <w:rPr>
          <w:rFonts w:ascii="Times New Roman" w:hAnsi="Times New Roman"/>
        </w:rPr>
      </w:pPr>
    </w:p>
    <w:p w:rsidR="00C77663" w:rsidRPr="00877BA7" w:rsidRDefault="00C77663" w:rsidP="004A11F9">
      <w:pPr>
        <w:pStyle w:val="Heading2"/>
        <w:rPr>
          <w:rFonts w:ascii="Times New Roman" w:hAnsi="Times New Roman" w:cs="Times New Roman"/>
          <w:color w:val="auto"/>
          <w:sz w:val="24"/>
          <w:szCs w:val="24"/>
        </w:rPr>
      </w:pPr>
      <w:bookmarkStart w:id="89" w:name="_Toc76405266"/>
      <w:r w:rsidRPr="00877BA7">
        <w:rPr>
          <w:rFonts w:ascii="Times New Roman" w:hAnsi="Times New Roman" w:cs="Times New Roman"/>
          <w:color w:val="auto"/>
          <w:sz w:val="24"/>
          <w:szCs w:val="24"/>
        </w:rPr>
        <w:t>Thief’s Family Home</w:t>
      </w:r>
      <w:bookmarkEnd w:id="89"/>
    </w:p>
    <w:p w:rsidR="00C77663" w:rsidRPr="00877BA7" w:rsidRDefault="00C77663" w:rsidP="00703145">
      <w:pPr>
        <w:spacing w:after="0"/>
        <w:rPr>
          <w:rFonts w:ascii="Times New Roman" w:hAnsi="Times New Roman"/>
        </w:rPr>
      </w:pPr>
    </w:p>
    <w:p w:rsidR="00C77663" w:rsidRPr="00877BA7" w:rsidRDefault="004C63A6" w:rsidP="00703145">
      <w:pPr>
        <w:spacing w:after="0"/>
        <w:rPr>
          <w:rFonts w:ascii="Times New Roman" w:hAnsi="Times New Roman"/>
        </w:rPr>
      </w:pPr>
      <w:r w:rsidRPr="00877BA7">
        <w:rPr>
          <w:rFonts w:ascii="Times New Roman" w:hAnsi="Times New Roman"/>
        </w:rPr>
        <w:t>Corydon Deus</w:t>
      </w:r>
      <w:r w:rsidR="00C77663" w:rsidRPr="00877BA7">
        <w:rPr>
          <w:rFonts w:ascii="Times New Roman" w:hAnsi="Times New Roman"/>
        </w:rPr>
        <w:t>: This is the home of the thief.</w:t>
      </w:r>
    </w:p>
    <w:p w:rsidR="00C77663" w:rsidRPr="00877BA7" w:rsidRDefault="00C77663" w:rsidP="00703145">
      <w:pPr>
        <w:spacing w:after="0"/>
        <w:rPr>
          <w:rFonts w:ascii="Times New Roman" w:hAnsi="Times New Roman"/>
        </w:rPr>
      </w:pPr>
    </w:p>
    <w:p w:rsidR="00B82E74" w:rsidRPr="00877BA7" w:rsidRDefault="00C77663" w:rsidP="00703145">
      <w:pPr>
        <w:spacing w:after="0"/>
        <w:rPr>
          <w:rFonts w:ascii="Times New Roman" w:hAnsi="Times New Roman"/>
        </w:rPr>
      </w:pPr>
      <w:r w:rsidRPr="00877BA7">
        <w:rPr>
          <w:rFonts w:ascii="Times New Roman" w:hAnsi="Times New Roman"/>
        </w:rPr>
        <w:t>Thief’s Mother: So you</w:t>
      </w:r>
      <w:r w:rsidR="00DF4644" w:rsidRPr="00877BA7">
        <w:rPr>
          <w:rFonts w:ascii="Times New Roman" w:hAnsi="Times New Roman"/>
        </w:rPr>
        <w:t>’re</w:t>
      </w:r>
      <w:r w:rsidRPr="00877BA7">
        <w:rPr>
          <w:rFonts w:ascii="Times New Roman" w:hAnsi="Times New Roman"/>
        </w:rPr>
        <w:t xml:space="preserve"> looking for that thief, huh? We don’t know anything here. I suggest you leave my home.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There is a small child in a cradle. She’s moving from the kitchen to the child.</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If you talk to the thief’s mother again she will get more hostile.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Thief’s Mother: I suggest you leave my home now. I’ll tell the guards you were sexually harassing me. What right you have to come in my home anyways? Do you normally just</w:t>
      </w:r>
      <w:r w:rsidR="00A50334" w:rsidRPr="00877BA7">
        <w:rPr>
          <w:rFonts w:ascii="Times New Roman" w:hAnsi="Times New Roman"/>
        </w:rPr>
        <w:t xml:space="preserve"> walk into </w:t>
      </w:r>
      <w:r w:rsidRPr="00877BA7">
        <w:rPr>
          <w:rFonts w:ascii="Times New Roman" w:hAnsi="Times New Roman"/>
        </w:rPr>
        <w:t xml:space="preserve">people’s </w:t>
      </w:r>
      <w:r w:rsidR="00A50334" w:rsidRPr="00877BA7">
        <w:rPr>
          <w:rFonts w:ascii="Times New Roman" w:hAnsi="Times New Roman"/>
        </w:rPr>
        <w:t>homes?</w:t>
      </w:r>
      <w:r w:rsidRPr="00877BA7">
        <w:rPr>
          <w:rFonts w:ascii="Times New Roman" w:hAnsi="Times New Roman"/>
        </w:rPr>
        <w:t xml:space="preserve"> Get out you filthy lot.</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(Augustus leaves the home.)</w:t>
      </w:r>
    </w:p>
    <w:p w:rsidR="00C77663" w:rsidRPr="00877BA7" w:rsidRDefault="00C77663" w:rsidP="00703145">
      <w:pPr>
        <w:spacing w:after="0"/>
        <w:rPr>
          <w:rFonts w:ascii="Times New Roman" w:hAnsi="Times New Roman"/>
        </w:rPr>
      </w:pPr>
    </w:p>
    <w:p w:rsidR="00C77663" w:rsidRPr="00877BA7" w:rsidRDefault="00C77663" w:rsidP="00703145">
      <w:pPr>
        <w:spacing w:after="0"/>
        <w:rPr>
          <w:rFonts w:ascii="Times New Roman" w:hAnsi="Times New Roman"/>
        </w:rPr>
      </w:pPr>
      <w:r w:rsidRPr="00877BA7">
        <w:rPr>
          <w:rFonts w:ascii="Times New Roman" w:hAnsi="Times New Roman"/>
        </w:rPr>
        <w:t>Augustus: She’s hiding the thief. I can smell it.</w:t>
      </w:r>
    </w:p>
    <w:p w:rsidR="00C77663" w:rsidRPr="00877BA7" w:rsidRDefault="00C77663" w:rsidP="00703145">
      <w:pPr>
        <w:spacing w:after="0"/>
        <w:rPr>
          <w:rFonts w:ascii="Times New Roman" w:hAnsi="Times New Roman"/>
        </w:rPr>
      </w:pPr>
    </w:p>
    <w:p w:rsidR="00A50334" w:rsidRPr="00877BA7" w:rsidRDefault="00681445" w:rsidP="00703145">
      <w:pPr>
        <w:spacing w:after="0"/>
        <w:rPr>
          <w:rFonts w:ascii="Times New Roman" w:hAnsi="Times New Roman"/>
        </w:rPr>
      </w:pPr>
      <w:r w:rsidRPr="00877BA7">
        <w:rPr>
          <w:rFonts w:ascii="Times New Roman" w:hAnsi="Times New Roman"/>
        </w:rPr>
        <w:t>Caeser</w:t>
      </w:r>
      <w:r w:rsidR="00C77663" w:rsidRPr="00877BA7">
        <w:rPr>
          <w:rFonts w:ascii="Times New Roman" w:hAnsi="Times New Roman"/>
        </w:rPr>
        <w:t>: She was acting very defensive. Something is definitely up. I suggest we come back at night and</w:t>
      </w:r>
      <w:r w:rsidR="00A50334" w:rsidRPr="00877BA7">
        <w:rPr>
          <w:rFonts w:ascii="Times New Roman" w:hAnsi="Times New Roman"/>
        </w:rPr>
        <w:t xml:space="preserve"> wait and </w:t>
      </w:r>
      <w:r w:rsidR="00C77663" w:rsidRPr="00877BA7">
        <w:rPr>
          <w:rFonts w:ascii="Times New Roman" w:hAnsi="Times New Roman"/>
        </w:rPr>
        <w:t>outside her home to see if that thief shows up</w:t>
      </w:r>
      <w:r w:rsidR="00A50334" w:rsidRPr="00877BA7">
        <w:rPr>
          <w:rFonts w:ascii="Times New Roman" w:hAnsi="Times New Roman"/>
        </w:rPr>
        <w:t>.</w:t>
      </w:r>
    </w:p>
    <w:p w:rsidR="00A50334" w:rsidRPr="00877BA7" w:rsidRDefault="00A50334" w:rsidP="00703145">
      <w:pPr>
        <w:spacing w:after="0"/>
        <w:rPr>
          <w:rFonts w:ascii="Times New Roman" w:hAnsi="Times New Roman"/>
        </w:rPr>
      </w:pPr>
    </w:p>
    <w:p w:rsidR="00C77663" w:rsidRPr="00877BA7" w:rsidRDefault="00A50334" w:rsidP="00703145">
      <w:pPr>
        <w:spacing w:after="0"/>
        <w:rPr>
          <w:rFonts w:ascii="Times New Roman" w:hAnsi="Times New Roman"/>
        </w:rPr>
      </w:pPr>
      <w:r w:rsidRPr="00877BA7">
        <w:rPr>
          <w:rFonts w:ascii="Times New Roman" w:hAnsi="Times New Roman"/>
        </w:rPr>
        <w:t>Theresa: I agree. I think that thief steals and gives it to his family.</w:t>
      </w:r>
    </w:p>
    <w:p w:rsidR="00B82E74" w:rsidRPr="00877BA7" w:rsidRDefault="00B82E7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Augustus must go to the Inn and wake up in the middle the night. When you wake up in the middle the night and leave the Inn the party sees the thief walking into the home where they suspect he lives. Augustus moves to an open window and listens in to hear what they are saying inside the house.</w:t>
      </w:r>
    </w:p>
    <w:p w:rsidR="00A50334" w:rsidRPr="00877BA7" w:rsidRDefault="00A50334" w:rsidP="00703145">
      <w:pPr>
        <w:spacing w:after="0"/>
        <w:rPr>
          <w:rFonts w:ascii="Times New Roman" w:hAnsi="Times New Roman"/>
        </w:rPr>
      </w:pPr>
    </w:p>
    <w:p w:rsidR="00A50334" w:rsidRPr="00877BA7" w:rsidRDefault="00A50334" w:rsidP="00703145">
      <w:pPr>
        <w:spacing w:after="0"/>
        <w:rPr>
          <w:rFonts w:ascii="Times New Roman" w:hAnsi="Times New Roman"/>
        </w:rPr>
      </w:pPr>
      <w:r w:rsidRPr="00877BA7">
        <w:rPr>
          <w:rFonts w:ascii="Times New Roman" w:hAnsi="Times New Roman"/>
        </w:rPr>
        <w:t>Thief’s Mother: Some people were here today snooping around. Eventually you’re going to get caught. I appreciate your help around here, but this can’t go on forever.</w:t>
      </w:r>
    </w:p>
    <w:p w:rsidR="00A50334" w:rsidRPr="00877BA7" w:rsidRDefault="00A50334" w:rsidP="00703145">
      <w:pPr>
        <w:spacing w:after="0"/>
        <w:rPr>
          <w:rFonts w:ascii="Times New Roman" w:hAnsi="Times New Roman"/>
        </w:rPr>
      </w:pPr>
    </w:p>
    <w:p w:rsidR="00815BA1" w:rsidRPr="00877BA7" w:rsidRDefault="00A50334" w:rsidP="00703145">
      <w:pPr>
        <w:spacing w:after="0"/>
        <w:rPr>
          <w:rFonts w:ascii="Times New Roman" w:hAnsi="Times New Roman"/>
        </w:rPr>
      </w:pPr>
      <w:r w:rsidRPr="00877BA7">
        <w:rPr>
          <w:rFonts w:ascii="Times New Roman" w:hAnsi="Times New Roman"/>
        </w:rPr>
        <w:t>Thief: I do what I can mother. Even if they catch me I don’t care. I’ll do this as long as I can so that we can survive.</w:t>
      </w:r>
    </w:p>
    <w:p w:rsidR="00A50334" w:rsidRPr="00877BA7" w:rsidRDefault="00A50334" w:rsidP="00703145">
      <w:pPr>
        <w:spacing w:after="0"/>
        <w:rPr>
          <w:rFonts w:ascii="Times New Roman" w:hAnsi="Times New Roman"/>
        </w:rPr>
      </w:pPr>
    </w:p>
    <w:p w:rsidR="002D0EC7" w:rsidRPr="00877BA7" w:rsidRDefault="00A50334" w:rsidP="00703145">
      <w:pPr>
        <w:spacing w:after="0"/>
        <w:rPr>
          <w:rFonts w:ascii="Times New Roman" w:hAnsi="Times New Roman"/>
        </w:rPr>
      </w:pPr>
      <w:r w:rsidRPr="00877BA7">
        <w:rPr>
          <w:rFonts w:ascii="Times New Roman" w:hAnsi="Times New Roman"/>
        </w:rPr>
        <w:t>Thief’s Mother: If only your worthless father would support us, but all he does is spend his money on the whores in Albrook.</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Thief: Don’t worry, they won’t catch us as long as they can’t find my hideout.</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Thief’s Mother: It’s time to get out here. You could’ve been followed.</w:t>
      </w:r>
    </w:p>
    <w:p w:rsidR="002D0EC7" w:rsidRPr="00877BA7" w:rsidRDefault="002D0EC7" w:rsidP="00703145">
      <w:pPr>
        <w:spacing w:after="0"/>
        <w:rPr>
          <w:rFonts w:ascii="Times New Roman" w:hAnsi="Times New Roman"/>
        </w:rPr>
      </w:pPr>
    </w:p>
    <w:p w:rsidR="00A50334" w:rsidRPr="00877BA7" w:rsidRDefault="002D0EC7" w:rsidP="00703145">
      <w:pPr>
        <w:spacing w:after="0"/>
        <w:rPr>
          <w:rFonts w:ascii="Times New Roman" w:hAnsi="Times New Roman"/>
        </w:rPr>
      </w:pPr>
      <w:r w:rsidRPr="00877BA7">
        <w:rPr>
          <w:rFonts w:ascii="Times New Roman" w:hAnsi="Times New Roman"/>
        </w:rPr>
        <w:t>Thief: I’ll see you soon mother. Love you.</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lastRenderedPageBreak/>
        <w:t>Thief’s Mother: Don’t be a fool like your father. Your sins will catch up with you. Take care.</w:t>
      </w:r>
    </w:p>
    <w:p w:rsidR="002D0EC7" w:rsidRPr="00877BA7" w:rsidRDefault="002D0EC7" w:rsidP="00703145">
      <w:pPr>
        <w:spacing w:after="0"/>
        <w:rPr>
          <w:rFonts w:ascii="Times New Roman" w:hAnsi="Times New Roman"/>
        </w:rPr>
      </w:pPr>
    </w:p>
    <w:p w:rsidR="002D0EC7" w:rsidRPr="00877BA7" w:rsidRDefault="002D0EC7" w:rsidP="00703145">
      <w:pPr>
        <w:spacing w:after="0"/>
        <w:rPr>
          <w:rFonts w:ascii="Times New Roman" w:hAnsi="Times New Roman"/>
        </w:rPr>
      </w:pPr>
      <w:r w:rsidRPr="00877BA7">
        <w:rPr>
          <w:rFonts w:ascii="Times New Roman" w:hAnsi="Times New Roman"/>
        </w:rPr>
        <w:t>(Augustus and his party quickly hide to avoid the thief. This time a thief takes a different way out of town. The thief goes behind his home and puts is a switch that opens stairwell leading into the ground and goes inside. Once the thief is gone, Augustus follows him, pushes the switch, and goes down the stairs.)</w:t>
      </w:r>
    </w:p>
    <w:p w:rsidR="002D0EC7" w:rsidRPr="00877BA7" w:rsidRDefault="002D0EC7" w:rsidP="00703145">
      <w:pPr>
        <w:spacing w:after="0"/>
        <w:rPr>
          <w:rFonts w:ascii="Times New Roman" w:hAnsi="Times New Roman"/>
        </w:rPr>
      </w:pPr>
    </w:p>
    <w:p w:rsidR="002D0EC7" w:rsidRPr="00877BA7" w:rsidRDefault="00366A15" w:rsidP="004A11F9">
      <w:pPr>
        <w:pStyle w:val="Heading1"/>
        <w:rPr>
          <w:rFonts w:ascii="Times New Roman" w:hAnsi="Times New Roman" w:cs="Times New Roman"/>
          <w:color w:val="auto"/>
          <w:sz w:val="24"/>
          <w:szCs w:val="24"/>
        </w:rPr>
      </w:pPr>
      <w:bookmarkStart w:id="90" w:name="_Toc76405267"/>
      <w:r w:rsidRPr="00877BA7">
        <w:rPr>
          <w:rFonts w:ascii="Times New Roman" w:hAnsi="Times New Roman" w:cs="Times New Roman"/>
          <w:color w:val="auto"/>
          <w:sz w:val="24"/>
          <w:szCs w:val="24"/>
        </w:rPr>
        <w:t>Thief’s Cave</w:t>
      </w:r>
      <w:bookmarkEnd w:id="90"/>
    </w:p>
    <w:p w:rsidR="00366A15" w:rsidRPr="00877BA7" w:rsidRDefault="00366A15" w:rsidP="00703145">
      <w:pPr>
        <w:spacing w:after="0"/>
        <w:rPr>
          <w:rFonts w:ascii="Times New Roman" w:hAnsi="Times New Roman"/>
          <w:u w:val="single"/>
        </w:rPr>
      </w:pPr>
    </w:p>
    <w:p w:rsidR="00366A15" w:rsidRPr="00877BA7" w:rsidRDefault="00366A15" w:rsidP="004A11F9">
      <w:pPr>
        <w:pStyle w:val="Heading2"/>
        <w:rPr>
          <w:rFonts w:ascii="Times New Roman" w:hAnsi="Times New Roman" w:cs="Times New Roman"/>
          <w:color w:val="auto"/>
          <w:sz w:val="24"/>
          <w:szCs w:val="24"/>
        </w:rPr>
      </w:pPr>
      <w:bookmarkStart w:id="91" w:name="_Toc76405268"/>
      <w:r w:rsidRPr="00877BA7">
        <w:rPr>
          <w:rFonts w:ascii="Times New Roman" w:hAnsi="Times New Roman" w:cs="Times New Roman"/>
          <w:color w:val="auto"/>
          <w:sz w:val="24"/>
          <w:szCs w:val="24"/>
        </w:rPr>
        <w:t>Enemies</w:t>
      </w:r>
      <w:r w:rsidR="00FB1BD9" w:rsidRPr="00877BA7">
        <w:rPr>
          <w:rFonts w:ascii="Times New Roman" w:hAnsi="Times New Roman" w:cs="Times New Roman"/>
          <w:color w:val="auto"/>
          <w:sz w:val="24"/>
          <w:szCs w:val="24"/>
        </w:rPr>
        <w:t xml:space="preserve"> of Thieves Cave</w:t>
      </w:r>
      <w:bookmarkEnd w:id="91"/>
    </w:p>
    <w:p w:rsidR="00366A15" w:rsidRPr="00877BA7" w:rsidRDefault="00366A15" w:rsidP="00366A15">
      <w:pPr>
        <w:pStyle w:val="ListParagraph"/>
        <w:numPr>
          <w:ilvl w:val="0"/>
          <w:numId w:val="21"/>
        </w:numPr>
        <w:spacing w:after="0"/>
        <w:rPr>
          <w:rFonts w:ascii="Times New Roman" w:hAnsi="Times New Roman"/>
        </w:rPr>
      </w:pPr>
      <w:r w:rsidRPr="00877BA7">
        <w:rPr>
          <w:rFonts w:ascii="Times New Roman" w:hAnsi="Times New Roman"/>
        </w:rPr>
        <w:t>Vampire Bat</w:t>
      </w:r>
      <w:r w:rsidR="001C5F23" w:rsidRPr="00877BA7">
        <w:rPr>
          <w:rFonts w:ascii="Times New Roman" w:hAnsi="Times New Roman"/>
        </w:rPr>
        <w:t>.</w:t>
      </w:r>
    </w:p>
    <w:p w:rsidR="00366A15"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Wererat.</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Ali Baba.</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Wall Genie</w:t>
      </w:r>
    </w:p>
    <w:p w:rsidR="001C5F23" w:rsidRPr="00877BA7" w:rsidRDefault="001C5F23" w:rsidP="00366A15">
      <w:pPr>
        <w:pStyle w:val="ListParagraph"/>
        <w:numPr>
          <w:ilvl w:val="0"/>
          <w:numId w:val="21"/>
        </w:numPr>
        <w:spacing w:after="0"/>
        <w:rPr>
          <w:rFonts w:ascii="Times New Roman" w:hAnsi="Times New Roman"/>
        </w:rPr>
      </w:pPr>
      <w:r w:rsidRPr="00877BA7">
        <w:rPr>
          <w:rFonts w:ascii="Times New Roman" w:hAnsi="Times New Roman"/>
        </w:rPr>
        <w:t>Falling Stalagmite</w:t>
      </w:r>
    </w:p>
    <w:p w:rsidR="001C5F23" w:rsidRPr="00877BA7" w:rsidRDefault="001C5F23" w:rsidP="001C5F23">
      <w:pPr>
        <w:spacing w:after="0"/>
        <w:rPr>
          <w:rFonts w:ascii="Times New Roman" w:hAnsi="Times New Roman"/>
        </w:rPr>
      </w:pPr>
    </w:p>
    <w:p w:rsidR="001C5F23" w:rsidRPr="00877BA7" w:rsidRDefault="001C5F23" w:rsidP="001C5F23">
      <w:pPr>
        <w:spacing w:after="0"/>
        <w:rPr>
          <w:rFonts w:ascii="Times New Roman" w:hAnsi="Times New Roman"/>
        </w:rPr>
      </w:pPr>
      <w:r w:rsidRPr="00877BA7">
        <w:rPr>
          <w:rFonts w:ascii="Times New Roman" w:hAnsi="Times New Roman"/>
        </w:rPr>
        <w:t>The cave is littered with traps which will take half your parties HP or poison everyone in your party. Trap names:</w:t>
      </w:r>
    </w:p>
    <w:p w:rsidR="001C5F23" w:rsidRPr="00877BA7" w:rsidRDefault="001C5F23" w:rsidP="001C5F23">
      <w:pPr>
        <w:pStyle w:val="ListParagraph"/>
        <w:numPr>
          <w:ilvl w:val="0"/>
          <w:numId w:val="22"/>
        </w:numPr>
        <w:spacing w:after="0"/>
        <w:rPr>
          <w:rFonts w:ascii="Times New Roman" w:hAnsi="Times New Roman"/>
        </w:rPr>
      </w:pPr>
      <w:r w:rsidRPr="00877BA7">
        <w:rPr>
          <w:rFonts w:ascii="Times New Roman" w:hAnsi="Times New Roman"/>
        </w:rPr>
        <w:t>Poison needle.</w:t>
      </w:r>
    </w:p>
    <w:p w:rsidR="001C5F23" w:rsidRPr="00877BA7" w:rsidRDefault="001C5F23" w:rsidP="001C5F23">
      <w:pPr>
        <w:pStyle w:val="ListParagraph"/>
        <w:numPr>
          <w:ilvl w:val="0"/>
          <w:numId w:val="22"/>
        </w:numPr>
        <w:spacing w:after="0"/>
        <w:rPr>
          <w:rFonts w:ascii="Times New Roman" w:hAnsi="Times New Roman"/>
        </w:rPr>
      </w:pPr>
      <w:r w:rsidRPr="00877BA7">
        <w:rPr>
          <w:rFonts w:ascii="Times New Roman" w:hAnsi="Times New Roman"/>
        </w:rPr>
        <w:t>Foot Trap.</w:t>
      </w:r>
    </w:p>
    <w:p w:rsidR="001C5F23" w:rsidRPr="00877BA7" w:rsidRDefault="001C5F2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t>Finally Augustus party reaches the thief. He’s sleeping. Augustus party accidentally step on a trap which causes several flying arrows to come out at the party. Augustus casts fire which incinerates the arrows in midair. The thief wakes up.</w:t>
      </w:r>
    </w:p>
    <w:p w:rsidR="00F66C03" w:rsidRPr="00877BA7" w:rsidRDefault="00F66C0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t>Thief: So you thought you’d catch me. You’ve made the biggest mistake of your life. Just because I’m a thief doesn’t mean I’m all brawn and no brains. He flips another switch. A giant robot comes out of the wall. I earn a lot of money doing thievery so I bought myself a nice bot. Ali Botta, take care of them.</w:t>
      </w:r>
    </w:p>
    <w:p w:rsidR="00F66C03" w:rsidRPr="00877BA7" w:rsidRDefault="00F66C03" w:rsidP="001C5F23">
      <w:pPr>
        <w:spacing w:after="0"/>
        <w:rPr>
          <w:rFonts w:ascii="Times New Roman" w:hAnsi="Times New Roman"/>
        </w:rPr>
      </w:pPr>
    </w:p>
    <w:p w:rsidR="001C5F23" w:rsidRPr="00877BA7" w:rsidRDefault="00F66C03" w:rsidP="004A11F9">
      <w:pPr>
        <w:pStyle w:val="Heading2"/>
        <w:rPr>
          <w:rFonts w:ascii="Times New Roman" w:hAnsi="Times New Roman" w:cs="Times New Roman"/>
          <w:color w:val="auto"/>
          <w:sz w:val="24"/>
          <w:szCs w:val="24"/>
        </w:rPr>
      </w:pPr>
      <w:bookmarkStart w:id="92" w:name="_Toc76405269"/>
      <w:r w:rsidRPr="00877BA7">
        <w:rPr>
          <w:rFonts w:ascii="Times New Roman" w:hAnsi="Times New Roman" w:cs="Times New Roman"/>
          <w:color w:val="auto"/>
          <w:sz w:val="24"/>
          <w:szCs w:val="24"/>
        </w:rPr>
        <w:t>Ali Botta and the Mysterious Thief</w:t>
      </w:r>
      <w:r w:rsidR="00860B64" w:rsidRPr="00877BA7">
        <w:rPr>
          <w:rFonts w:ascii="Times New Roman" w:hAnsi="Times New Roman" w:cs="Times New Roman"/>
          <w:color w:val="auto"/>
          <w:sz w:val="24"/>
          <w:szCs w:val="24"/>
        </w:rPr>
        <w:t xml:space="preserve"> Boss</w:t>
      </w:r>
      <w:bookmarkEnd w:id="92"/>
    </w:p>
    <w:p w:rsidR="00F66C03" w:rsidRPr="00877BA7" w:rsidRDefault="00F66C03" w:rsidP="001C5F23">
      <w:pPr>
        <w:spacing w:after="0"/>
        <w:rPr>
          <w:rFonts w:ascii="Times New Roman" w:hAnsi="Times New Roman"/>
        </w:rPr>
      </w:pPr>
    </w:p>
    <w:p w:rsidR="00F66C03" w:rsidRPr="00877BA7" w:rsidRDefault="00F66C03" w:rsidP="001C5F23">
      <w:pPr>
        <w:spacing w:after="0"/>
        <w:rPr>
          <w:rFonts w:ascii="Times New Roman" w:hAnsi="Times New Roman"/>
        </w:rPr>
      </w:pPr>
      <w:r w:rsidRPr="00877BA7">
        <w:rPr>
          <w:rFonts w:ascii="Times New Roman" w:hAnsi="Times New Roman"/>
        </w:rPr>
        <w:t>Ali Botta is an incredibly fast robot which fights alongside the mysterious thief.</w:t>
      </w:r>
      <w:r w:rsidR="001B0796" w:rsidRPr="00877BA7">
        <w:rPr>
          <w:rFonts w:ascii="Times New Roman" w:hAnsi="Times New Roman"/>
        </w:rPr>
        <w:t xml:space="preserve"> The mysterious thief will activate “overdrive” in Ali Botta which makes Ali Botta almost impossible to hit and allows Ali Botta two attacks instead of one per turn. Theresa should use delay buff on Ali Botta while the party focuses its attacks on the mysterious thief. The mysterious thief will try to confuse your party and steal whatever Medkits that your party has acquired so you cannot heal yourself.</w:t>
      </w:r>
      <w:r w:rsidR="00B3312A" w:rsidRPr="00877BA7">
        <w:rPr>
          <w:rFonts w:ascii="Times New Roman" w:hAnsi="Times New Roman"/>
        </w:rPr>
        <w:t xml:space="preserve"> Ali Botta is weak against Augustus “Bolt” magic. If Augustus uses magic the mysterious thief will say,</w:t>
      </w:r>
    </w:p>
    <w:p w:rsidR="00B3312A" w:rsidRPr="00877BA7" w:rsidRDefault="00B3312A" w:rsidP="001C5F23">
      <w:pPr>
        <w:spacing w:after="0"/>
        <w:rPr>
          <w:rFonts w:ascii="Times New Roman" w:hAnsi="Times New Roman"/>
        </w:rPr>
      </w:pPr>
    </w:p>
    <w:p w:rsidR="00B3312A" w:rsidRPr="00877BA7" w:rsidRDefault="00B3312A" w:rsidP="001C5F23">
      <w:pPr>
        <w:spacing w:after="0"/>
        <w:rPr>
          <w:rFonts w:ascii="Times New Roman" w:hAnsi="Times New Roman"/>
        </w:rPr>
      </w:pPr>
      <w:r w:rsidRPr="00877BA7">
        <w:rPr>
          <w:rFonts w:ascii="Times New Roman" w:hAnsi="Times New Roman"/>
        </w:rPr>
        <w:lastRenderedPageBreak/>
        <w:t xml:space="preserve">Mysterious Thief: </w:t>
      </w:r>
      <w:r w:rsidR="00DD33B0" w:rsidRPr="00877BA7">
        <w:rPr>
          <w:rFonts w:ascii="Times New Roman" w:hAnsi="Times New Roman"/>
        </w:rPr>
        <w:t>Wow! You just used magic. I guess I’m not the only one with some tricks up my sleeve. Use it again. I want to see that was amazing.</w:t>
      </w:r>
    </w:p>
    <w:p w:rsidR="00DD33B0" w:rsidRPr="00877BA7" w:rsidRDefault="00DD33B0" w:rsidP="001C5F23">
      <w:pPr>
        <w:spacing w:after="0"/>
        <w:rPr>
          <w:rFonts w:ascii="Times New Roman" w:hAnsi="Times New Roman"/>
        </w:rPr>
      </w:pPr>
    </w:p>
    <w:p w:rsidR="00DD33B0" w:rsidRPr="00877BA7" w:rsidRDefault="00DD33B0" w:rsidP="001C5F23">
      <w:pPr>
        <w:spacing w:after="0"/>
        <w:rPr>
          <w:rFonts w:ascii="Times New Roman" w:hAnsi="Times New Roman"/>
        </w:rPr>
      </w:pPr>
      <w:r w:rsidRPr="00877BA7">
        <w:rPr>
          <w:rFonts w:ascii="Times New Roman" w:hAnsi="Times New Roman"/>
        </w:rPr>
        <w:t>If Augustus uses magic again,</w:t>
      </w:r>
    </w:p>
    <w:p w:rsidR="00DD33B0" w:rsidRPr="00877BA7" w:rsidRDefault="00DD33B0" w:rsidP="001C5F23">
      <w:pPr>
        <w:spacing w:after="0"/>
        <w:rPr>
          <w:rFonts w:ascii="Times New Roman" w:hAnsi="Times New Roman"/>
        </w:rPr>
      </w:pPr>
    </w:p>
    <w:p w:rsidR="00DD33B0" w:rsidRPr="00877BA7" w:rsidRDefault="00DD33B0" w:rsidP="001C5F23">
      <w:pPr>
        <w:spacing w:after="0"/>
        <w:rPr>
          <w:rFonts w:ascii="Times New Roman" w:hAnsi="Times New Roman"/>
        </w:rPr>
      </w:pPr>
      <w:r w:rsidRPr="00877BA7">
        <w:rPr>
          <w:rFonts w:ascii="Times New Roman" w:hAnsi="Times New Roman"/>
        </w:rPr>
        <w:t>Mysterious Thief: I thought magic was dead. Who are you?</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(The party defeats Ali Botta and the mysterious thief.)</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Mysterious Thief: I’ll get back your stuff just don’t hurt me anymore.</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You’re good at sneaking in the places right.</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Mysterious Thief: I’m good at a lot of things so what’s it to you.</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 xml:space="preserve">Augustus: I see where you’re coming from </w:t>
      </w:r>
      <w:r w:rsidR="00681445" w:rsidRPr="00877BA7">
        <w:rPr>
          <w:rFonts w:ascii="Times New Roman" w:hAnsi="Times New Roman"/>
        </w:rPr>
        <w:t>Caeser</w:t>
      </w:r>
      <w:r w:rsidRPr="00877BA7">
        <w:rPr>
          <w:rFonts w:ascii="Times New Roman" w:hAnsi="Times New Roman"/>
        </w:rPr>
        <w:t>. We might need his help getting in the Albrook and not getting caught.</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 xml:space="preserve">Mysterious Thief: Aren’t you </w:t>
      </w:r>
      <w:r w:rsidR="004E44FD" w:rsidRPr="00877BA7">
        <w:rPr>
          <w:rFonts w:ascii="Times New Roman" w:hAnsi="Times New Roman"/>
        </w:rPr>
        <w:t>Reditus</w:t>
      </w:r>
      <w:r w:rsidRPr="00877BA7">
        <w:rPr>
          <w:rFonts w:ascii="Times New Roman" w:hAnsi="Times New Roman"/>
        </w:rPr>
        <w:t xml:space="preserve"> soldiers anyways?</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Should we tell him?</w:t>
      </w:r>
    </w:p>
    <w:p w:rsidR="001B0796" w:rsidRPr="00877BA7" w:rsidRDefault="001B0796" w:rsidP="001C5F23">
      <w:pPr>
        <w:spacing w:after="0"/>
        <w:rPr>
          <w:rFonts w:ascii="Times New Roman" w:hAnsi="Times New Roman"/>
        </w:rPr>
      </w:pPr>
    </w:p>
    <w:p w:rsidR="001B0796" w:rsidRPr="00877BA7" w:rsidRDefault="001B0796" w:rsidP="001C5F23">
      <w:pPr>
        <w:spacing w:after="0"/>
        <w:rPr>
          <w:rFonts w:ascii="Times New Roman" w:hAnsi="Times New Roman"/>
        </w:rPr>
      </w:pPr>
      <w:r w:rsidRPr="00877BA7">
        <w:rPr>
          <w:rFonts w:ascii="Times New Roman" w:hAnsi="Times New Roman"/>
        </w:rPr>
        <w:t>Augustus: Why not? Nobody will believe a thief anyways? Besides, we both have something to hide. We might be able to help each other.</w:t>
      </w:r>
    </w:p>
    <w:p w:rsidR="001B0796" w:rsidRPr="00877BA7" w:rsidRDefault="001B0796" w:rsidP="001C5F23">
      <w:pPr>
        <w:spacing w:after="0"/>
        <w:rPr>
          <w:rFonts w:ascii="Times New Roman" w:hAnsi="Times New Roman"/>
        </w:rPr>
      </w:pPr>
    </w:p>
    <w:p w:rsidR="001B0796" w:rsidRPr="00877BA7" w:rsidRDefault="00681445" w:rsidP="001C5F23">
      <w:pPr>
        <w:spacing w:after="0"/>
        <w:rPr>
          <w:rFonts w:ascii="Times New Roman" w:hAnsi="Times New Roman"/>
        </w:rPr>
      </w:pPr>
      <w:r w:rsidRPr="00877BA7">
        <w:rPr>
          <w:rFonts w:ascii="Times New Roman" w:hAnsi="Times New Roman"/>
        </w:rPr>
        <w:t>Caeser</w:t>
      </w:r>
      <w:r w:rsidR="001B0796" w:rsidRPr="00877BA7">
        <w:rPr>
          <w:rFonts w:ascii="Times New Roman" w:hAnsi="Times New Roman"/>
        </w:rPr>
        <w:t xml:space="preserve">: We’re </w:t>
      </w:r>
      <w:r w:rsidR="001407A4" w:rsidRPr="00877BA7">
        <w:rPr>
          <w:rFonts w:ascii="Times New Roman" w:hAnsi="Times New Roman"/>
        </w:rPr>
        <w:t>Rediit</w:t>
      </w:r>
      <w:r w:rsidR="001B0796" w:rsidRPr="00877BA7">
        <w:rPr>
          <w:rFonts w:ascii="Times New Roman" w:hAnsi="Times New Roman"/>
        </w:rPr>
        <w:t>s.</w:t>
      </w:r>
    </w:p>
    <w:p w:rsidR="001B0796" w:rsidRPr="00877BA7" w:rsidRDefault="001B0796" w:rsidP="001C5F23">
      <w:pPr>
        <w:spacing w:after="0"/>
        <w:rPr>
          <w:rFonts w:ascii="Times New Roman" w:hAnsi="Times New Roman"/>
        </w:rPr>
      </w:pPr>
    </w:p>
    <w:p w:rsidR="00305A7E" w:rsidRPr="00877BA7" w:rsidRDefault="00305A7E" w:rsidP="001C5F23">
      <w:pPr>
        <w:spacing w:after="0"/>
        <w:rPr>
          <w:rFonts w:ascii="Times New Roman" w:hAnsi="Times New Roman"/>
        </w:rPr>
      </w:pPr>
      <w:r w:rsidRPr="00877BA7">
        <w:rPr>
          <w:rFonts w:ascii="Times New Roman" w:hAnsi="Times New Roman"/>
        </w:rPr>
        <w:t>Mysterious Thief: I don’t care what you are. What’s in it for me?</w:t>
      </w:r>
    </w:p>
    <w:p w:rsidR="00305A7E" w:rsidRPr="00877BA7" w:rsidRDefault="00305A7E" w:rsidP="001C5F23">
      <w:pPr>
        <w:spacing w:after="0"/>
        <w:rPr>
          <w:rFonts w:ascii="Times New Roman" w:hAnsi="Times New Roman"/>
        </w:rPr>
      </w:pPr>
    </w:p>
    <w:p w:rsidR="00305A7E" w:rsidRPr="00877BA7" w:rsidRDefault="00305A7E" w:rsidP="001C5F23">
      <w:pPr>
        <w:spacing w:after="0"/>
        <w:rPr>
          <w:rFonts w:ascii="Times New Roman" w:hAnsi="Times New Roman"/>
        </w:rPr>
      </w:pPr>
      <w:r w:rsidRPr="00877BA7">
        <w:rPr>
          <w:rFonts w:ascii="Times New Roman" w:hAnsi="Times New Roman"/>
        </w:rPr>
        <w:t xml:space="preserve">Augustus: We won’t tell the authorities about your hideout. Plus, </w:t>
      </w:r>
      <w:r w:rsidR="00D94D22" w:rsidRPr="00877BA7">
        <w:rPr>
          <w:rFonts w:ascii="Times New Roman" w:hAnsi="Times New Roman"/>
        </w:rPr>
        <w:t xml:space="preserve">if you come with us </w:t>
      </w:r>
      <w:r w:rsidRPr="00877BA7">
        <w:rPr>
          <w:rFonts w:ascii="Times New Roman" w:hAnsi="Times New Roman"/>
        </w:rPr>
        <w:t xml:space="preserve">whatever booty you can steal along the way </w:t>
      </w:r>
      <w:r w:rsidR="00D94D22" w:rsidRPr="00877BA7">
        <w:rPr>
          <w:rFonts w:ascii="Times New Roman" w:hAnsi="Times New Roman"/>
        </w:rPr>
        <w:t>is</w:t>
      </w:r>
      <w:r w:rsidRPr="00877BA7">
        <w:rPr>
          <w:rFonts w:ascii="Times New Roman" w:hAnsi="Times New Roman"/>
        </w:rPr>
        <w:t xml:space="preserve"> yours.</w:t>
      </w:r>
      <w:r w:rsidR="00D94D22" w:rsidRPr="00877BA7">
        <w:rPr>
          <w:rFonts w:ascii="Times New Roman" w:hAnsi="Times New Roman"/>
        </w:rPr>
        <w:t xml:space="preserve"> You know the main continent is rife with booty.</w:t>
      </w:r>
    </w:p>
    <w:p w:rsidR="00305A7E" w:rsidRPr="00877BA7" w:rsidRDefault="00305A7E" w:rsidP="001C5F23">
      <w:pPr>
        <w:spacing w:after="0"/>
        <w:rPr>
          <w:rFonts w:ascii="Times New Roman" w:hAnsi="Times New Roman"/>
        </w:rPr>
      </w:pPr>
    </w:p>
    <w:p w:rsidR="00FE01F2" w:rsidRPr="00877BA7" w:rsidRDefault="00305A7E" w:rsidP="001C5F23">
      <w:pPr>
        <w:spacing w:after="0"/>
        <w:rPr>
          <w:rFonts w:ascii="Times New Roman" w:hAnsi="Times New Roman"/>
        </w:rPr>
      </w:pPr>
      <w:r w:rsidRPr="00877BA7">
        <w:rPr>
          <w:rFonts w:ascii="Times New Roman" w:hAnsi="Times New Roman"/>
        </w:rPr>
        <w:t>Mysterious Thief: I love booty. It’s my dream to buy a home for my mother in Albrook and get out of this filthy place. If it wasn’t for my thievery my mother would have to do prostitute work and that’s the last thing I want in this world. I’m in.</w:t>
      </w:r>
      <w:r w:rsidR="00FE01F2" w:rsidRPr="00877BA7">
        <w:rPr>
          <w:rFonts w:ascii="Times New Roman" w:hAnsi="Times New Roman"/>
        </w:rPr>
        <w:t xml:space="preserve"> Just wait one day so I can repair Ali Botta and then we’ll be on our way. My name is Jester Cole. It’s a pleasure to meet you. He turns to Theresa. And it’s especially a pleasure to meet you.</w:t>
      </w:r>
    </w:p>
    <w:p w:rsidR="00FE01F2" w:rsidRPr="00877BA7" w:rsidRDefault="00FE01F2" w:rsidP="001C5F23">
      <w:pPr>
        <w:spacing w:after="0"/>
        <w:rPr>
          <w:rFonts w:ascii="Times New Roman" w:hAnsi="Times New Roman"/>
        </w:rPr>
      </w:pPr>
    </w:p>
    <w:p w:rsidR="00FE01F2" w:rsidRPr="00877BA7" w:rsidRDefault="00FE01F2" w:rsidP="001C5F23">
      <w:pPr>
        <w:spacing w:after="0"/>
        <w:rPr>
          <w:rFonts w:ascii="Times New Roman" w:hAnsi="Times New Roman"/>
        </w:rPr>
      </w:pPr>
      <w:r w:rsidRPr="00877BA7">
        <w:rPr>
          <w:rFonts w:ascii="Times New Roman" w:hAnsi="Times New Roman"/>
        </w:rPr>
        <w:t>Theresa: Hehe.</w:t>
      </w:r>
    </w:p>
    <w:p w:rsidR="00FE01F2" w:rsidRPr="00877BA7" w:rsidRDefault="00FE01F2" w:rsidP="001C5F23">
      <w:pPr>
        <w:spacing w:after="0"/>
        <w:rPr>
          <w:rFonts w:ascii="Times New Roman" w:hAnsi="Times New Roman"/>
        </w:rPr>
      </w:pPr>
    </w:p>
    <w:p w:rsidR="00FE01F2" w:rsidRPr="00877BA7" w:rsidRDefault="00681445" w:rsidP="001C5F23">
      <w:pPr>
        <w:spacing w:after="0"/>
        <w:rPr>
          <w:rFonts w:ascii="Times New Roman" w:hAnsi="Times New Roman"/>
        </w:rPr>
      </w:pPr>
      <w:r w:rsidRPr="00877BA7">
        <w:rPr>
          <w:rFonts w:ascii="Times New Roman" w:hAnsi="Times New Roman"/>
        </w:rPr>
        <w:t>Caeser</w:t>
      </w:r>
      <w:r w:rsidR="00FE01F2" w:rsidRPr="00877BA7">
        <w:rPr>
          <w:rFonts w:ascii="Times New Roman" w:hAnsi="Times New Roman"/>
        </w:rPr>
        <w:t xml:space="preserve"> (Cough): Where newly married. It’s a pleasure to meet you.</w:t>
      </w:r>
    </w:p>
    <w:p w:rsidR="00FE01F2" w:rsidRPr="00877BA7" w:rsidRDefault="00FE01F2" w:rsidP="001C5F23">
      <w:pPr>
        <w:spacing w:after="0"/>
        <w:rPr>
          <w:rFonts w:ascii="Times New Roman" w:hAnsi="Times New Roman"/>
        </w:rPr>
      </w:pPr>
    </w:p>
    <w:p w:rsidR="00FE01F2" w:rsidRPr="00877BA7" w:rsidRDefault="00FE01F2" w:rsidP="001C5F23">
      <w:pPr>
        <w:spacing w:after="0"/>
        <w:rPr>
          <w:rFonts w:ascii="Times New Roman" w:hAnsi="Times New Roman"/>
        </w:rPr>
      </w:pPr>
      <w:r w:rsidRPr="00877BA7">
        <w:rPr>
          <w:rFonts w:ascii="Times New Roman" w:hAnsi="Times New Roman"/>
        </w:rPr>
        <w:t>Jester: Oh, (He blushes) looking forward to doing business with you.</w:t>
      </w:r>
    </w:p>
    <w:p w:rsidR="00FE01F2" w:rsidRPr="00877BA7" w:rsidRDefault="00FE01F2" w:rsidP="001C5F23">
      <w:pPr>
        <w:spacing w:after="0"/>
        <w:rPr>
          <w:rFonts w:ascii="Times New Roman" w:hAnsi="Times New Roman"/>
        </w:rPr>
      </w:pPr>
    </w:p>
    <w:p w:rsidR="001B0796" w:rsidRPr="00877BA7" w:rsidRDefault="00FE01F2" w:rsidP="001C5F23">
      <w:pPr>
        <w:spacing w:after="0"/>
        <w:rPr>
          <w:rFonts w:ascii="Times New Roman" w:hAnsi="Times New Roman"/>
        </w:rPr>
      </w:pPr>
      <w:r w:rsidRPr="00877BA7">
        <w:rPr>
          <w:rFonts w:ascii="Times New Roman" w:hAnsi="Times New Roman"/>
        </w:rPr>
        <w:t>(Jester joins the party)</w:t>
      </w:r>
    </w:p>
    <w:p w:rsidR="001C5F23" w:rsidRPr="00877BA7" w:rsidRDefault="001C5F23" w:rsidP="001C5F23">
      <w:pPr>
        <w:spacing w:after="0"/>
        <w:rPr>
          <w:rFonts w:ascii="Times New Roman" w:hAnsi="Times New Roman"/>
        </w:rPr>
      </w:pPr>
    </w:p>
    <w:p w:rsidR="00FE01F2" w:rsidRPr="00877BA7" w:rsidRDefault="00FE01F2" w:rsidP="004A11F9">
      <w:pPr>
        <w:pStyle w:val="Heading2"/>
        <w:rPr>
          <w:rFonts w:ascii="Times New Roman" w:hAnsi="Times New Roman" w:cs="Times New Roman"/>
          <w:color w:val="auto"/>
          <w:sz w:val="24"/>
          <w:szCs w:val="24"/>
        </w:rPr>
      </w:pPr>
      <w:bookmarkStart w:id="93" w:name="_Toc76405270"/>
      <w:r w:rsidRPr="00877BA7">
        <w:rPr>
          <w:rFonts w:ascii="Times New Roman" w:hAnsi="Times New Roman" w:cs="Times New Roman"/>
          <w:color w:val="auto"/>
          <w:sz w:val="24"/>
          <w:szCs w:val="24"/>
        </w:rPr>
        <w:t>Jester Skills</w:t>
      </w:r>
      <w:bookmarkEnd w:id="93"/>
    </w:p>
    <w:p w:rsidR="00360465" w:rsidRPr="00877BA7" w:rsidRDefault="00360465" w:rsidP="00360465">
      <w:pPr>
        <w:spacing w:after="0"/>
        <w:rPr>
          <w:rFonts w:ascii="Times New Roman" w:hAnsi="Times New Roman"/>
        </w:rPr>
      </w:pPr>
      <w:r w:rsidRPr="00877BA7">
        <w:rPr>
          <w:rFonts w:ascii="Times New Roman" w:hAnsi="Times New Roman"/>
        </w:rPr>
        <w:t>Attacks with knives and has high agility.</w:t>
      </w:r>
    </w:p>
    <w:p w:rsidR="00360465" w:rsidRPr="00877BA7" w:rsidRDefault="00360465" w:rsidP="00360465">
      <w:pPr>
        <w:spacing w:after="0"/>
        <w:rPr>
          <w:rFonts w:ascii="Times New Roman" w:hAnsi="Times New Roman"/>
        </w:rPr>
      </w:pPr>
    </w:p>
    <w:p w:rsidR="00360465" w:rsidRPr="00877BA7" w:rsidRDefault="00FE01F2" w:rsidP="00360465">
      <w:pPr>
        <w:pStyle w:val="ListParagraph"/>
        <w:numPr>
          <w:ilvl w:val="0"/>
          <w:numId w:val="23"/>
        </w:numPr>
        <w:spacing w:after="0"/>
        <w:rPr>
          <w:rFonts w:ascii="Times New Roman" w:hAnsi="Times New Roman"/>
        </w:rPr>
      </w:pPr>
      <w:r w:rsidRPr="00877BA7">
        <w:rPr>
          <w:rFonts w:ascii="Times New Roman" w:hAnsi="Times New Roman"/>
        </w:rPr>
        <w:t>Steal</w:t>
      </w:r>
      <w:r w:rsidR="00360465" w:rsidRPr="00877BA7">
        <w:rPr>
          <w:rFonts w:ascii="Times New Roman" w:hAnsi="Times New Roman"/>
        </w:rPr>
        <w:t>-steals items from enemies</w:t>
      </w:r>
    </w:p>
    <w:p w:rsidR="00FE01F2" w:rsidRPr="00877BA7" w:rsidRDefault="00FE01F2" w:rsidP="00FE01F2">
      <w:pPr>
        <w:pStyle w:val="ListParagraph"/>
        <w:numPr>
          <w:ilvl w:val="0"/>
          <w:numId w:val="23"/>
        </w:numPr>
        <w:spacing w:after="0"/>
        <w:rPr>
          <w:rFonts w:ascii="Times New Roman" w:hAnsi="Times New Roman"/>
        </w:rPr>
      </w:pPr>
      <w:r w:rsidRPr="00877BA7">
        <w:rPr>
          <w:rFonts w:ascii="Times New Roman" w:hAnsi="Times New Roman"/>
        </w:rPr>
        <w:t>Ali Botta</w:t>
      </w:r>
      <w:r w:rsidR="00360465" w:rsidRPr="00877BA7">
        <w:rPr>
          <w:rFonts w:ascii="Times New Roman" w:hAnsi="Times New Roman"/>
        </w:rPr>
        <w:t>- a robot with fights for party.  Can be used occasionally.  Will recharge between uses.</w:t>
      </w:r>
    </w:p>
    <w:p w:rsidR="00FE01F2" w:rsidRDefault="00360465" w:rsidP="00FE01F2">
      <w:pPr>
        <w:pStyle w:val="ListParagraph"/>
        <w:numPr>
          <w:ilvl w:val="0"/>
          <w:numId w:val="23"/>
        </w:numPr>
        <w:spacing w:after="0"/>
        <w:rPr>
          <w:rFonts w:ascii="Times New Roman" w:hAnsi="Times New Roman"/>
        </w:rPr>
      </w:pPr>
      <w:r w:rsidRPr="00877BA7">
        <w:rPr>
          <w:rFonts w:ascii="Times New Roman" w:hAnsi="Times New Roman"/>
        </w:rPr>
        <w:t>Deceive-creates an illusion of a single person of the party which will allow them to dodge attacks.</w:t>
      </w:r>
    </w:p>
    <w:p w:rsidR="00E55766" w:rsidRPr="00877BA7" w:rsidRDefault="00E55766" w:rsidP="00FE01F2">
      <w:pPr>
        <w:pStyle w:val="ListParagraph"/>
        <w:numPr>
          <w:ilvl w:val="0"/>
          <w:numId w:val="23"/>
        </w:numPr>
        <w:spacing w:after="0"/>
        <w:rPr>
          <w:rFonts w:ascii="Times New Roman" w:hAnsi="Times New Roman"/>
        </w:rPr>
      </w:pPr>
      <w:r>
        <w:rPr>
          <w:rFonts w:ascii="Times New Roman" w:hAnsi="Times New Roman"/>
        </w:rPr>
        <w:t>During open world exploring the player can now unlock locked chests.</w:t>
      </w:r>
    </w:p>
    <w:p w:rsidR="00F731AD" w:rsidRPr="00877BA7" w:rsidRDefault="00F731AD" w:rsidP="00703145">
      <w:pPr>
        <w:spacing w:after="0"/>
        <w:rPr>
          <w:rFonts w:ascii="Times New Roman" w:hAnsi="Times New Roman"/>
        </w:rPr>
      </w:pPr>
    </w:p>
    <w:p w:rsidR="00F731AD" w:rsidRPr="00877BA7" w:rsidRDefault="00360465" w:rsidP="00703145">
      <w:pPr>
        <w:spacing w:after="0"/>
        <w:rPr>
          <w:rFonts w:ascii="Times New Roman" w:hAnsi="Times New Roman"/>
        </w:rPr>
      </w:pPr>
      <w:r w:rsidRPr="00877BA7">
        <w:rPr>
          <w:rFonts w:ascii="Times New Roman" w:hAnsi="Times New Roman"/>
        </w:rPr>
        <w:t>(The party wakes up in the morning.)</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t>Augustus: I brought a couple of uniforms just in case. Here take this.</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t xml:space="preserve">Jester: So you get a plan on how to get into Albrook without them knowing that you’re </w:t>
      </w:r>
      <w:r w:rsidR="001407A4" w:rsidRPr="00877BA7">
        <w:rPr>
          <w:rFonts w:ascii="Times New Roman" w:hAnsi="Times New Roman"/>
        </w:rPr>
        <w:t>Rediit</w:t>
      </w:r>
      <w:r w:rsidRPr="00877BA7">
        <w:rPr>
          <w:rFonts w:ascii="Times New Roman" w:hAnsi="Times New Roman"/>
        </w:rPr>
        <w:t xml:space="preserve">s? I’m sure your posters are everywhere. Everyone knows what happened but not exactly how. How did you manage to defeat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best soldiers?</w:t>
      </w:r>
    </w:p>
    <w:p w:rsidR="00360465" w:rsidRPr="00877BA7" w:rsidRDefault="00360465" w:rsidP="00703145">
      <w:pPr>
        <w:spacing w:after="0"/>
        <w:rPr>
          <w:rFonts w:ascii="Times New Roman" w:hAnsi="Times New Roman"/>
        </w:rPr>
      </w:pPr>
    </w:p>
    <w:p w:rsidR="00360465" w:rsidRPr="00877BA7" w:rsidRDefault="00360465" w:rsidP="00703145">
      <w:pPr>
        <w:spacing w:after="0"/>
        <w:rPr>
          <w:rFonts w:ascii="Times New Roman" w:hAnsi="Times New Roman"/>
        </w:rPr>
      </w:pPr>
      <w:r w:rsidRPr="00877BA7">
        <w:rPr>
          <w:rFonts w:ascii="Times New Roman" w:hAnsi="Times New Roman"/>
        </w:rPr>
        <w:t xml:space="preserve">Augustus: In time you will find out. Our plan was to wear these uniforms </w:t>
      </w:r>
      <w:r w:rsidR="009D103A" w:rsidRPr="00877BA7">
        <w:rPr>
          <w:rFonts w:ascii="Times New Roman" w:hAnsi="Times New Roman"/>
        </w:rPr>
        <w:t xml:space="preserve">and </w:t>
      </w:r>
      <w:r w:rsidRPr="00877BA7">
        <w:rPr>
          <w:rFonts w:ascii="Times New Roman" w:hAnsi="Times New Roman"/>
        </w:rPr>
        <w:t>hope that it allows us to pass through the checkpoint</w:t>
      </w:r>
      <w:r w:rsidR="009D103A" w:rsidRPr="00877BA7">
        <w:rPr>
          <w:rFonts w:ascii="Times New Roman" w:hAnsi="Times New Roman"/>
        </w:rPr>
        <w:t xml:space="preserve"> into</w:t>
      </w:r>
      <w:r w:rsidRPr="00877BA7">
        <w:rPr>
          <w:rFonts w:ascii="Times New Roman" w:hAnsi="Times New Roman"/>
        </w:rPr>
        <w:t xml:space="preserve"> Albrook</w:t>
      </w:r>
      <w:r w:rsidR="009D103A" w:rsidRPr="00877BA7">
        <w:rPr>
          <w:rFonts w:ascii="Times New Roman" w:hAnsi="Times New Roman"/>
        </w:rPr>
        <w:t>.</w:t>
      </w:r>
    </w:p>
    <w:p w:rsidR="009D103A" w:rsidRPr="00877BA7" w:rsidRDefault="009D103A" w:rsidP="00703145">
      <w:pPr>
        <w:spacing w:after="0"/>
        <w:rPr>
          <w:rFonts w:ascii="Times New Roman" w:hAnsi="Times New Roman"/>
        </w:rPr>
      </w:pPr>
    </w:p>
    <w:p w:rsidR="00B3312A" w:rsidRPr="00877BA7" w:rsidRDefault="009D103A" w:rsidP="00703145">
      <w:pPr>
        <w:spacing w:after="0"/>
        <w:rPr>
          <w:rFonts w:ascii="Times New Roman" w:hAnsi="Times New Roman"/>
        </w:rPr>
      </w:pPr>
      <w:r w:rsidRPr="00877BA7">
        <w:rPr>
          <w:rFonts w:ascii="Times New Roman" w:hAnsi="Times New Roman"/>
        </w:rPr>
        <w:t xml:space="preserve">Jester: What </w:t>
      </w:r>
      <w:r w:rsidR="00400114" w:rsidRPr="00877BA7">
        <w:rPr>
          <w:rFonts w:ascii="Times New Roman" w:hAnsi="Times New Roman"/>
        </w:rPr>
        <w:t xml:space="preserve">are </w:t>
      </w:r>
      <w:r w:rsidRPr="00877BA7">
        <w:rPr>
          <w:rFonts w:ascii="Times New Roman" w:hAnsi="Times New Roman"/>
        </w:rPr>
        <w:t xml:space="preserve">you gonna do when they ask for your ID? Forget the uniforms, they’ll just draw attention to yourselves. </w:t>
      </w:r>
      <w:r w:rsidR="00400114" w:rsidRPr="00877BA7">
        <w:rPr>
          <w:rFonts w:ascii="Times New Roman" w:hAnsi="Times New Roman"/>
        </w:rPr>
        <w:t xml:space="preserve">Those uniforms will work in </w:t>
      </w:r>
      <w:r w:rsidR="00205B2C">
        <w:rPr>
          <w:rFonts w:ascii="Times New Roman" w:hAnsi="Times New Roman"/>
        </w:rPr>
        <w:t>Zen</w:t>
      </w:r>
      <w:r w:rsidR="00400114" w:rsidRPr="00877BA7">
        <w:rPr>
          <w:rFonts w:ascii="Times New Roman" w:hAnsi="Times New Roman"/>
        </w:rPr>
        <w:t xml:space="preserve"> and Hamilton, but not in Albrook. </w:t>
      </w:r>
      <w:r w:rsidRPr="00877BA7">
        <w:rPr>
          <w:rFonts w:ascii="Times New Roman" w:hAnsi="Times New Roman"/>
        </w:rPr>
        <w:t>I’ll get you in</w:t>
      </w:r>
      <w:r w:rsidR="00400114" w:rsidRPr="00877BA7">
        <w:rPr>
          <w:rFonts w:ascii="Times New Roman" w:hAnsi="Times New Roman"/>
        </w:rPr>
        <w:t>.</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Augustus: So what you plan?</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Jester: I make a diversion and you sneak inside.</w:t>
      </w:r>
    </w:p>
    <w:p w:rsidR="00B3312A" w:rsidRPr="00877BA7" w:rsidRDefault="00B3312A" w:rsidP="00703145">
      <w:pPr>
        <w:spacing w:after="0"/>
        <w:rPr>
          <w:rFonts w:ascii="Times New Roman" w:hAnsi="Times New Roman"/>
        </w:rPr>
      </w:pPr>
    </w:p>
    <w:p w:rsidR="009D103A" w:rsidRPr="00877BA7" w:rsidRDefault="00B3312A" w:rsidP="00703145">
      <w:pPr>
        <w:spacing w:after="0"/>
        <w:rPr>
          <w:rFonts w:ascii="Times New Roman" w:hAnsi="Times New Roman"/>
        </w:rPr>
      </w:pPr>
      <w:r w:rsidRPr="00877BA7">
        <w:rPr>
          <w:rFonts w:ascii="Times New Roman" w:hAnsi="Times New Roman"/>
        </w:rPr>
        <w:t>Augustus: What kind a diversion?</w:t>
      </w:r>
    </w:p>
    <w:p w:rsidR="00B3312A" w:rsidRPr="00877BA7" w:rsidRDefault="00B3312A" w:rsidP="00703145">
      <w:pPr>
        <w:spacing w:after="0"/>
        <w:rPr>
          <w:rFonts w:ascii="Times New Roman" w:hAnsi="Times New Roman"/>
        </w:rPr>
      </w:pPr>
    </w:p>
    <w:p w:rsidR="00B3312A" w:rsidRPr="00877BA7" w:rsidRDefault="00B3312A" w:rsidP="00703145">
      <w:pPr>
        <w:spacing w:after="0"/>
        <w:rPr>
          <w:rFonts w:ascii="Times New Roman" w:hAnsi="Times New Roman"/>
        </w:rPr>
      </w:pPr>
      <w:r w:rsidRPr="00877BA7">
        <w:rPr>
          <w:rFonts w:ascii="Times New Roman" w:hAnsi="Times New Roman"/>
        </w:rPr>
        <w:t>Jester: I got a friend in Hamilton who owes me a favor so we go there first then we go to Albrook. Understand? You get to watch some of my magic. I’m not the only one who can do tricks.</w:t>
      </w:r>
    </w:p>
    <w:p w:rsidR="00815BA1" w:rsidRPr="00877BA7" w:rsidRDefault="00815BA1" w:rsidP="00703145">
      <w:pPr>
        <w:spacing w:after="0"/>
        <w:rPr>
          <w:rFonts w:ascii="Times New Roman" w:hAnsi="Times New Roman"/>
        </w:rPr>
      </w:pPr>
    </w:p>
    <w:p w:rsidR="00815BA1" w:rsidRPr="00877BA7" w:rsidRDefault="00DD33B0" w:rsidP="00703145">
      <w:pPr>
        <w:spacing w:after="0"/>
        <w:rPr>
          <w:rFonts w:ascii="Times New Roman" w:hAnsi="Times New Roman"/>
        </w:rPr>
      </w:pPr>
      <w:r w:rsidRPr="00877BA7">
        <w:rPr>
          <w:rFonts w:ascii="Times New Roman" w:hAnsi="Times New Roman"/>
        </w:rPr>
        <w:t>Augustus: All right, Hamilton it is.</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pulls Augustus aside.)</w:t>
      </w:r>
    </w:p>
    <w:p w:rsidR="00DD33B0" w:rsidRPr="00877BA7" w:rsidRDefault="00DD33B0" w:rsidP="00703145">
      <w:pPr>
        <w:spacing w:after="0"/>
        <w:rPr>
          <w:rFonts w:ascii="Times New Roman" w:hAnsi="Times New Roman"/>
        </w:rPr>
      </w:pPr>
    </w:p>
    <w:p w:rsidR="00DD33B0" w:rsidRPr="00877BA7" w:rsidRDefault="00681445" w:rsidP="00703145">
      <w:pPr>
        <w:spacing w:after="0"/>
        <w:rPr>
          <w:rFonts w:ascii="Times New Roman" w:hAnsi="Times New Roman"/>
        </w:rPr>
      </w:pPr>
      <w:r w:rsidRPr="00877BA7">
        <w:rPr>
          <w:rFonts w:ascii="Times New Roman" w:hAnsi="Times New Roman"/>
        </w:rPr>
        <w:t>Caeser</w:t>
      </w:r>
      <w:r w:rsidR="00DD33B0" w:rsidRPr="00877BA7">
        <w:rPr>
          <w:rFonts w:ascii="Times New Roman" w:hAnsi="Times New Roman"/>
        </w:rPr>
        <w:t>: Are you sure you can trust this guy father?</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t>Augustus: I think he smells profit. I don’t think he’d turn down a chance for good booty. And I intend to help him towards that goal is much as I can.</w:t>
      </w:r>
    </w:p>
    <w:p w:rsidR="00DD33B0" w:rsidRPr="00877BA7" w:rsidRDefault="00DD33B0" w:rsidP="00703145">
      <w:pPr>
        <w:spacing w:after="0"/>
        <w:rPr>
          <w:rFonts w:ascii="Times New Roman" w:hAnsi="Times New Roman"/>
        </w:rPr>
      </w:pPr>
    </w:p>
    <w:p w:rsidR="00DD33B0" w:rsidRPr="00877BA7" w:rsidRDefault="00DD33B0" w:rsidP="00703145">
      <w:pPr>
        <w:spacing w:after="0"/>
        <w:rPr>
          <w:rFonts w:ascii="Times New Roman" w:hAnsi="Times New Roman"/>
        </w:rPr>
      </w:pPr>
      <w:r w:rsidRPr="00877BA7">
        <w:rPr>
          <w:rFonts w:ascii="Times New Roman" w:hAnsi="Times New Roman"/>
        </w:rPr>
        <w:lastRenderedPageBreak/>
        <w:t>(The player will now be able to steal from NPC’s on the map, but the player should be careful, if they are caught too many times they will be arrested and half their money will be taken away.)</w:t>
      </w:r>
    </w:p>
    <w:p w:rsidR="00DD33B0" w:rsidRPr="00877BA7" w:rsidRDefault="00DD33B0" w:rsidP="00703145">
      <w:pPr>
        <w:spacing w:after="0"/>
        <w:rPr>
          <w:rFonts w:ascii="Times New Roman" w:hAnsi="Times New Roman"/>
        </w:rPr>
      </w:pPr>
    </w:p>
    <w:p w:rsidR="00DD33B0" w:rsidRPr="00877BA7" w:rsidRDefault="00DD33B0" w:rsidP="004A11F9">
      <w:pPr>
        <w:pStyle w:val="Heading1"/>
        <w:rPr>
          <w:rFonts w:ascii="Times New Roman" w:hAnsi="Times New Roman" w:cs="Times New Roman"/>
          <w:color w:val="auto"/>
          <w:sz w:val="24"/>
          <w:szCs w:val="24"/>
        </w:rPr>
      </w:pPr>
      <w:bookmarkStart w:id="94" w:name="_Toc76405271"/>
      <w:r w:rsidRPr="00877BA7">
        <w:rPr>
          <w:rFonts w:ascii="Times New Roman" w:hAnsi="Times New Roman" w:cs="Times New Roman"/>
          <w:color w:val="auto"/>
          <w:sz w:val="24"/>
          <w:szCs w:val="24"/>
        </w:rPr>
        <w:t>Hamilton</w:t>
      </w:r>
      <w:bookmarkEnd w:id="94"/>
    </w:p>
    <w:p w:rsidR="00DD33B0" w:rsidRPr="00877BA7" w:rsidRDefault="00DD33B0" w:rsidP="00703145">
      <w:pPr>
        <w:spacing w:after="0"/>
        <w:rPr>
          <w:rFonts w:ascii="Times New Roman" w:hAnsi="Times New Roman"/>
          <w:u w:val="single"/>
        </w:rPr>
      </w:pPr>
    </w:p>
    <w:p w:rsidR="004A11F9" w:rsidRPr="00877BA7" w:rsidRDefault="004A11F9" w:rsidP="004A11F9">
      <w:pPr>
        <w:pStyle w:val="Heading2"/>
        <w:rPr>
          <w:rFonts w:ascii="Times New Roman" w:hAnsi="Times New Roman" w:cs="Times New Roman"/>
          <w:color w:val="auto"/>
          <w:sz w:val="24"/>
          <w:szCs w:val="24"/>
        </w:rPr>
      </w:pPr>
      <w:bookmarkStart w:id="95" w:name="_Toc76405272"/>
      <w:r w:rsidRPr="00877BA7">
        <w:rPr>
          <w:rFonts w:ascii="Times New Roman" w:hAnsi="Times New Roman" w:cs="Times New Roman"/>
          <w:color w:val="auto"/>
          <w:sz w:val="24"/>
          <w:szCs w:val="24"/>
        </w:rPr>
        <w:t>People of Hamilton</w:t>
      </w:r>
      <w:bookmarkEnd w:id="95"/>
    </w:p>
    <w:p w:rsidR="00DD33B0" w:rsidRPr="00877BA7" w:rsidRDefault="00DD33B0" w:rsidP="00703145">
      <w:pPr>
        <w:spacing w:after="0"/>
        <w:rPr>
          <w:rFonts w:ascii="Times New Roman" w:hAnsi="Times New Roman"/>
        </w:rPr>
      </w:pPr>
      <w:r w:rsidRPr="00877BA7">
        <w:rPr>
          <w:rFonts w:ascii="Times New Roman" w:hAnsi="Times New Roman"/>
        </w:rPr>
        <w:t>(The player can enter Hamilton before they meet Jester. The only</w:t>
      </w:r>
      <w:r w:rsidR="005A0CA3" w:rsidRPr="00877BA7">
        <w:rPr>
          <w:rFonts w:ascii="Times New Roman" w:hAnsi="Times New Roman"/>
        </w:rPr>
        <w:t xml:space="preserve"> difference is </w:t>
      </w:r>
      <w:r w:rsidRPr="00877BA7">
        <w:rPr>
          <w:rFonts w:ascii="Times New Roman" w:hAnsi="Times New Roman"/>
        </w:rPr>
        <w:t>if they enter Hamilton with Jester story events will begin.)</w:t>
      </w:r>
    </w:p>
    <w:p w:rsidR="00DD33B0" w:rsidRPr="00877BA7" w:rsidRDefault="00DD33B0" w:rsidP="00703145">
      <w:pPr>
        <w:spacing w:after="0"/>
        <w:rPr>
          <w:rFonts w:ascii="Times New Roman" w:hAnsi="Times New Roman"/>
        </w:rPr>
      </w:pPr>
    </w:p>
    <w:p w:rsidR="005A0CA3" w:rsidRPr="00877BA7" w:rsidRDefault="005A0CA3" w:rsidP="00703145">
      <w:pPr>
        <w:spacing w:after="0"/>
        <w:rPr>
          <w:rFonts w:ascii="Times New Roman" w:hAnsi="Times New Roman"/>
        </w:rPr>
      </w:pPr>
      <w:r w:rsidRPr="00877BA7">
        <w:rPr>
          <w:rFonts w:ascii="Times New Roman" w:hAnsi="Times New Roman"/>
        </w:rPr>
        <w:t xml:space="preserve">Hamilton Guard 1: You must be looking for </w:t>
      </w:r>
      <w:r w:rsidR="001407A4" w:rsidRPr="00877BA7">
        <w:rPr>
          <w:rFonts w:ascii="Times New Roman" w:hAnsi="Times New Roman"/>
        </w:rPr>
        <w:t>Rediit</w:t>
      </w:r>
      <w:r w:rsidRPr="00877BA7">
        <w:rPr>
          <w:rFonts w:ascii="Times New Roman" w:hAnsi="Times New Roman"/>
        </w:rPr>
        <w:t xml:space="preserve">s. The coast is clear here. We haven’t seen any </w:t>
      </w:r>
      <w:r w:rsidR="001407A4" w:rsidRPr="00877BA7">
        <w:rPr>
          <w:rFonts w:ascii="Times New Roman" w:hAnsi="Times New Roman"/>
        </w:rPr>
        <w:t>Rediit</w:t>
      </w:r>
      <w:r w:rsidRPr="00877BA7">
        <w:rPr>
          <w:rFonts w:ascii="Times New Roman" w:hAnsi="Times New Roman"/>
        </w:rPr>
        <w:t>s attempt to enter our city since your defeat at their camp. We still can’t figure out how a bunch of sheepherders and goat bangers managed to best the top army in the world.</w:t>
      </w:r>
    </w:p>
    <w:p w:rsidR="005A0CA3" w:rsidRPr="00877BA7" w:rsidRDefault="005A0CA3" w:rsidP="00703145">
      <w:pPr>
        <w:spacing w:after="0"/>
        <w:rPr>
          <w:rFonts w:ascii="Times New Roman" w:hAnsi="Times New Roman"/>
        </w:rPr>
      </w:pPr>
    </w:p>
    <w:p w:rsidR="00DD33B0" w:rsidRPr="00877BA7" w:rsidRDefault="005A0CA3" w:rsidP="00703145">
      <w:pPr>
        <w:spacing w:after="0"/>
        <w:rPr>
          <w:rFonts w:ascii="Times New Roman" w:hAnsi="Times New Roman"/>
        </w:rPr>
      </w:pPr>
      <w:r w:rsidRPr="00877BA7">
        <w:rPr>
          <w:rFonts w:ascii="Times New Roman" w:hAnsi="Times New Roman"/>
        </w:rPr>
        <w:t xml:space="preserve">Hamilton Guard 2: Yes, it still behooves me. Are you sure you men weren’t busy at the brothels the night before drinking up all the liquor in </w:t>
      </w:r>
      <w:r w:rsidR="00AF1FEF" w:rsidRPr="00877BA7">
        <w:rPr>
          <w:rFonts w:ascii="Times New Roman" w:hAnsi="Times New Roman"/>
        </w:rPr>
        <w:t>Ehsran</w:t>
      </w:r>
      <w:r w:rsidRPr="00877BA7">
        <w:rPr>
          <w:rFonts w:ascii="Times New Roman" w:hAnsi="Times New Roman"/>
        </w:rPr>
        <w:t xml:space="preserve">. It must’ve been your hangovers that led to your defeat. Don’t worry the mayor here is still loyal to your cause. We still haven’t forgotten what the </w:t>
      </w:r>
      <w:r w:rsidR="001407A4" w:rsidRPr="00877BA7">
        <w:rPr>
          <w:rFonts w:ascii="Times New Roman" w:hAnsi="Times New Roman"/>
        </w:rPr>
        <w:t>Rediit</w:t>
      </w:r>
      <w:r w:rsidRPr="00877BA7">
        <w:rPr>
          <w:rFonts w:ascii="Times New Roman" w:hAnsi="Times New Roman"/>
        </w:rPr>
        <w:t>s did to our great great grandfathers.</w:t>
      </w:r>
    </w:p>
    <w:p w:rsidR="005A0CA3" w:rsidRPr="00877BA7" w:rsidRDefault="005A0CA3" w:rsidP="00703145">
      <w:pPr>
        <w:spacing w:after="0"/>
        <w:rPr>
          <w:rFonts w:ascii="Times New Roman" w:hAnsi="Times New Roman"/>
        </w:rPr>
      </w:pPr>
    </w:p>
    <w:p w:rsidR="005A0CA3" w:rsidRPr="00877BA7" w:rsidRDefault="005A0CA3" w:rsidP="00703145">
      <w:pPr>
        <w:spacing w:after="0"/>
        <w:rPr>
          <w:rFonts w:ascii="Times New Roman" w:hAnsi="Times New Roman"/>
        </w:rPr>
      </w:pPr>
      <w:r w:rsidRPr="00877BA7">
        <w:rPr>
          <w:rFonts w:ascii="Times New Roman" w:hAnsi="Times New Roman"/>
        </w:rPr>
        <w:t>Augustus: We underestimated their strength.</w:t>
      </w:r>
      <w:r w:rsidR="002D5CDA" w:rsidRPr="00877BA7">
        <w:rPr>
          <w:rFonts w:ascii="Times New Roman" w:hAnsi="Times New Roman"/>
        </w:rPr>
        <w:t xml:space="preserve"> They’re </w:t>
      </w:r>
      <w:r w:rsidRPr="00877BA7">
        <w:rPr>
          <w:rFonts w:ascii="Times New Roman" w:hAnsi="Times New Roman"/>
        </w:rPr>
        <w:t>more than just sheepherders and goat bangers. They are great warriors who used tactics we’ve never seen before. You should be afraid of them because they are coming.</w:t>
      </w:r>
    </w:p>
    <w:p w:rsidR="005A0CA3" w:rsidRPr="00877BA7" w:rsidRDefault="005A0CA3" w:rsidP="00703145">
      <w:pPr>
        <w:spacing w:after="0"/>
        <w:rPr>
          <w:rFonts w:ascii="Times New Roman" w:hAnsi="Times New Roman"/>
        </w:rPr>
      </w:pPr>
    </w:p>
    <w:p w:rsidR="002D5CDA" w:rsidRPr="00877BA7" w:rsidRDefault="005A0CA3" w:rsidP="00703145">
      <w:pPr>
        <w:spacing w:after="0"/>
        <w:rPr>
          <w:rFonts w:ascii="Times New Roman" w:hAnsi="Times New Roman"/>
        </w:rPr>
      </w:pPr>
      <w:r w:rsidRPr="00877BA7">
        <w:rPr>
          <w:rFonts w:ascii="Times New Roman" w:hAnsi="Times New Roman"/>
        </w:rPr>
        <w:t xml:space="preserve">Hamilton Guard 1: I’m shaking like a barefoot whore in the coldest winter of </w:t>
      </w:r>
      <w:r w:rsidR="00AF1FEF" w:rsidRPr="00877BA7">
        <w:rPr>
          <w:rFonts w:ascii="Times New Roman" w:hAnsi="Times New Roman"/>
        </w:rPr>
        <w:t>Ehsran</w:t>
      </w:r>
      <w:r w:rsidR="0080175D" w:rsidRPr="00877BA7">
        <w:rPr>
          <w:rFonts w:ascii="Times New Roman" w:hAnsi="Times New Roman"/>
        </w:rPr>
        <w:t>.</w:t>
      </w:r>
      <w:r w:rsidR="002D5CDA" w:rsidRPr="00877BA7">
        <w:rPr>
          <w:rFonts w:ascii="Times New Roman" w:hAnsi="Times New Roman"/>
        </w:rPr>
        <w:t xml:space="preserve"> I heard they had this huge statue of their god which they walk and around all god damn day. Sounds like a bunch of crazies. If I’m gonna walk around something all day it better have big kitties and a nice ass.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Hamilton Guard 2: Hell yes.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 xml:space="preserve">Augustus (Is getting frustrated): Their god is real, we saw it that day. He went out before them and destroyed some of </w:t>
      </w:r>
      <w:r w:rsidR="00DF4644" w:rsidRPr="00877BA7">
        <w:rPr>
          <w:rFonts w:ascii="Times New Roman" w:hAnsi="Times New Roman"/>
        </w:rPr>
        <w:t>our</w:t>
      </w:r>
      <w:r w:rsidRPr="00877BA7">
        <w:rPr>
          <w:rFonts w:ascii="Times New Roman" w:hAnsi="Times New Roman"/>
        </w:rPr>
        <w:t xml:space="preserve"> strongest soldiers.</w:t>
      </w:r>
    </w:p>
    <w:p w:rsidR="002D5CDA" w:rsidRPr="00877BA7" w:rsidRDefault="002D5CDA" w:rsidP="00703145">
      <w:pPr>
        <w:spacing w:after="0"/>
        <w:rPr>
          <w:rFonts w:ascii="Times New Roman" w:hAnsi="Times New Roman"/>
        </w:rPr>
      </w:pPr>
    </w:p>
    <w:p w:rsidR="002D5CDA" w:rsidRPr="00877BA7" w:rsidRDefault="002D5CDA" w:rsidP="00703145">
      <w:pPr>
        <w:spacing w:after="0"/>
        <w:rPr>
          <w:rFonts w:ascii="Times New Roman" w:hAnsi="Times New Roman"/>
        </w:rPr>
      </w:pPr>
      <w:r w:rsidRPr="00877BA7">
        <w:rPr>
          <w:rFonts w:ascii="Times New Roman" w:hAnsi="Times New Roman"/>
        </w:rPr>
        <w:t xml:space="preserve">Hamilton Guard 1: Enough talk to these crazy </w:t>
      </w:r>
      <w:r w:rsidR="001407A4" w:rsidRPr="00877BA7">
        <w:rPr>
          <w:rFonts w:ascii="Times New Roman" w:hAnsi="Times New Roman"/>
        </w:rPr>
        <w:t>Rediit</w:t>
      </w:r>
      <w:r w:rsidRPr="00877BA7">
        <w:rPr>
          <w:rFonts w:ascii="Times New Roman" w:hAnsi="Times New Roman"/>
        </w:rPr>
        <w:t>s. Get on into Hamilton and do your business. Our shops sell some unique combat items that might help you on your way. Welcome to Hamilton gentlemen.</w:t>
      </w:r>
    </w:p>
    <w:p w:rsidR="002D5CDA" w:rsidRPr="00877BA7" w:rsidRDefault="002D5CDA" w:rsidP="00703145">
      <w:pPr>
        <w:spacing w:after="0"/>
        <w:rPr>
          <w:rFonts w:ascii="Times New Roman" w:hAnsi="Times New Roman"/>
        </w:rPr>
      </w:pPr>
    </w:p>
    <w:p w:rsidR="009F30FF" w:rsidRPr="00877BA7" w:rsidRDefault="009F30FF" w:rsidP="00703145">
      <w:pPr>
        <w:spacing w:after="0"/>
        <w:rPr>
          <w:rFonts w:ascii="Times New Roman" w:hAnsi="Times New Roman"/>
        </w:rPr>
      </w:pPr>
      <w:r w:rsidRPr="00877BA7">
        <w:rPr>
          <w:rFonts w:ascii="Times New Roman" w:hAnsi="Times New Roman"/>
        </w:rPr>
        <w:t xml:space="preserve">Lady on the street: I’m saving money to go to Albrook. I want to get off this horrible continent and away from those horrible </w:t>
      </w:r>
      <w:r w:rsidR="001407A4" w:rsidRPr="00877BA7">
        <w:rPr>
          <w:rFonts w:ascii="Times New Roman" w:hAnsi="Times New Roman"/>
        </w:rPr>
        <w:t>Rediit</w:t>
      </w:r>
      <w:r w:rsidRPr="00877BA7">
        <w:rPr>
          <w:rFonts w:ascii="Times New Roman" w:hAnsi="Times New Roman"/>
        </w:rPr>
        <w:t>s. This has to be the most backwards place in all of Gaia.</w:t>
      </w:r>
    </w:p>
    <w:p w:rsidR="009F30FF" w:rsidRPr="00877BA7" w:rsidRDefault="009F30FF" w:rsidP="00703145">
      <w:pPr>
        <w:spacing w:after="0"/>
        <w:rPr>
          <w:rFonts w:ascii="Times New Roman" w:hAnsi="Times New Roman"/>
        </w:rPr>
      </w:pPr>
    </w:p>
    <w:p w:rsidR="009F30FF" w:rsidRPr="00877BA7" w:rsidRDefault="009F30FF" w:rsidP="00703145">
      <w:pPr>
        <w:spacing w:after="0"/>
        <w:rPr>
          <w:rFonts w:ascii="Times New Roman" w:hAnsi="Times New Roman"/>
        </w:rPr>
      </w:pPr>
      <w:r w:rsidRPr="00877BA7">
        <w:rPr>
          <w:rFonts w:ascii="Times New Roman" w:hAnsi="Times New Roman"/>
        </w:rPr>
        <w:lastRenderedPageBreak/>
        <w:t xml:space="preserve">Man on the street: My son just enlisted with the </w:t>
      </w:r>
      <w:r w:rsidR="00060196" w:rsidRPr="00877BA7">
        <w:rPr>
          <w:rFonts w:ascii="Times New Roman" w:hAnsi="Times New Roman"/>
        </w:rPr>
        <w:t>Reditus</w:t>
      </w:r>
      <w:r w:rsidRPr="00877BA7">
        <w:rPr>
          <w:rFonts w:ascii="Times New Roman" w:hAnsi="Times New Roman"/>
        </w:rPr>
        <w:t xml:space="preserve">. I hope he’s okay after their defeat at the </w:t>
      </w:r>
      <w:r w:rsidR="001407A4" w:rsidRPr="00877BA7">
        <w:rPr>
          <w:rFonts w:ascii="Times New Roman" w:hAnsi="Times New Roman"/>
        </w:rPr>
        <w:t>Rediit</w:t>
      </w:r>
      <w:r w:rsidRPr="00877BA7">
        <w:rPr>
          <w:rFonts w:ascii="Times New Roman" w:hAnsi="Times New Roman"/>
        </w:rPr>
        <w:t xml:space="preserve"> Camp.</w:t>
      </w:r>
    </w:p>
    <w:p w:rsidR="009F30FF" w:rsidRPr="00877BA7" w:rsidRDefault="009F30FF" w:rsidP="00703145">
      <w:pPr>
        <w:spacing w:after="0"/>
        <w:rPr>
          <w:rFonts w:ascii="Times New Roman" w:hAnsi="Times New Roman"/>
        </w:rPr>
      </w:pPr>
    </w:p>
    <w:p w:rsidR="00EE3506" w:rsidRPr="00877BA7" w:rsidRDefault="00EE3506" w:rsidP="00703145">
      <w:pPr>
        <w:spacing w:after="0"/>
        <w:rPr>
          <w:rFonts w:ascii="Times New Roman" w:hAnsi="Times New Roman"/>
        </w:rPr>
      </w:pPr>
      <w:r w:rsidRPr="00877BA7">
        <w:rPr>
          <w:rFonts w:ascii="Times New Roman" w:hAnsi="Times New Roman"/>
        </w:rPr>
        <w:t>Trader: I’ll trade you one medkit for a Rabid Rabbit Skin.</w:t>
      </w:r>
    </w:p>
    <w:p w:rsidR="00EE3506" w:rsidRPr="00877BA7" w:rsidRDefault="00EE3506" w:rsidP="00703145">
      <w:pPr>
        <w:spacing w:after="0"/>
        <w:rPr>
          <w:rFonts w:ascii="Times New Roman" w:hAnsi="Times New Roman"/>
        </w:rPr>
      </w:pPr>
    </w:p>
    <w:p w:rsidR="00B034D2" w:rsidRPr="00877BA7" w:rsidRDefault="009F30FF" w:rsidP="00703145">
      <w:pPr>
        <w:spacing w:after="0"/>
        <w:rPr>
          <w:rFonts w:ascii="Times New Roman" w:hAnsi="Times New Roman"/>
        </w:rPr>
      </w:pPr>
      <w:r w:rsidRPr="00877BA7">
        <w:rPr>
          <w:rFonts w:ascii="Times New Roman" w:hAnsi="Times New Roman"/>
        </w:rPr>
        <w:t xml:space="preserve">Woman cooking and home: How can those people survive in the </w:t>
      </w:r>
      <w:r w:rsidR="007F78F4" w:rsidRPr="00877BA7">
        <w:rPr>
          <w:rFonts w:ascii="Times New Roman" w:hAnsi="Times New Roman"/>
        </w:rPr>
        <w:t>Heremus</w:t>
      </w:r>
      <w:r w:rsidRPr="00877BA7">
        <w:rPr>
          <w:rFonts w:ascii="Times New Roman" w:hAnsi="Times New Roman"/>
        </w:rPr>
        <w:t>?</w:t>
      </w:r>
      <w:r w:rsidR="00B034D2" w:rsidRPr="00877BA7">
        <w:rPr>
          <w:rFonts w:ascii="Times New Roman" w:hAnsi="Times New Roman"/>
        </w:rPr>
        <w:t xml:space="preserve"> That place is been devoid of life since the </w:t>
      </w:r>
      <w:r w:rsidR="001407A4" w:rsidRPr="00877BA7">
        <w:rPr>
          <w:rFonts w:ascii="Times New Roman" w:hAnsi="Times New Roman"/>
        </w:rPr>
        <w:t>Magicius</w:t>
      </w:r>
      <w:r w:rsidR="00B034D2" w:rsidRPr="00877BA7">
        <w:rPr>
          <w:rFonts w:ascii="Times New Roman" w:hAnsi="Times New Roman"/>
        </w:rPr>
        <w:t xml:space="preserve"> Wars. It’s a shame we have to share the same continent with these people. The </w:t>
      </w:r>
      <w:r w:rsidR="00060196" w:rsidRPr="00877BA7">
        <w:rPr>
          <w:rFonts w:ascii="Times New Roman" w:hAnsi="Times New Roman"/>
        </w:rPr>
        <w:t>Reditus</w:t>
      </w:r>
      <w:r w:rsidR="005D2856" w:rsidRPr="00877BA7">
        <w:rPr>
          <w:rFonts w:ascii="Times New Roman" w:hAnsi="Times New Roman"/>
        </w:rPr>
        <w:t xml:space="preserve"> s</w:t>
      </w:r>
      <w:r w:rsidR="00B034D2" w:rsidRPr="00877BA7">
        <w:rPr>
          <w:rFonts w:ascii="Times New Roman" w:hAnsi="Times New Roman"/>
        </w:rPr>
        <w:t xml:space="preserve">hould </w:t>
      </w:r>
      <w:r w:rsidR="005D2856" w:rsidRPr="00877BA7">
        <w:rPr>
          <w:rFonts w:ascii="Times New Roman" w:hAnsi="Times New Roman"/>
        </w:rPr>
        <w:t xml:space="preserve">have </w:t>
      </w:r>
      <w:r w:rsidR="00B034D2" w:rsidRPr="00877BA7">
        <w:rPr>
          <w:rFonts w:ascii="Times New Roman" w:hAnsi="Times New Roman"/>
        </w:rPr>
        <w:t>wiped them out when they had the chance.</w:t>
      </w:r>
    </w:p>
    <w:p w:rsidR="00B034D2" w:rsidRPr="00877BA7" w:rsidRDefault="00B034D2" w:rsidP="00703145">
      <w:pPr>
        <w:spacing w:after="0"/>
        <w:rPr>
          <w:rFonts w:ascii="Times New Roman" w:hAnsi="Times New Roman"/>
        </w:rPr>
      </w:pPr>
    </w:p>
    <w:p w:rsidR="00791B31" w:rsidRPr="00877BA7" w:rsidRDefault="00B034D2" w:rsidP="00703145">
      <w:pPr>
        <w:spacing w:after="0"/>
        <w:rPr>
          <w:rFonts w:ascii="Times New Roman" w:hAnsi="Times New Roman"/>
        </w:rPr>
      </w:pPr>
      <w:r w:rsidRPr="00877BA7">
        <w:rPr>
          <w:rFonts w:ascii="Times New Roman" w:hAnsi="Times New Roman"/>
        </w:rPr>
        <w:t xml:space="preserve">Woman cooking and home husband: Well, with the war between </w:t>
      </w:r>
      <w:r w:rsidR="004D24F2" w:rsidRPr="00877BA7">
        <w:rPr>
          <w:rFonts w:ascii="Times New Roman" w:hAnsi="Times New Roman"/>
        </w:rPr>
        <w:t>Tonsorem</w:t>
      </w:r>
      <w:r w:rsidRPr="00877BA7">
        <w:rPr>
          <w:rFonts w:ascii="Times New Roman" w:hAnsi="Times New Roman"/>
        </w:rPr>
        <w:t xml:space="preserve"> and Kohlingen brewing in the </w:t>
      </w:r>
      <w:r w:rsidR="001407A4" w:rsidRPr="00877BA7">
        <w:rPr>
          <w:rFonts w:ascii="Times New Roman" w:hAnsi="Times New Roman"/>
        </w:rPr>
        <w:t>Rediit</w:t>
      </w:r>
      <w:r w:rsidRPr="00877BA7">
        <w:rPr>
          <w:rFonts w:ascii="Times New Roman" w:hAnsi="Times New Roman"/>
        </w:rPr>
        <w:t>s on the rise. The world is looking more dangerous than it ever has before. I think</w:t>
      </w:r>
      <w:r w:rsidR="00791B31" w:rsidRPr="00877BA7">
        <w:rPr>
          <w:rFonts w:ascii="Times New Roman" w:hAnsi="Times New Roman"/>
        </w:rPr>
        <w:t xml:space="preserve"> I’ll send my child to the mainland for education.</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 xml:space="preserve">Woman cooking and home child: I don’t want to study in the mainland. All my friends are here. </w:t>
      </w:r>
      <w:r w:rsidR="001407A4" w:rsidRPr="00877BA7">
        <w:rPr>
          <w:rFonts w:ascii="Times New Roman" w:hAnsi="Times New Roman"/>
        </w:rPr>
        <w:t>Rediit</w:t>
      </w:r>
      <w:r w:rsidRPr="00877BA7">
        <w:rPr>
          <w:rFonts w:ascii="Times New Roman" w:hAnsi="Times New Roman"/>
        </w:rPr>
        <w:t>s or not, I’m staying here.</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 xml:space="preserve">Shop owner: </w:t>
      </w:r>
      <w:r w:rsidR="004E44FD" w:rsidRPr="00877BA7">
        <w:rPr>
          <w:rFonts w:ascii="Times New Roman" w:hAnsi="Times New Roman"/>
        </w:rPr>
        <w:t>Reditus</w:t>
      </w:r>
      <w:r w:rsidRPr="00877BA7">
        <w:rPr>
          <w:rFonts w:ascii="Times New Roman" w:hAnsi="Times New Roman"/>
        </w:rPr>
        <w:t xml:space="preserve"> soldiers, finally I’ll get some good business.</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 xml:space="preserve">Bartender: My bars not as happening as the one in </w:t>
      </w:r>
      <w:r w:rsidR="00205B2C">
        <w:rPr>
          <w:rFonts w:ascii="Times New Roman" w:hAnsi="Times New Roman"/>
        </w:rPr>
        <w:t>Zen</w:t>
      </w:r>
      <w:r w:rsidRPr="00877BA7">
        <w:rPr>
          <w:rFonts w:ascii="Times New Roman" w:hAnsi="Times New Roman"/>
        </w:rPr>
        <w:t>, but we have a good selection of beer for you to try. First one is on the house. Which one would you like?</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Buiness Bright</w:t>
      </w:r>
    </w:p>
    <w:p w:rsidR="00791B31" w:rsidRPr="00877BA7" w:rsidRDefault="000034C6" w:rsidP="00791B31">
      <w:pPr>
        <w:pStyle w:val="ListParagraph"/>
        <w:numPr>
          <w:ilvl w:val="0"/>
          <w:numId w:val="24"/>
        </w:numPr>
        <w:spacing w:after="0"/>
        <w:rPr>
          <w:rFonts w:ascii="Times New Roman" w:hAnsi="Times New Roman"/>
        </w:rPr>
      </w:pPr>
      <w:r w:rsidRPr="00877BA7">
        <w:rPr>
          <w:rFonts w:ascii="Times New Roman" w:hAnsi="Times New Roman"/>
        </w:rPr>
        <w:t>Felnis</w:t>
      </w:r>
      <w:r w:rsidR="00791B31" w:rsidRPr="00877BA7">
        <w:rPr>
          <w:rFonts w:ascii="Times New Roman" w:hAnsi="Times New Roman"/>
        </w:rPr>
        <w:t>’s Plague</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 xml:space="preserve">Crystal </w:t>
      </w:r>
      <w:r w:rsidR="004C63A6" w:rsidRPr="00877BA7">
        <w:rPr>
          <w:rFonts w:ascii="Times New Roman" w:hAnsi="Times New Roman"/>
        </w:rPr>
        <w:t>Corydon Deus</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White Knight</w:t>
      </w:r>
    </w:p>
    <w:p w:rsidR="00791B31" w:rsidRPr="00877BA7" w:rsidRDefault="00791B31" w:rsidP="00791B31">
      <w:pPr>
        <w:pStyle w:val="ListParagraph"/>
        <w:numPr>
          <w:ilvl w:val="0"/>
          <w:numId w:val="24"/>
        </w:numPr>
        <w:spacing w:after="0"/>
        <w:rPr>
          <w:rFonts w:ascii="Times New Roman" w:hAnsi="Times New Roman"/>
        </w:rPr>
      </w:pPr>
      <w:r w:rsidRPr="00877BA7">
        <w:rPr>
          <w:rFonts w:ascii="Times New Roman" w:hAnsi="Times New Roman"/>
        </w:rPr>
        <w:t>Cid’s Special</w:t>
      </w: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p>
    <w:p w:rsidR="00791B31" w:rsidRPr="00877BA7" w:rsidRDefault="00791B31" w:rsidP="00703145">
      <w:pPr>
        <w:spacing w:after="0"/>
        <w:rPr>
          <w:rFonts w:ascii="Times New Roman" w:hAnsi="Times New Roman"/>
        </w:rPr>
      </w:pPr>
      <w:r w:rsidRPr="00877BA7">
        <w:rPr>
          <w:rFonts w:ascii="Times New Roman" w:hAnsi="Times New Roman"/>
        </w:rPr>
        <w:t>Waitress: I put in papers to become a waitress in Albrook, but I’m still waiting for their approval.</w:t>
      </w:r>
    </w:p>
    <w:p w:rsidR="00791B31" w:rsidRPr="00877BA7" w:rsidRDefault="00791B31" w:rsidP="00703145">
      <w:pPr>
        <w:spacing w:after="0"/>
        <w:rPr>
          <w:rFonts w:ascii="Times New Roman" w:hAnsi="Times New Roman"/>
        </w:rPr>
      </w:pPr>
    </w:p>
    <w:p w:rsidR="005A0CA3" w:rsidRPr="00877BA7" w:rsidRDefault="00791B31" w:rsidP="00703145">
      <w:pPr>
        <w:spacing w:after="0"/>
        <w:rPr>
          <w:rFonts w:ascii="Times New Roman" w:hAnsi="Times New Roman"/>
        </w:rPr>
      </w:pPr>
      <w:r w:rsidRPr="00877BA7">
        <w:rPr>
          <w:rFonts w:ascii="Times New Roman" w:hAnsi="Times New Roman"/>
        </w:rPr>
        <w:t>Man sitting at a bar: The bartender brews his own beer. It’s the best in the Southern Continent.</w:t>
      </w:r>
    </w:p>
    <w:p w:rsidR="00791B31" w:rsidRPr="00877BA7" w:rsidRDefault="00791B31" w:rsidP="00703145">
      <w:pPr>
        <w:spacing w:after="0"/>
        <w:rPr>
          <w:rFonts w:ascii="Times New Roman" w:hAnsi="Times New Roman"/>
        </w:rPr>
      </w:pPr>
    </w:p>
    <w:p w:rsidR="000E1669" w:rsidRPr="00877BA7" w:rsidRDefault="00791B31" w:rsidP="00703145">
      <w:pPr>
        <w:spacing w:after="0"/>
        <w:rPr>
          <w:rFonts w:ascii="Times New Roman" w:hAnsi="Times New Roman"/>
        </w:rPr>
      </w:pPr>
      <w:r w:rsidRPr="00877BA7">
        <w:rPr>
          <w:rFonts w:ascii="Times New Roman" w:hAnsi="Times New Roman"/>
        </w:rPr>
        <w:t>Armorer: We make weapons and armor</w:t>
      </w:r>
      <w:r w:rsidR="000E1669" w:rsidRPr="00877BA7">
        <w:rPr>
          <w:rFonts w:ascii="Times New Roman" w:hAnsi="Times New Roman"/>
        </w:rPr>
        <w:t xml:space="preserve"> and sell it in wholesale rate to </w:t>
      </w:r>
      <w:r w:rsidR="004D24F2" w:rsidRPr="00877BA7">
        <w:rPr>
          <w:rFonts w:ascii="Times New Roman" w:hAnsi="Times New Roman"/>
        </w:rPr>
        <w:t>Ehsran</w:t>
      </w:r>
      <w:r w:rsidRPr="00877BA7">
        <w:rPr>
          <w:rFonts w:ascii="Times New Roman" w:hAnsi="Times New Roman"/>
        </w:rPr>
        <w:t xml:space="preserve">. What would you like? Since you’re </w:t>
      </w:r>
      <w:r w:rsidR="004E44FD" w:rsidRPr="00877BA7">
        <w:rPr>
          <w:rFonts w:ascii="Times New Roman" w:hAnsi="Times New Roman"/>
        </w:rPr>
        <w:t>Reditus</w:t>
      </w:r>
      <w:r w:rsidR="000E1669" w:rsidRPr="00877BA7">
        <w:rPr>
          <w:rFonts w:ascii="Times New Roman" w:hAnsi="Times New Roman"/>
        </w:rPr>
        <w:t xml:space="preserve"> soldiers I </w:t>
      </w:r>
      <w:r w:rsidRPr="00877BA7">
        <w:rPr>
          <w:rFonts w:ascii="Times New Roman" w:hAnsi="Times New Roman"/>
        </w:rPr>
        <w:t>will give you a discount.</w:t>
      </w:r>
    </w:p>
    <w:p w:rsidR="000E1669" w:rsidRPr="00877BA7" w:rsidRDefault="000E1669" w:rsidP="00703145">
      <w:pPr>
        <w:spacing w:after="0"/>
        <w:rPr>
          <w:rFonts w:ascii="Times New Roman" w:hAnsi="Times New Roman"/>
        </w:rPr>
      </w:pPr>
    </w:p>
    <w:p w:rsidR="0008128B" w:rsidRPr="00877BA7" w:rsidRDefault="000E1669" w:rsidP="00703145">
      <w:pPr>
        <w:spacing w:after="0"/>
        <w:rPr>
          <w:rFonts w:ascii="Times New Roman" w:hAnsi="Times New Roman"/>
        </w:rPr>
      </w:pPr>
      <w:r w:rsidRPr="00877BA7">
        <w:rPr>
          <w:rFonts w:ascii="Times New Roman" w:hAnsi="Times New Roman"/>
        </w:rPr>
        <w:t xml:space="preserve">Man sitting on a bench in the street: I heard in </w:t>
      </w:r>
      <w:r w:rsidR="000178A3">
        <w:rPr>
          <w:rFonts w:ascii="Times New Roman" w:hAnsi="Times New Roman"/>
        </w:rPr>
        <w:t>Tandoor</w:t>
      </w:r>
      <w:r w:rsidRPr="00877BA7">
        <w:rPr>
          <w:rFonts w:ascii="Times New Roman" w:hAnsi="Times New Roman"/>
        </w:rPr>
        <w:t xml:space="preserve"> they have a racing track where you can gamble on </w:t>
      </w:r>
      <w:r w:rsidR="00CB407C" w:rsidRPr="00877BA7">
        <w:rPr>
          <w:rFonts w:ascii="Times New Roman" w:hAnsi="Times New Roman"/>
        </w:rPr>
        <w:t>Kweh</w:t>
      </w:r>
      <w:r w:rsidRPr="00877BA7">
        <w:rPr>
          <w:rFonts w:ascii="Times New Roman" w:hAnsi="Times New Roman"/>
        </w:rPr>
        <w:t>s. I wouldn’t mind going and seeing that but I can’t get proper papers to get into Albrook.</w:t>
      </w:r>
      <w:r w:rsidR="0008128B" w:rsidRPr="00877BA7">
        <w:rPr>
          <w:rFonts w:ascii="Times New Roman" w:hAnsi="Times New Roman"/>
        </w:rPr>
        <w:t xml:space="preserve"> Hey, you’re </w:t>
      </w:r>
      <w:r w:rsidR="004E44FD" w:rsidRPr="00877BA7">
        <w:rPr>
          <w:rFonts w:ascii="Times New Roman" w:hAnsi="Times New Roman"/>
        </w:rPr>
        <w:t>Reditus</w:t>
      </w:r>
      <w:r w:rsidR="0008128B" w:rsidRPr="00877BA7">
        <w:rPr>
          <w:rFonts w:ascii="Times New Roman" w:hAnsi="Times New Roman"/>
        </w:rPr>
        <w:t xml:space="preserve"> soldiers. You think you can help me to get papers so they’ll let me into Albrook? I’ll pay whatever you like.</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If yes, Jester: Yeah we can arrange those papers let me talk to my superior. But I need payment upfront.</w:t>
      </w:r>
    </w:p>
    <w:p w:rsidR="0008128B" w:rsidRPr="00877BA7" w:rsidRDefault="0008128B" w:rsidP="00703145">
      <w:pPr>
        <w:spacing w:after="0"/>
        <w:rPr>
          <w:rFonts w:ascii="Times New Roman" w:hAnsi="Times New Roman"/>
        </w:rPr>
      </w:pPr>
    </w:p>
    <w:p w:rsidR="000E1669" w:rsidRPr="00877BA7" w:rsidRDefault="0008128B" w:rsidP="00703145">
      <w:pPr>
        <w:spacing w:after="0"/>
        <w:rPr>
          <w:rFonts w:ascii="Times New Roman" w:hAnsi="Times New Roman"/>
        </w:rPr>
      </w:pPr>
      <w:r w:rsidRPr="00877BA7">
        <w:rPr>
          <w:rFonts w:ascii="Times New Roman" w:hAnsi="Times New Roman"/>
        </w:rPr>
        <w:t>Man sitting on a bench in the street: Yeah sure, here. (Player receives 100 G.)</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(As Augustus is walking away.) Augustus: Happy?</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 xml:space="preserve">Jester: 50 is yours and 50 is mine. Without your </w:t>
      </w:r>
      <w:r w:rsidR="004E44FD" w:rsidRPr="00877BA7">
        <w:rPr>
          <w:rFonts w:ascii="Times New Roman" w:hAnsi="Times New Roman"/>
        </w:rPr>
        <w:t>Reditus</w:t>
      </w:r>
      <w:r w:rsidRPr="00877BA7">
        <w:rPr>
          <w:rFonts w:ascii="Times New Roman" w:hAnsi="Times New Roman"/>
        </w:rPr>
        <w:t xml:space="preserve"> uniform my scam was doomed to fail.</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If no, Augustus: Sir, I believe you should quit gambling and focus on your family.</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Man sitting on a bench in the street: Yeah you’re right. I just wish I could get some easy money so I could buy home quick. I don’t like to work.</w:t>
      </w:r>
    </w:p>
    <w:p w:rsidR="000E1669" w:rsidRPr="00877BA7" w:rsidRDefault="000E1669" w:rsidP="00703145">
      <w:pPr>
        <w:spacing w:after="0"/>
        <w:rPr>
          <w:rFonts w:ascii="Times New Roman" w:hAnsi="Times New Roman"/>
        </w:rPr>
      </w:pPr>
    </w:p>
    <w:p w:rsidR="000E1669" w:rsidRPr="00877BA7" w:rsidRDefault="000E1669" w:rsidP="005A7FEE">
      <w:pPr>
        <w:pStyle w:val="Heading1"/>
        <w:rPr>
          <w:rFonts w:ascii="Times New Roman" w:hAnsi="Times New Roman" w:cs="Times New Roman"/>
          <w:color w:val="auto"/>
          <w:sz w:val="24"/>
          <w:szCs w:val="24"/>
        </w:rPr>
      </w:pPr>
      <w:bookmarkStart w:id="96" w:name="_Toc76405273"/>
      <w:r w:rsidRPr="00877BA7">
        <w:rPr>
          <w:rFonts w:ascii="Times New Roman" w:hAnsi="Times New Roman" w:cs="Times New Roman"/>
          <w:color w:val="auto"/>
          <w:sz w:val="24"/>
          <w:szCs w:val="24"/>
        </w:rPr>
        <w:t>Shady Man</w:t>
      </w:r>
      <w:r w:rsidR="005A7FEE" w:rsidRPr="00877BA7">
        <w:rPr>
          <w:rFonts w:ascii="Times New Roman" w:hAnsi="Times New Roman" w:cs="Times New Roman"/>
          <w:color w:val="auto"/>
          <w:sz w:val="24"/>
          <w:szCs w:val="24"/>
        </w:rPr>
        <w:t>’s Fight Club</w:t>
      </w:r>
      <w:bookmarkEnd w:id="96"/>
    </w:p>
    <w:p w:rsidR="000E1669" w:rsidRPr="00877BA7" w:rsidRDefault="000E1669" w:rsidP="00703145">
      <w:pPr>
        <w:spacing w:after="0"/>
        <w:rPr>
          <w:rFonts w:ascii="Times New Roman" w:hAnsi="Times New Roman"/>
        </w:rPr>
      </w:pPr>
    </w:p>
    <w:p w:rsidR="0008128B" w:rsidRPr="00877BA7" w:rsidRDefault="00B275CF" w:rsidP="00703145">
      <w:pPr>
        <w:spacing w:after="0"/>
        <w:rPr>
          <w:rFonts w:ascii="Times New Roman" w:hAnsi="Times New Roman"/>
        </w:rPr>
      </w:pPr>
      <w:r w:rsidRPr="00877BA7">
        <w:rPr>
          <w:rFonts w:ascii="Times New Roman" w:hAnsi="Times New Roman"/>
        </w:rPr>
        <w:t xml:space="preserve">Shady Man: Well look with the </w:t>
      </w:r>
      <w:r w:rsidR="00CB407C" w:rsidRPr="00877BA7">
        <w:rPr>
          <w:rFonts w:ascii="Times New Roman" w:hAnsi="Times New Roman"/>
        </w:rPr>
        <w:t>Kweh</w:t>
      </w:r>
      <w:r w:rsidR="0008128B" w:rsidRPr="00877BA7">
        <w:rPr>
          <w:rFonts w:ascii="Times New Roman" w:hAnsi="Times New Roman"/>
        </w:rPr>
        <w:t>s dragged in. If it isn</w:t>
      </w:r>
      <w:r w:rsidR="00DF4644" w:rsidRPr="00877BA7">
        <w:rPr>
          <w:rFonts w:ascii="Times New Roman" w:hAnsi="Times New Roman"/>
        </w:rPr>
        <w:t>’t Jester, t</w:t>
      </w:r>
      <w:r w:rsidRPr="00877BA7">
        <w:rPr>
          <w:rFonts w:ascii="Times New Roman" w:hAnsi="Times New Roman"/>
        </w:rPr>
        <w:t>he scam man of the Southern L</w:t>
      </w:r>
      <w:r w:rsidR="0008128B" w:rsidRPr="00877BA7">
        <w:rPr>
          <w:rFonts w:ascii="Times New Roman" w:hAnsi="Times New Roman"/>
        </w:rPr>
        <w:t>ands. What shady work you got for me now?</w:t>
      </w:r>
    </w:p>
    <w:p w:rsidR="0008128B" w:rsidRPr="00877BA7" w:rsidRDefault="0008128B" w:rsidP="00703145">
      <w:pPr>
        <w:spacing w:after="0"/>
        <w:rPr>
          <w:rFonts w:ascii="Times New Roman" w:hAnsi="Times New Roman"/>
        </w:rPr>
      </w:pPr>
    </w:p>
    <w:p w:rsidR="0008128B" w:rsidRPr="00877BA7" w:rsidRDefault="0008128B" w:rsidP="00703145">
      <w:pPr>
        <w:spacing w:after="0"/>
        <w:rPr>
          <w:rFonts w:ascii="Times New Roman" w:hAnsi="Times New Roman"/>
        </w:rPr>
      </w:pPr>
      <w:r w:rsidRPr="00877BA7">
        <w:rPr>
          <w:rFonts w:ascii="Times New Roman" w:hAnsi="Times New Roman"/>
        </w:rPr>
        <w:t>Jester: I just came to see how you’re doing.</w:t>
      </w:r>
    </w:p>
    <w:p w:rsidR="0008128B" w:rsidRPr="00877BA7" w:rsidRDefault="0008128B" w:rsidP="00703145">
      <w:pPr>
        <w:spacing w:after="0"/>
        <w:rPr>
          <w:rFonts w:ascii="Times New Roman" w:hAnsi="Times New Roman"/>
        </w:rPr>
      </w:pPr>
    </w:p>
    <w:p w:rsidR="00577C1C" w:rsidRPr="00877BA7" w:rsidRDefault="0008128B" w:rsidP="00703145">
      <w:pPr>
        <w:spacing w:after="0"/>
        <w:rPr>
          <w:rFonts w:ascii="Times New Roman" w:hAnsi="Times New Roman"/>
        </w:rPr>
      </w:pPr>
      <w:r w:rsidRPr="00877BA7">
        <w:rPr>
          <w:rFonts w:ascii="Times New Roman" w:hAnsi="Times New Roman"/>
        </w:rPr>
        <w:t>Shady Man: Bull shit. Since when did you give a shit about me?</w:t>
      </w:r>
      <w:r w:rsidR="00577C1C" w:rsidRPr="00877BA7">
        <w:rPr>
          <w:rFonts w:ascii="Times New Roman" w:hAnsi="Times New Roman"/>
        </w:rPr>
        <w:t xml:space="preserve"> And what the hell are you doing in a </w:t>
      </w:r>
      <w:r w:rsidR="004E44FD" w:rsidRPr="00877BA7">
        <w:rPr>
          <w:rFonts w:ascii="Times New Roman" w:hAnsi="Times New Roman"/>
        </w:rPr>
        <w:t>Reditus</w:t>
      </w:r>
      <w:r w:rsidR="00577C1C" w:rsidRPr="00877BA7">
        <w:rPr>
          <w:rFonts w:ascii="Times New Roman" w:hAnsi="Times New Roman"/>
        </w:rPr>
        <w:t xml:space="preserve"> uniform?</w:t>
      </w:r>
    </w:p>
    <w:p w:rsidR="00577C1C" w:rsidRPr="00877BA7" w:rsidRDefault="00DF4644" w:rsidP="00DF4644">
      <w:pPr>
        <w:tabs>
          <w:tab w:val="left" w:pos="6270"/>
        </w:tabs>
        <w:spacing w:after="0"/>
        <w:rPr>
          <w:rFonts w:ascii="Times New Roman" w:hAnsi="Times New Roman"/>
        </w:rPr>
      </w:pPr>
      <w:r w:rsidRPr="00877BA7">
        <w:rPr>
          <w:rFonts w:ascii="Times New Roman" w:hAnsi="Times New Roman"/>
        </w:rPr>
        <w:tab/>
      </w:r>
    </w:p>
    <w:p w:rsidR="00577C1C" w:rsidRPr="00877BA7" w:rsidRDefault="00577C1C" w:rsidP="00703145">
      <w:pPr>
        <w:spacing w:after="0"/>
        <w:rPr>
          <w:rFonts w:ascii="Times New Roman" w:hAnsi="Times New Roman"/>
        </w:rPr>
      </w:pPr>
      <w:r w:rsidRPr="00877BA7">
        <w:rPr>
          <w:rFonts w:ascii="Times New Roman" w:hAnsi="Times New Roman"/>
        </w:rPr>
        <w:t xml:space="preserve">Jester: This is the perfect scam man. You don’t know how many people are willing to give you anything if they see you in a </w:t>
      </w:r>
      <w:r w:rsidR="004E44FD" w:rsidRPr="00877BA7">
        <w:rPr>
          <w:rFonts w:ascii="Times New Roman" w:hAnsi="Times New Roman"/>
        </w:rPr>
        <w:t>Reditus</w:t>
      </w:r>
      <w:r w:rsidRPr="00877BA7">
        <w:rPr>
          <w:rFonts w:ascii="Times New Roman" w:hAnsi="Times New Roman"/>
        </w:rPr>
        <w:t xml:space="preserve"> uniform. People will die to get into the main continent.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And who your friends?</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And since when do and you give a damn who I work with?</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You’re right. So what do you want?</w:t>
      </w:r>
    </w:p>
    <w:p w:rsidR="0056525D" w:rsidRPr="00877BA7" w:rsidRDefault="0056525D"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I want papers to get into Albrook</w:t>
      </w:r>
      <w:r w:rsidR="00B275CF" w:rsidRPr="00877BA7">
        <w:rPr>
          <w:rFonts w:ascii="Times New Roman" w:hAnsi="Times New Roman"/>
        </w:rPr>
        <w:t xml:space="preserve"> and a ticket to a ship that goes to the mainland</w:t>
      </w:r>
      <w:r w:rsidRPr="00877BA7">
        <w:rPr>
          <w:rFonts w:ascii="Times New Roman" w:hAnsi="Times New Roman"/>
        </w:rPr>
        <w: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That’s an expensive proposition you have for me.</w:t>
      </w:r>
    </w:p>
    <w:p w:rsidR="00577C1C" w:rsidRPr="00877BA7" w:rsidRDefault="00577C1C" w:rsidP="00703145">
      <w:pPr>
        <w:spacing w:after="0"/>
        <w:rPr>
          <w:rFonts w:ascii="Times New Roman" w:hAnsi="Times New Roman"/>
        </w:rPr>
      </w:pPr>
    </w:p>
    <w:p w:rsidR="00791B31" w:rsidRPr="00877BA7" w:rsidRDefault="00577C1C" w:rsidP="00703145">
      <w:pPr>
        <w:spacing w:after="0"/>
        <w:rPr>
          <w:rFonts w:ascii="Times New Roman" w:hAnsi="Times New Roman"/>
        </w:rPr>
      </w:pPr>
      <w:r w:rsidRPr="00877BA7">
        <w:rPr>
          <w:rFonts w:ascii="Times New Roman" w:hAnsi="Times New Roman"/>
        </w:rPr>
        <w:t>Jester: You’re the man who</w:t>
      </w:r>
      <w:r w:rsidR="00B275CF" w:rsidRPr="00877BA7">
        <w:rPr>
          <w:rFonts w:ascii="Times New Roman" w:hAnsi="Times New Roman"/>
        </w:rPr>
        <w:t xml:space="preserve"> can do it</w:t>
      </w:r>
      <w:r w:rsidRPr="00877BA7">
        <w:rPr>
          <w:rFonts w:ascii="Times New Roman" w:hAnsi="Times New Roman"/>
        </w:rPr>
        <w:t>, right?</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Shady Man: For the right price. 100,000 G.</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Augustus: Is he mad?</w:t>
      </w:r>
    </w:p>
    <w:p w:rsidR="00577C1C" w:rsidRPr="00877BA7" w:rsidRDefault="00577C1C" w:rsidP="00703145">
      <w:pPr>
        <w:spacing w:after="0"/>
        <w:rPr>
          <w:rFonts w:ascii="Times New Roman" w:hAnsi="Times New Roman"/>
        </w:rPr>
      </w:pPr>
    </w:p>
    <w:p w:rsidR="00577C1C" w:rsidRPr="00877BA7" w:rsidRDefault="00577C1C" w:rsidP="00703145">
      <w:pPr>
        <w:spacing w:after="0"/>
        <w:rPr>
          <w:rFonts w:ascii="Times New Roman" w:hAnsi="Times New Roman"/>
        </w:rPr>
      </w:pPr>
      <w:r w:rsidRPr="00877BA7">
        <w:rPr>
          <w:rFonts w:ascii="Times New Roman" w:hAnsi="Times New Roman"/>
        </w:rPr>
        <w:t>Jester: I got this. We don’t have 100,000 G. Maybe we can offer you services in its place?</w:t>
      </w:r>
    </w:p>
    <w:p w:rsidR="00577C1C" w:rsidRPr="00877BA7" w:rsidRDefault="00577C1C" w:rsidP="00703145">
      <w:pPr>
        <w:spacing w:after="0"/>
        <w:rPr>
          <w:rFonts w:ascii="Times New Roman" w:hAnsi="Times New Roman"/>
        </w:rPr>
      </w:pPr>
    </w:p>
    <w:p w:rsidR="00B41A6E" w:rsidRPr="00877BA7" w:rsidRDefault="00577C1C" w:rsidP="00703145">
      <w:pPr>
        <w:spacing w:after="0"/>
        <w:rPr>
          <w:rFonts w:ascii="Times New Roman" w:hAnsi="Times New Roman"/>
        </w:rPr>
      </w:pPr>
      <w:r w:rsidRPr="00877BA7">
        <w:rPr>
          <w:rFonts w:ascii="Times New Roman" w:hAnsi="Times New Roman"/>
        </w:rPr>
        <w:t>Shady Man: Maybe you can. Are your friends good at fighting?</w:t>
      </w:r>
      <w:r w:rsidR="00B275CF" w:rsidRPr="00877BA7">
        <w:rPr>
          <w:rFonts w:ascii="Times New Roman" w:hAnsi="Times New Roman"/>
        </w:rPr>
        <w:t xml:space="preserve"> My boss runs </w:t>
      </w:r>
      <w:r w:rsidRPr="00877BA7">
        <w:rPr>
          <w:rFonts w:ascii="Times New Roman" w:hAnsi="Times New Roman"/>
        </w:rPr>
        <w:t>an underground fight club</w:t>
      </w:r>
      <w:r w:rsidR="00B41A6E" w:rsidRPr="00877BA7">
        <w:rPr>
          <w:rFonts w:ascii="Times New Roman" w:hAnsi="Times New Roman"/>
        </w:rPr>
        <w:t>. Who among you is the strongest?</w:t>
      </w:r>
    </w:p>
    <w:p w:rsidR="00B41A6E" w:rsidRPr="00877BA7" w:rsidRDefault="00B41A6E" w:rsidP="00703145">
      <w:pPr>
        <w:spacing w:after="0"/>
        <w:rPr>
          <w:rFonts w:ascii="Times New Roman" w:hAnsi="Times New Roman"/>
        </w:rPr>
      </w:pPr>
    </w:p>
    <w:p w:rsidR="00577C1C" w:rsidRPr="00877BA7" w:rsidRDefault="00681445" w:rsidP="00703145">
      <w:pPr>
        <w:spacing w:after="0"/>
        <w:rPr>
          <w:rFonts w:ascii="Times New Roman" w:hAnsi="Times New Roman"/>
        </w:rPr>
      </w:pPr>
      <w:r w:rsidRPr="00877BA7">
        <w:rPr>
          <w:rFonts w:ascii="Times New Roman" w:hAnsi="Times New Roman"/>
        </w:rPr>
        <w:t>Caeser</w:t>
      </w:r>
      <w:r w:rsidR="00B41A6E" w:rsidRPr="00877BA7">
        <w:rPr>
          <w:rFonts w:ascii="Times New Roman" w:hAnsi="Times New Roman"/>
        </w:rPr>
        <w:t>: I am.</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Theresa: Don’t you dare.</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Shady Man: You enter and fight for me and you win. I’ll arrange papers</w:t>
      </w:r>
      <w:r w:rsidR="00B275CF" w:rsidRPr="00877BA7">
        <w:rPr>
          <w:rFonts w:ascii="Times New Roman" w:hAnsi="Times New Roman"/>
        </w:rPr>
        <w:t xml:space="preserve"> and a ticket</w:t>
      </w:r>
      <w:r w:rsidRPr="00877BA7">
        <w:rPr>
          <w:rFonts w:ascii="Times New Roman" w:hAnsi="Times New Roman"/>
        </w:rPr>
        <w:t xml:space="preserve"> for you, deal?</w:t>
      </w:r>
    </w:p>
    <w:p w:rsidR="00B41A6E" w:rsidRPr="00877BA7" w:rsidRDefault="00B41A6E" w:rsidP="00703145">
      <w:pPr>
        <w:spacing w:after="0"/>
        <w:rPr>
          <w:rFonts w:ascii="Times New Roman" w:hAnsi="Times New Roman"/>
        </w:rPr>
      </w:pPr>
    </w:p>
    <w:p w:rsidR="00B41A6E" w:rsidRPr="00877BA7" w:rsidRDefault="00681445" w:rsidP="00703145">
      <w:pPr>
        <w:spacing w:after="0"/>
        <w:rPr>
          <w:rFonts w:ascii="Times New Roman" w:hAnsi="Times New Roman"/>
        </w:rPr>
      </w:pPr>
      <w:r w:rsidRPr="00877BA7">
        <w:rPr>
          <w:rFonts w:ascii="Times New Roman" w:hAnsi="Times New Roman"/>
        </w:rPr>
        <w:t>Caeser</w:t>
      </w:r>
      <w:r w:rsidR="00B41A6E" w:rsidRPr="00877BA7">
        <w:rPr>
          <w:rFonts w:ascii="Times New Roman" w:hAnsi="Times New Roman"/>
        </w:rPr>
        <w:t>: How many times do I have to win?</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 xml:space="preserve">Shady Man: Until they crown you champion. Remember this is no holds bar type of fighting. The champion, “Killer Mad Dog </w:t>
      </w:r>
      <w:r w:rsidR="000034C6" w:rsidRPr="00877BA7">
        <w:rPr>
          <w:rFonts w:ascii="Times New Roman" w:hAnsi="Times New Roman"/>
        </w:rPr>
        <w:t>Felnis</w:t>
      </w:r>
      <w:r w:rsidRPr="00877BA7">
        <w:rPr>
          <w:rFonts w:ascii="Times New Roman" w:hAnsi="Times New Roman"/>
        </w:rPr>
        <w:t>” will do whatever it takes to win. Last champion bout he bit off a man’s ear.</w:t>
      </w:r>
    </w:p>
    <w:p w:rsidR="00B41A6E" w:rsidRPr="00877BA7" w:rsidRDefault="00B41A6E" w:rsidP="00703145">
      <w:pPr>
        <w:spacing w:after="0"/>
        <w:rPr>
          <w:rFonts w:ascii="Times New Roman" w:hAnsi="Times New Roman"/>
        </w:rPr>
      </w:pPr>
    </w:p>
    <w:p w:rsidR="00B41A6E" w:rsidRPr="00877BA7" w:rsidRDefault="00B41A6E" w:rsidP="00703145">
      <w:pPr>
        <w:spacing w:after="0"/>
        <w:rPr>
          <w:rFonts w:ascii="Times New Roman" w:hAnsi="Times New Roman"/>
        </w:rPr>
      </w:pPr>
      <w:r w:rsidRPr="00877BA7">
        <w:rPr>
          <w:rFonts w:ascii="Times New Roman" w:hAnsi="Times New Roman"/>
        </w:rPr>
        <w:t>Theresa: What is gotten into you?</w:t>
      </w:r>
    </w:p>
    <w:p w:rsidR="00B41A6E" w:rsidRPr="00877BA7" w:rsidRDefault="00B41A6E" w:rsidP="00703145">
      <w:pPr>
        <w:spacing w:after="0"/>
        <w:rPr>
          <w:rFonts w:ascii="Times New Roman" w:hAnsi="Times New Roman"/>
        </w:rPr>
      </w:pPr>
    </w:p>
    <w:p w:rsidR="005372FB" w:rsidRPr="00877BA7" w:rsidRDefault="00681445" w:rsidP="00703145">
      <w:pPr>
        <w:spacing w:after="0"/>
        <w:rPr>
          <w:rFonts w:ascii="Times New Roman" w:hAnsi="Times New Roman"/>
        </w:rPr>
      </w:pPr>
      <w:r w:rsidRPr="00877BA7">
        <w:rPr>
          <w:rFonts w:ascii="Times New Roman" w:hAnsi="Times New Roman"/>
        </w:rPr>
        <w:t>Caeser</w:t>
      </w:r>
      <w:r w:rsidR="005372FB" w:rsidRPr="00877BA7">
        <w:rPr>
          <w:rFonts w:ascii="Times New Roman" w:hAnsi="Times New Roman"/>
        </w:rPr>
        <w:t>: I got this, we need those papers.</w:t>
      </w:r>
    </w:p>
    <w:p w:rsidR="005372FB" w:rsidRPr="00877BA7" w:rsidRDefault="005372FB" w:rsidP="00703145">
      <w:pPr>
        <w:spacing w:after="0"/>
        <w:rPr>
          <w:rFonts w:ascii="Times New Roman" w:hAnsi="Times New Roman"/>
        </w:rPr>
      </w:pPr>
    </w:p>
    <w:p w:rsidR="005372FB" w:rsidRPr="00877BA7" w:rsidRDefault="005372FB" w:rsidP="00703145">
      <w:pPr>
        <w:spacing w:after="0"/>
        <w:rPr>
          <w:rFonts w:ascii="Times New Roman" w:hAnsi="Times New Roman"/>
        </w:rPr>
      </w:pPr>
      <w:r w:rsidRPr="00877BA7">
        <w:rPr>
          <w:rFonts w:ascii="Times New Roman" w:hAnsi="Times New Roman"/>
        </w:rPr>
        <w:t xml:space="preserve">Augustus: You can win this I know. </w:t>
      </w:r>
      <w:r w:rsidR="004C63A6" w:rsidRPr="00877BA7">
        <w:rPr>
          <w:rFonts w:ascii="Times New Roman" w:hAnsi="Times New Roman"/>
        </w:rPr>
        <w:t>Corydon Deus</w:t>
      </w:r>
      <w:r w:rsidRPr="00877BA7">
        <w:rPr>
          <w:rFonts w:ascii="Times New Roman" w:hAnsi="Times New Roman"/>
        </w:rPr>
        <w:t xml:space="preserve"> is with you.</w:t>
      </w:r>
    </w:p>
    <w:p w:rsidR="005372FB" w:rsidRPr="00877BA7" w:rsidRDefault="005372FB" w:rsidP="00703145">
      <w:pPr>
        <w:spacing w:after="0"/>
        <w:rPr>
          <w:rFonts w:ascii="Times New Roman" w:hAnsi="Times New Roman"/>
        </w:rPr>
      </w:pPr>
    </w:p>
    <w:p w:rsidR="005372FB" w:rsidRPr="00877BA7" w:rsidRDefault="005372FB" w:rsidP="00703145">
      <w:pPr>
        <w:spacing w:after="0"/>
        <w:rPr>
          <w:rFonts w:ascii="Times New Roman" w:hAnsi="Times New Roman"/>
        </w:rPr>
      </w:pPr>
      <w:r w:rsidRPr="00877BA7">
        <w:rPr>
          <w:rFonts w:ascii="Times New Roman" w:hAnsi="Times New Roman"/>
        </w:rPr>
        <w:t xml:space="preserve">Shady Man:  You’re </w:t>
      </w:r>
      <w:r w:rsidR="001407A4" w:rsidRPr="00877BA7">
        <w:rPr>
          <w:rFonts w:ascii="Times New Roman" w:hAnsi="Times New Roman"/>
        </w:rPr>
        <w:t>Rediit</w:t>
      </w:r>
      <w:r w:rsidRPr="00877BA7">
        <w:rPr>
          <w:rFonts w:ascii="Times New Roman" w:hAnsi="Times New Roman"/>
        </w:rPr>
        <w:t>s.  O my Jester, you really</w:t>
      </w:r>
      <w:r w:rsidR="00025F08" w:rsidRPr="00877BA7">
        <w:rPr>
          <w:rFonts w:ascii="Times New Roman" w:hAnsi="Times New Roman"/>
        </w:rPr>
        <w:t xml:space="preserve"> got </w:t>
      </w:r>
      <w:r w:rsidRPr="00877BA7">
        <w:rPr>
          <w:rFonts w:ascii="Times New Roman" w:hAnsi="Times New Roman"/>
        </w:rPr>
        <w:t xml:space="preserve">yourself in </w:t>
      </w:r>
      <w:r w:rsidR="00A136BA" w:rsidRPr="00877BA7">
        <w:rPr>
          <w:rFonts w:ascii="Times New Roman" w:hAnsi="Times New Roman"/>
        </w:rPr>
        <w:t>some deep shit now.  Regardless, a</w:t>
      </w:r>
      <w:r w:rsidRPr="00877BA7">
        <w:rPr>
          <w:rFonts w:ascii="Times New Roman" w:hAnsi="Times New Roman"/>
        </w:rPr>
        <w:t xml:space="preserve"> deal is a deal no matter who it’s with.  Are you in? </w:t>
      </w:r>
    </w:p>
    <w:p w:rsidR="005372FB" w:rsidRPr="00877BA7" w:rsidRDefault="005372FB" w:rsidP="00703145">
      <w:pPr>
        <w:spacing w:after="0"/>
        <w:rPr>
          <w:rFonts w:ascii="Times New Roman" w:hAnsi="Times New Roman"/>
        </w:rPr>
      </w:pPr>
    </w:p>
    <w:p w:rsidR="005372FB" w:rsidRPr="00877BA7" w:rsidRDefault="00681445" w:rsidP="00703145">
      <w:pPr>
        <w:spacing w:after="0"/>
        <w:rPr>
          <w:rFonts w:ascii="Times New Roman" w:hAnsi="Times New Roman"/>
        </w:rPr>
      </w:pPr>
      <w:r w:rsidRPr="00877BA7">
        <w:rPr>
          <w:rFonts w:ascii="Times New Roman" w:hAnsi="Times New Roman"/>
        </w:rPr>
        <w:t>Caeser</w:t>
      </w:r>
      <w:r w:rsidR="005372FB" w:rsidRPr="00877BA7">
        <w:rPr>
          <w:rFonts w:ascii="Times New Roman" w:hAnsi="Times New Roman"/>
        </w:rPr>
        <w:t>: I’m in. When do I fight?</w:t>
      </w:r>
    </w:p>
    <w:p w:rsidR="005372FB" w:rsidRPr="00877BA7" w:rsidRDefault="005372FB" w:rsidP="00703145">
      <w:pPr>
        <w:spacing w:after="0"/>
        <w:rPr>
          <w:rFonts w:ascii="Times New Roman" w:hAnsi="Times New Roman"/>
        </w:rPr>
      </w:pPr>
    </w:p>
    <w:p w:rsidR="00D50824" w:rsidRPr="00877BA7" w:rsidRDefault="005372FB" w:rsidP="00703145">
      <w:pPr>
        <w:spacing w:after="0"/>
        <w:rPr>
          <w:rFonts w:ascii="Times New Roman" w:hAnsi="Times New Roman"/>
        </w:rPr>
      </w:pPr>
      <w:r w:rsidRPr="00877BA7">
        <w:rPr>
          <w:rFonts w:ascii="Times New Roman" w:hAnsi="Times New Roman"/>
        </w:rPr>
        <w:t xml:space="preserve">Shady Man: Tomorrow night. We always fight on a full moon. We believe the moon goddess gives us luck, not some dead god who destroyed the world. Let’s see if your </w:t>
      </w:r>
      <w:r w:rsidR="004C63A6" w:rsidRPr="00877BA7">
        <w:rPr>
          <w:rFonts w:ascii="Times New Roman" w:hAnsi="Times New Roman"/>
        </w:rPr>
        <w:t>Corydon Deus</w:t>
      </w:r>
      <w:r w:rsidRPr="00877BA7">
        <w:rPr>
          <w:rFonts w:ascii="Times New Roman" w:hAnsi="Times New Roman"/>
        </w:rPr>
        <w:t xml:space="preserve"> can help you when “Killer Mad Dog </w:t>
      </w:r>
      <w:r w:rsidR="000034C6" w:rsidRPr="00877BA7">
        <w:rPr>
          <w:rFonts w:ascii="Times New Roman" w:hAnsi="Times New Roman"/>
        </w:rPr>
        <w:t>Felnis</w:t>
      </w:r>
      <w:r w:rsidRPr="00877BA7">
        <w:rPr>
          <w:rFonts w:ascii="Times New Roman" w:hAnsi="Times New Roman"/>
        </w:rPr>
        <w:t>” gets a hold of your ear.</w:t>
      </w:r>
      <w:r w:rsidR="00D50824" w:rsidRPr="00877BA7">
        <w:rPr>
          <w:rFonts w:ascii="Times New Roman" w:hAnsi="Times New Roman"/>
        </w:rPr>
        <w:t xml:space="preserve"> First things first, you need to change your clothes. I</w:t>
      </w:r>
      <w:r w:rsidR="00D83404" w:rsidRPr="00877BA7">
        <w:rPr>
          <w:rFonts w:ascii="Times New Roman" w:hAnsi="Times New Roman"/>
        </w:rPr>
        <w:t xml:space="preserve"> can’t </w:t>
      </w:r>
      <w:r w:rsidR="00D50824" w:rsidRPr="00877BA7">
        <w:rPr>
          <w:rFonts w:ascii="Times New Roman" w:hAnsi="Times New Roman"/>
        </w:rPr>
        <w:t>have</w:t>
      </w:r>
      <w:r w:rsidR="00D83404" w:rsidRPr="00877BA7">
        <w:rPr>
          <w:rFonts w:ascii="Times New Roman" w:hAnsi="Times New Roman"/>
        </w:rPr>
        <w:t xml:space="preserve"> wannabe </w:t>
      </w:r>
      <w:r w:rsidR="004E44FD" w:rsidRPr="00877BA7">
        <w:rPr>
          <w:rFonts w:ascii="Times New Roman" w:hAnsi="Times New Roman"/>
        </w:rPr>
        <w:t>Reditus</w:t>
      </w:r>
      <w:r w:rsidR="00D50824" w:rsidRPr="00877BA7">
        <w:rPr>
          <w:rFonts w:ascii="Times New Roman" w:hAnsi="Times New Roman"/>
        </w:rPr>
        <w:t xml:space="preserve"> soldiers walking</w:t>
      </w:r>
      <w:r w:rsidR="00D83404" w:rsidRPr="00877BA7">
        <w:rPr>
          <w:rFonts w:ascii="Times New Roman" w:hAnsi="Times New Roman"/>
        </w:rPr>
        <w:t xml:space="preserve"> around in my bosses’ fight club. Until then stay at the inn.  I’ll send a girl with clothes so you can change. See you tomorrow.</w:t>
      </w:r>
    </w:p>
    <w:p w:rsidR="005372FB" w:rsidRPr="00877BA7" w:rsidRDefault="005372FB" w:rsidP="00703145">
      <w:pPr>
        <w:spacing w:after="0"/>
        <w:rPr>
          <w:rFonts w:ascii="Times New Roman" w:hAnsi="Times New Roman"/>
        </w:rPr>
      </w:pPr>
    </w:p>
    <w:p w:rsidR="00D83404" w:rsidRPr="00877BA7" w:rsidRDefault="00D83404" w:rsidP="00703145">
      <w:pPr>
        <w:spacing w:after="0"/>
        <w:rPr>
          <w:rFonts w:ascii="Times New Roman" w:hAnsi="Times New Roman"/>
        </w:rPr>
      </w:pPr>
      <w:r w:rsidRPr="00877BA7">
        <w:rPr>
          <w:rFonts w:ascii="Times New Roman" w:hAnsi="Times New Roman"/>
        </w:rPr>
        <w:t>(The player must leave and stay at the inn for the fight to begin tomorrow)</w:t>
      </w:r>
    </w:p>
    <w:p w:rsidR="00D83404" w:rsidRPr="00877BA7" w:rsidRDefault="00D83404" w:rsidP="00703145">
      <w:pPr>
        <w:spacing w:after="0"/>
        <w:rPr>
          <w:rFonts w:ascii="Times New Roman" w:hAnsi="Times New Roman"/>
        </w:rPr>
      </w:pPr>
    </w:p>
    <w:p w:rsidR="00B41A6E" w:rsidRPr="00877BA7" w:rsidRDefault="004C63A6" w:rsidP="00703145">
      <w:pPr>
        <w:spacing w:after="0"/>
        <w:rPr>
          <w:rFonts w:ascii="Times New Roman" w:hAnsi="Times New Roman"/>
        </w:rPr>
      </w:pPr>
      <w:r w:rsidRPr="00877BA7">
        <w:rPr>
          <w:rFonts w:ascii="Times New Roman" w:hAnsi="Times New Roman"/>
        </w:rPr>
        <w:t>Corydon Deus</w:t>
      </w:r>
      <w:r w:rsidR="005372FB" w:rsidRPr="00877BA7">
        <w:rPr>
          <w:rFonts w:ascii="Times New Roman" w:hAnsi="Times New Roman"/>
        </w:rPr>
        <w:t xml:space="preserve">: Augustus, you will quietly cast magic while </w:t>
      </w:r>
      <w:r w:rsidR="00681445" w:rsidRPr="00877BA7">
        <w:rPr>
          <w:rFonts w:ascii="Times New Roman" w:hAnsi="Times New Roman"/>
        </w:rPr>
        <w:t>Caeser</w:t>
      </w:r>
      <w:r w:rsidR="005372FB" w:rsidRPr="00877BA7">
        <w:rPr>
          <w:rFonts w:ascii="Times New Roman" w:hAnsi="Times New Roman"/>
        </w:rPr>
        <w:t xml:space="preserve"> is fighting to help him</w:t>
      </w:r>
      <w:r w:rsidR="00025F08" w:rsidRPr="00877BA7">
        <w:rPr>
          <w:rFonts w:ascii="Times New Roman" w:hAnsi="Times New Roman"/>
        </w:rPr>
        <w:t>, but only magic that strengthens him.</w:t>
      </w:r>
    </w:p>
    <w:p w:rsidR="00025F08" w:rsidRPr="00877BA7" w:rsidRDefault="00025F08" w:rsidP="00703145">
      <w:pPr>
        <w:spacing w:after="0"/>
        <w:rPr>
          <w:rFonts w:ascii="Times New Roman" w:hAnsi="Times New Roman"/>
        </w:rPr>
      </w:pPr>
    </w:p>
    <w:p w:rsidR="00025F08" w:rsidRPr="00877BA7" w:rsidRDefault="00025F08" w:rsidP="00703145">
      <w:pPr>
        <w:spacing w:after="0"/>
        <w:rPr>
          <w:rFonts w:ascii="Times New Roman" w:hAnsi="Times New Roman"/>
        </w:rPr>
      </w:pPr>
      <w:r w:rsidRPr="00877BA7">
        <w:rPr>
          <w:rFonts w:ascii="Times New Roman" w:hAnsi="Times New Roman"/>
        </w:rPr>
        <w:t>(Augustus learns haste.)</w:t>
      </w:r>
    </w:p>
    <w:p w:rsidR="00B41A6E" w:rsidRPr="00877BA7" w:rsidRDefault="00B41A6E" w:rsidP="00703145">
      <w:pPr>
        <w:spacing w:after="0"/>
        <w:rPr>
          <w:rFonts w:ascii="Times New Roman" w:hAnsi="Times New Roman"/>
        </w:rPr>
      </w:pPr>
    </w:p>
    <w:p w:rsidR="00192187" w:rsidRPr="00877BA7" w:rsidRDefault="00192187" w:rsidP="00703145">
      <w:pPr>
        <w:spacing w:after="0"/>
        <w:rPr>
          <w:rFonts w:ascii="Times New Roman" w:hAnsi="Times New Roman"/>
        </w:rPr>
      </w:pPr>
      <w:r w:rsidRPr="00877BA7">
        <w:rPr>
          <w:rFonts w:ascii="Times New Roman" w:hAnsi="Times New Roman"/>
        </w:rPr>
        <w:t>Theresa: You take care of yourself in there. We didn’t come all this way so you can die on our honeymoon.</w:t>
      </w:r>
    </w:p>
    <w:p w:rsidR="00192187" w:rsidRPr="00877BA7" w:rsidRDefault="00192187" w:rsidP="00703145">
      <w:pPr>
        <w:spacing w:after="0"/>
        <w:rPr>
          <w:rFonts w:ascii="Times New Roman" w:hAnsi="Times New Roman"/>
        </w:rPr>
      </w:pPr>
    </w:p>
    <w:p w:rsidR="00EE3506" w:rsidRPr="00877BA7" w:rsidRDefault="00192187" w:rsidP="00703145">
      <w:pPr>
        <w:spacing w:after="0"/>
        <w:rPr>
          <w:rFonts w:ascii="Times New Roman" w:hAnsi="Times New Roman"/>
        </w:rPr>
      </w:pPr>
      <w:r w:rsidRPr="00877BA7">
        <w:rPr>
          <w:rFonts w:ascii="Times New Roman" w:hAnsi="Times New Roman"/>
        </w:rPr>
        <w:t>(When the player is ready to fight they must go to the inn and rest</w:t>
      </w:r>
      <w:r w:rsidR="00EE3506" w:rsidRPr="00877BA7">
        <w:rPr>
          <w:rFonts w:ascii="Times New Roman" w:hAnsi="Times New Roman"/>
        </w:rPr>
        <w:t>.)</w:t>
      </w:r>
    </w:p>
    <w:p w:rsidR="00EE3506" w:rsidRPr="00877BA7" w:rsidRDefault="00EE3506" w:rsidP="00703145">
      <w:pPr>
        <w:spacing w:after="0"/>
        <w:rPr>
          <w:rFonts w:ascii="Times New Roman" w:hAnsi="Times New Roman"/>
        </w:rPr>
      </w:pPr>
    </w:p>
    <w:p w:rsidR="00EE3506"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xml:space="preserve"> will be without his armor and weapons fighting bare handed. </w:t>
      </w:r>
      <w:r w:rsidR="00EE3506" w:rsidRPr="00877BA7">
        <w:rPr>
          <w:rFonts w:ascii="Times New Roman" w:hAnsi="Times New Roman"/>
        </w:rPr>
        <w:t xml:space="preserve">The player must fight many fights in order to get to Killer Mad Dog </w:t>
      </w:r>
      <w:r w:rsidR="000034C6" w:rsidRPr="00877BA7">
        <w:rPr>
          <w:rFonts w:ascii="Times New Roman" w:hAnsi="Times New Roman"/>
        </w:rPr>
        <w:t>Felnis</w:t>
      </w:r>
      <w:r w:rsidR="00EE3506" w:rsidRPr="00877BA7">
        <w:rPr>
          <w:rFonts w:ascii="Times New Roman" w:hAnsi="Times New Roman"/>
        </w:rPr>
        <w:t>. The first contestant</w:t>
      </w:r>
      <w:r w:rsidR="00FD3CA5" w:rsidRPr="00877BA7">
        <w:rPr>
          <w:rFonts w:ascii="Times New Roman" w:hAnsi="Times New Roman"/>
        </w:rPr>
        <w:t xml:space="preserve">, Little </w:t>
      </w:r>
      <w:r w:rsidR="00FD3CA5" w:rsidRPr="00877BA7">
        <w:rPr>
          <w:rFonts w:ascii="Times New Roman" w:hAnsi="Times New Roman"/>
        </w:rPr>
        <w:lastRenderedPageBreak/>
        <w:t>Mac,</w:t>
      </w:r>
      <w:r w:rsidR="00EE3506" w:rsidRPr="00877BA7">
        <w:rPr>
          <w:rFonts w:ascii="Times New Roman" w:hAnsi="Times New Roman"/>
        </w:rPr>
        <w:t xml:space="preserve"> walks in the arena with a rose in his mouth. Then he throws it out of his mouth and does a funny dance. The second contestant, whose name is Albrook</w:t>
      </w:r>
      <w:r w:rsidR="00A138B5" w:rsidRPr="00877BA7">
        <w:rPr>
          <w:rFonts w:ascii="Times New Roman" w:hAnsi="Times New Roman"/>
        </w:rPr>
        <w:t xml:space="preserve"> Bully</w:t>
      </w:r>
      <w:r w:rsidR="00EE3506" w:rsidRPr="00877BA7">
        <w:rPr>
          <w:rFonts w:ascii="Times New Roman" w:hAnsi="Times New Roman"/>
        </w:rPr>
        <w:t>, says this before the fight,</w:t>
      </w:r>
    </w:p>
    <w:p w:rsidR="00EE3506" w:rsidRPr="00877BA7" w:rsidRDefault="00EE3506" w:rsidP="00703145">
      <w:pPr>
        <w:spacing w:after="0"/>
        <w:rPr>
          <w:rFonts w:ascii="Times New Roman" w:hAnsi="Times New Roman"/>
        </w:rPr>
      </w:pPr>
    </w:p>
    <w:p w:rsidR="00A138B5" w:rsidRPr="00877BA7" w:rsidRDefault="00EE3506" w:rsidP="00703145">
      <w:pPr>
        <w:spacing w:after="0"/>
        <w:rPr>
          <w:rFonts w:ascii="Times New Roman" w:hAnsi="Times New Roman"/>
        </w:rPr>
      </w:pPr>
      <w:r w:rsidRPr="00877BA7">
        <w:rPr>
          <w:rFonts w:ascii="Times New Roman" w:hAnsi="Times New Roman"/>
        </w:rPr>
        <w:t>Albrook</w:t>
      </w:r>
      <w:r w:rsidR="00A138B5" w:rsidRPr="00877BA7">
        <w:rPr>
          <w:rFonts w:ascii="Times New Roman" w:hAnsi="Times New Roman"/>
        </w:rPr>
        <w:t xml:space="preserve"> Bully: Ooooh! I’m crazy! I’m going to kill you!</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(The player is allowed to take a break and will wait in the restroom. Everyone is there you can talk to them.)</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 xml:space="preserve">Augustus: You’re doing a good job </w:t>
      </w:r>
      <w:r w:rsidR="00681445" w:rsidRPr="00877BA7">
        <w:rPr>
          <w:rFonts w:ascii="Times New Roman" w:hAnsi="Times New Roman"/>
        </w:rPr>
        <w:t>Caeser</w:t>
      </w:r>
      <w:r w:rsidRPr="00877BA7">
        <w:rPr>
          <w:rFonts w:ascii="Times New Roman" w:hAnsi="Times New Roman"/>
        </w:rPr>
        <w:t>. Keep it up. Is it me or are you moving faster?</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I am, aren’t I?</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Augustus: Have you been working out?</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No, I just feel the sudden rush of energy every new fight. It’s amazing I never felt anything like it in my life.</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Augustus: Keep it up.</w:t>
      </w:r>
    </w:p>
    <w:p w:rsidR="00A138B5" w:rsidRPr="00877BA7" w:rsidRDefault="00A138B5" w:rsidP="00703145">
      <w:pPr>
        <w:spacing w:after="0"/>
        <w:rPr>
          <w:rFonts w:ascii="Times New Roman" w:hAnsi="Times New Roman"/>
        </w:rPr>
      </w:pPr>
    </w:p>
    <w:p w:rsidR="00A138B5" w:rsidRPr="00877BA7" w:rsidRDefault="00A138B5" w:rsidP="00703145">
      <w:pPr>
        <w:spacing w:after="0"/>
        <w:rPr>
          <w:rFonts w:ascii="Times New Roman" w:hAnsi="Times New Roman"/>
        </w:rPr>
      </w:pPr>
      <w:r w:rsidRPr="00877BA7">
        <w:rPr>
          <w:rFonts w:ascii="Times New Roman" w:hAnsi="Times New Roman"/>
        </w:rPr>
        <w:t xml:space="preserve">Theresa: Let me put ice on those bruises. (Theresa goes up and takes ice and comes back and puts it on </w:t>
      </w:r>
      <w:r w:rsidR="00681445" w:rsidRPr="00877BA7">
        <w:rPr>
          <w:rFonts w:ascii="Times New Roman" w:hAnsi="Times New Roman"/>
        </w:rPr>
        <w:t>Caeser</w:t>
      </w:r>
      <w:r w:rsidRPr="00877BA7">
        <w:rPr>
          <w:rFonts w:ascii="Times New Roman" w:hAnsi="Times New Roman"/>
        </w:rPr>
        <w:t>’s face.)</w:t>
      </w:r>
    </w:p>
    <w:p w:rsidR="00A138B5" w:rsidRPr="00877BA7" w:rsidRDefault="00A138B5" w:rsidP="00703145">
      <w:pPr>
        <w:spacing w:after="0"/>
        <w:rPr>
          <w:rFonts w:ascii="Times New Roman" w:hAnsi="Times New Roman"/>
        </w:rPr>
      </w:pPr>
    </w:p>
    <w:p w:rsidR="00A138B5" w:rsidRPr="00877BA7" w:rsidRDefault="00681445" w:rsidP="00703145">
      <w:pPr>
        <w:spacing w:after="0"/>
        <w:rPr>
          <w:rFonts w:ascii="Times New Roman" w:hAnsi="Times New Roman"/>
        </w:rPr>
      </w:pPr>
      <w:r w:rsidRPr="00877BA7">
        <w:rPr>
          <w:rFonts w:ascii="Times New Roman" w:hAnsi="Times New Roman"/>
        </w:rPr>
        <w:t>Caeser</w:t>
      </w:r>
      <w:r w:rsidR="00A138B5" w:rsidRPr="00877BA7">
        <w:rPr>
          <w:rFonts w:ascii="Times New Roman" w:hAnsi="Times New Roman"/>
        </w:rPr>
        <w:t>: Ouch! That hurts!</w:t>
      </w:r>
    </w:p>
    <w:p w:rsidR="00A138B5" w:rsidRPr="00877BA7" w:rsidRDefault="00A138B5" w:rsidP="00703145">
      <w:pPr>
        <w:spacing w:after="0"/>
        <w:rPr>
          <w:rFonts w:ascii="Times New Roman" w:hAnsi="Times New Roman"/>
        </w:rPr>
      </w:pPr>
    </w:p>
    <w:p w:rsidR="006C7CFF" w:rsidRPr="00877BA7" w:rsidRDefault="006C7CFF" w:rsidP="00703145">
      <w:pPr>
        <w:spacing w:after="0"/>
        <w:rPr>
          <w:rFonts w:ascii="Times New Roman" w:hAnsi="Times New Roman"/>
        </w:rPr>
      </w:pPr>
      <w:r w:rsidRPr="00877BA7">
        <w:rPr>
          <w:rFonts w:ascii="Times New Roman" w:hAnsi="Times New Roman"/>
        </w:rPr>
        <w:t xml:space="preserve">Theresa: You really paid attention to our </w:t>
      </w:r>
      <w:r w:rsidR="001407A4" w:rsidRPr="00877BA7">
        <w:rPr>
          <w:rFonts w:ascii="Times New Roman" w:hAnsi="Times New Roman"/>
        </w:rPr>
        <w:t>Rediit</w:t>
      </w:r>
      <w:r w:rsidRPr="00877BA7">
        <w:rPr>
          <w:rFonts w:ascii="Times New Roman" w:hAnsi="Times New Roman"/>
        </w:rPr>
        <w:t xml:space="preserve"> fight training when we were younger. I just did enough to pass.</w:t>
      </w:r>
    </w:p>
    <w:p w:rsidR="006C7CFF" w:rsidRPr="00877BA7" w:rsidRDefault="006C7CFF" w:rsidP="00703145">
      <w:pPr>
        <w:spacing w:after="0"/>
        <w:rPr>
          <w:rFonts w:ascii="Times New Roman" w:hAnsi="Times New Roman"/>
        </w:rPr>
      </w:pPr>
    </w:p>
    <w:p w:rsidR="006C7CFF" w:rsidRPr="00877BA7" w:rsidRDefault="00681445" w:rsidP="00703145">
      <w:pPr>
        <w:spacing w:after="0"/>
        <w:rPr>
          <w:rFonts w:ascii="Times New Roman" w:hAnsi="Times New Roman"/>
        </w:rPr>
      </w:pPr>
      <w:r w:rsidRPr="00877BA7">
        <w:rPr>
          <w:rFonts w:ascii="Times New Roman" w:hAnsi="Times New Roman"/>
        </w:rPr>
        <w:t>Caeser</w:t>
      </w:r>
      <w:r w:rsidR="006C7CFF" w:rsidRPr="00877BA7">
        <w:rPr>
          <w:rFonts w:ascii="Times New Roman" w:hAnsi="Times New Roman"/>
        </w:rPr>
        <w:t xml:space="preserve">: I enjoy fighting. It was the only thing that I excelled at in camp. I even felt subpar at repairing drones. </w:t>
      </w:r>
      <w:r w:rsidR="00293BFB" w:rsidRPr="00877BA7">
        <w:rPr>
          <w:rFonts w:ascii="Times New Roman" w:hAnsi="Times New Roman"/>
        </w:rPr>
        <w:t xml:space="preserve">Dad always shouted </w:t>
      </w:r>
      <w:r w:rsidR="006C7CFF" w:rsidRPr="00877BA7">
        <w:rPr>
          <w:rFonts w:ascii="Times New Roman" w:hAnsi="Times New Roman"/>
        </w:rPr>
        <w:t>at me because I always made mistakes. It’s our tradition to take the trade of our father, but I can never be an engineer like him.</w:t>
      </w:r>
    </w:p>
    <w:p w:rsidR="006C7CFF" w:rsidRPr="00877BA7" w:rsidRDefault="006C7CFF" w:rsidP="00703145">
      <w:pPr>
        <w:spacing w:after="0"/>
        <w:rPr>
          <w:rFonts w:ascii="Times New Roman" w:hAnsi="Times New Roman"/>
        </w:rPr>
      </w:pPr>
    </w:p>
    <w:p w:rsidR="00192187" w:rsidRPr="00877BA7" w:rsidRDefault="006C7CFF" w:rsidP="00703145">
      <w:pPr>
        <w:spacing w:after="0"/>
        <w:rPr>
          <w:rFonts w:ascii="Times New Roman" w:hAnsi="Times New Roman"/>
        </w:rPr>
      </w:pPr>
      <w:r w:rsidRPr="00877BA7">
        <w:rPr>
          <w:rFonts w:ascii="Times New Roman" w:hAnsi="Times New Roman"/>
        </w:rPr>
        <w:t>Augustus: You weren’t that bad. A little bit of time and you’d be a fine engineer.</w:t>
      </w:r>
    </w:p>
    <w:p w:rsidR="00815BA1" w:rsidRPr="00877BA7" w:rsidRDefault="00815BA1" w:rsidP="00703145">
      <w:pPr>
        <w:spacing w:after="0"/>
        <w:rPr>
          <w:rFonts w:ascii="Times New Roman" w:hAnsi="Times New Roman"/>
        </w:rPr>
      </w:pPr>
    </w:p>
    <w:p w:rsidR="006C7CFF" w:rsidRPr="00877BA7" w:rsidRDefault="00681445" w:rsidP="00703145">
      <w:pPr>
        <w:spacing w:after="0"/>
        <w:rPr>
          <w:rFonts w:ascii="Times New Roman" w:hAnsi="Times New Roman"/>
        </w:rPr>
      </w:pPr>
      <w:r w:rsidRPr="00877BA7">
        <w:rPr>
          <w:rFonts w:ascii="Times New Roman" w:hAnsi="Times New Roman"/>
        </w:rPr>
        <w:t>Caeser</w:t>
      </w:r>
      <w:r w:rsidR="006C7CFF" w:rsidRPr="00877BA7">
        <w:rPr>
          <w:rFonts w:ascii="Times New Roman" w:hAnsi="Times New Roman"/>
        </w:rPr>
        <w:t xml:space="preserve">: But here I am fighting in the arena in </w:t>
      </w:r>
      <w:r w:rsidR="004E44FD" w:rsidRPr="00877BA7">
        <w:rPr>
          <w:rFonts w:ascii="Times New Roman" w:hAnsi="Times New Roman"/>
        </w:rPr>
        <w:t>Reditus</w:t>
      </w:r>
      <w:r w:rsidR="006C7CFF" w:rsidRPr="00877BA7">
        <w:rPr>
          <w:rFonts w:ascii="Times New Roman" w:hAnsi="Times New Roman"/>
        </w:rPr>
        <w:t xml:space="preserve"> held territory. Who’d have thought?</w:t>
      </w:r>
    </w:p>
    <w:p w:rsidR="006C7CFF" w:rsidRPr="00877BA7" w:rsidRDefault="006C7CFF" w:rsidP="00703145">
      <w:pPr>
        <w:spacing w:after="0"/>
        <w:rPr>
          <w:rFonts w:ascii="Times New Roman" w:hAnsi="Times New Roman"/>
        </w:rPr>
      </w:pPr>
    </w:p>
    <w:p w:rsidR="00FD3CA5" w:rsidRPr="00877BA7" w:rsidRDefault="006C7CFF" w:rsidP="00703145">
      <w:pPr>
        <w:spacing w:after="0"/>
        <w:rPr>
          <w:rFonts w:ascii="Times New Roman" w:hAnsi="Times New Roman"/>
        </w:rPr>
      </w:pPr>
      <w:r w:rsidRPr="00877BA7">
        <w:rPr>
          <w:rFonts w:ascii="Times New Roman" w:hAnsi="Times New Roman"/>
        </w:rPr>
        <w:t>Jester: Enough talk. You gotta get your mind in the game. You’re just one fighter away from fighting Killer</w:t>
      </w:r>
      <w:r w:rsidR="00B275CF" w:rsidRPr="00877BA7">
        <w:rPr>
          <w:rFonts w:ascii="Times New Roman" w:hAnsi="Times New Roman"/>
        </w:rPr>
        <w:t xml:space="preserve"> Mad Dog </w:t>
      </w:r>
      <w:r w:rsidR="000034C6" w:rsidRPr="00877BA7">
        <w:rPr>
          <w:rFonts w:ascii="Times New Roman" w:hAnsi="Times New Roman"/>
        </w:rPr>
        <w:t>Felnis</w:t>
      </w:r>
      <w:r w:rsidR="00B275CF" w:rsidRPr="00877BA7">
        <w:rPr>
          <w:rFonts w:ascii="Times New Roman" w:hAnsi="Times New Roman"/>
        </w:rPr>
        <w:t>. The next fighter</w:t>
      </w:r>
      <w:r w:rsidRPr="00877BA7">
        <w:rPr>
          <w:rFonts w:ascii="Times New Roman" w:hAnsi="Times New Roman"/>
        </w:rPr>
        <w:t xml:space="preserve"> </w:t>
      </w:r>
      <w:r w:rsidR="00B275CF" w:rsidRPr="00877BA7">
        <w:rPr>
          <w:rFonts w:ascii="Times New Roman" w:hAnsi="Times New Roman"/>
        </w:rPr>
        <w:t xml:space="preserve">is </w:t>
      </w:r>
      <w:r w:rsidRPr="00877BA7">
        <w:rPr>
          <w:rFonts w:ascii="Times New Roman" w:hAnsi="Times New Roman"/>
        </w:rPr>
        <w:t>no joke. He won’t bite your ear off, but he’ll go for your gut and try to make you vomit. So do something when you think he’s going for your gut.</w:t>
      </w:r>
    </w:p>
    <w:p w:rsidR="00FD3CA5" w:rsidRPr="00877BA7" w:rsidRDefault="00FD3CA5" w:rsidP="00703145">
      <w:pPr>
        <w:spacing w:after="0"/>
        <w:rPr>
          <w:rFonts w:ascii="Times New Roman" w:hAnsi="Times New Roman"/>
        </w:rPr>
      </w:pPr>
    </w:p>
    <w:p w:rsidR="00FD3CA5" w:rsidRPr="00877BA7" w:rsidRDefault="00681445" w:rsidP="00703145">
      <w:pPr>
        <w:spacing w:after="0"/>
        <w:rPr>
          <w:rFonts w:ascii="Times New Roman" w:hAnsi="Times New Roman"/>
        </w:rPr>
      </w:pPr>
      <w:r w:rsidRPr="00877BA7">
        <w:rPr>
          <w:rFonts w:ascii="Times New Roman" w:hAnsi="Times New Roman"/>
        </w:rPr>
        <w:t>Caeser</w:t>
      </w:r>
      <w:r w:rsidR="00FD3CA5" w:rsidRPr="00877BA7">
        <w:rPr>
          <w:rFonts w:ascii="Times New Roman" w:hAnsi="Times New Roman"/>
        </w:rPr>
        <w:t>: I got this. I got it.</w:t>
      </w:r>
    </w:p>
    <w:p w:rsidR="00FD3CA5" w:rsidRPr="00877BA7" w:rsidRDefault="00FD3CA5" w:rsidP="00703145">
      <w:pPr>
        <w:spacing w:after="0"/>
        <w:rPr>
          <w:rFonts w:ascii="Times New Roman" w:hAnsi="Times New Roman"/>
        </w:rPr>
      </w:pPr>
    </w:p>
    <w:p w:rsidR="00FD3CA5" w:rsidRPr="00877BA7" w:rsidRDefault="00FD3CA5" w:rsidP="00703145">
      <w:pPr>
        <w:spacing w:after="0"/>
        <w:rPr>
          <w:rFonts w:ascii="Times New Roman" w:hAnsi="Times New Roman"/>
        </w:rPr>
      </w:pPr>
      <w:r w:rsidRPr="00877BA7">
        <w:rPr>
          <w:rFonts w:ascii="Times New Roman" w:hAnsi="Times New Roman"/>
        </w:rPr>
        <w:t>Jester: You can do this. You can do it.</w:t>
      </w:r>
    </w:p>
    <w:p w:rsidR="00FD3CA5" w:rsidRPr="00877BA7" w:rsidRDefault="00FD3CA5" w:rsidP="00703145">
      <w:pPr>
        <w:spacing w:after="0"/>
        <w:rPr>
          <w:rFonts w:ascii="Times New Roman" w:hAnsi="Times New Roman"/>
        </w:rPr>
      </w:pPr>
    </w:p>
    <w:p w:rsidR="00FD3CA5" w:rsidRPr="00877BA7" w:rsidRDefault="00FD3CA5" w:rsidP="00703145">
      <w:pPr>
        <w:spacing w:after="0"/>
        <w:rPr>
          <w:rFonts w:ascii="Times New Roman" w:hAnsi="Times New Roman"/>
        </w:rPr>
      </w:pPr>
      <w:r w:rsidRPr="00877BA7">
        <w:rPr>
          <w:rFonts w:ascii="Times New Roman" w:hAnsi="Times New Roman"/>
        </w:rPr>
        <w:lastRenderedPageBreak/>
        <w:t xml:space="preserve">Shady Man: (Walks into the locker room.) You’re up </w:t>
      </w:r>
      <w:r w:rsidR="00681445" w:rsidRPr="00877BA7">
        <w:rPr>
          <w:rFonts w:ascii="Times New Roman" w:hAnsi="Times New Roman"/>
        </w:rPr>
        <w:t>Caeser</w:t>
      </w:r>
      <w:r w:rsidRPr="00877BA7">
        <w:rPr>
          <w:rFonts w:ascii="Times New Roman" w:hAnsi="Times New Roman"/>
        </w:rPr>
        <w:t>. Go out there and make me some money.</w:t>
      </w:r>
    </w:p>
    <w:p w:rsidR="00244D61" w:rsidRPr="00877BA7" w:rsidRDefault="00244D61" w:rsidP="00703145">
      <w:pPr>
        <w:spacing w:after="0"/>
        <w:rPr>
          <w:rFonts w:ascii="Times New Roman" w:hAnsi="Times New Roman"/>
        </w:rPr>
      </w:pPr>
    </w:p>
    <w:p w:rsidR="00C86416" w:rsidRPr="00877BA7" w:rsidRDefault="00FD3CA5" w:rsidP="00703145">
      <w:pPr>
        <w:spacing w:after="0"/>
        <w:rPr>
          <w:rFonts w:ascii="Times New Roman" w:hAnsi="Times New Roman"/>
        </w:rPr>
      </w:pPr>
      <w:r w:rsidRPr="00877BA7">
        <w:rPr>
          <w:rFonts w:ascii="Times New Roman" w:hAnsi="Times New Roman"/>
        </w:rPr>
        <w:t xml:space="preserve">(When </w:t>
      </w:r>
      <w:r w:rsidR="00681445" w:rsidRPr="00877BA7">
        <w:rPr>
          <w:rFonts w:ascii="Times New Roman" w:hAnsi="Times New Roman"/>
        </w:rPr>
        <w:t>Caeser</w:t>
      </w:r>
      <w:r w:rsidRPr="00877BA7">
        <w:rPr>
          <w:rFonts w:ascii="Times New Roman" w:hAnsi="Times New Roman"/>
        </w:rPr>
        <w:t xml:space="preserve"> walks out there is a large crowd now compared to before when there was a few people. Augustus walks into the fighting pit and so does Albrook Bully. Shady Man comes out.)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Shady Man: Here we have two great fighters The</w:t>
      </w:r>
      <w:r w:rsidR="00E81D82" w:rsidRPr="00877BA7">
        <w:rPr>
          <w:rFonts w:ascii="Times New Roman" w:hAnsi="Times New Roman"/>
        </w:rPr>
        <w:t xml:space="preserve"> Waste…….the </w:t>
      </w:r>
      <w:r w:rsidR="007F78F4" w:rsidRPr="00877BA7">
        <w:rPr>
          <w:rFonts w:ascii="Times New Roman" w:hAnsi="Times New Roman"/>
        </w:rPr>
        <w:t>Heremus</w:t>
      </w:r>
      <w:r w:rsidRPr="00877BA7">
        <w:rPr>
          <w:rFonts w:ascii="Times New Roman" w:hAnsi="Times New Roman"/>
        </w:rPr>
        <w:t xml:space="preserve"> Masher and the Albrook Bully. Are you ready to rumble? Then let’s get it on.</w:t>
      </w:r>
    </w:p>
    <w:p w:rsidR="00FD3CA5" w:rsidRPr="00877BA7" w:rsidRDefault="00C86416" w:rsidP="00B275CF">
      <w:pPr>
        <w:pStyle w:val="Heading2"/>
        <w:rPr>
          <w:rFonts w:ascii="Times New Roman" w:hAnsi="Times New Roman" w:cs="Times New Roman"/>
          <w:color w:val="auto"/>
          <w:sz w:val="24"/>
          <w:szCs w:val="24"/>
        </w:rPr>
      </w:pPr>
      <w:bookmarkStart w:id="97" w:name="_Toc76405274"/>
      <w:r w:rsidRPr="00877BA7">
        <w:rPr>
          <w:rFonts w:ascii="Times New Roman" w:hAnsi="Times New Roman" w:cs="Times New Roman"/>
          <w:color w:val="auto"/>
          <w:sz w:val="24"/>
          <w:szCs w:val="24"/>
        </w:rPr>
        <w:t>Albrook Bully</w:t>
      </w:r>
      <w:r w:rsidR="00CC6B36" w:rsidRPr="00877BA7">
        <w:rPr>
          <w:rFonts w:ascii="Times New Roman" w:hAnsi="Times New Roman" w:cs="Times New Roman"/>
          <w:color w:val="auto"/>
          <w:sz w:val="24"/>
          <w:szCs w:val="24"/>
        </w:rPr>
        <w:t xml:space="preserve"> Boss</w:t>
      </w:r>
      <w:bookmarkEnd w:id="97"/>
    </w:p>
    <w:p w:rsidR="00B275CF" w:rsidRPr="00877BA7" w:rsidRDefault="00B275CF" w:rsidP="00703145">
      <w:pPr>
        <w:spacing w:after="0"/>
        <w:rPr>
          <w:rFonts w:ascii="Times New Roman" w:hAnsi="Times New Roman"/>
          <w:u w:val="single"/>
        </w:rPr>
      </w:pPr>
    </w:p>
    <w:p w:rsidR="00C86416" w:rsidRPr="00877BA7" w:rsidRDefault="00C86416" w:rsidP="00703145">
      <w:pPr>
        <w:spacing w:after="0"/>
        <w:rPr>
          <w:rFonts w:ascii="Times New Roman" w:hAnsi="Times New Roman"/>
        </w:rPr>
      </w:pPr>
      <w:r w:rsidRPr="00877BA7">
        <w:rPr>
          <w:rFonts w:ascii="Times New Roman" w:hAnsi="Times New Roman"/>
        </w:rPr>
        <w:t xml:space="preserve">Albrook Bully face gets red before he attempts to hit you in the stomach. If the player allows Albrook Bully to hit them in the stomach, </w:t>
      </w:r>
      <w:r w:rsidR="00681445" w:rsidRPr="00877BA7">
        <w:rPr>
          <w:rFonts w:ascii="Times New Roman" w:hAnsi="Times New Roman"/>
        </w:rPr>
        <w:t>Caeser</w:t>
      </w:r>
      <w:r w:rsidRPr="00877BA7">
        <w:rPr>
          <w:rFonts w:ascii="Times New Roman" w:hAnsi="Times New Roman"/>
        </w:rPr>
        <w:t xml:space="preserve"> will remained stun for two turns. If the player wishes to survive they must defend as soon as they see Albrook Bully’s face go red. Without the help of Augustus’spells you cannot defeat Albrook Bully and combat.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(After defeating Albrook Bully.)</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Shady Man: 1……2……..3……4……..5……..6……..7………8………..9………10</w:t>
      </w:r>
    </w:p>
    <w:p w:rsidR="00C86416" w:rsidRPr="00877BA7" w:rsidRDefault="00C86416" w:rsidP="00703145">
      <w:pPr>
        <w:spacing w:after="0"/>
        <w:rPr>
          <w:rFonts w:ascii="Times New Roman" w:hAnsi="Times New Roman"/>
        </w:rPr>
      </w:pPr>
      <w:r w:rsidRPr="00877BA7">
        <w:rPr>
          <w:rFonts w:ascii="Times New Roman" w:hAnsi="Times New Roman"/>
        </w:rPr>
        <w:t xml:space="preserve">We have our winner, </w:t>
      </w:r>
      <w:r w:rsidR="00681445" w:rsidRPr="00877BA7">
        <w:rPr>
          <w:rFonts w:ascii="Times New Roman" w:hAnsi="Times New Roman"/>
        </w:rPr>
        <w:t>Caeser</w:t>
      </w:r>
      <w:r w:rsidRPr="00877BA7">
        <w:rPr>
          <w:rFonts w:ascii="Times New Roman" w:hAnsi="Times New Roman"/>
        </w:rPr>
        <w:t>!</w:t>
      </w:r>
    </w:p>
    <w:p w:rsidR="00C86416" w:rsidRPr="00877BA7" w:rsidRDefault="00C86416" w:rsidP="00703145">
      <w:pPr>
        <w:spacing w:after="0"/>
        <w:rPr>
          <w:rFonts w:ascii="Times New Roman" w:hAnsi="Times New Roman"/>
        </w:rPr>
      </w:pPr>
    </w:p>
    <w:p w:rsidR="00C86416" w:rsidRPr="00877BA7" w:rsidRDefault="00C86416" w:rsidP="00703145">
      <w:pPr>
        <w:spacing w:after="0"/>
        <w:rPr>
          <w:rFonts w:ascii="Times New Roman" w:hAnsi="Times New Roman"/>
        </w:rPr>
      </w:pPr>
      <w:r w:rsidRPr="00877BA7">
        <w:rPr>
          <w:rFonts w:ascii="Times New Roman" w:hAnsi="Times New Roman"/>
        </w:rPr>
        <w:t>Theresa: (She passes out. Augustus stands behind her to catch her.)</w:t>
      </w:r>
    </w:p>
    <w:p w:rsidR="00C86416" w:rsidRPr="00877BA7" w:rsidRDefault="00C86416" w:rsidP="00703145">
      <w:pPr>
        <w:spacing w:after="0"/>
        <w:rPr>
          <w:rFonts w:ascii="Times New Roman" w:hAnsi="Times New Roman"/>
        </w:rPr>
      </w:pPr>
    </w:p>
    <w:p w:rsidR="00E81D82" w:rsidRPr="00877BA7" w:rsidRDefault="00E81D82" w:rsidP="00703145">
      <w:pPr>
        <w:spacing w:after="0"/>
        <w:rPr>
          <w:rFonts w:ascii="Times New Roman" w:hAnsi="Times New Roman"/>
        </w:rPr>
      </w:pPr>
      <w:r w:rsidRPr="00877BA7">
        <w:rPr>
          <w:rFonts w:ascii="Times New Roman" w:hAnsi="Times New Roman"/>
        </w:rPr>
        <w:t>Augustus: He survived you’ll be all right.</w:t>
      </w:r>
    </w:p>
    <w:p w:rsidR="00E81D82" w:rsidRPr="00877BA7" w:rsidRDefault="00E81D82" w:rsidP="00703145">
      <w:pPr>
        <w:spacing w:after="0"/>
        <w:rPr>
          <w:rFonts w:ascii="Times New Roman" w:hAnsi="Times New Roman"/>
        </w:rPr>
      </w:pPr>
    </w:p>
    <w:p w:rsidR="00C86416" w:rsidRPr="00877BA7" w:rsidRDefault="00E81D82" w:rsidP="00703145">
      <w:pPr>
        <w:spacing w:after="0"/>
        <w:rPr>
          <w:rFonts w:ascii="Times New Roman" w:hAnsi="Times New Roman"/>
        </w:rPr>
      </w:pPr>
      <w:r w:rsidRPr="00877BA7">
        <w:rPr>
          <w:rFonts w:ascii="Times New Roman" w:hAnsi="Times New Roman"/>
        </w:rPr>
        <w:t xml:space="preserve">Shady Man: Everyone join us tomorrow for the final between Killer Mad Dog </w:t>
      </w:r>
      <w:r w:rsidR="000034C6" w:rsidRPr="00877BA7">
        <w:rPr>
          <w:rFonts w:ascii="Times New Roman" w:hAnsi="Times New Roman"/>
        </w:rPr>
        <w:t>Felnis</w:t>
      </w:r>
      <w:r w:rsidRPr="00877BA7">
        <w:rPr>
          <w:rFonts w:ascii="Times New Roman" w:hAnsi="Times New Roman"/>
        </w:rPr>
        <w:t xml:space="preserve"> and the </w:t>
      </w:r>
      <w:r w:rsidR="007F78F4" w:rsidRPr="00877BA7">
        <w:rPr>
          <w:rFonts w:ascii="Times New Roman" w:hAnsi="Times New Roman"/>
        </w:rPr>
        <w:t>Heremus</w:t>
      </w:r>
      <w:r w:rsidRPr="00877BA7">
        <w:rPr>
          <w:rFonts w:ascii="Times New Roman" w:hAnsi="Times New Roman"/>
        </w:rPr>
        <w:t xml:space="preserve"> Masher.</w:t>
      </w:r>
    </w:p>
    <w:p w:rsidR="0019613F" w:rsidRPr="00877BA7" w:rsidRDefault="0019613F" w:rsidP="00703145">
      <w:pPr>
        <w:spacing w:after="0"/>
        <w:rPr>
          <w:rFonts w:ascii="Times New Roman" w:hAnsi="Times New Roman"/>
        </w:rPr>
      </w:pPr>
    </w:p>
    <w:p w:rsidR="00E81D82" w:rsidRPr="00877BA7" w:rsidRDefault="00E81D82" w:rsidP="00703145">
      <w:pPr>
        <w:spacing w:after="0"/>
        <w:rPr>
          <w:rFonts w:ascii="Times New Roman" w:hAnsi="Times New Roman"/>
        </w:rPr>
      </w:pPr>
      <w:r w:rsidRPr="00877BA7">
        <w:rPr>
          <w:rFonts w:ascii="Times New Roman" w:hAnsi="Times New Roman"/>
        </w:rPr>
        <w:t>(The screen fades out and the party is in the inn.)</w:t>
      </w:r>
    </w:p>
    <w:p w:rsidR="00E81D82" w:rsidRPr="00877BA7" w:rsidRDefault="00E81D82" w:rsidP="00703145">
      <w:pPr>
        <w:spacing w:after="0"/>
        <w:rPr>
          <w:rFonts w:ascii="Times New Roman" w:hAnsi="Times New Roman"/>
        </w:rPr>
      </w:pPr>
    </w:p>
    <w:p w:rsidR="00AE7564" w:rsidRPr="00877BA7" w:rsidRDefault="00AE7564" w:rsidP="00703145">
      <w:pPr>
        <w:spacing w:after="0"/>
        <w:rPr>
          <w:rFonts w:ascii="Times New Roman" w:hAnsi="Times New Roman"/>
        </w:rPr>
      </w:pPr>
      <w:r w:rsidRPr="00877BA7">
        <w:rPr>
          <w:rFonts w:ascii="Times New Roman" w:hAnsi="Times New Roman"/>
        </w:rPr>
        <w:t xml:space="preserve">Theresa: I knew you could do it </w:t>
      </w:r>
      <w:r w:rsidR="00681445" w:rsidRPr="00877BA7">
        <w:rPr>
          <w:rFonts w:ascii="Times New Roman" w:hAnsi="Times New Roman"/>
        </w:rPr>
        <w:t>Caeser</w:t>
      </w:r>
      <w:r w:rsidRPr="00877BA7">
        <w:rPr>
          <w:rFonts w:ascii="Times New Roman" w:hAnsi="Times New Roman"/>
        </w:rPr>
        <w:t>.</w:t>
      </w:r>
    </w:p>
    <w:p w:rsidR="00AE7564" w:rsidRPr="00877BA7" w:rsidRDefault="00AE7564" w:rsidP="00703145">
      <w:pPr>
        <w:spacing w:after="0"/>
        <w:rPr>
          <w:rFonts w:ascii="Times New Roman" w:hAnsi="Times New Roman"/>
        </w:rPr>
      </w:pPr>
    </w:p>
    <w:p w:rsidR="00AE7564" w:rsidRPr="00877BA7" w:rsidRDefault="00AE7564" w:rsidP="00703145">
      <w:pPr>
        <w:spacing w:after="0"/>
        <w:rPr>
          <w:rFonts w:ascii="Times New Roman" w:hAnsi="Times New Roman"/>
        </w:rPr>
      </w:pPr>
      <w:r w:rsidRPr="00877BA7">
        <w:rPr>
          <w:rFonts w:ascii="Times New Roman" w:hAnsi="Times New Roman"/>
        </w:rPr>
        <w:t>Augustus: I’m proud you.</w:t>
      </w:r>
    </w:p>
    <w:p w:rsidR="00AE7564" w:rsidRPr="00877BA7" w:rsidRDefault="00AE7564" w:rsidP="00703145">
      <w:pPr>
        <w:spacing w:after="0"/>
        <w:rPr>
          <w:rFonts w:ascii="Times New Roman" w:hAnsi="Times New Roman"/>
        </w:rPr>
      </w:pPr>
    </w:p>
    <w:p w:rsidR="00071FEE" w:rsidRPr="00877BA7" w:rsidRDefault="00AE7564" w:rsidP="00703145">
      <w:pPr>
        <w:spacing w:after="0"/>
        <w:rPr>
          <w:rFonts w:ascii="Times New Roman" w:hAnsi="Times New Roman"/>
        </w:rPr>
      </w:pPr>
      <w:r w:rsidRPr="00877BA7">
        <w:rPr>
          <w:rFonts w:ascii="Times New Roman" w:hAnsi="Times New Roman"/>
        </w:rPr>
        <w:t>Jester: I knew you could do it. I could see it in your eyes.</w:t>
      </w:r>
      <w:r w:rsidR="00DC2E1D" w:rsidRPr="00877BA7">
        <w:rPr>
          <w:rFonts w:ascii="Times New Roman" w:hAnsi="Times New Roman"/>
        </w:rPr>
        <w:t xml:space="preserve"> This </w:t>
      </w:r>
      <w:r w:rsidR="00071FEE" w:rsidRPr="00877BA7">
        <w:rPr>
          <w:rFonts w:ascii="Times New Roman" w:hAnsi="Times New Roman"/>
        </w:rPr>
        <w:t>heist isn’t over yet.</w:t>
      </w:r>
    </w:p>
    <w:p w:rsidR="00071FEE" w:rsidRPr="00877BA7" w:rsidRDefault="00071FEE" w:rsidP="00703145">
      <w:pPr>
        <w:spacing w:after="0"/>
        <w:rPr>
          <w:rFonts w:ascii="Times New Roman" w:hAnsi="Times New Roman"/>
        </w:rPr>
      </w:pPr>
    </w:p>
    <w:p w:rsidR="00071FEE" w:rsidRPr="00877BA7" w:rsidRDefault="00681445" w:rsidP="00703145">
      <w:pPr>
        <w:spacing w:after="0"/>
        <w:rPr>
          <w:rFonts w:ascii="Times New Roman" w:hAnsi="Times New Roman"/>
        </w:rPr>
      </w:pPr>
      <w:r w:rsidRPr="00877BA7">
        <w:rPr>
          <w:rFonts w:ascii="Times New Roman" w:hAnsi="Times New Roman"/>
        </w:rPr>
        <w:t>Caeser</w:t>
      </w:r>
      <w:r w:rsidR="00071FEE" w:rsidRPr="00877BA7">
        <w:rPr>
          <w:rFonts w:ascii="Times New Roman" w:hAnsi="Times New Roman"/>
        </w:rPr>
        <w:t>: Heist?</w:t>
      </w:r>
    </w:p>
    <w:p w:rsidR="00071FEE" w:rsidRPr="00877BA7" w:rsidRDefault="00071FEE" w:rsidP="00703145">
      <w:pPr>
        <w:spacing w:after="0"/>
        <w:rPr>
          <w:rFonts w:ascii="Times New Roman" w:hAnsi="Times New Roman"/>
        </w:rPr>
      </w:pPr>
    </w:p>
    <w:p w:rsidR="00071FEE" w:rsidRPr="00877BA7" w:rsidRDefault="00071FEE" w:rsidP="00703145">
      <w:pPr>
        <w:spacing w:after="0"/>
        <w:rPr>
          <w:rFonts w:ascii="Times New Roman" w:hAnsi="Times New Roman"/>
        </w:rPr>
      </w:pPr>
      <w:r w:rsidRPr="00877BA7">
        <w:rPr>
          <w:rFonts w:ascii="Times New Roman" w:hAnsi="Times New Roman"/>
        </w:rPr>
        <w:t>Jester: Yeah I said heist. I gotta guy who will not only give you a ticket to get to the mainland, but also throw in an extra 10,000 G</w:t>
      </w:r>
      <w:r w:rsidR="00DC2E1D" w:rsidRPr="00877BA7">
        <w:rPr>
          <w:rFonts w:ascii="Times New Roman" w:hAnsi="Times New Roman"/>
        </w:rPr>
        <w:t xml:space="preserve"> for you</w:t>
      </w:r>
      <w:r w:rsidRPr="00877BA7">
        <w:rPr>
          <w:rFonts w:ascii="Times New Roman" w:hAnsi="Times New Roman"/>
        </w:rPr>
        <w:t xml:space="preserve"> just to throw the match.</w:t>
      </w:r>
      <w:r w:rsidR="00DC2E1D" w:rsidRPr="00877BA7">
        <w:rPr>
          <w:rFonts w:ascii="Times New Roman" w:hAnsi="Times New Roman"/>
        </w:rPr>
        <w:t xml:space="preserve"> Anyways, you’re not a career fighter. If you were to be Killer Mad Dog </w:t>
      </w:r>
      <w:r w:rsidR="000034C6" w:rsidRPr="00877BA7">
        <w:rPr>
          <w:rFonts w:ascii="Times New Roman" w:hAnsi="Times New Roman"/>
        </w:rPr>
        <w:t>Felnis</w:t>
      </w:r>
      <w:r w:rsidR="00DC2E1D" w:rsidRPr="00877BA7">
        <w:rPr>
          <w:rFonts w:ascii="Times New Roman" w:hAnsi="Times New Roman"/>
        </w:rPr>
        <w:t xml:space="preserve"> it would ruin his career. You just want to get to the mainland and be out of here. So think about it.</w:t>
      </w:r>
    </w:p>
    <w:p w:rsidR="00071FEE" w:rsidRPr="00877BA7" w:rsidRDefault="00071FEE" w:rsidP="00703145">
      <w:pPr>
        <w:spacing w:after="0"/>
        <w:rPr>
          <w:rFonts w:ascii="Times New Roman" w:hAnsi="Times New Roman"/>
        </w:rPr>
      </w:pPr>
    </w:p>
    <w:p w:rsidR="00071FEE" w:rsidRPr="00877BA7" w:rsidRDefault="00681445" w:rsidP="00703145">
      <w:pPr>
        <w:spacing w:after="0"/>
        <w:rPr>
          <w:rFonts w:ascii="Times New Roman" w:hAnsi="Times New Roman"/>
        </w:rPr>
      </w:pPr>
      <w:r w:rsidRPr="00877BA7">
        <w:rPr>
          <w:rFonts w:ascii="Times New Roman" w:hAnsi="Times New Roman"/>
        </w:rPr>
        <w:t>Caeser</w:t>
      </w:r>
      <w:r w:rsidR="00071FEE" w:rsidRPr="00877BA7">
        <w:rPr>
          <w:rFonts w:ascii="Times New Roman" w:hAnsi="Times New Roman"/>
        </w:rPr>
        <w:t>: Throw the match. What if he bites off my ear?</w:t>
      </w:r>
    </w:p>
    <w:p w:rsidR="00071FEE" w:rsidRPr="00877BA7" w:rsidRDefault="00071FEE" w:rsidP="00703145">
      <w:pPr>
        <w:spacing w:after="0"/>
        <w:rPr>
          <w:rFonts w:ascii="Times New Roman" w:hAnsi="Times New Roman"/>
        </w:rPr>
      </w:pPr>
    </w:p>
    <w:p w:rsidR="00DC2E1D" w:rsidRPr="00877BA7" w:rsidRDefault="00071FEE" w:rsidP="00703145">
      <w:pPr>
        <w:spacing w:after="0"/>
        <w:rPr>
          <w:rFonts w:ascii="Times New Roman" w:hAnsi="Times New Roman"/>
        </w:rPr>
      </w:pPr>
      <w:r w:rsidRPr="00877BA7">
        <w:rPr>
          <w:rFonts w:ascii="Times New Roman" w:hAnsi="Times New Roman"/>
        </w:rPr>
        <w:t xml:space="preserve">Jester: Don’t </w:t>
      </w:r>
      <w:r w:rsidR="009A6DA3" w:rsidRPr="00877BA7">
        <w:rPr>
          <w:rFonts w:ascii="Times New Roman" w:hAnsi="Times New Roman"/>
        </w:rPr>
        <w:t>worry;</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is in on it too.</w:t>
      </w:r>
      <w:r w:rsidR="00DC2E1D" w:rsidRPr="00877BA7">
        <w:rPr>
          <w:rFonts w:ascii="Times New Roman" w:hAnsi="Times New Roman"/>
        </w:rPr>
        <w:t xml:space="preserve"> He works for the same guy.</w:t>
      </w:r>
    </w:p>
    <w:p w:rsidR="00DC2E1D" w:rsidRPr="00877BA7" w:rsidRDefault="00DC2E1D" w:rsidP="00703145">
      <w:pPr>
        <w:spacing w:after="0"/>
        <w:rPr>
          <w:rFonts w:ascii="Times New Roman" w:hAnsi="Times New Roman"/>
        </w:rPr>
      </w:pPr>
    </w:p>
    <w:p w:rsidR="00DC2E1D" w:rsidRPr="00877BA7" w:rsidRDefault="00681445" w:rsidP="00703145">
      <w:pPr>
        <w:spacing w:after="0"/>
        <w:rPr>
          <w:rFonts w:ascii="Times New Roman" w:hAnsi="Times New Roman"/>
        </w:rPr>
      </w:pPr>
      <w:r w:rsidRPr="00877BA7">
        <w:rPr>
          <w:rFonts w:ascii="Times New Roman" w:hAnsi="Times New Roman"/>
        </w:rPr>
        <w:t>Caeser</w:t>
      </w:r>
      <w:r w:rsidR="00DC2E1D" w:rsidRPr="00877BA7">
        <w:rPr>
          <w:rFonts w:ascii="Times New Roman" w:hAnsi="Times New Roman"/>
        </w:rPr>
        <w:t>: And Shady Man? What if he tries to kill me for losing the match?</w:t>
      </w:r>
    </w:p>
    <w:p w:rsidR="00DC2E1D" w:rsidRPr="00877BA7" w:rsidRDefault="00DC2E1D" w:rsidP="00703145">
      <w:pPr>
        <w:spacing w:after="0"/>
        <w:rPr>
          <w:rFonts w:ascii="Times New Roman" w:hAnsi="Times New Roman"/>
        </w:rPr>
      </w:pPr>
    </w:p>
    <w:p w:rsidR="00DC2E1D" w:rsidRPr="00877BA7" w:rsidRDefault="00DC2E1D" w:rsidP="00703145">
      <w:pPr>
        <w:spacing w:after="0"/>
        <w:rPr>
          <w:rFonts w:ascii="Times New Roman" w:hAnsi="Times New Roman"/>
        </w:rPr>
      </w:pPr>
      <w:r w:rsidRPr="00877BA7">
        <w:rPr>
          <w:rFonts w:ascii="Times New Roman" w:hAnsi="Times New Roman"/>
        </w:rPr>
        <w:t>Jester: Shady Man gets paid by the same man. It’s all fixed. And I get a finder’s fee too. Everyone comes out happy. So you ready. You’re ready to throw the match?</w:t>
      </w:r>
    </w:p>
    <w:p w:rsidR="00DC2E1D" w:rsidRPr="00877BA7" w:rsidRDefault="00DC2E1D" w:rsidP="00703145">
      <w:pPr>
        <w:spacing w:after="0"/>
        <w:rPr>
          <w:rFonts w:ascii="Times New Roman" w:hAnsi="Times New Roman"/>
        </w:rPr>
      </w:pPr>
    </w:p>
    <w:p w:rsidR="00DC2E1D" w:rsidRPr="00877BA7" w:rsidRDefault="00681445" w:rsidP="00703145">
      <w:pPr>
        <w:spacing w:after="0"/>
        <w:rPr>
          <w:rFonts w:ascii="Times New Roman" w:hAnsi="Times New Roman"/>
        </w:rPr>
      </w:pPr>
      <w:r w:rsidRPr="00877BA7">
        <w:rPr>
          <w:rFonts w:ascii="Times New Roman" w:hAnsi="Times New Roman"/>
        </w:rPr>
        <w:t>Caeser</w:t>
      </w:r>
      <w:r w:rsidR="00DC2E1D" w:rsidRPr="00877BA7">
        <w:rPr>
          <w:rFonts w:ascii="Times New Roman" w:hAnsi="Times New Roman"/>
        </w:rPr>
        <w:t>: I don’t know father what should I do?</w:t>
      </w:r>
    </w:p>
    <w:p w:rsidR="00DC2E1D" w:rsidRPr="00877BA7" w:rsidRDefault="00DC2E1D" w:rsidP="00703145">
      <w:pPr>
        <w:spacing w:after="0"/>
        <w:rPr>
          <w:rFonts w:ascii="Times New Roman" w:hAnsi="Times New Roman"/>
        </w:rPr>
      </w:pPr>
    </w:p>
    <w:p w:rsidR="00071FEE" w:rsidRPr="00877BA7" w:rsidRDefault="00DC2E1D" w:rsidP="00703145">
      <w:pPr>
        <w:spacing w:after="0"/>
        <w:rPr>
          <w:rFonts w:ascii="Times New Roman" w:hAnsi="Times New Roman"/>
        </w:rPr>
      </w:pPr>
      <w:r w:rsidRPr="00877BA7">
        <w:rPr>
          <w:rFonts w:ascii="Times New Roman" w:hAnsi="Times New Roman"/>
        </w:rPr>
        <w:t>Augustus: We are just passing through. I’d hate to make enemies along the way. Enemies that necessarily don’t want to harm us. It’s up to you.</w:t>
      </w:r>
    </w:p>
    <w:p w:rsidR="00DC2E1D" w:rsidRPr="00877BA7" w:rsidRDefault="00DC2E1D" w:rsidP="00703145">
      <w:pPr>
        <w:spacing w:after="0"/>
        <w:rPr>
          <w:rFonts w:ascii="Times New Roman" w:hAnsi="Times New Roman"/>
        </w:rPr>
      </w:pPr>
    </w:p>
    <w:p w:rsidR="00DC2E1D" w:rsidRPr="00877BA7" w:rsidRDefault="00306CD8" w:rsidP="00703145">
      <w:pPr>
        <w:spacing w:after="0"/>
        <w:rPr>
          <w:rFonts w:ascii="Times New Roman" w:hAnsi="Times New Roman"/>
        </w:rPr>
      </w:pPr>
      <w:r w:rsidRPr="00877BA7">
        <w:rPr>
          <w:rFonts w:ascii="Times New Roman" w:hAnsi="Times New Roman"/>
        </w:rPr>
        <w:t>(Throw the match or fight it out?)</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(If the player chooses to fight it out Augustus will try to convince him otherwise)</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Augustus: You’re strong headed just like your mother, but there’s a time to fight to win and there’s a time when it’s just okay to lose. One must know the battles they must flee from.</w:t>
      </w:r>
    </w:p>
    <w:p w:rsidR="00042D84" w:rsidRPr="00877BA7" w:rsidRDefault="00042D84" w:rsidP="00703145">
      <w:pPr>
        <w:spacing w:after="0"/>
        <w:rPr>
          <w:rFonts w:ascii="Times New Roman" w:hAnsi="Times New Roman"/>
        </w:rPr>
      </w:pPr>
    </w:p>
    <w:p w:rsidR="00042D84" w:rsidRPr="00877BA7" w:rsidRDefault="00042D84" w:rsidP="00703145">
      <w:pPr>
        <w:spacing w:after="0"/>
        <w:rPr>
          <w:rFonts w:ascii="Times New Roman" w:hAnsi="Times New Roman"/>
        </w:rPr>
      </w:pPr>
      <w:r w:rsidRPr="00877BA7">
        <w:rPr>
          <w:rFonts w:ascii="Times New Roman" w:hAnsi="Times New Roman"/>
        </w:rPr>
        <w:t xml:space="preserve">(Every time the player chooses fight it out Augustus comment will loop) </w:t>
      </w:r>
    </w:p>
    <w:p w:rsidR="00ED31C6" w:rsidRPr="00877BA7" w:rsidRDefault="00ED31C6" w:rsidP="004A11F9">
      <w:pPr>
        <w:pStyle w:val="Heading2"/>
        <w:rPr>
          <w:rFonts w:ascii="Times New Roman" w:hAnsi="Times New Roman" w:cs="Times New Roman"/>
          <w:color w:val="auto"/>
          <w:sz w:val="24"/>
          <w:szCs w:val="24"/>
        </w:rPr>
      </w:pPr>
      <w:bookmarkStart w:id="98" w:name="_Toc76405275"/>
      <w:r w:rsidRPr="00877BA7">
        <w:rPr>
          <w:rFonts w:ascii="Times New Roman" w:hAnsi="Times New Roman" w:cs="Times New Roman"/>
          <w:color w:val="auto"/>
          <w:sz w:val="24"/>
          <w:szCs w:val="24"/>
        </w:rPr>
        <w:t>Throw the match</w:t>
      </w:r>
      <w:bookmarkEnd w:id="98"/>
    </w:p>
    <w:p w:rsidR="00ED31C6" w:rsidRPr="00877BA7" w:rsidRDefault="00ED31C6" w:rsidP="00703145">
      <w:pPr>
        <w:spacing w:after="0"/>
        <w:rPr>
          <w:rFonts w:ascii="Times New Roman" w:hAnsi="Times New Roman"/>
          <w:u w:val="single"/>
        </w:rPr>
      </w:pPr>
    </w:p>
    <w:p w:rsidR="00ED31C6" w:rsidRPr="00877BA7" w:rsidRDefault="00681445" w:rsidP="00703145">
      <w:pPr>
        <w:spacing w:after="0"/>
        <w:rPr>
          <w:rFonts w:ascii="Times New Roman" w:hAnsi="Times New Roman"/>
        </w:rPr>
      </w:pPr>
      <w:r w:rsidRPr="00877BA7">
        <w:rPr>
          <w:rFonts w:ascii="Times New Roman" w:hAnsi="Times New Roman"/>
        </w:rPr>
        <w:t>Caeser</w:t>
      </w:r>
      <w:r w:rsidR="00ED31C6" w:rsidRPr="00877BA7">
        <w:rPr>
          <w:rFonts w:ascii="Times New Roman" w:hAnsi="Times New Roman"/>
        </w:rPr>
        <w:t xml:space="preserve">: The extra money will be good. I don’t want to make a career out of fighting. I’m just following my father and doing what he thinks is right. Killer Mad Dog </w:t>
      </w:r>
      <w:r w:rsidR="000034C6" w:rsidRPr="00877BA7">
        <w:rPr>
          <w:rFonts w:ascii="Times New Roman" w:hAnsi="Times New Roman"/>
        </w:rPr>
        <w:t>Felnis</w:t>
      </w:r>
      <w:r w:rsidR="00ED31C6" w:rsidRPr="00877BA7">
        <w:rPr>
          <w:rFonts w:ascii="Times New Roman" w:hAnsi="Times New Roman"/>
        </w:rPr>
        <w:t xml:space="preserve"> better not bite off my ear.</w:t>
      </w:r>
    </w:p>
    <w:p w:rsidR="00ED31C6" w:rsidRPr="00877BA7" w:rsidRDefault="00ED31C6" w:rsidP="00703145">
      <w:pPr>
        <w:spacing w:after="0"/>
        <w:rPr>
          <w:rFonts w:ascii="Times New Roman" w:hAnsi="Times New Roman"/>
        </w:rPr>
      </w:pPr>
    </w:p>
    <w:p w:rsidR="003C56D6" w:rsidRPr="00877BA7" w:rsidRDefault="00ED31C6" w:rsidP="00703145">
      <w:pPr>
        <w:spacing w:after="0"/>
        <w:rPr>
          <w:rFonts w:ascii="Times New Roman" w:hAnsi="Times New Roman"/>
        </w:rPr>
      </w:pPr>
      <w:r w:rsidRPr="00877BA7">
        <w:rPr>
          <w:rFonts w:ascii="Times New Roman" w:hAnsi="Times New Roman"/>
        </w:rPr>
        <w:t>Jester: Don’t worry</w:t>
      </w:r>
      <w:r w:rsidR="003C56D6" w:rsidRPr="00877BA7">
        <w:rPr>
          <w:rFonts w:ascii="Times New Roman" w:hAnsi="Times New Roman"/>
        </w:rPr>
        <w:t xml:space="preserve">. Your ear is safe and sound. Remember you still have to fight. You have to make the crowd believe you’re not throwing the match. So you have to hit Killer Mad Dog </w:t>
      </w:r>
      <w:r w:rsidR="000034C6" w:rsidRPr="00877BA7">
        <w:rPr>
          <w:rFonts w:ascii="Times New Roman" w:hAnsi="Times New Roman"/>
        </w:rPr>
        <w:t>Felnis</w:t>
      </w:r>
      <w:r w:rsidR="003C56D6" w:rsidRPr="00877BA7">
        <w:rPr>
          <w:rFonts w:ascii="Times New Roman" w:hAnsi="Times New Roman"/>
        </w:rPr>
        <w:t>, but don’t knock him out.</w:t>
      </w:r>
    </w:p>
    <w:p w:rsidR="003C56D6" w:rsidRPr="00877BA7" w:rsidRDefault="003C56D6" w:rsidP="00703145">
      <w:pPr>
        <w:spacing w:after="0"/>
        <w:rPr>
          <w:rFonts w:ascii="Times New Roman" w:hAnsi="Times New Roman"/>
        </w:rPr>
      </w:pPr>
    </w:p>
    <w:p w:rsidR="003C56D6" w:rsidRPr="00877BA7" w:rsidRDefault="00681445" w:rsidP="00703145">
      <w:pPr>
        <w:spacing w:after="0"/>
        <w:rPr>
          <w:rFonts w:ascii="Times New Roman" w:hAnsi="Times New Roman"/>
        </w:rPr>
      </w:pPr>
      <w:r w:rsidRPr="00877BA7">
        <w:rPr>
          <w:rFonts w:ascii="Times New Roman" w:hAnsi="Times New Roman"/>
        </w:rPr>
        <w:t>Caeser</w:t>
      </w:r>
      <w:r w:rsidR="003C56D6" w:rsidRPr="00877BA7">
        <w:rPr>
          <w:rFonts w:ascii="Times New Roman" w:hAnsi="Times New Roman"/>
        </w:rPr>
        <w:t>: Sounds easy enough let’s do it.</w:t>
      </w:r>
    </w:p>
    <w:p w:rsidR="003C56D6" w:rsidRPr="00877BA7" w:rsidRDefault="003C56D6" w:rsidP="00703145">
      <w:pPr>
        <w:spacing w:after="0"/>
        <w:rPr>
          <w:rFonts w:ascii="Times New Roman" w:hAnsi="Times New Roman"/>
        </w:rPr>
      </w:pPr>
    </w:p>
    <w:p w:rsidR="003C56D6" w:rsidRPr="00877BA7" w:rsidRDefault="003C56D6" w:rsidP="00703145">
      <w:pPr>
        <w:spacing w:after="0"/>
        <w:rPr>
          <w:rFonts w:ascii="Times New Roman" w:hAnsi="Times New Roman"/>
        </w:rPr>
      </w:pPr>
      <w:r w:rsidRPr="00877BA7">
        <w:rPr>
          <w:rFonts w:ascii="Times New Roman" w:hAnsi="Times New Roman"/>
        </w:rPr>
        <w:t xml:space="preserve">Jester: Another thing. Killer Mad Dog </w:t>
      </w:r>
      <w:r w:rsidR="000034C6" w:rsidRPr="00877BA7">
        <w:rPr>
          <w:rFonts w:ascii="Times New Roman" w:hAnsi="Times New Roman"/>
        </w:rPr>
        <w:t>Felnis</w:t>
      </w:r>
      <w:r w:rsidRPr="00877BA7">
        <w:rPr>
          <w:rFonts w:ascii="Times New Roman" w:hAnsi="Times New Roman"/>
        </w:rPr>
        <w:t xml:space="preserve"> gets crazy in the ring and he might get out of control. So make sure to fight in such a way that you don’t raise his aggression. If you race his aggression to high he might bite off your ear.</w:t>
      </w:r>
    </w:p>
    <w:p w:rsidR="003C56D6" w:rsidRPr="00877BA7" w:rsidRDefault="003C56D6" w:rsidP="00703145">
      <w:pPr>
        <w:spacing w:after="0"/>
        <w:rPr>
          <w:rFonts w:ascii="Times New Roman" w:hAnsi="Times New Roman"/>
        </w:rPr>
      </w:pPr>
    </w:p>
    <w:p w:rsidR="003C56D6" w:rsidRPr="00877BA7" w:rsidRDefault="003C56D6" w:rsidP="00703145">
      <w:pPr>
        <w:spacing w:after="0"/>
        <w:rPr>
          <w:rFonts w:ascii="Times New Roman" w:hAnsi="Times New Roman"/>
        </w:rPr>
      </w:pPr>
      <w:r w:rsidRPr="00877BA7">
        <w:rPr>
          <w:rFonts w:ascii="Times New Roman" w:hAnsi="Times New Roman"/>
        </w:rPr>
        <w:t>Theresa: Oh no! I can’t have you ignoring me.</w:t>
      </w:r>
    </w:p>
    <w:p w:rsidR="003C56D6" w:rsidRPr="00877BA7" w:rsidRDefault="003C56D6" w:rsidP="00703145">
      <w:pPr>
        <w:spacing w:after="0"/>
        <w:rPr>
          <w:rFonts w:ascii="Times New Roman" w:hAnsi="Times New Roman"/>
        </w:rPr>
      </w:pPr>
    </w:p>
    <w:p w:rsidR="003C56D6" w:rsidRPr="00877BA7" w:rsidRDefault="00681445" w:rsidP="00703145">
      <w:pPr>
        <w:spacing w:after="0"/>
        <w:rPr>
          <w:rFonts w:ascii="Times New Roman" w:hAnsi="Times New Roman"/>
        </w:rPr>
      </w:pPr>
      <w:r w:rsidRPr="00877BA7">
        <w:rPr>
          <w:rFonts w:ascii="Times New Roman" w:hAnsi="Times New Roman"/>
        </w:rPr>
        <w:t>Caeser</w:t>
      </w:r>
      <w:r w:rsidR="003C56D6" w:rsidRPr="00877BA7">
        <w:rPr>
          <w:rFonts w:ascii="Times New Roman" w:hAnsi="Times New Roman"/>
        </w:rPr>
        <w:t>: Well, I guess not having an extra ear might come with some perk benefits.</w:t>
      </w:r>
    </w:p>
    <w:p w:rsidR="003C56D6" w:rsidRPr="00877BA7" w:rsidRDefault="003C56D6" w:rsidP="00703145">
      <w:pPr>
        <w:spacing w:after="0"/>
        <w:rPr>
          <w:rFonts w:ascii="Times New Roman" w:hAnsi="Times New Roman"/>
        </w:rPr>
      </w:pPr>
    </w:p>
    <w:p w:rsidR="00ED31C6" w:rsidRPr="00877BA7" w:rsidRDefault="003C56D6" w:rsidP="00703145">
      <w:pPr>
        <w:spacing w:after="0"/>
        <w:rPr>
          <w:rFonts w:ascii="Times New Roman" w:hAnsi="Times New Roman"/>
        </w:rPr>
      </w:pPr>
      <w:r w:rsidRPr="00877BA7">
        <w:rPr>
          <w:rFonts w:ascii="Times New Roman" w:hAnsi="Times New Roman"/>
        </w:rPr>
        <w:t>Theresa: Don’t talk to me.  Hmph!</w:t>
      </w:r>
    </w:p>
    <w:p w:rsidR="003C56D6" w:rsidRPr="00877BA7" w:rsidRDefault="003C56D6"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Jester: Well that settles it. I’ll see you bright and early tomorrow. </w:t>
      </w:r>
      <w:r w:rsidR="009A6DA3" w:rsidRPr="00877BA7">
        <w:rPr>
          <w:rFonts w:ascii="Times New Roman" w:hAnsi="Times New Roman"/>
        </w:rPr>
        <w:t>Good night Augustus</w:t>
      </w:r>
      <w:r w:rsidRPr="00877BA7">
        <w:rPr>
          <w:rFonts w:ascii="Times New Roman" w:hAnsi="Times New Roman"/>
        </w:rPr>
        <w:t>.</w:t>
      </w:r>
    </w:p>
    <w:p w:rsidR="008E4659" w:rsidRPr="00877BA7" w:rsidRDefault="008E4659" w:rsidP="00703145">
      <w:pPr>
        <w:spacing w:after="0"/>
        <w:rPr>
          <w:rFonts w:ascii="Times New Roman" w:hAnsi="Times New Roman"/>
        </w:rPr>
      </w:pPr>
    </w:p>
    <w:p w:rsidR="003C56D6" w:rsidRPr="00877BA7" w:rsidRDefault="008E4659" w:rsidP="00703145">
      <w:pPr>
        <w:spacing w:after="0"/>
        <w:rPr>
          <w:rFonts w:ascii="Times New Roman" w:hAnsi="Times New Roman"/>
        </w:rPr>
      </w:pPr>
      <w:r w:rsidRPr="00877BA7">
        <w:rPr>
          <w:rFonts w:ascii="Times New Roman" w:hAnsi="Times New Roman"/>
        </w:rPr>
        <w:t>Augustus: Good night Jester.</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(The next day the fighting hall his complete packed with all types of people shouting and hollering. </w:t>
      </w:r>
      <w:r w:rsidR="00681445" w:rsidRPr="00877BA7">
        <w:rPr>
          <w:rFonts w:ascii="Times New Roman" w:hAnsi="Times New Roman"/>
        </w:rPr>
        <w:t>Caeser</w:t>
      </w:r>
      <w:r w:rsidRPr="00877BA7">
        <w:rPr>
          <w:rFonts w:ascii="Times New Roman" w:hAnsi="Times New Roman"/>
        </w:rPr>
        <w:t xml:space="preserve"> walks into the fighting hall in the crowd can be heard saying things about him.)</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 xml:space="preserve">Crowd: They say he’s from the </w:t>
      </w:r>
      <w:r w:rsidR="007F78F4" w:rsidRPr="00877BA7">
        <w:rPr>
          <w:rFonts w:ascii="Times New Roman" w:hAnsi="Times New Roman"/>
        </w:rPr>
        <w:t>Heremus</w:t>
      </w:r>
      <w:r w:rsidRPr="00877BA7">
        <w:rPr>
          <w:rFonts w:ascii="Times New Roman" w:hAnsi="Times New Roman"/>
        </w:rPr>
        <w:t>.</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Crowd: I wonder if</w:t>
      </w:r>
      <w:r w:rsidR="000805BA" w:rsidRPr="00877BA7">
        <w:rPr>
          <w:rFonts w:ascii="Times New Roman" w:hAnsi="Times New Roman"/>
        </w:rPr>
        <w:t xml:space="preserve"> he’s </w:t>
      </w:r>
      <w:r w:rsidRPr="00877BA7">
        <w:rPr>
          <w:rFonts w:ascii="Times New Roman" w:hAnsi="Times New Roman"/>
        </w:rPr>
        <w:t xml:space="preserve">a </w:t>
      </w:r>
      <w:r w:rsidR="001407A4" w:rsidRPr="00877BA7">
        <w:rPr>
          <w:rFonts w:ascii="Times New Roman" w:hAnsi="Times New Roman"/>
        </w:rPr>
        <w:t>Rediit</w:t>
      </w:r>
      <w:r w:rsidRPr="00877BA7">
        <w:rPr>
          <w:rFonts w:ascii="Times New Roman" w:hAnsi="Times New Roman"/>
        </w:rPr>
        <w:t>?</w:t>
      </w:r>
    </w:p>
    <w:p w:rsidR="008E4659" w:rsidRPr="00877BA7" w:rsidRDefault="008E4659" w:rsidP="00703145">
      <w:pPr>
        <w:spacing w:after="0"/>
        <w:rPr>
          <w:rFonts w:ascii="Times New Roman" w:hAnsi="Times New Roman"/>
        </w:rPr>
      </w:pPr>
    </w:p>
    <w:p w:rsidR="008E4659" w:rsidRPr="00877BA7" w:rsidRDefault="008E4659" w:rsidP="00703145">
      <w:pPr>
        <w:spacing w:after="0"/>
        <w:rPr>
          <w:rFonts w:ascii="Times New Roman" w:hAnsi="Times New Roman"/>
        </w:rPr>
      </w:pPr>
      <w:r w:rsidRPr="00877BA7">
        <w:rPr>
          <w:rFonts w:ascii="Times New Roman" w:hAnsi="Times New Roman"/>
        </w:rPr>
        <w:t>Crowd: I’ve never seen a fighter like him; the way he moves. I wonder if he can beat the champ.</w:t>
      </w:r>
    </w:p>
    <w:p w:rsidR="008E4659" w:rsidRPr="00877BA7" w:rsidRDefault="008E4659" w:rsidP="00703145">
      <w:pPr>
        <w:spacing w:after="0"/>
        <w:rPr>
          <w:rFonts w:ascii="Times New Roman" w:hAnsi="Times New Roman"/>
        </w:rPr>
      </w:pPr>
    </w:p>
    <w:p w:rsidR="000805BA" w:rsidRPr="00877BA7" w:rsidRDefault="000805BA" w:rsidP="00703145">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xml:space="preserve"> walks into the fighting hall. The crowd starts chanting his name.)</w:t>
      </w:r>
    </w:p>
    <w:p w:rsidR="000805BA" w:rsidRPr="00877BA7" w:rsidRDefault="000805BA" w:rsidP="00703145">
      <w:pPr>
        <w:spacing w:after="0"/>
        <w:rPr>
          <w:rFonts w:ascii="Times New Roman" w:hAnsi="Times New Roman"/>
        </w:rPr>
      </w:pPr>
    </w:p>
    <w:p w:rsidR="000805BA" w:rsidRPr="00877BA7" w:rsidRDefault="000805BA" w:rsidP="00703145">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0805BA" w:rsidRPr="00877BA7" w:rsidRDefault="000805BA" w:rsidP="00703145">
      <w:pPr>
        <w:spacing w:after="0"/>
        <w:rPr>
          <w:rFonts w:ascii="Times New Roman" w:hAnsi="Times New Roman"/>
        </w:rPr>
      </w:pPr>
    </w:p>
    <w:p w:rsidR="00B1005E" w:rsidRPr="00877BA7" w:rsidRDefault="008E4659" w:rsidP="00703145">
      <w:pPr>
        <w:spacing w:after="0"/>
        <w:rPr>
          <w:rFonts w:ascii="Times New Roman" w:hAnsi="Times New Roman"/>
        </w:rPr>
      </w:pPr>
      <w:r w:rsidRPr="00877BA7">
        <w:rPr>
          <w:rFonts w:ascii="Times New Roman" w:hAnsi="Times New Roman"/>
        </w:rPr>
        <w:t>The Shady Man:</w:t>
      </w:r>
      <w:r w:rsidR="000805BA" w:rsidRPr="00877BA7">
        <w:rPr>
          <w:rFonts w:ascii="Times New Roman" w:hAnsi="Times New Roman"/>
        </w:rPr>
        <w:t xml:space="preserve"> Ladies and Gentlemen! In the one corner we have a man of mystery. A swift breeze of the </w:t>
      </w:r>
      <w:r w:rsidR="007F78F4" w:rsidRPr="00877BA7">
        <w:rPr>
          <w:rFonts w:ascii="Times New Roman" w:hAnsi="Times New Roman"/>
        </w:rPr>
        <w:t>Heremus</w:t>
      </w:r>
      <w:r w:rsidR="000805BA" w:rsidRPr="00877BA7">
        <w:rPr>
          <w:rFonts w:ascii="Times New Roman" w:hAnsi="Times New Roman"/>
        </w:rPr>
        <w:t xml:space="preserve">. A fighter who is suddenly caught us all by surprise. The one, the only, </w:t>
      </w:r>
      <w:r w:rsidR="007F78F4" w:rsidRPr="00877BA7">
        <w:rPr>
          <w:rFonts w:ascii="Times New Roman" w:hAnsi="Times New Roman"/>
        </w:rPr>
        <w:t>Heremus</w:t>
      </w:r>
      <w:r w:rsidR="000805BA" w:rsidRPr="00877BA7">
        <w:rPr>
          <w:rFonts w:ascii="Times New Roman" w:hAnsi="Times New Roman"/>
        </w:rPr>
        <w:t xml:space="preserve"> Masher. In the other corner. (The chanting gets louder.) In the other corner,</w:t>
      </w:r>
      <w:r w:rsidR="00B1005E" w:rsidRPr="00877BA7">
        <w:rPr>
          <w:rFonts w:ascii="Times New Roman" w:hAnsi="Times New Roman"/>
        </w:rPr>
        <w:t xml:space="preserve"> the only man here with a collection of ears. The man who’s a Wolfpack of one. The killer, the mad, Dog </w:t>
      </w:r>
      <w:r w:rsidR="000034C6" w:rsidRPr="00877BA7">
        <w:rPr>
          <w:rFonts w:ascii="Times New Roman" w:hAnsi="Times New Roman"/>
        </w:rPr>
        <w:t>Felnis</w:t>
      </w:r>
      <w:r w:rsidR="00B1005E" w:rsidRPr="00877BA7">
        <w:rPr>
          <w:rFonts w:ascii="Times New Roman" w:hAnsi="Times New Roman"/>
        </w:rPr>
        <w:t>. (The crowd goes crazy.)</w:t>
      </w:r>
    </w:p>
    <w:p w:rsidR="00B1005E" w:rsidRPr="00877BA7" w:rsidRDefault="00B1005E" w:rsidP="00703145">
      <w:pPr>
        <w:spacing w:after="0"/>
        <w:rPr>
          <w:rFonts w:ascii="Times New Roman" w:hAnsi="Times New Roman"/>
        </w:rPr>
      </w:pPr>
    </w:p>
    <w:p w:rsidR="00B1005E" w:rsidRPr="00877BA7" w:rsidRDefault="00B1005E" w:rsidP="00B1005E">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8E4659" w:rsidRPr="00877BA7" w:rsidRDefault="008E4659"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and Killer Mad Dog </w:t>
      </w:r>
      <w:r w:rsidR="000034C6" w:rsidRPr="00877BA7">
        <w:rPr>
          <w:rFonts w:ascii="Times New Roman" w:hAnsi="Times New Roman"/>
        </w:rPr>
        <w:t>Felnis</w:t>
      </w:r>
      <w:r w:rsidRPr="00877BA7">
        <w:rPr>
          <w:rFonts w:ascii="Times New Roman" w:hAnsi="Times New Roman"/>
        </w:rPr>
        <w:t xml:space="preserve"> face each other in the center of the ring.)</w:t>
      </w:r>
    </w:p>
    <w:p w:rsidR="00B1005E" w:rsidRPr="00877BA7" w:rsidRDefault="00B1005E"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Shady Man: Get it on!</w:t>
      </w:r>
    </w:p>
    <w:p w:rsidR="00B1005E" w:rsidRPr="00877BA7" w:rsidRDefault="00B1005E" w:rsidP="00703145">
      <w:pPr>
        <w:spacing w:after="0"/>
        <w:rPr>
          <w:rFonts w:ascii="Times New Roman" w:hAnsi="Times New Roman"/>
        </w:rPr>
      </w:pPr>
    </w:p>
    <w:p w:rsidR="00B1005E" w:rsidRPr="00877BA7" w:rsidRDefault="00B1005E" w:rsidP="00703145">
      <w:pPr>
        <w:spacing w:after="0"/>
        <w:rPr>
          <w:rFonts w:ascii="Times New Roman" w:hAnsi="Times New Roman"/>
        </w:rPr>
      </w:pPr>
      <w:r w:rsidRPr="00877BA7">
        <w:rPr>
          <w:rFonts w:ascii="Times New Roman" w:hAnsi="Times New Roman"/>
        </w:rPr>
        <w:t xml:space="preserve">(The battle begins.) </w:t>
      </w:r>
    </w:p>
    <w:p w:rsidR="00B1005E" w:rsidRPr="00877BA7" w:rsidRDefault="00B1005E" w:rsidP="00703145">
      <w:pPr>
        <w:spacing w:after="0"/>
        <w:rPr>
          <w:rFonts w:ascii="Times New Roman" w:hAnsi="Times New Roman"/>
        </w:rPr>
      </w:pPr>
    </w:p>
    <w:p w:rsidR="00B1005E" w:rsidRPr="00877BA7" w:rsidRDefault="00401EC6" w:rsidP="004A11F9">
      <w:pPr>
        <w:pStyle w:val="Heading2"/>
        <w:rPr>
          <w:rFonts w:ascii="Times New Roman" w:hAnsi="Times New Roman" w:cs="Times New Roman"/>
          <w:color w:val="auto"/>
          <w:sz w:val="24"/>
          <w:szCs w:val="24"/>
        </w:rPr>
      </w:pPr>
      <w:bookmarkStart w:id="99" w:name="_Toc76405276"/>
      <w:r w:rsidRPr="00877BA7">
        <w:rPr>
          <w:rFonts w:ascii="Times New Roman" w:hAnsi="Times New Roman" w:cs="Times New Roman"/>
          <w:color w:val="auto"/>
          <w:sz w:val="24"/>
          <w:szCs w:val="24"/>
        </w:rPr>
        <w:t xml:space="preserve">KMDM </w:t>
      </w:r>
      <w:r w:rsidR="00B1005E" w:rsidRPr="00877BA7">
        <w:rPr>
          <w:rFonts w:ascii="Times New Roman" w:hAnsi="Times New Roman" w:cs="Times New Roman"/>
          <w:color w:val="auto"/>
          <w:sz w:val="24"/>
          <w:szCs w:val="24"/>
        </w:rPr>
        <w:t>Mini Game Battle</w:t>
      </w:r>
      <w:bookmarkEnd w:id="99"/>
    </w:p>
    <w:p w:rsidR="00B1005E" w:rsidRPr="00877BA7" w:rsidRDefault="00B1005E" w:rsidP="00703145">
      <w:pPr>
        <w:spacing w:after="0"/>
        <w:rPr>
          <w:rFonts w:ascii="Times New Roman" w:hAnsi="Times New Roman"/>
          <w:u w:val="single"/>
        </w:rPr>
      </w:pPr>
    </w:p>
    <w:p w:rsidR="00CD772D" w:rsidRPr="00877BA7" w:rsidRDefault="00B1005E" w:rsidP="00703145">
      <w:pPr>
        <w:spacing w:after="0"/>
        <w:rPr>
          <w:rFonts w:ascii="Times New Roman" w:hAnsi="Times New Roman"/>
        </w:rPr>
      </w:pPr>
      <w:r w:rsidRPr="00877BA7">
        <w:rPr>
          <w:rFonts w:ascii="Times New Roman" w:hAnsi="Times New Roman"/>
        </w:rPr>
        <w:t>There is a red bar on the left-hand side which represents KMDM aggression. The player should not keep attacking</w:t>
      </w:r>
      <w:r w:rsidR="00816311" w:rsidRPr="00877BA7">
        <w:rPr>
          <w:rFonts w:ascii="Times New Roman" w:hAnsi="Times New Roman"/>
        </w:rPr>
        <w:t xml:space="preserve"> KMDM</w:t>
      </w:r>
      <w:r w:rsidRPr="00877BA7">
        <w:rPr>
          <w:rFonts w:ascii="Times New Roman" w:hAnsi="Times New Roman"/>
        </w:rPr>
        <w:t xml:space="preserve"> or the bar will keep rising. </w:t>
      </w:r>
      <w:r w:rsidR="004A11F9" w:rsidRPr="00877BA7">
        <w:rPr>
          <w:rFonts w:ascii="Times New Roman" w:hAnsi="Times New Roman"/>
        </w:rPr>
        <w:t>The player will lose i</w:t>
      </w:r>
      <w:r w:rsidR="00816311" w:rsidRPr="00877BA7">
        <w:rPr>
          <w:rFonts w:ascii="Times New Roman" w:hAnsi="Times New Roman"/>
        </w:rPr>
        <w:t xml:space="preserve">f the bar reaches all the way up. </w:t>
      </w:r>
      <w:r w:rsidRPr="00877BA7">
        <w:rPr>
          <w:rFonts w:ascii="Times New Roman" w:hAnsi="Times New Roman"/>
        </w:rPr>
        <w:t>The player must defend and allow the bar to go down. The player will also take damage while defending. In order to keep from dying the player must push a certain button at the end of each</w:t>
      </w:r>
      <w:r w:rsidR="00816311" w:rsidRPr="00877BA7">
        <w:rPr>
          <w:rFonts w:ascii="Times New Roman" w:hAnsi="Times New Roman"/>
        </w:rPr>
        <w:t xml:space="preserve"> KMDM’s</w:t>
      </w:r>
      <w:r w:rsidRPr="00877BA7">
        <w:rPr>
          <w:rFonts w:ascii="Times New Roman" w:hAnsi="Times New Roman"/>
        </w:rPr>
        <w:t xml:space="preserve"> punch in order to halve the damage</w:t>
      </w:r>
      <w:r w:rsidR="003F31C0" w:rsidRPr="00877BA7">
        <w:rPr>
          <w:rFonts w:ascii="Times New Roman" w:hAnsi="Times New Roman"/>
        </w:rPr>
        <w:t>.</w:t>
      </w:r>
      <w:r w:rsidR="00816311" w:rsidRPr="00877BA7">
        <w:rPr>
          <w:rFonts w:ascii="Times New Roman" w:hAnsi="Times New Roman"/>
        </w:rPr>
        <w:t xml:space="preserve"> There is a bar on the right-hand side which represents the crowd’s belief. If the player does not attack enough the bar will go down and the player will lose. </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lastRenderedPageBreak/>
        <w:t xml:space="preserve">(When the player has fought like this for long enough the screen will switch from battle mode to overhead view mode. Killer Mad Dog </w:t>
      </w:r>
      <w:r w:rsidR="000034C6" w:rsidRPr="00877BA7">
        <w:rPr>
          <w:rFonts w:ascii="Times New Roman" w:hAnsi="Times New Roman"/>
        </w:rPr>
        <w:t>Felnis</w:t>
      </w:r>
      <w:r w:rsidRPr="00877BA7">
        <w:rPr>
          <w:rFonts w:ascii="Times New Roman" w:hAnsi="Times New Roman"/>
        </w:rPr>
        <w:t xml:space="preserve"> will wind up and take a punch at </w:t>
      </w:r>
      <w:r w:rsidR="00681445" w:rsidRPr="00877BA7">
        <w:rPr>
          <w:rFonts w:ascii="Times New Roman" w:hAnsi="Times New Roman"/>
        </w:rPr>
        <w:t>Caeser</w:t>
      </w:r>
      <w:r w:rsidRPr="00877BA7">
        <w:rPr>
          <w:rFonts w:ascii="Times New Roman" w:hAnsi="Times New Roman"/>
        </w:rPr>
        <w:t xml:space="preserve"> and Caesar will fall back on the mat.)</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Shady Man: 1…..2…..3…..4…..5…..6…..7……8…..9…..10 and our winner is Killer Mad Dog </w:t>
      </w:r>
      <w:r w:rsidR="000034C6" w:rsidRPr="00877BA7">
        <w:rPr>
          <w:rFonts w:ascii="Times New Roman" w:hAnsi="Times New Roman"/>
        </w:rPr>
        <w:t>Felnis</w:t>
      </w:r>
      <w:r w:rsidRPr="00877BA7">
        <w:rPr>
          <w:rFonts w:ascii="Times New Roman" w:hAnsi="Times New Roman"/>
        </w:rPr>
        <w:t>! The champion reigns.</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(The crowd goes wild. They begin chanting the champion’s name.)</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(Two guys rush onto the mat and carry </w:t>
      </w:r>
      <w:r w:rsidR="00681445" w:rsidRPr="00877BA7">
        <w:rPr>
          <w:rFonts w:ascii="Times New Roman" w:hAnsi="Times New Roman"/>
        </w:rPr>
        <w:t>Caeser</w:t>
      </w:r>
      <w:r w:rsidRPr="00877BA7">
        <w:rPr>
          <w:rFonts w:ascii="Times New Roman" w:hAnsi="Times New Roman"/>
        </w:rPr>
        <w:t xml:space="preserve"> into the locker room. Augustus, Theresa, and Jester are there.)</w:t>
      </w:r>
    </w:p>
    <w:p w:rsidR="00CD772D" w:rsidRPr="00877BA7" w:rsidRDefault="00CD772D" w:rsidP="00703145">
      <w:pPr>
        <w:spacing w:after="0"/>
        <w:rPr>
          <w:rFonts w:ascii="Times New Roman" w:hAnsi="Times New Roman"/>
        </w:rPr>
      </w:pPr>
    </w:p>
    <w:p w:rsidR="00CD772D" w:rsidRPr="00877BA7" w:rsidRDefault="00681445" w:rsidP="00703145">
      <w:pPr>
        <w:spacing w:after="0"/>
        <w:rPr>
          <w:rFonts w:ascii="Times New Roman" w:hAnsi="Times New Roman"/>
        </w:rPr>
      </w:pPr>
      <w:r w:rsidRPr="00877BA7">
        <w:rPr>
          <w:rFonts w:ascii="Times New Roman" w:hAnsi="Times New Roman"/>
        </w:rPr>
        <w:t>Caeser</w:t>
      </w:r>
      <w:r w:rsidR="00CD772D" w:rsidRPr="00877BA7">
        <w:rPr>
          <w:rFonts w:ascii="Times New Roman" w:hAnsi="Times New Roman"/>
        </w:rPr>
        <w:t>: How did I do?</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Jester: Great! We’re rich!</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(Shady Man walks in)</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 xml:space="preserve">Shady Man: That was a great show you put on out there </w:t>
      </w:r>
      <w:r w:rsidR="00681445" w:rsidRPr="00877BA7">
        <w:rPr>
          <w:rFonts w:ascii="Times New Roman" w:hAnsi="Times New Roman"/>
        </w:rPr>
        <w:t>Caeser</w:t>
      </w:r>
      <w:r w:rsidRPr="00877BA7">
        <w:rPr>
          <w:rFonts w:ascii="Times New Roman" w:hAnsi="Times New Roman"/>
        </w:rPr>
        <w:t>. You definitely earned your ticket to the mainland, all of you.</w:t>
      </w:r>
    </w:p>
    <w:p w:rsidR="00CD772D" w:rsidRPr="00877BA7" w:rsidRDefault="00CD772D" w:rsidP="00703145">
      <w:pPr>
        <w:spacing w:after="0"/>
        <w:rPr>
          <w:rFonts w:ascii="Times New Roman" w:hAnsi="Times New Roman"/>
        </w:rPr>
      </w:pPr>
    </w:p>
    <w:p w:rsidR="00CD772D" w:rsidRPr="00877BA7" w:rsidRDefault="00CD772D" w:rsidP="00703145">
      <w:pPr>
        <w:spacing w:after="0"/>
        <w:rPr>
          <w:rFonts w:ascii="Times New Roman" w:hAnsi="Times New Roman"/>
        </w:rPr>
      </w:pPr>
      <w:r w:rsidRPr="00877BA7">
        <w:rPr>
          <w:rFonts w:ascii="Times New Roman" w:hAnsi="Times New Roman"/>
        </w:rPr>
        <w:t>Jester: What about the extra 10,000 G you promised us if he threw the match?</w:t>
      </w:r>
    </w:p>
    <w:p w:rsidR="00CD772D" w:rsidRPr="00877BA7" w:rsidRDefault="00CD772D" w:rsidP="00703145">
      <w:pPr>
        <w:spacing w:after="0"/>
        <w:rPr>
          <w:rFonts w:ascii="Times New Roman" w:hAnsi="Times New Roman"/>
        </w:rPr>
      </w:pPr>
    </w:p>
    <w:p w:rsidR="0070315B" w:rsidRPr="00877BA7" w:rsidRDefault="00CD772D" w:rsidP="00703145">
      <w:pPr>
        <w:spacing w:after="0"/>
        <w:rPr>
          <w:rFonts w:ascii="Times New Roman" w:hAnsi="Times New Roman"/>
        </w:rPr>
      </w:pPr>
      <w:r w:rsidRPr="00877BA7">
        <w:rPr>
          <w:rFonts w:ascii="Times New Roman" w:hAnsi="Times New Roman"/>
        </w:rPr>
        <w:t xml:space="preserve">Shady Man: You’re lucky the boss doesn’t report these people to the </w:t>
      </w:r>
      <w:r w:rsidR="00060196" w:rsidRPr="00877BA7">
        <w:rPr>
          <w:rFonts w:ascii="Times New Roman" w:hAnsi="Times New Roman"/>
        </w:rPr>
        <w:t>Reditus</w:t>
      </w:r>
      <w:r w:rsidRPr="00877BA7">
        <w:rPr>
          <w:rFonts w:ascii="Times New Roman" w:hAnsi="Times New Roman"/>
        </w:rPr>
        <w:t>. There’s a bounty on one of their heads worth twice that.</w:t>
      </w:r>
      <w:r w:rsidR="0070315B" w:rsidRPr="00877BA7">
        <w:rPr>
          <w:rFonts w:ascii="Times New Roman" w:hAnsi="Times New Roman"/>
        </w:rPr>
        <w:t xml:space="preserve"> Since the boss is a very gracious boss, he’ll let these people go.</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Jester: You lying, cheating, no good for nothing piece of, I oughta...</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Augustus: Jester just let it go there will be plenty of booty on the mainland. Just keep your cool.</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Shady Man: But to show you there’s no hard feeling, here take this.</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 Player receives 100 G)</w:t>
      </w:r>
    </w:p>
    <w:p w:rsidR="0070315B" w:rsidRPr="00877BA7" w:rsidRDefault="0070315B" w:rsidP="00703145">
      <w:pPr>
        <w:spacing w:after="0"/>
        <w:rPr>
          <w:rFonts w:ascii="Times New Roman" w:hAnsi="Times New Roman"/>
        </w:rPr>
      </w:pPr>
    </w:p>
    <w:p w:rsidR="0070315B" w:rsidRPr="00877BA7" w:rsidRDefault="0070315B" w:rsidP="00703145">
      <w:pPr>
        <w:spacing w:after="0"/>
        <w:rPr>
          <w:rFonts w:ascii="Times New Roman" w:hAnsi="Times New Roman"/>
        </w:rPr>
      </w:pPr>
      <w:r w:rsidRPr="00877BA7">
        <w:rPr>
          <w:rFonts w:ascii="Times New Roman" w:hAnsi="Times New Roman"/>
        </w:rPr>
        <w:t>Shady Man: That’s for your finder’s fee Jester.  Hehehe…. (He throws the money on the ground.)</w:t>
      </w:r>
    </w:p>
    <w:p w:rsidR="0070315B" w:rsidRPr="00877BA7" w:rsidRDefault="0070315B" w:rsidP="00703145">
      <w:pPr>
        <w:spacing w:after="0"/>
        <w:rPr>
          <w:rFonts w:ascii="Times New Roman" w:hAnsi="Times New Roman"/>
        </w:rPr>
      </w:pPr>
    </w:p>
    <w:p w:rsidR="00ED31C6" w:rsidRPr="00877BA7" w:rsidRDefault="0070315B" w:rsidP="00703145">
      <w:pPr>
        <w:spacing w:after="0"/>
        <w:rPr>
          <w:rFonts w:ascii="Times New Roman" w:hAnsi="Times New Roman"/>
        </w:rPr>
      </w:pPr>
      <w:r w:rsidRPr="00877BA7">
        <w:rPr>
          <w:rFonts w:ascii="Times New Roman" w:hAnsi="Times New Roman"/>
        </w:rPr>
        <w:t>Jester: You’ll get what’s coming to you. I won’t forget this.</w:t>
      </w:r>
    </w:p>
    <w:p w:rsidR="00ED31C6" w:rsidRPr="00877BA7" w:rsidRDefault="00ED31C6" w:rsidP="00703145">
      <w:pPr>
        <w:spacing w:after="0"/>
        <w:rPr>
          <w:rFonts w:ascii="Times New Roman" w:hAnsi="Times New Roman"/>
        </w:rPr>
      </w:pPr>
    </w:p>
    <w:p w:rsidR="00A136BA" w:rsidRPr="00877BA7" w:rsidRDefault="0056525D" w:rsidP="005F7883">
      <w:pPr>
        <w:spacing w:after="0"/>
        <w:rPr>
          <w:rFonts w:ascii="Times New Roman" w:hAnsi="Times New Roman"/>
        </w:rPr>
      </w:pPr>
      <w:r w:rsidRPr="00877BA7">
        <w:rPr>
          <w:rFonts w:ascii="Times New Roman" w:hAnsi="Times New Roman"/>
        </w:rPr>
        <w:t>Shady Man: We’re just doing business; don’t take it personal, you know how it is. Sometimes you win some, sometimes you lose some. Your boat leaves tomorrow. I suggest you be there and bright and early for it. The boss will not issue another ticket for you.</w:t>
      </w:r>
    </w:p>
    <w:p w:rsidR="00A136BA" w:rsidRPr="00877BA7" w:rsidRDefault="00A136BA" w:rsidP="005F7883">
      <w:pPr>
        <w:spacing w:after="0"/>
        <w:rPr>
          <w:rFonts w:ascii="Times New Roman" w:hAnsi="Times New Roman"/>
        </w:rPr>
      </w:pPr>
    </w:p>
    <w:p w:rsidR="00A136BA" w:rsidRPr="00877BA7" w:rsidRDefault="00681445" w:rsidP="005F7883">
      <w:pPr>
        <w:spacing w:after="0"/>
        <w:rPr>
          <w:rFonts w:ascii="Times New Roman" w:hAnsi="Times New Roman"/>
        </w:rPr>
      </w:pPr>
      <w:r w:rsidRPr="00877BA7">
        <w:rPr>
          <w:rFonts w:ascii="Times New Roman" w:hAnsi="Times New Roman"/>
        </w:rPr>
        <w:lastRenderedPageBreak/>
        <w:t>Caeser</w:t>
      </w:r>
      <w:r w:rsidR="00A136BA" w:rsidRPr="00877BA7">
        <w:rPr>
          <w:rFonts w:ascii="Times New Roman" w:hAnsi="Times New Roman"/>
        </w:rPr>
        <w:t>: I want a rematch.</w:t>
      </w:r>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Shady Man: A rematch?</w:t>
      </w:r>
    </w:p>
    <w:p w:rsidR="00A136BA" w:rsidRPr="00877BA7" w:rsidRDefault="00A136BA" w:rsidP="005F7883">
      <w:pPr>
        <w:spacing w:after="0"/>
        <w:rPr>
          <w:rFonts w:ascii="Times New Roman" w:hAnsi="Times New Roman"/>
        </w:rPr>
      </w:pPr>
    </w:p>
    <w:p w:rsidR="00A136BA" w:rsidRPr="00877BA7" w:rsidRDefault="00681445" w:rsidP="005F7883">
      <w:pPr>
        <w:spacing w:after="0"/>
        <w:rPr>
          <w:rFonts w:ascii="Times New Roman" w:hAnsi="Times New Roman"/>
        </w:rPr>
      </w:pPr>
      <w:r w:rsidRPr="00877BA7">
        <w:rPr>
          <w:rFonts w:ascii="Times New Roman" w:hAnsi="Times New Roman"/>
        </w:rPr>
        <w:t>Caeser</w:t>
      </w:r>
      <w:r w:rsidR="00A136BA" w:rsidRPr="00877BA7">
        <w:rPr>
          <w:rFonts w:ascii="Times New Roman" w:hAnsi="Times New Roman"/>
        </w:rPr>
        <w:t>: Yeah, you heard me, a rematch. But this time the stakes are different. If I lose this time you own me.</w:t>
      </w:r>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Shady Man: As a slave? Sure, the boss will be delighted to hear he owns somebody now.</w:t>
      </w:r>
      <w:r w:rsidR="00C90278" w:rsidRPr="00877BA7">
        <w:rPr>
          <w:rFonts w:ascii="Times New Roman" w:hAnsi="Times New Roman"/>
        </w:rPr>
        <w:t xml:space="preserve"> He already owns more than half the continent. Deal.</w:t>
      </w:r>
    </w:p>
    <w:p w:rsidR="00A136BA" w:rsidRPr="00877BA7" w:rsidRDefault="00A136BA" w:rsidP="005F7883">
      <w:pPr>
        <w:spacing w:after="0"/>
        <w:rPr>
          <w:rFonts w:ascii="Times New Roman" w:hAnsi="Times New Roman"/>
        </w:rPr>
      </w:pPr>
    </w:p>
    <w:p w:rsidR="00A136BA" w:rsidRPr="00877BA7" w:rsidRDefault="00A136BA" w:rsidP="005F7883">
      <w:pPr>
        <w:spacing w:after="0"/>
        <w:rPr>
          <w:rFonts w:ascii="Times New Roman" w:hAnsi="Times New Roman"/>
        </w:rPr>
      </w:pPr>
      <w:r w:rsidRPr="00877BA7">
        <w:rPr>
          <w:rFonts w:ascii="Times New Roman" w:hAnsi="Times New Roman"/>
        </w:rPr>
        <w:t>Theresa: What are you doing, we got what we want, now let’s go.</w:t>
      </w:r>
    </w:p>
    <w:p w:rsidR="00A136BA" w:rsidRPr="00877BA7" w:rsidRDefault="00A136BA" w:rsidP="005F7883">
      <w:pPr>
        <w:spacing w:after="0"/>
        <w:rPr>
          <w:rFonts w:ascii="Times New Roman" w:hAnsi="Times New Roman"/>
        </w:rPr>
      </w:pPr>
    </w:p>
    <w:p w:rsidR="00C90278" w:rsidRPr="00877BA7" w:rsidRDefault="00681445" w:rsidP="005F7883">
      <w:pPr>
        <w:spacing w:after="0"/>
        <w:rPr>
          <w:rFonts w:ascii="Times New Roman" w:hAnsi="Times New Roman"/>
        </w:rPr>
      </w:pPr>
      <w:r w:rsidRPr="00877BA7">
        <w:rPr>
          <w:rFonts w:ascii="Times New Roman" w:hAnsi="Times New Roman"/>
        </w:rPr>
        <w:t>Caeser</w:t>
      </w:r>
      <w:r w:rsidR="00293BFB" w:rsidRPr="00877BA7">
        <w:rPr>
          <w:rFonts w:ascii="Times New Roman" w:hAnsi="Times New Roman"/>
        </w:rPr>
        <w:t xml:space="preserve">: I’ve disgraced myself </w:t>
      </w:r>
      <w:r w:rsidR="00A136BA" w:rsidRPr="00877BA7">
        <w:rPr>
          <w:rFonts w:ascii="Times New Roman" w:hAnsi="Times New Roman"/>
        </w:rPr>
        <w:t>by taking the easy way; for conscience sake I must do this.</w:t>
      </w:r>
    </w:p>
    <w:p w:rsidR="00C90278" w:rsidRPr="00877BA7" w:rsidRDefault="00C90278" w:rsidP="005F7883">
      <w:pPr>
        <w:spacing w:after="0"/>
        <w:rPr>
          <w:rFonts w:ascii="Times New Roman" w:hAnsi="Times New Roman"/>
        </w:rPr>
      </w:pPr>
    </w:p>
    <w:p w:rsidR="00C90278" w:rsidRPr="00877BA7" w:rsidRDefault="00C90278" w:rsidP="005F7883">
      <w:pPr>
        <w:spacing w:after="0"/>
        <w:rPr>
          <w:rFonts w:ascii="Times New Roman" w:hAnsi="Times New Roman"/>
        </w:rPr>
      </w:pPr>
      <w:r w:rsidRPr="00877BA7">
        <w:rPr>
          <w:rFonts w:ascii="Times New Roman" w:hAnsi="Times New Roman"/>
        </w:rPr>
        <w:t xml:space="preserve">Augustus: I support your decision </w:t>
      </w:r>
      <w:r w:rsidR="00681445" w:rsidRPr="00877BA7">
        <w:rPr>
          <w:rFonts w:ascii="Times New Roman" w:hAnsi="Times New Roman"/>
        </w:rPr>
        <w:t>Caeser</w:t>
      </w:r>
      <w:r w:rsidRPr="00877BA7">
        <w:rPr>
          <w:rFonts w:ascii="Times New Roman" w:hAnsi="Times New Roman"/>
        </w:rPr>
        <w:t>. At the end of the day it’s you who have to live with you. If your conscience is panging then I suggest you do what you think is right.</w:t>
      </w:r>
    </w:p>
    <w:p w:rsidR="00C90278" w:rsidRPr="00877BA7" w:rsidRDefault="00C90278" w:rsidP="005F7883">
      <w:pPr>
        <w:spacing w:after="0"/>
        <w:rPr>
          <w:rFonts w:ascii="Times New Roman" w:hAnsi="Times New Roman"/>
        </w:rPr>
      </w:pPr>
    </w:p>
    <w:p w:rsidR="0056525D" w:rsidRPr="00877BA7" w:rsidRDefault="00C90278" w:rsidP="005F7883">
      <w:pPr>
        <w:spacing w:after="0"/>
        <w:rPr>
          <w:rFonts w:ascii="Times New Roman" w:hAnsi="Times New Roman"/>
        </w:rPr>
      </w:pPr>
      <w:r w:rsidRPr="00877BA7">
        <w:rPr>
          <w:rFonts w:ascii="Times New Roman" w:hAnsi="Times New Roman"/>
        </w:rPr>
        <w:t>Shady Man: See you in the ring.</w:t>
      </w:r>
    </w:p>
    <w:p w:rsidR="0056525D" w:rsidRPr="00877BA7" w:rsidRDefault="0056525D" w:rsidP="005F7883">
      <w:pPr>
        <w:spacing w:after="0"/>
        <w:rPr>
          <w:rFonts w:ascii="Times New Roman" w:hAnsi="Times New Roman"/>
        </w:rPr>
      </w:pPr>
    </w:p>
    <w:p w:rsidR="00BD2B0A" w:rsidRPr="00877BA7" w:rsidRDefault="00C90278" w:rsidP="00BD2B0A">
      <w:pPr>
        <w:pStyle w:val="Heading2"/>
        <w:rPr>
          <w:rFonts w:ascii="Times New Roman" w:hAnsi="Times New Roman" w:cs="Times New Roman"/>
          <w:color w:val="auto"/>
          <w:sz w:val="24"/>
          <w:szCs w:val="24"/>
        </w:rPr>
      </w:pPr>
      <w:bookmarkStart w:id="100" w:name="_Toc76405277"/>
      <w:r w:rsidRPr="00877BA7">
        <w:rPr>
          <w:rFonts w:ascii="Times New Roman" w:hAnsi="Times New Roman" w:cs="Times New Roman"/>
          <w:color w:val="auto"/>
          <w:sz w:val="24"/>
          <w:szCs w:val="24"/>
        </w:rPr>
        <w:t>Fight for Honor</w:t>
      </w:r>
      <w:bookmarkEnd w:id="100"/>
    </w:p>
    <w:p w:rsidR="00BD2B0A" w:rsidRPr="00877BA7" w:rsidRDefault="00C90278" w:rsidP="00BD2B0A">
      <w:pPr>
        <w:spacing w:after="0"/>
        <w:rPr>
          <w:rFonts w:ascii="Times New Roman" w:hAnsi="Times New Roman"/>
        </w:rPr>
      </w:pPr>
      <w:r w:rsidRPr="00877BA7">
        <w:rPr>
          <w:rFonts w:ascii="Times New Roman" w:hAnsi="Times New Roman"/>
        </w:rPr>
        <w:t xml:space="preserve">(Next day before the fight </w:t>
      </w:r>
      <w:r w:rsidR="00681445" w:rsidRPr="00877BA7">
        <w:rPr>
          <w:rFonts w:ascii="Times New Roman" w:hAnsi="Times New Roman"/>
        </w:rPr>
        <w:t>Caeser</w:t>
      </w:r>
      <w:r w:rsidRPr="00877BA7">
        <w:rPr>
          <w:rFonts w:ascii="Times New Roman" w:hAnsi="Times New Roman"/>
        </w:rPr>
        <w:t xml:space="preserve"> is getting ready in the locker room.)</w:t>
      </w:r>
    </w:p>
    <w:p w:rsidR="00C90278" w:rsidRPr="00877BA7" w:rsidRDefault="00C90278"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Jester: </w:t>
      </w:r>
      <w:r w:rsidR="00C90278" w:rsidRPr="00877BA7">
        <w:rPr>
          <w:rFonts w:ascii="Times New Roman" w:hAnsi="Times New Roman"/>
        </w:rPr>
        <w:t xml:space="preserve">You’re a brave man </w:t>
      </w:r>
      <w:r w:rsidR="00681445" w:rsidRPr="00877BA7">
        <w:rPr>
          <w:rFonts w:ascii="Times New Roman" w:hAnsi="Times New Roman"/>
        </w:rPr>
        <w:t>Caeser</w:t>
      </w:r>
      <w:r w:rsidR="00C90278" w:rsidRPr="00877BA7">
        <w:rPr>
          <w:rFonts w:ascii="Times New Roman" w:hAnsi="Times New Roman"/>
        </w:rPr>
        <w:t>. Very few people fight for honor these days. You sure are a rare breed.</w:t>
      </w:r>
      <w:r w:rsidR="00121D0D" w:rsidRPr="00877BA7">
        <w:rPr>
          <w:rFonts w:ascii="Times New Roman" w:hAnsi="Times New Roman"/>
        </w:rPr>
        <w:t xml:space="preserve"> Are you sure you want to do this? They already cheated us once are you sure they won’t do it again.</w:t>
      </w:r>
    </w:p>
    <w:p w:rsidR="00121D0D" w:rsidRPr="00877BA7" w:rsidRDefault="00121D0D"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w:t>
      </w:r>
      <w:r w:rsidR="00121D0D" w:rsidRPr="00877BA7">
        <w:rPr>
          <w:rFonts w:ascii="Times New Roman" w:hAnsi="Times New Roman"/>
        </w:rPr>
        <w:t xml:space="preserve"> I must clear my name and put the people who cheated us in their place</w:t>
      </w:r>
      <w:r w:rsidR="00BD2B0A"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Jester: It’s your wish man; if you want to get your ear bit off then go for it.</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 xml:space="preserve">: I’ll make the people of </w:t>
      </w:r>
      <w:r w:rsidR="004C63A6" w:rsidRPr="00877BA7">
        <w:rPr>
          <w:rFonts w:ascii="Times New Roman" w:hAnsi="Times New Roman"/>
        </w:rPr>
        <w:t>Corydon Deus</w:t>
      </w:r>
      <w:r w:rsidR="00BD2B0A" w:rsidRPr="00877BA7">
        <w:rPr>
          <w:rFonts w:ascii="Times New Roman" w:hAnsi="Times New Roman"/>
        </w:rPr>
        <w:t xml:space="preserve"> proud. One of their own whipped one of the </w:t>
      </w:r>
      <w:r w:rsidR="00060196" w:rsidRPr="00877BA7">
        <w:rPr>
          <w:rFonts w:ascii="Times New Roman" w:hAnsi="Times New Roman"/>
        </w:rPr>
        <w:t>Reditus</w:t>
      </w:r>
      <w:r w:rsidR="005D2856" w:rsidRPr="00877BA7">
        <w:rPr>
          <w:rFonts w:ascii="Times New Roman" w:hAnsi="Times New Roman"/>
        </w:rPr>
        <w:t xml:space="preserve"> </w:t>
      </w:r>
      <w:r w:rsidR="00BD2B0A" w:rsidRPr="00877BA7">
        <w:rPr>
          <w:rFonts w:ascii="Times New Roman" w:hAnsi="Times New Roman"/>
        </w:rPr>
        <w:t>proud champions.</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Jester: Okay, but don’t say I didn’t warn you.</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t>Caeser</w:t>
      </w:r>
      <w:r w:rsidR="00BD2B0A" w:rsidRPr="00877BA7">
        <w:rPr>
          <w:rFonts w:ascii="Times New Roman" w:hAnsi="Times New Roman"/>
        </w:rPr>
        <w:t>: Warning duly noted.</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walks in.)</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Shady Man: Are you sure you want to do this? Killer Mad Dog </w:t>
      </w:r>
      <w:r w:rsidR="000034C6" w:rsidRPr="00877BA7">
        <w:rPr>
          <w:rFonts w:ascii="Times New Roman" w:hAnsi="Times New Roman"/>
        </w:rPr>
        <w:t>Felnis</w:t>
      </w:r>
      <w:r w:rsidRPr="00877BA7">
        <w:rPr>
          <w:rFonts w:ascii="Times New Roman" w:hAnsi="Times New Roman"/>
        </w:rPr>
        <w:t xml:space="preserve"> has never lost a match. I doubt you’re going to beat him. Regardless, this will make a good show. The boss is already </w:t>
      </w:r>
      <w:r w:rsidR="002A055C" w:rsidRPr="00877BA7">
        <w:rPr>
          <w:rFonts w:ascii="Times New Roman" w:hAnsi="Times New Roman"/>
        </w:rPr>
        <w:t>flooded with bets against you</w:t>
      </w:r>
      <w:r w:rsidRPr="00877BA7">
        <w:rPr>
          <w:rFonts w:ascii="Times New Roman" w:hAnsi="Times New Roman"/>
        </w:rPr>
        <w:t xml:space="preserve">. When </w:t>
      </w:r>
      <w:r w:rsidR="002A055C" w:rsidRPr="00877BA7">
        <w:rPr>
          <w:rFonts w:ascii="Times New Roman" w:hAnsi="Times New Roman"/>
        </w:rPr>
        <w:t>you lose</w:t>
      </w:r>
      <w:r w:rsidRPr="00877BA7">
        <w:rPr>
          <w:rFonts w:ascii="Times New Roman" w:hAnsi="Times New Roman"/>
        </w:rPr>
        <w:t>, the boss will be a very happy man.</w:t>
      </w:r>
    </w:p>
    <w:p w:rsidR="00BD2B0A" w:rsidRPr="00877BA7" w:rsidRDefault="00BD2B0A" w:rsidP="00BD2B0A">
      <w:pPr>
        <w:spacing w:after="0"/>
        <w:rPr>
          <w:rFonts w:ascii="Times New Roman" w:hAnsi="Times New Roman"/>
        </w:rPr>
      </w:pPr>
    </w:p>
    <w:p w:rsidR="00BD2B0A" w:rsidRPr="00877BA7" w:rsidRDefault="00681445" w:rsidP="00BD2B0A">
      <w:pPr>
        <w:spacing w:after="0"/>
        <w:rPr>
          <w:rFonts w:ascii="Times New Roman" w:hAnsi="Times New Roman"/>
        </w:rPr>
      </w:pPr>
      <w:r w:rsidRPr="00877BA7">
        <w:rPr>
          <w:rFonts w:ascii="Times New Roman" w:hAnsi="Times New Roman"/>
        </w:rPr>
        <w:lastRenderedPageBreak/>
        <w:t>Caeser</w:t>
      </w:r>
      <w:r w:rsidR="00BD2B0A" w:rsidRPr="00877BA7">
        <w:rPr>
          <w:rFonts w:ascii="Times New Roman" w:hAnsi="Times New Roman"/>
        </w:rPr>
        <w:t>: I’m not going to lose.</w:t>
      </w:r>
      <w:r w:rsidR="00121D0D" w:rsidRPr="00877BA7">
        <w:rPr>
          <w:rFonts w:ascii="Times New Roman" w:hAnsi="Times New Roman"/>
        </w:rPr>
        <w:t xml:space="preserve"> You should’ve cheated us. Now you’re going to see the real Caesar in battle.</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Good luck to you.</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(The next day the fighting hall his complete packed with all types of people shouting and hollering. </w:t>
      </w:r>
      <w:r w:rsidR="00681445" w:rsidRPr="00877BA7">
        <w:rPr>
          <w:rFonts w:ascii="Times New Roman" w:hAnsi="Times New Roman"/>
        </w:rPr>
        <w:t>Caeser</w:t>
      </w:r>
      <w:r w:rsidRPr="00877BA7">
        <w:rPr>
          <w:rFonts w:ascii="Times New Roman" w:hAnsi="Times New Roman"/>
        </w:rPr>
        <w:t xml:space="preserve"> walks into the fighting hall in the crowd can be heard saying things about him.)</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3366CC" w:rsidRPr="00877BA7">
        <w:rPr>
          <w:rFonts w:ascii="Times New Roman" w:hAnsi="Times New Roman"/>
        </w:rPr>
        <w:t xml:space="preserve"> We have a new ear donor</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3366CC" w:rsidRPr="00877BA7">
        <w:rPr>
          <w:rFonts w:ascii="Times New Roman" w:hAnsi="Times New Roman"/>
        </w:rPr>
        <w:t xml:space="preserve"> How much money you want to bet that the champ bites off his left ear first</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Crowd:</w:t>
      </w:r>
      <w:r w:rsidR="002A055C" w:rsidRPr="00877BA7">
        <w:rPr>
          <w:rFonts w:ascii="Times New Roman" w:hAnsi="Times New Roman"/>
        </w:rPr>
        <w:t xml:space="preserve"> 50 G.</w:t>
      </w:r>
    </w:p>
    <w:p w:rsidR="002A055C" w:rsidRPr="00877BA7" w:rsidRDefault="002A055C"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xml:space="preserve"> walks into the fighting hall. The crowd starts chanting his name.)</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The Shady Man: Ladies and Gentlemen!</w:t>
      </w:r>
      <w:r w:rsidR="002A055C" w:rsidRPr="00877BA7">
        <w:rPr>
          <w:rFonts w:ascii="Times New Roman" w:hAnsi="Times New Roman"/>
        </w:rPr>
        <w:t xml:space="preserve"> We have a rare rematch.</w:t>
      </w:r>
      <w:r w:rsidR="00C672A4" w:rsidRPr="00877BA7">
        <w:rPr>
          <w:rFonts w:ascii="Times New Roman" w:hAnsi="Times New Roman"/>
        </w:rPr>
        <w:t xml:space="preserve"> In the first time of our fight club history, a fighter has willingly offered to donate his ear to the champ. So I hope you are prepared for a gruesome showdown between the champ and the </w:t>
      </w:r>
      <w:r w:rsidR="007F78F4" w:rsidRPr="00877BA7">
        <w:rPr>
          <w:rFonts w:ascii="Times New Roman" w:hAnsi="Times New Roman"/>
        </w:rPr>
        <w:t>Heremus</w:t>
      </w:r>
      <w:r w:rsidR="00C672A4" w:rsidRPr="00877BA7">
        <w:rPr>
          <w:rFonts w:ascii="Times New Roman" w:hAnsi="Times New Roman"/>
        </w:rPr>
        <w:t xml:space="preserve"> Masher; one of which will be remembered as the bloodiest fight in our history.</w:t>
      </w:r>
    </w:p>
    <w:p w:rsidR="00C672A4" w:rsidRPr="00877BA7" w:rsidRDefault="00C672A4"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Crowd: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 xml:space="preserve">! Killer Mad Dog </w:t>
      </w:r>
      <w:r w:rsidR="000034C6" w:rsidRPr="00877BA7">
        <w:rPr>
          <w:rFonts w:ascii="Times New Roman" w:hAnsi="Times New Roman"/>
        </w:rPr>
        <w:t>Felnis</w:t>
      </w:r>
      <w:r w:rsidRPr="00877BA7">
        <w:rPr>
          <w:rFonts w:ascii="Times New Roman" w:hAnsi="Times New Roman"/>
        </w:rPr>
        <w:t>!</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and Killer Mad Dog </w:t>
      </w:r>
      <w:r w:rsidR="000034C6" w:rsidRPr="00877BA7">
        <w:rPr>
          <w:rFonts w:ascii="Times New Roman" w:hAnsi="Times New Roman"/>
        </w:rPr>
        <w:t>Felnis</w:t>
      </w:r>
      <w:r w:rsidRPr="00877BA7">
        <w:rPr>
          <w:rFonts w:ascii="Times New Roman" w:hAnsi="Times New Roman"/>
        </w:rPr>
        <w:t xml:space="preserve"> face each other in the center of the ring.)</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Shady Man: Get it on!</w:t>
      </w:r>
    </w:p>
    <w:p w:rsidR="00BD2B0A" w:rsidRPr="00877BA7" w:rsidRDefault="00BD2B0A" w:rsidP="00BD2B0A">
      <w:pPr>
        <w:spacing w:after="0"/>
        <w:rPr>
          <w:rFonts w:ascii="Times New Roman" w:hAnsi="Times New Roman"/>
        </w:rPr>
      </w:pPr>
    </w:p>
    <w:p w:rsidR="00BD2B0A" w:rsidRPr="00877BA7" w:rsidRDefault="00BD2B0A" w:rsidP="00BD2B0A">
      <w:pPr>
        <w:spacing w:after="0"/>
        <w:rPr>
          <w:rFonts w:ascii="Times New Roman" w:hAnsi="Times New Roman"/>
        </w:rPr>
      </w:pPr>
      <w:r w:rsidRPr="00877BA7">
        <w:rPr>
          <w:rFonts w:ascii="Times New Roman" w:hAnsi="Times New Roman"/>
        </w:rPr>
        <w:t xml:space="preserve">(The battle begins.) </w:t>
      </w:r>
    </w:p>
    <w:p w:rsidR="00BD2B0A" w:rsidRPr="00877BA7" w:rsidRDefault="00BD2B0A" w:rsidP="00BD2B0A">
      <w:pPr>
        <w:spacing w:after="0"/>
        <w:rPr>
          <w:rFonts w:ascii="Times New Roman" w:hAnsi="Times New Roman"/>
        </w:rPr>
      </w:pPr>
    </w:p>
    <w:p w:rsidR="00121D0D" w:rsidRPr="00877BA7" w:rsidRDefault="00121D0D" w:rsidP="00121D0D">
      <w:pPr>
        <w:pStyle w:val="Heading2"/>
        <w:rPr>
          <w:rFonts w:ascii="Times New Roman" w:hAnsi="Times New Roman" w:cs="Times New Roman"/>
          <w:color w:val="auto"/>
          <w:sz w:val="24"/>
          <w:szCs w:val="24"/>
        </w:rPr>
      </w:pPr>
      <w:bookmarkStart w:id="101" w:name="_Toc76405278"/>
      <w:r w:rsidRPr="00877BA7">
        <w:rPr>
          <w:rFonts w:ascii="Times New Roman" w:hAnsi="Times New Roman" w:cs="Times New Roman"/>
          <w:color w:val="auto"/>
          <w:sz w:val="24"/>
          <w:szCs w:val="24"/>
        </w:rPr>
        <w:t>KMDM Boss</w:t>
      </w:r>
      <w:bookmarkEnd w:id="101"/>
    </w:p>
    <w:p w:rsidR="00121D0D" w:rsidRPr="00877BA7" w:rsidRDefault="00121D0D" w:rsidP="00121D0D">
      <w:pPr>
        <w:spacing w:after="0"/>
        <w:rPr>
          <w:rFonts w:ascii="Times New Roman" w:hAnsi="Times New Roman"/>
        </w:rPr>
      </w:pPr>
      <w:r w:rsidRPr="00877BA7">
        <w:rPr>
          <w:rFonts w:ascii="Times New Roman" w:hAnsi="Times New Roman"/>
        </w:rPr>
        <w:t>Augustus must continue to cast cure and haste if you are to survive this battle. There is an aggression meter on the left-hand side. As Caesar attacks KMDM this aggression meter will continue to rise. Once it’s fully risen, KMDM will attempt to bite off your ear. When he does this the player must repeatedly push a button while he’s trying to bite off your ear. If the player doesn’t push it fast enough then he will die. During the battle, KMDM will get frustrated.</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 xml:space="preserve">Killer Mad Dog </w:t>
      </w:r>
      <w:r w:rsidR="000034C6" w:rsidRPr="00877BA7">
        <w:rPr>
          <w:rFonts w:ascii="Times New Roman" w:hAnsi="Times New Roman"/>
        </w:rPr>
        <w:t>Felnis</w:t>
      </w:r>
      <w:r w:rsidRPr="00877BA7">
        <w:rPr>
          <w:rFonts w:ascii="Times New Roman" w:hAnsi="Times New Roman"/>
        </w:rPr>
        <w:t>:  I keep hitting him but it doesn’t seem to affect him. What kind of witchcraft is this? I’m getting tired.</w:t>
      </w:r>
    </w:p>
    <w:p w:rsidR="00121D0D" w:rsidRPr="00877BA7" w:rsidRDefault="00121D0D" w:rsidP="00121D0D">
      <w:pPr>
        <w:spacing w:after="0"/>
        <w:rPr>
          <w:rFonts w:ascii="Times New Roman" w:hAnsi="Times New Roman"/>
        </w:rPr>
      </w:pPr>
    </w:p>
    <w:p w:rsidR="00121D0D" w:rsidRPr="00877BA7" w:rsidRDefault="00681445" w:rsidP="00121D0D">
      <w:pPr>
        <w:spacing w:after="0"/>
        <w:rPr>
          <w:rFonts w:ascii="Times New Roman" w:hAnsi="Times New Roman"/>
        </w:rPr>
      </w:pPr>
      <w:r w:rsidRPr="00877BA7">
        <w:rPr>
          <w:rFonts w:ascii="Times New Roman" w:hAnsi="Times New Roman"/>
        </w:rPr>
        <w:lastRenderedPageBreak/>
        <w:t>Caeser</w:t>
      </w:r>
      <w:r w:rsidR="00121D0D" w:rsidRPr="00877BA7">
        <w:rPr>
          <w:rFonts w:ascii="Times New Roman" w:hAnsi="Times New Roman"/>
        </w:rPr>
        <w:t>: Keep throwing your punches, I can take this all day.</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(When the player defeats KMDM)</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Shady Man: 1….2….3…..4….5….6….7….8…9….10 and the winner is Caesar!</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(The crowd goes silent)</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Crowd: It’s not possible. How can the champ of been defeated? Booooooo!</w:t>
      </w:r>
    </w:p>
    <w:p w:rsidR="00121D0D" w:rsidRPr="00877BA7" w:rsidRDefault="00121D0D" w:rsidP="00121D0D">
      <w:pPr>
        <w:spacing w:after="0"/>
        <w:rPr>
          <w:rFonts w:ascii="Times New Roman" w:hAnsi="Times New Roman"/>
        </w:rPr>
      </w:pPr>
    </w:p>
    <w:p w:rsidR="00121D0D" w:rsidRPr="00877BA7" w:rsidRDefault="00121D0D" w:rsidP="00121D0D">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walks from the arena into the locker room.)</w:t>
      </w:r>
    </w:p>
    <w:p w:rsidR="00121D0D" w:rsidRPr="00877BA7" w:rsidRDefault="00121D0D" w:rsidP="00121D0D">
      <w:pPr>
        <w:spacing w:after="0"/>
        <w:rPr>
          <w:rFonts w:ascii="Times New Roman" w:hAnsi="Times New Roman"/>
        </w:rPr>
      </w:pPr>
    </w:p>
    <w:p w:rsidR="0091023F" w:rsidRPr="00877BA7" w:rsidRDefault="0091023F" w:rsidP="0091023F">
      <w:pPr>
        <w:pStyle w:val="Heading2"/>
        <w:rPr>
          <w:rFonts w:ascii="Times New Roman" w:hAnsi="Times New Roman" w:cs="Times New Roman"/>
          <w:color w:val="auto"/>
          <w:sz w:val="24"/>
          <w:szCs w:val="24"/>
        </w:rPr>
      </w:pPr>
      <w:bookmarkStart w:id="102" w:name="_Toc76405279"/>
      <w:r w:rsidRPr="00877BA7">
        <w:rPr>
          <w:rFonts w:ascii="Times New Roman" w:hAnsi="Times New Roman" w:cs="Times New Roman"/>
          <w:color w:val="auto"/>
          <w:sz w:val="24"/>
          <w:szCs w:val="24"/>
        </w:rPr>
        <w:t>Shady man’s Heist</w:t>
      </w:r>
      <w:bookmarkEnd w:id="102"/>
    </w:p>
    <w:p w:rsidR="00C672A4" w:rsidRPr="00877BA7" w:rsidRDefault="00681445" w:rsidP="00C672A4">
      <w:pPr>
        <w:spacing w:after="0"/>
        <w:rPr>
          <w:rFonts w:ascii="Times New Roman" w:hAnsi="Times New Roman"/>
        </w:rPr>
      </w:pPr>
      <w:r w:rsidRPr="00877BA7">
        <w:rPr>
          <w:rFonts w:ascii="Times New Roman" w:hAnsi="Times New Roman"/>
        </w:rPr>
        <w:t>Caeser</w:t>
      </w:r>
      <w:r w:rsidR="00C672A4" w:rsidRPr="00877BA7">
        <w:rPr>
          <w:rFonts w:ascii="Times New Roman" w:hAnsi="Times New Roman"/>
        </w:rPr>
        <w:t>: I can’t believe I beat him. Father did you have some hand in this?</w:t>
      </w:r>
    </w:p>
    <w:p w:rsidR="00C672A4" w:rsidRPr="00877BA7" w:rsidRDefault="00C672A4"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I couldn’t help myself.</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Jester: You sneaky dogs.</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Theresa: So you mean to say that if it wasn’t for your magic he would’ve got his butt kicked?</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Let’s just say that Caesar is not as good of a fighter as you thought he was.</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(Shady Man walks in)</w:t>
      </w:r>
    </w:p>
    <w:p w:rsidR="00C439EF" w:rsidRPr="00877BA7" w:rsidRDefault="00C439EF" w:rsidP="005F7883">
      <w:pPr>
        <w:spacing w:after="0"/>
        <w:rPr>
          <w:rFonts w:ascii="Times New Roman" w:hAnsi="Times New Roman"/>
        </w:rPr>
      </w:pPr>
    </w:p>
    <w:p w:rsidR="000B215D" w:rsidRPr="00877BA7" w:rsidRDefault="00C439EF" w:rsidP="005F7883">
      <w:pPr>
        <w:spacing w:after="0"/>
        <w:rPr>
          <w:rFonts w:ascii="Times New Roman" w:hAnsi="Times New Roman"/>
        </w:rPr>
      </w:pPr>
      <w:r w:rsidRPr="00877BA7">
        <w:rPr>
          <w:rFonts w:ascii="Times New Roman" w:hAnsi="Times New Roman"/>
        </w:rPr>
        <w:t>Shady Man: You upset some pretty powerful people by</w:t>
      </w:r>
      <w:r w:rsidR="00121D0D" w:rsidRPr="00877BA7">
        <w:rPr>
          <w:rFonts w:ascii="Times New Roman" w:hAnsi="Times New Roman"/>
        </w:rPr>
        <w:t xml:space="preserve"> winning this match</w:t>
      </w:r>
      <w:r w:rsidRPr="00877BA7">
        <w:rPr>
          <w:rFonts w:ascii="Times New Roman" w:hAnsi="Times New Roman"/>
        </w:rPr>
        <w:t>. My boss just lost a lot of money. He wants some compensation before we let you go to the mainland.</w:t>
      </w:r>
    </w:p>
    <w:p w:rsidR="00C439EF" w:rsidRPr="00877BA7" w:rsidRDefault="00C439EF" w:rsidP="005F7883">
      <w:pPr>
        <w:spacing w:after="0"/>
        <w:rPr>
          <w:rFonts w:ascii="Times New Roman" w:hAnsi="Times New Roman"/>
        </w:rPr>
      </w:pPr>
    </w:p>
    <w:p w:rsidR="00C439EF" w:rsidRPr="00877BA7" w:rsidRDefault="00C439EF" w:rsidP="005F7883">
      <w:pPr>
        <w:spacing w:after="0"/>
        <w:rPr>
          <w:rFonts w:ascii="Times New Roman" w:hAnsi="Times New Roman"/>
        </w:rPr>
      </w:pPr>
      <w:r w:rsidRPr="00877BA7">
        <w:rPr>
          <w:rFonts w:ascii="Times New Roman" w:hAnsi="Times New Roman"/>
        </w:rPr>
        <w:t>Augustus: That wasn’t part of the deal?</w:t>
      </w:r>
    </w:p>
    <w:p w:rsidR="00C439EF" w:rsidRPr="00877BA7" w:rsidRDefault="00C439EF" w:rsidP="005F7883">
      <w:pPr>
        <w:spacing w:after="0"/>
        <w:rPr>
          <w:rFonts w:ascii="Times New Roman" w:hAnsi="Times New Roman"/>
        </w:rPr>
      </w:pPr>
    </w:p>
    <w:p w:rsidR="0091023F" w:rsidRPr="00877BA7" w:rsidRDefault="00C439EF" w:rsidP="005F7883">
      <w:pPr>
        <w:spacing w:after="0"/>
        <w:rPr>
          <w:rFonts w:ascii="Times New Roman" w:hAnsi="Times New Roman"/>
        </w:rPr>
      </w:pPr>
      <w:r w:rsidRPr="00877BA7">
        <w:rPr>
          <w:rFonts w:ascii="Times New Roman" w:hAnsi="Times New Roman"/>
        </w:rPr>
        <w:t>Shady Man: Well the deals</w:t>
      </w:r>
      <w:r w:rsidR="00121D0D" w:rsidRPr="00877BA7">
        <w:rPr>
          <w:rFonts w:ascii="Times New Roman" w:hAnsi="Times New Roman"/>
        </w:rPr>
        <w:t xml:space="preserve"> been</w:t>
      </w:r>
      <w:r w:rsidRPr="00877BA7">
        <w:rPr>
          <w:rFonts w:ascii="Times New Roman" w:hAnsi="Times New Roman"/>
        </w:rPr>
        <w:t xml:space="preserve"> changed.</w:t>
      </w:r>
    </w:p>
    <w:p w:rsidR="0091023F" w:rsidRPr="00877BA7" w:rsidRDefault="0091023F" w:rsidP="005F7883">
      <w:pPr>
        <w:spacing w:after="0"/>
        <w:rPr>
          <w:rFonts w:ascii="Times New Roman" w:hAnsi="Times New Roman"/>
        </w:rPr>
      </w:pPr>
    </w:p>
    <w:p w:rsidR="0091023F" w:rsidRPr="00877BA7" w:rsidRDefault="0091023F" w:rsidP="005F7883">
      <w:pPr>
        <w:spacing w:after="0"/>
        <w:rPr>
          <w:rFonts w:ascii="Times New Roman" w:hAnsi="Times New Roman"/>
        </w:rPr>
      </w:pPr>
      <w:r w:rsidRPr="00877BA7">
        <w:rPr>
          <w:rFonts w:ascii="Times New Roman" w:hAnsi="Times New Roman"/>
        </w:rPr>
        <w:t>Theresa: That’s not fair.</w:t>
      </w:r>
    </w:p>
    <w:p w:rsidR="0091023F" w:rsidRPr="00877BA7" w:rsidRDefault="0091023F" w:rsidP="005F7883">
      <w:pPr>
        <w:spacing w:after="0"/>
        <w:rPr>
          <w:rFonts w:ascii="Times New Roman" w:hAnsi="Times New Roman"/>
        </w:rPr>
      </w:pPr>
    </w:p>
    <w:p w:rsidR="0091023F" w:rsidRPr="00877BA7" w:rsidRDefault="00681445" w:rsidP="005F7883">
      <w:pPr>
        <w:spacing w:after="0"/>
        <w:rPr>
          <w:rFonts w:ascii="Times New Roman" w:hAnsi="Times New Roman"/>
        </w:rPr>
      </w:pPr>
      <w:r w:rsidRPr="00877BA7">
        <w:rPr>
          <w:rFonts w:ascii="Times New Roman" w:hAnsi="Times New Roman"/>
        </w:rPr>
        <w:t>Caeser</w:t>
      </w:r>
      <w:r w:rsidR="0091023F" w:rsidRPr="00877BA7">
        <w:rPr>
          <w:rFonts w:ascii="Times New Roman" w:hAnsi="Times New Roman"/>
        </w:rPr>
        <w:t>: Well, what do you want now?</w:t>
      </w:r>
    </w:p>
    <w:p w:rsidR="0091023F" w:rsidRPr="00877BA7" w:rsidRDefault="0091023F" w:rsidP="005F7883">
      <w:pPr>
        <w:spacing w:after="0"/>
        <w:rPr>
          <w:rFonts w:ascii="Times New Roman" w:hAnsi="Times New Roman"/>
        </w:rPr>
      </w:pPr>
    </w:p>
    <w:p w:rsidR="0091023F" w:rsidRPr="00877BA7" w:rsidRDefault="0091023F" w:rsidP="005F7883">
      <w:pPr>
        <w:spacing w:after="0"/>
        <w:rPr>
          <w:rFonts w:ascii="Times New Roman" w:hAnsi="Times New Roman"/>
        </w:rPr>
      </w:pPr>
      <w:r w:rsidRPr="00877BA7">
        <w:rPr>
          <w:rFonts w:ascii="Times New Roman" w:hAnsi="Times New Roman"/>
        </w:rPr>
        <w:t xml:space="preserve">Shady Man: You’re going to help Jester rob the second-most richest man on the Southern Continent. He’s my boss’s main competitor. </w:t>
      </w:r>
      <w:r w:rsidR="00922EF1" w:rsidRPr="00877BA7">
        <w:rPr>
          <w:rFonts w:ascii="Times New Roman" w:hAnsi="Times New Roman"/>
        </w:rPr>
        <w:t xml:space="preserve">His name is Alfonso. </w:t>
      </w:r>
      <w:r w:rsidRPr="00877BA7">
        <w:rPr>
          <w:rFonts w:ascii="Times New Roman" w:hAnsi="Times New Roman"/>
        </w:rPr>
        <w:t>We want his most prized possession so we can keep him in his place.</w:t>
      </w:r>
    </w:p>
    <w:p w:rsidR="0091023F" w:rsidRPr="00877BA7" w:rsidRDefault="0091023F" w:rsidP="005F7883">
      <w:pPr>
        <w:spacing w:after="0"/>
        <w:rPr>
          <w:rFonts w:ascii="Times New Roman" w:hAnsi="Times New Roman"/>
        </w:rPr>
      </w:pPr>
    </w:p>
    <w:p w:rsidR="0091023F" w:rsidRPr="00877BA7" w:rsidRDefault="00681445" w:rsidP="005F7883">
      <w:pPr>
        <w:spacing w:after="0"/>
        <w:rPr>
          <w:rFonts w:ascii="Times New Roman" w:hAnsi="Times New Roman"/>
        </w:rPr>
      </w:pPr>
      <w:r w:rsidRPr="00877BA7">
        <w:rPr>
          <w:rFonts w:ascii="Times New Roman" w:hAnsi="Times New Roman"/>
        </w:rPr>
        <w:t>Caeser</w:t>
      </w:r>
      <w:r w:rsidR="0091023F" w:rsidRPr="00877BA7">
        <w:rPr>
          <w:rFonts w:ascii="Times New Roman" w:hAnsi="Times New Roman"/>
        </w:rPr>
        <w:t>: And what’s that?</w:t>
      </w:r>
    </w:p>
    <w:p w:rsidR="0091023F" w:rsidRPr="00877BA7" w:rsidRDefault="0091023F" w:rsidP="005F7883">
      <w:pPr>
        <w:spacing w:after="0"/>
        <w:rPr>
          <w:rFonts w:ascii="Times New Roman" w:hAnsi="Times New Roman"/>
        </w:rPr>
      </w:pPr>
    </w:p>
    <w:p w:rsidR="00C439EF" w:rsidRPr="00877BA7" w:rsidRDefault="00922EF1" w:rsidP="005F7883">
      <w:pPr>
        <w:spacing w:after="0"/>
        <w:rPr>
          <w:rFonts w:ascii="Times New Roman" w:hAnsi="Times New Roman"/>
        </w:rPr>
      </w:pPr>
      <w:r w:rsidRPr="00877BA7">
        <w:rPr>
          <w:rFonts w:ascii="Times New Roman" w:hAnsi="Times New Roman"/>
        </w:rPr>
        <w:lastRenderedPageBreak/>
        <w:t>Shady Man: He keeps a sealed glass case in his room which contains an authentic letter from Adm. Anthony. If you don’t know</w:t>
      </w:r>
      <w:r w:rsidR="0016386B">
        <w:rPr>
          <w:rFonts w:ascii="Times New Roman" w:hAnsi="Times New Roman"/>
        </w:rPr>
        <w:t>,</w:t>
      </w:r>
      <w:r w:rsidRPr="00877BA7">
        <w:rPr>
          <w:rFonts w:ascii="Times New Roman" w:hAnsi="Times New Roman"/>
        </w:rPr>
        <w:t xml:space="preserve"> Adm. Anthony is head over the </w:t>
      </w:r>
      <w:r w:rsidR="00060196" w:rsidRPr="00877BA7">
        <w:rPr>
          <w:rFonts w:ascii="Times New Roman" w:hAnsi="Times New Roman"/>
        </w:rPr>
        <w:t>Reditus</w:t>
      </w:r>
      <w:r w:rsidR="005D2856" w:rsidRPr="00877BA7">
        <w:rPr>
          <w:rFonts w:ascii="Times New Roman" w:hAnsi="Times New Roman"/>
        </w:rPr>
        <w:t xml:space="preserve"> </w:t>
      </w:r>
      <w:r w:rsidRPr="00877BA7">
        <w:rPr>
          <w:rFonts w:ascii="Times New Roman" w:hAnsi="Times New Roman"/>
        </w:rPr>
        <w:t>and the most powerful man on Gaia.</w:t>
      </w:r>
      <w:r w:rsidR="00FA3799" w:rsidRPr="00877BA7">
        <w:rPr>
          <w:rFonts w:ascii="Times New Roman" w:hAnsi="Times New Roman"/>
        </w:rPr>
        <w:t xml:space="preserve"> That letter is worth more than all the gold of </w:t>
      </w:r>
      <w:r w:rsidR="000178A3">
        <w:rPr>
          <w:rFonts w:ascii="Times New Roman" w:hAnsi="Times New Roman"/>
        </w:rPr>
        <w:t>Tandoor</w:t>
      </w:r>
      <w:r w:rsidR="00FA3799" w:rsidRPr="00877BA7">
        <w:rPr>
          <w:rFonts w:ascii="Times New Roman" w:hAnsi="Times New Roman"/>
        </w:rPr>
        <w:t>.</w:t>
      </w:r>
    </w:p>
    <w:p w:rsidR="00983024" w:rsidRPr="00877BA7" w:rsidRDefault="00983024" w:rsidP="005F7883">
      <w:pPr>
        <w:spacing w:after="0"/>
        <w:rPr>
          <w:rFonts w:ascii="Times New Roman" w:hAnsi="Times New Roman"/>
        </w:rPr>
      </w:pPr>
    </w:p>
    <w:p w:rsidR="00922EF1" w:rsidRPr="00877BA7" w:rsidRDefault="00922EF1" w:rsidP="005F7883">
      <w:pPr>
        <w:spacing w:after="0"/>
        <w:rPr>
          <w:rFonts w:ascii="Times New Roman" w:hAnsi="Times New Roman"/>
        </w:rPr>
      </w:pPr>
      <w:r w:rsidRPr="00877BA7">
        <w:rPr>
          <w:rFonts w:ascii="Times New Roman" w:hAnsi="Times New Roman"/>
        </w:rPr>
        <w:t>Augustus: How we going to sneak into his room?</w:t>
      </w:r>
    </w:p>
    <w:p w:rsidR="00922EF1" w:rsidRPr="00877BA7" w:rsidRDefault="00922EF1" w:rsidP="005F7883">
      <w:pPr>
        <w:spacing w:after="0"/>
        <w:rPr>
          <w:rFonts w:ascii="Times New Roman" w:hAnsi="Times New Roman"/>
        </w:rPr>
      </w:pPr>
    </w:p>
    <w:p w:rsidR="00042D84" w:rsidRPr="00877BA7" w:rsidRDefault="00922EF1" w:rsidP="005F7883">
      <w:pPr>
        <w:spacing w:after="0"/>
        <w:rPr>
          <w:rFonts w:ascii="Times New Roman" w:hAnsi="Times New Roman"/>
        </w:rPr>
      </w:pPr>
      <w:r w:rsidRPr="00877BA7">
        <w:rPr>
          <w:rFonts w:ascii="Times New Roman" w:hAnsi="Times New Roman"/>
        </w:rPr>
        <w:t>Shady Man: You’re not going to, Jester is. All of you are going to create diversions so that Jester can make his way inside. Your first obstacle is his guard standing outside which he rotates every 24 hours. The first</w:t>
      </w:r>
      <w:r w:rsidR="00A22AB6" w:rsidRPr="00877BA7">
        <w:rPr>
          <w:rFonts w:ascii="Times New Roman" w:hAnsi="Times New Roman"/>
        </w:rPr>
        <w:t xml:space="preserve"> guard</w:t>
      </w:r>
      <w:r w:rsidRPr="00877BA7">
        <w:rPr>
          <w:rFonts w:ascii="Times New Roman" w:hAnsi="Times New Roman"/>
        </w:rPr>
        <w:t>, how do we say, has an</w:t>
      </w:r>
      <w:r w:rsidR="00A22AB6" w:rsidRPr="00877BA7">
        <w:rPr>
          <w:rFonts w:ascii="Times New Roman" w:hAnsi="Times New Roman"/>
        </w:rPr>
        <w:t xml:space="preserve"> inclination </w:t>
      </w:r>
      <w:r w:rsidRPr="00877BA7">
        <w:rPr>
          <w:rFonts w:ascii="Times New Roman" w:hAnsi="Times New Roman"/>
        </w:rPr>
        <w:t>for the opposite sex</w:t>
      </w:r>
      <w:r w:rsidR="00A22AB6" w:rsidRPr="00877BA7">
        <w:rPr>
          <w:rFonts w:ascii="Times New Roman" w:hAnsi="Times New Roman"/>
        </w:rPr>
        <w:t xml:space="preserve"> if you know what I mean</w:t>
      </w:r>
      <w:r w:rsidRPr="00877BA7">
        <w:rPr>
          <w:rFonts w:ascii="Times New Roman" w:hAnsi="Times New Roman"/>
        </w:rPr>
        <w:t>.</w:t>
      </w:r>
      <w:r w:rsidR="00A22AB6" w:rsidRPr="00877BA7">
        <w:rPr>
          <w:rFonts w:ascii="Times New Roman" w:hAnsi="Times New Roman"/>
        </w:rPr>
        <w:t xml:space="preserve"> You’ll often find him sitting in the bar on his off-duty hours ogling the whores and barmaids. Theresa, you will lure him to a room with the promise of adventures. </w:t>
      </w:r>
    </w:p>
    <w:p w:rsidR="00042D84" w:rsidRPr="00877BA7" w:rsidRDefault="00042D84" w:rsidP="005F7883">
      <w:pPr>
        <w:spacing w:after="0"/>
        <w:rPr>
          <w:rFonts w:ascii="Times New Roman" w:hAnsi="Times New Roman"/>
        </w:rPr>
      </w:pPr>
    </w:p>
    <w:p w:rsidR="00042D84" w:rsidRPr="00877BA7" w:rsidRDefault="00042D84" w:rsidP="005F7883">
      <w:pPr>
        <w:spacing w:after="0"/>
        <w:rPr>
          <w:rFonts w:ascii="Times New Roman" w:hAnsi="Times New Roman"/>
        </w:rPr>
      </w:pPr>
      <w:r w:rsidRPr="00877BA7">
        <w:rPr>
          <w:rFonts w:ascii="Times New Roman" w:hAnsi="Times New Roman"/>
        </w:rPr>
        <w:t>Augustus: Whoa! Whoa! Did you just say my wife is going to pretend to be a prostitute</w:t>
      </w:r>
      <w:r w:rsidR="006A32ED" w:rsidRPr="00877BA7">
        <w:rPr>
          <w:rFonts w:ascii="Times New Roman" w:hAnsi="Times New Roman"/>
        </w:rPr>
        <w:t>?</w:t>
      </w:r>
    </w:p>
    <w:p w:rsidR="00042D84" w:rsidRPr="00877BA7" w:rsidRDefault="00042D84"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t>Shady Man: Don’t worry man; nothing will happen as long as you do your job.</w:t>
      </w:r>
    </w:p>
    <w:p w:rsidR="006A32ED" w:rsidRPr="00877BA7" w:rsidRDefault="006A32ED"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t>Augustus: And my job is?</w:t>
      </w:r>
    </w:p>
    <w:p w:rsidR="006A32ED" w:rsidRPr="00877BA7" w:rsidRDefault="006A32ED" w:rsidP="005F7883">
      <w:pPr>
        <w:spacing w:after="0"/>
        <w:rPr>
          <w:rFonts w:ascii="Times New Roman" w:hAnsi="Times New Roman"/>
        </w:rPr>
      </w:pPr>
    </w:p>
    <w:p w:rsidR="006A32ED" w:rsidRPr="00877BA7" w:rsidRDefault="006A32ED" w:rsidP="005F7883">
      <w:pPr>
        <w:spacing w:after="0"/>
        <w:rPr>
          <w:rFonts w:ascii="Times New Roman" w:hAnsi="Times New Roman"/>
        </w:rPr>
      </w:pPr>
      <w:r w:rsidRPr="00877BA7">
        <w:rPr>
          <w:rFonts w:ascii="Times New Roman" w:hAnsi="Times New Roman"/>
        </w:rPr>
        <w:t>Theresa: Your job is to make sure he stays away from my booty. Understand?</w:t>
      </w:r>
    </w:p>
    <w:p w:rsidR="006A32ED" w:rsidRPr="00877BA7" w:rsidRDefault="006A32ED" w:rsidP="005F7883">
      <w:pPr>
        <w:spacing w:after="0"/>
        <w:rPr>
          <w:rFonts w:ascii="Times New Roman" w:hAnsi="Times New Roman"/>
        </w:rPr>
      </w:pPr>
    </w:p>
    <w:p w:rsidR="00254C31" w:rsidRPr="00877BA7" w:rsidRDefault="006A32ED" w:rsidP="005F7883">
      <w:pPr>
        <w:spacing w:after="0"/>
        <w:rPr>
          <w:rFonts w:ascii="Times New Roman" w:hAnsi="Times New Roman"/>
        </w:rPr>
      </w:pPr>
      <w:r w:rsidRPr="00877BA7">
        <w:rPr>
          <w:rFonts w:ascii="Times New Roman" w:hAnsi="Times New Roman"/>
        </w:rPr>
        <w:t xml:space="preserve">Shady man: Caesar, focus, </w:t>
      </w:r>
      <w:r w:rsidR="00A22AB6" w:rsidRPr="00877BA7">
        <w:rPr>
          <w:rFonts w:ascii="Times New Roman" w:hAnsi="Times New Roman"/>
        </w:rPr>
        <w:t>I have a man that works at the bar who will tell you which room he</w:t>
      </w:r>
      <w:r w:rsidRPr="00877BA7">
        <w:rPr>
          <w:rFonts w:ascii="Times New Roman" w:hAnsi="Times New Roman"/>
        </w:rPr>
        <w:t xml:space="preserve"> has </w:t>
      </w:r>
      <w:r w:rsidR="00A22AB6" w:rsidRPr="00877BA7">
        <w:rPr>
          <w:rFonts w:ascii="Times New Roman" w:hAnsi="Times New Roman"/>
        </w:rPr>
        <w:t xml:space="preserve">booked. It will behoove you to sneak in that room </w:t>
      </w:r>
      <w:r w:rsidR="0049191D" w:rsidRPr="00877BA7">
        <w:rPr>
          <w:rFonts w:ascii="Times New Roman" w:hAnsi="Times New Roman"/>
        </w:rPr>
        <w:t xml:space="preserve">and hide </w:t>
      </w:r>
      <w:r w:rsidR="00A22AB6" w:rsidRPr="00877BA7">
        <w:rPr>
          <w:rFonts w:ascii="Times New Roman" w:hAnsi="Times New Roman"/>
        </w:rPr>
        <w:t>before</w:t>
      </w:r>
      <w:r w:rsidRPr="00877BA7">
        <w:rPr>
          <w:rFonts w:ascii="Times New Roman" w:hAnsi="Times New Roman"/>
        </w:rPr>
        <w:t xml:space="preserve"> the guard </w:t>
      </w:r>
      <w:r w:rsidR="00A22AB6" w:rsidRPr="00877BA7">
        <w:rPr>
          <w:rFonts w:ascii="Times New Roman" w:hAnsi="Times New Roman"/>
        </w:rPr>
        <w:t>arrives.</w:t>
      </w:r>
      <w:r w:rsidRPr="00877BA7">
        <w:rPr>
          <w:rFonts w:ascii="Times New Roman" w:hAnsi="Times New Roman"/>
        </w:rPr>
        <w:t xml:space="preserve"> Once you take care of him take the key. </w:t>
      </w:r>
      <w:r w:rsidR="0074747A" w:rsidRPr="00877BA7">
        <w:rPr>
          <w:rFonts w:ascii="Times New Roman" w:hAnsi="Times New Roman"/>
        </w:rPr>
        <w:t>You will</w:t>
      </w:r>
      <w:r w:rsidRPr="00877BA7">
        <w:rPr>
          <w:rFonts w:ascii="Times New Roman" w:hAnsi="Times New Roman"/>
        </w:rPr>
        <w:t xml:space="preserve"> then</w:t>
      </w:r>
      <w:r w:rsidR="0074747A" w:rsidRPr="00877BA7">
        <w:rPr>
          <w:rFonts w:ascii="Times New Roman" w:hAnsi="Times New Roman"/>
        </w:rPr>
        <w:t xml:space="preserve"> wear his uniform and make your way to the front gate of Alfonso’s home.</w:t>
      </w:r>
      <w:r w:rsidR="00380E58" w:rsidRPr="00877BA7">
        <w:rPr>
          <w:rFonts w:ascii="Times New Roman" w:hAnsi="Times New Roman"/>
        </w:rPr>
        <w:t xml:space="preserve"> Augustus, you’ll approach the on-duty Guard and make a request to see Alfonso. The guard has orders to refuse all visitors. When he refuses you, you tell him that you’re Alfonso’s old buddy from his school days. If he refuses you again, you tell him that you demand to see Alfonso. Whatever you do, don’t lose the guards attention. </w:t>
      </w:r>
      <w:r w:rsidR="00681445" w:rsidRPr="00877BA7">
        <w:rPr>
          <w:rFonts w:ascii="Times New Roman" w:hAnsi="Times New Roman"/>
        </w:rPr>
        <w:t>Caeser</w:t>
      </w:r>
      <w:r w:rsidR="00380E58" w:rsidRPr="00877BA7">
        <w:rPr>
          <w:rFonts w:ascii="Times New Roman" w:hAnsi="Times New Roman"/>
        </w:rPr>
        <w:t>, you’ll just walk on by like you work there and open the door. Jester, you sneak over the wall</w:t>
      </w:r>
      <w:r w:rsidR="00FA3799" w:rsidRPr="00877BA7">
        <w:rPr>
          <w:rFonts w:ascii="Times New Roman" w:hAnsi="Times New Roman"/>
        </w:rPr>
        <w:t xml:space="preserve"> and wait in the bushes until Caesar arrives. </w:t>
      </w:r>
      <w:r w:rsidR="00254C31" w:rsidRPr="00877BA7">
        <w:rPr>
          <w:rFonts w:ascii="Times New Roman" w:hAnsi="Times New Roman"/>
        </w:rPr>
        <w:t xml:space="preserve">Once </w:t>
      </w:r>
      <w:r w:rsidR="00681445" w:rsidRPr="00877BA7">
        <w:rPr>
          <w:rFonts w:ascii="Times New Roman" w:hAnsi="Times New Roman"/>
        </w:rPr>
        <w:t>Caeser</w:t>
      </w:r>
      <w:r w:rsidR="00254C31" w:rsidRPr="00877BA7">
        <w:rPr>
          <w:rFonts w:ascii="Times New Roman" w:hAnsi="Times New Roman"/>
        </w:rPr>
        <w:t xml:space="preserve"> opens the door you must sneak in and steal the letter. From this point on your pretty much on your own.</w:t>
      </w:r>
    </w:p>
    <w:p w:rsidR="00254C31" w:rsidRPr="00877BA7" w:rsidRDefault="00254C31" w:rsidP="005F7883">
      <w:pPr>
        <w:spacing w:after="0"/>
        <w:rPr>
          <w:rFonts w:ascii="Times New Roman" w:hAnsi="Times New Roman"/>
        </w:rPr>
      </w:pPr>
    </w:p>
    <w:p w:rsidR="00254C31" w:rsidRPr="00877BA7" w:rsidRDefault="00681445" w:rsidP="005F7883">
      <w:pPr>
        <w:spacing w:after="0"/>
        <w:rPr>
          <w:rFonts w:ascii="Times New Roman" w:hAnsi="Times New Roman"/>
        </w:rPr>
      </w:pPr>
      <w:r w:rsidRPr="00877BA7">
        <w:rPr>
          <w:rFonts w:ascii="Times New Roman" w:hAnsi="Times New Roman"/>
        </w:rPr>
        <w:t>Caeser</w:t>
      </w:r>
      <w:r w:rsidR="00254C31" w:rsidRPr="00877BA7">
        <w:rPr>
          <w:rFonts w:ascii="Times New Roman" w:hAnsi="Times New Roman"/>
        </w:rPr>
        <w:t>: What about me? What will I do after I opened the door?</w:t>
      </w:r>
    </w:p>
    <w:p w:rsidR="00254C31" w:rsidRPr="00877BA7" w:rsidRDefault="00254C31" w:rsidP="005F7883">
      <w:pPr>
        <w:spacing w:after="0"/>
        <w:rPr>
          <w:rFonts w:ascii="Times New Roman" w:hAnsi="Times New Roman"/>
        </w:rPr>
      </w:pPr>
    </w:p>
    <w:p w:rsidR="00254C31" w:rsidRPr="00877BA7" w:rsidRDefault="00254C31" w:rsidP="005F7883">
      <w:pPr>
        <w:spacing w:after="0"/>
        <w:rPr>
          <w:rFonts w:ascii="Times New Roman" w:hAnsi="Times New Roman"/>
        </w:rPr>
      </w:pPr>
      <w:r w:rsidRPr="00877BA7">
        <w:rPr>
          <w:rFonts w:ascii="Times New Roman" w:hAnsi="Times New Roman"/>
        </w:rPr>
        <w:t>Shady Man: You begin an altercation with Augustus. You tell him to get the hell out of there and chase after him. Augustus, make sure to run away after Caesar starts threatening you.</w:t>
      </w:r>
      <w:r w:rsidR="00CF457A" w:rsidRPr="00877BA7">
        <w:rPr>
          <w:rFonts w:ascii="Times New Roman" w:hAnsi="Times New Roman"/>
        </w:rPr>
        <w:t xml:space="preserve"> Then you’ll chase him. You have your exit.</w:t>
      </w:r>
    </w:p>
    <w:p w:rsidR="00254C31" w:rsidRPr="00877BA7" w:rsidRDefault="00254C31" w:rsidP="005F7883">
      <w:pPr>
        <w:spacing w:after="0"/>
        <w:rPr>
          <w:rFonts w:ascii="Times New Roman" w:hAnsi="Times New Roman"/>
        </w:rPr>
      </w:pPr>
    </w:p>
    <w:p w:rsidR="00FA3799" w:rsidRPr="00877BA7" w:rsidRDefault="00681445" w:rsidP="005F7883">
      <w:pPr>
        <w:spacing w:after="0"/>
        <w:rPr>
          <w:rFonts w:ascii="Times New Roman" w:hAnsi="Times New Roman"/>
        </w:rPr>
      </w:pPr>
      <w:r w:rsidRPr="00877BA7">
        <w:rPr>
          <w:rFonts w:ascii="Times New Roman" w:hAnsi="Times New Roman"/>
        </w:rPr>
        <w:t>Caeser</w:t>
      </w:r>
      <w:r w:rsidR="00FA3799" w:rsidRPr="00877BA7">
        <w:rPr>
          <w:rFonts w:ascii="Times New Roman" w:hAnsi="Times New Roman"/>
        </w:rPr>
        <w:t>: I don’t know about this father.</w:t>
      </w:r>
    </w:p>
    <w:p w:rsidR="00FA3799" w:rsidRPr="00877BA7" w:rsidRDefault="00FA3799" w:rsidP="005F7883">
      <w:pPr>
        <w:spacing w:after="0"/>
        <w:rPr>
          <w:rFonts w:ascii="Times New Roman" w:hAnsi="Times New Roman"/>
        </w:rPr>
      </w:pPr>
    </w:p>
    <w:p w:rsidR="00A621E7" w:rsidRPr="00877BA7" w:rsidRDefault="00FA3799" w:rsidP="005F7883">
      <w:pPr>
        <w:spacing w:after="0"/>
        <w:rPr>
          <w:rFonts w:ascii="Times New Roman" w:hAnsi="Times New Roman"/>
        </w:rPr>
      </w:pPr>
      <w:r w:rsidRPr="00877BA7">
        <w:rPr>
          <w:rFonts w:ascii="Times New Roman" w:hAnsi="Times New Roman"/>
        </w:rPr>
        <w:t xml:space="preserve">Shady Man: You want to go to the mainland or what? I know you’re </w:t>
      </w:r>
      <w:r w:rsidR="001407A4" w:rsidRPr="00877BA7">
        <w:rPr>
          <w:rFonts w:ascii="Times New Roman" w:hAnsi="Times New Roman"/>
        </w:rPr>
        <w:t>Rediit</w:t>
      </w:r>
      <w:r w:rsidRPr="00877BA7">
        <w:rPr>
          <w:rFonts w:ascii="Times New Roman" w:hAnsi="Times New Roman"/>
        </w:rPr>
        <w:t>s and I know there’s a bounty on your head. There’s no way you’ll get to the mainland without our help. You made your decision to fight now here are the consequences.</w:t>
      </w:r>
    </w:p>
    <w:p w:rsidR="00A621E7" w:rsidRPr="00877BA7" w:rsidRDefault="00A621E7" w:rsidP="005F7883">
      <w:pPr>
        <w:spacing w:after="0"/>
        <w:rPr>
          <w:rFonts w:ascii="Times New Roman" w:hAnsi="Times New Roman"/>
        </w:rPr>
      </w:pPr>
    </w:p>
    <w:p w:rsidR="00A621E7" w:rsidRPr="00877BA7" w:rsidRDefault="00A621E7" w:rsidP="005F7883">
      <w:pPr>
        <w:spacing w:after="0"/>
        <w:rPr>
          <w:rFonts w:ascii="Times New Roman" w:hAnsi="Times New Roman"/>
        </w:rPr>
      </w:pPr>
      <w:r w:rsidRPr="00877BA7">
        <w:rPr>
          <w:rFonts w:ascii="Times New Roman" w:hAnsi="Times New Roman"/>
        </w:rPr>
        <w:t>Augustus: We’re in.</w:t>
      </w:r>
    </w:p>
    <w:p w:rsidR="00A621E7" w:rsidRPr="00877BA7" w:rsidRDefault="00A621E7" w:rsidP="005F7883">
      <w:pPr>
        <w:spacing w:after="0"/>
        <w:rPr>
          <w:rFonts w:ascii="Times New Roman" w:hAnsi="Times New Roman"/>
        </w:rPr>
      </w:pPr>
    </w:p>
    <w:p w:rsidR="00A621E7" w:rsidRPr="00877BA7" w:rsidRDefault="00A621E7" w:rsidP="005F7883">
      <w:pPr>
        <w:spacing w:after="0"/>
        <w:rPr>
          <w:rFonts w:ascii="Times New Roman" w:hAnsi="Times New Roman"/>
        </w:rPr>
      </w:pPr>
      <w:r w:rsidRPr="00877BA7">
        <w:rPr>
          <w:rFonts w:ascii="Times New Roman" w:hAnsi="Times New Roman"/>
        </w:rPr>
        <w:t xml:space="preserve">Shady Man: First meet my man at the bar </w:t>
      </w:r>
      <w:r w:rsidR="00205B2C">
        <w:rPr>
          <w:rFonts w:ascii="Times New Roman" w:hAnsi="Times New Roman"/>
        </w:rPr>
        <w:t>Zen</w:t>
      </w:r>
      <w:r w:rsidRPr="00877BA7">
        <w:rPr>
          <w:rFonts w:ascii="Times New Roman" w:hAnsi="Times New Roman"/>
        </w:rPr>
        <w:t>. Then we’ll begin.</w:t>
      </w:r>
    </w:p>
    <w:p w:rsidR="00A621E7" w:rsidRPr="00877BA7" w:rsidRDefault="00A621E7" w:rsidP="005F7883">
      <w:pPr>
        <w:spacing w:after="0"/>
        <w:rPr>
          <w:rFonts w:ascii="Times New Roman" w:hAnsi="Times New Roman"/>
        </w:rPr>
      </w:pPr>
    </w:p>
    <w:p w:rsidR="00BD2B0A" w:rsidRPr="00877BA7" w:rsidRDefault="00BD2B0A" w:rsidP="00BD2B0A">
      <w:pPr>
        <w:spacing w:after="0"/>
        <w:rPr>
          <w:rFonts w:ascii="Times New Roman" w:hAnsi="Times New Roman"/>
        </w:rPr>
      </w:pPr>
    </w:p>
    <w:p w:rsidR="00983024" w:rsidRPr="00877BA7" w:rsidRDefault="00A621E7" w:rsidP="00A621E7">
      <w:pPr>
        <w:pStyle w:val="Heading2"/>
        <w:rPr>
          <w:rFonts w:ascii="Times New Roman" w:hAnsi="Times New Roman" w:cs="Times New Roman"/>
          <w:color w:val="auto"/>
          <w:sz w:val="24"/>
          <w:szCs w:val="24"/>
        </w:rPr>
      </w:pPr>
      <w:bookmarkStart w:id="103" w:name="_Toc76405280"/>
      <w:r w:rsidRPr="00877BA7">
        <w:rPr>
          <w:rFonts w:ascii="Times New Roman" w:hAnsi="Times New Roman" w:cs="Times New Roman"/>
          <w:color w:val="auto"/>
          <w:sz w:val="24"/>
          <w:szCs w:val="24"/>
        </w:rPr>
        <w:t xml:space="preserve">Heist in </w:t>
      </w:r>
      <w:r w:rsidR="00205B2C">
        <w:rPr>
          <w:rFonts w:ascii="Times New Roman" w:hAnsi="Times New Roman" w:cs="Times New Roman"/>
          <w:color w:val="auto"/>
          <w:sz w:val="24"/>
          <w:szCs w:val="24"/>
        </w:rPr>
        <w:t>Zen</w:t>
      </w:r>
      <w:bookmarkEnd w:id="103"/>
    </w:p>
    <w:p w:rsidR="00983024" w:rsidRPr="00877BA7" w:rsidRDefault="004E6294" w:rsidP="005F7883">
      <w:pPr>
        <w:spacing w:after="0"/>
        <w:rPr>
          <w:rFonts w:ascii="Times New Roman" w:hAnsi="Times New Roman"/>
        </w:rPr>
      </w:pPr>
      <w:r w:rsidRPr="00877BA7">
        <w:rPr>
          <w:rFonts w:ascii="Times New Roman" w:hAnsi="Times New Roman"/>
        </w:rPr>
        <w:t xml:space="preserve">Man working at bar: I’ll meet you at the </w:t>
      </w:r>
      <w:r w:rsidR="00225FF3" w:rsidRPr="00877BA7">
        <w:rPr>
          <w:rFonts w:ascii="Times New Roman" w:hAnsi="Times New Roman"/>
        </w:rPr>
        <w:t>Inn</w:t>
      </w:r>
      <w:r w:rsidRPr="00877BA7">
        <w:rPr>
          <w:rFonts w:ascii="Times New Roman" w:hAnsi="Times New Roman"/>
        </w:rPr>
        <w:t>. Book one room and I’ll meet you there in evening.</w:t>
      </w:r>
    </w:p>
    <w:p w:rsidR="00983024" w:rsidRPr="00877BA7" w:rsidRDefault="00983024" w:rsidP="005F7883">
      <w:pPr>
        <w:spacing w:after="0"/>
        <w:rPr>
          <w:rFonts w:ascii="Times New Roman" w:hAnsi="Times New Roman"/>
        </w:rPr>
      </w:pPr>
    </w:p>
    <w:p w:rsidR="004E6294" w:rsidRPr="00877BA7" w:rsidRDefault="004E6294" w:rsidP="005F7883">
      <w:pPr>
        <w:spacing w:after="0"/>
        <w:rPr>
          <w:rFonts w:ascii="Times New Roman" w:hAnsi="Times New Roman"/>
        </w:rPr>
      </w:pPr>
      <w:r w:rsidRPr="00877BA7">
        <w:rPr>
          <w:rFonts w:ascii="Times New Roman" w:hAnsi="Times New Roman"/>
        </w:rPr>
        <w:t>(Party stays at Inn. Man working at the bar comes later that evening.)</w:t>
      </w:r>
    </w:p>
    <w:p w:rsidR="004E6294" w:rsidRPr="00877BA7" w:rsidRDefault="004E6294"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Man working at the bar: My name is Stephen. I will be working with you. I’m sure the Shady Man informed you about everything.</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Theresa: Yeah, especially the part where I have to try to seduce a guard. I really like the part,</w:t>
      </w:r>
      <w:r w:rsidR="00CF457A" w:rsidRPr="00877BA7">
        <w:rPr>
          <w:rFonts w:ascii="Times New Roman" w:hAnsi="Times New Roman"/>
        </w:rPr>
        <w:t xml:space="preserve"> yuck</w:t>
      </w:r>
      <w:r w:rsidRPr="00877BA7">
        <w:rPr>
          <w:rFonts w:ascii="Times New Roman" w:hAnsi="Times New Roman"/>
        </w:rPr>
        <w:t>.</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Stephen: Don’t worry everything will work according to the plan. You just have to keep your cool.</w:t>
      </w:r>
    </w:p>
    <w:p w:rsidR="00225FF3" w:rsidRPr="00877BA7" w:rsidRDefault="00225FF3" w:rsidP="005F7883">
      <w:pPr>
        <w:spacing w:after="0"/>
        <w:rPr>
          <w:rFonts w:ascii="Times New Roman" w:hAnsi="Times New Roman"/>
        </w:rPr>
      </w:pPr>
    </w:p>
    <w:p w:rsidR="00225FF3" w:rsidRPr="00877BA7" w:rsidRDefault="00681445" w:rsidP="005F7883">
      <w:pPr>
        <w:spacing w:after="0"/>
        <w:rPr>
          <w:rFonts w:ascii="Times New Roman" w:hAnsi="Times New Roman"/>
        </w:rPr>
      </w:pPr>
      <w:r w:rsidRPr="00877BA7">
        <w:rPr>
          <w:rFonts w:ascii="Times New Roman" w:hAnsi="Times New Roman"/>
        </w:rPr>
        <w:t>Caeser</w:t>
      </w:r>
      <w:r w:rsidR="00225FF3" w:rsidRPr="00877BA7">
        <w:rPr>
          <w:rFonts w:ascii="Times New Roman" w:hAnsi="Times New Roman"/>
        </w:rPr>
        <w:t>: If that filthy guard lays a single finger on Theresa I’ll cut his finger</w:t>
      </w:r>
      <w:r w:rsidR="00CF457A" w:rsidRPr="00877BA7">
        <w:rPr>
          <w:rFonts w:ascii="Times New Roman" w:hAnsi="Times New Roman"/>
        </w:rPr>
        <w:t>s</w:t>
      </w:r>
      <w:r w:rsidR="00225FF3" w:rsidRPr="00877BA7">
        <w:rPr>
          <w:rFonts w:ascii="Times New Roman" w:hAnsi="Times New Roman"/>
        </w:rPr>
        <w:t xml:space="preserve"> off.</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Stephen: Talking like a gangster now are we?</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Airloft: Beep! Beep!</w:t>
      </w:r>
    </w:p>
    <w:p w:rsidR="00225FF3" w:rsidRPr="00877BA7" w:rsidRDefault="00225FF3"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Augustus: Airloft you’ll stay at the Inn okay.</w:t>
      </w:r>
    </w:p>
    <w:p w:rsidR="003A2C16" w:rsidRPr="00877BA7" w:rsidRDefault="003A2C16" w:rsidP="005F7883">
      <w:pPr>
        <w:spacing w:after="0"/>
        <w:rPr>
          <w:rFonts w:ascii="Times New Roman" w:hAnsi="Times New Roman"/>
        </w:rPr>
      </w:pPr>
    </w:p>
    <w:p w:rsidR="00225FF3" w:rsidRPr="00877BA7" w:rsidRDefault="003A2C16" w:rsidP="005F7883">
      <w:pPr>
        <w:spacing w:after="0"/>
        <w:rPr>
          <w:rFonts w:ascii="Times New Roman" w:hAnsi="Times New Roman"/>
        </w:rPr>
      </w:pPr>
      <w:r w:rsidRPr="00877BA7">
        <w:rPr>
          <w:rFonts w:ascii="Times New Roman" w:hAnsi="Times New Roman"/>
        </w:rPr>
        <w:t>Airloft: Beep! Beep!</w:t>
      </w:r>
    </w:p>
    <w:p w:rsidR="003A2C16" w:rsidRPr="00877BA7" w:rsidRDefault="003A2C16" w:rsidP="005F7883">
      <w:pPr>
        <w:spacing w:after="0"/>
        <w:rPr>
          <w:rFonts w:ascii="Times New Roman" w:hAnsi="Times New Roman"/>
        </w:rPr>
      </w:pPr>
    </w:p>
    <w:p w:rsidR="00225FF3" w:rsidRPr="00877BA7" w:rsidRDefault="00225FF3" w:rsidP="005F7883">
      <w:pPr>
        <w:spacing w:after="0"/>
        <w:rPr>
          <w:rFonts w:ascii="Times New Roman" w:hAnsi="Times New Roman"/>
        </w:rPr>
      </w:pPr>
      <w:r w:rsidRPr="00877BA7">
        <w:rPr>
          <w:rFonts w:ascii="Times New Roman" w:hAnsi="Times New Roman"/>
        </w:rPr>
        <w:t>(The party will be split now into different individuals. During the heist</w:t>
      </w:r>
      <w:r w:rsidR="00F503F7" w:rsidRPr="00877BA7">
        <w:rPr>
          <w:rFonts w:ascii="Times New Roman" w:hAnsi="Times New Roman"/>
        </w:rPr>
        <w:t xml:space="preserve"> the player can switch between characters at any time, but for the heist to be successful the player must complete each part of the heist according to the plan.)</w:t>
      </w:r>
    </w:p>
    <w:p w:rsidR="004E6294" w:rsidRPr="00877BA7" w:rsidRDefault="004E6294" w:rsidP="005F7883">
      <w:pPr>
        <w:spacing w:after="0"/>
        <w:rPr>
          <w:rFonts w:ascii="Times New Roman" w:hAnsi="Times New Roman"/>
        </w:rPr>
      </w:pPr>
    </w:p>
    <w:p w:rsidR="003A2C16" w:rsidRPr="00877BA7" w:rsidRDefault="003A2C16" w:rsidP="005F7883">
      <w:pPr>
        <w:spacing w:after="0"/>
        <w:rPr>
          <w:rFonts w:ascii="Times New Roman" w:hAnsi="Times New Roman"/>
        </w:rPr>
      </w:pPr>
      <w:r w:rsidRPr="00877BA7">
        <w:rPr>
          <w:rFonts w:ascii="Times New Roman" w:hAnsi="Times New Roman"/>
        </w:rPr>
        <w:t xml:space="preserve">(The next </w:t>
      </w:r>
      <w:r w:rsidR="003841FE" w:rsidRPr="00877BA7">
        <w:rPr>
          <w:rFonts w:ascii="Times New Roman" w:hAnsi="Times New Roman"/>
        </w:rPr>
        <w:t>evening</w:t>
      </w:r>
      <w:r w:rsidRPr="00877BA7">
        <w:rPr>
          <w:rFonts w:ascii="Times New Roman" w:hAnsi="Times New Roman"/>
        </w:rPr>
        <w:t>.)</w:t>
      </w:r>
    </w:p>
    <w:p w:rsidR="003A2C16" w:rsidRPr="00877BA7" w:rsidRDefault="003A2C16" w:rsidP="005F7883">
      <w:pPr>
        <w:spacing w:after="0"/>
        <w:rPr>
          <w:rFonts w:ascii="Times New Roman" w:hAnsi="Times New Roman"/>
        </w:rPr>
      </w:pPr>
    </w:p>
    <w:p w:rsidR="004E6294" w:rsidRPr="00877BA7" w:rsidRDefault="004E6294" w:rsidP="005F7883">
      <w:pPr>
        <w:spacing w:after="0"/>
        <w:rPr>
          <w:rFonts w:ascii="Times New Roman" w:hAnsi="Times New Roman"/>
        </w:rPr>
      </w:pPr>
    </w:p>
    <w:p w:rsidR="003A2C16" w:rsidRPr="00877BA7" w:rsidRDefault="003A2C16" w:rsidP="005F7883">
      <w:pPr>
        <w:spacing w:after="0"/>
        <w:rPr>
          <w:rFonts w:ascii="Times New Roman" w:hAnsi="Times New Roman"/>
        </w:rPr>
      </w:pPr>
      <w:r w:rsidRPr="00877BA7">
        <w:rPr>
          <w:rFonts w:ascii="Times New Roman" w:hAnsi="Times New Roman"/>
        </w:rPr>
        <w:t>Theresa (She approaches the guard.):</w:t>
      </w:r>
      <w:r w:rsidR="00DF4644" w:rsidRPr="00877BA7">
        <w:rPr>
          <w:rFonts w:ascii="Times New Roman" w:hAnsi="Times New Roman"/>
        </w:rPr>
        <w:t xml:space="preserve"> Hello handsome, can I sit here?</w:t>
      </w:r>
    </w:p>
    <w:p w:rsidR="003A2C16" w:rsidRPr="00877BA7" w:rsidRDefault="003A2C16" w:rsidP="005F7883">
      <w:pPr>
        <w:spacing w:after="0"/>
        <w:rPr>
          <w:rFonts w:ascii="Times New Roman" w:hAnsi="Times New Roman"/>
        </w:rPr>
      </w:pPr>
    </w:p>
    <w:p w:rsidR="003A2C16" w:rsidRPr="00877BA7" w:rsidRDefault="003A2C16" w:rsidP="005F7883">
      <w:pPr>
        <w:spacing w:after="0"/>
        <w:rPr>
          <w:rFonts w:ascii="Times New Roman" w:hAnsi="Times New Roman"/>
        </w:rPr>
      </w:pPr>
      <w:r w:rsidRPr="00877BA7">
        <w:rPr>
          <w:rFonts w:ascii="Times New Roman" w:hAnsi="Times New Roman"/>
        </w:rPr>
        <w:t>Filthy Guard: Are you the fine</w:t>
      </w:r>
      <w:r w:rsidR="00DF4644" w:rsidRPr="00877BA7">
        <w:rPr>
          <w:rFonts w:ascii="Times New Roman" w:hAnsi="Times New Roman"/>
        </w:rPr>
        <w:t>st thing I’ve ever laid eyes on?</w:t>
      </w:r>
      <w:r w:rsidRPr="00877BA7">
        <w:rPr>
          <w:rFonts w:ascii="Times New Roman" w:hAnsi="Times New Roman"/>
        </w:rPr>
        <w:t xml:space="preserve"> I’ve never seen you before here. What brings you here tonight?</w:t>
      </w:r>
    </w:p>
    <w:p w:rsidR="00220D2C" w:rsidRPr="00877BA7" w:rsidRDefault="00220D2C" w:rsidP="005F7883">
      <w:pPr>
        <w:spacing w:after="0"/>
        <w:rPr>
          <w:rFonts w:ascii="Times New Roman" w:hAnsi="Times New Roman"/>
        </w:rPr>
      </w:pPr>
    </w:p>
    <w:p w:rsidR="00B275CF" w:rsidRPr="00877BA7" w:rsidRDefault="003A2C16" w:rsidP="005F7883">
      <w:pPr>
        <w:spacing w:after="0"/>
        <w:rPr>
          <w:rFonts w:ascii="Times New Roman" w:hAnsi="Times New Roman"/>
        </w:rPr>
      </w:pPr>
      <w:r w:rsidRPr="00877BA7">
        <w:rPr>
          <w:rFonts w:ascii="Times New Roman" w:hAnsi="Times New Roman"/>
        </w:rPr>
        <w:t>Theresa: I’m from Albrook and my boyfriend went to Hamilton</w:t>
      </w:r>
      <w:r w:rsidR="00B275CF" w:rsidRPr="00877BA7">
        <w:rPr>
          <w:rFonts w:ascii="Times New Roman" w:hAnsi="Times New Roman"/>
        </w:rPr>
        <w:t xml:space="preserve">. So I was looking to have a little fun tonight. I heard </w:t>
      </w:r>
      <w:r w:rsidR="00205B2C">
        <w:rPr>
          <w:rFonts w:ascii="Times New Roman" w:hAnsi="Times New Roman"/>
        </w:rPr>
        <w:t>Zen</w:t>
      </w:r>
      <w:r w:rsidR="00B275CF" w:rsidRPr="00877BA7">
        <w:rPr>
          <w:rFonts w:ascii="Times New Roman" w:hAnsi="Times New Roman"/>
        </w:rPr>
        <w:t xml:space="preserve"> is the place to do it.</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lastRenderedPageBreak/>
        <w:t xml:space="preserve">Filthy Guard: You sure have come to the right place darling. Why don’t we go somewhere </w:t>
      </w:r>
      <w:r w:rsidR="00DF4644" w:rsidRPr="00877BA7">
        <w:rPr>
          <w:rFonts w:ascii="Times New Roman" w:hAnsi="Times New Roman"/>
        </w:rPr>
        <w:t xml:space="preserve">where </w:t>
      </w:r>
      <w:r w:rsidRPr="00877BA7">
        <w:rPr>
          <w:rFonts w:ascii="Times New Roman" w:hAnsi="Times New Roman"/>
        </w:rPr>
        <w:t>we can have even more fun?</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t>Theresa: Sounds good sweetheart.</w:t>
      </w:r>
    </w:p>
    <w:p w:rsidR="00B275CF" w:rsidRPr="00877BA7" w:rsidRDefault="00B275CF" w:rsidP="005F7883">
      <w:pPr>
        <w:spacing w:after="0"/>
        <w:rPr>
          <w:rFonts w:ascii="Times New Roman" w:hAnsi="Times New Roman"/>
        </w:rPr>
      </w:pPr>
    </w:p>
    <w:p w:rsidR="00B275CF" w:rsidRPr="00877BA7" w:rsidRDefault="00B275CF" w:rsidP="005F7883">
      <w:pPr>
        <w:spacing w:after="0"/>
        <w:rPr>
          <w:rFonts w:ascii="Times New Roman" w:hAnsi="Times New Roman"/>
        </w:rPr>
      </w:pPr>
      <w:r w:rsidRPr="00877BA7">
        <w:rPr>
          <w:rFonts w:ascii="Times New Roman" w:hAnsi="Times New Roman"/>
        </w:rPr>
        <w:t>Filthy Guard: Just give me a moment.</w:t>
      </w:r>
    </w:p>
    <w:p w:rsidR="00B275CF" w:rsidRPr="00877BA7" w:rsidRDefault="00B275CF" w:rsidP="005F7883">
      <w:pPr>
        <w:spacing w:after="0"/>
        <w:rPr>
          <w:rFonts w:ascii="Times New Roman" w:hAnsi="Times New Roman"/>
        </w:rPr>
      </w:pPr>
    </w:p>
    <w:p w:rsidR="003A2C16" w:rsidRPr="00877BA7" w:rsidRDefault="00B275CF" w:rsidP="005F7883">
      <w:pPr>
        <w:spacing w:after="0"/>
        <w:rPr>
          <w:rFonts w:ascii="Times New Roman" w:hAnsi="Times New Roman"/>
        </w:rPr>
      </w:pPr>
      <w:r w:rsidRPr="00877BA7">
        <w:rPr>
          <w:rFonts w:ascii="Times New Roman" w:hAnsi="Times New Roman"/>
        </w:rPr>
        <w:t>Theresa (Quietly): Yu</w:t>
      </w:r>
      <w:r w:rsidR="00CF457A" w:rsidRPr="00877BA7">
        <w:rPr>
          <w:rFonts w:ascii="Times New Roman" w:hAnsi="Times New Roman"/>
        </w:rPr>
        <w:t>c</w:t>
      </w:r>
      <w:r w:rsidRPr="00877BA7">
        <w:rPr>
          <w:rFonts w:ascii="Times New Roman" w:hAnsi="Times New Roman"/>
        </w:rPr>
        <w:t>k</w:t>
      </w:r>
      <w:r w:rsidR="005B0030" w:rsidRPr="00877BA7">
        <w:rPr>
          <w:rFonts w:ascii="Times New Roman" w:hAnsi="Times New Roman"/>
        </w:rPr>
        <w:t>...</w:t>
      </w:r>
    </w:p>
    <w:p w:rsidR="005B0030" w:rsidRPr="00877BA7" w:rsidRDefault="005B0030" w:rsidP="005F7883">
      <w:pPr>
        <w:spacing w:after="0"/>
        <w:rPr>
          <w:rFonts w:ascii="Times New Roman" w:hAnsi="Times New Roman"/>
        </w:rPr>
      </w:pPr>
    </w:p>
    <w:p w:rsidR="005B0030" w:rsidRPr="00877BA7" w:rsidRDefault="005B0030" w:rsidP="005F7883">
      <w:pPr>
        <w:spacing w:after="0"/>
        <w:rPr>
          <w:rFonts w:ascii="Times New Roman" w:hAnsi="Times New Roman"/>
        </w:rPr>
      </w:pPr>
      <w:r w:rsidRPr="00877BA7">
        <w:rPr>
          <w:rFonts w:ascii="Times New Roman" w:hAnsi="Times New Roman"/>
        </w:rPr>
        <w:t>(</w:t>
      </w:r>
      <w:r w:rsidR="003841FE" w:rsidRPr="00877BA7">
        <w:rPr>
          <w:rFonts w:ascii="Times New Roman" w:hAnsi="Times New Roman"/>
        </w:rPr>
        <w:t>The Filthy Guard approaches the bar to speak to somebody at the front desk about a room</w:t>
      </w:r>
      <w:r w:rsidRPr="00877BA7">
        <w:rPr>
          <w:rFonts w:ascii="Times New Roman" w:hAnsi="Times New Roman"/>
        </w:rPr>
        <w:t>.</w:t>
      </w:r>
      <w:r w:rsidR="003841FE" w:rsidRPr="00877BA7">
        <w:rPr>
          <w:rFonts w:ascii="Times New Roman" w:hAnsi="Times New Roman"/>
        </w:rPr>
        <w:t xml:space="preserve"> He first approaches a woman at the front desk but Stephen intervenes.</w:t>
      </w:r>
      <w:r w:rsidRPr="00877BA7">
        <w:rPr>
          <w:rFonts w:ascii="Times New Roman" w:hAnsi="Times New Roman"/>
        </w:rPr>
        <w: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Nancy, I have this one. Go take a break.</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How can I help you sir?</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Filthy Guard: I want your finest room. He looks at Theresa and then looks back. 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That’s on the second floor, room 204; it’s the furthest one on the right. You can’t miss it.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Filthy Guard: Looks like I’m getting lucky tonight.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You sure are sir.</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Filthy Guard: What was that?</w:t>
      </w:r>
    </w:p>
    <w:p w:rsidR="003841FE" w:rsidRPr="00877BA7" w:rsidRDefault="003841FE" w:rsidP="005F7883">
      <w:pPr>
        <w:spacing w:after="0"/>
        <w:rPr>
          <w:rFonts w:ascii="Times New Roman" w:hAnsi="Times New Roman"/>
        </w:rPr>
      </w:pPr>
    </w:p>
    <w:p w:rsidR="003841FE" w:rsidRPr="00877BA7" w:rsidRDefault="003841FE" w:rsidP="005F7883">
      <w:pPr>
        <w:spacing w:after="0"/>
        <w:rPr>
          <w:rFonts w:ascii="Times New Roman" w:hAnsi="Times New Roman"/>
        </w:rPr>
      </w:pPr>
      <w:r w:rsidRPr="00877BA7">
        <w:rPr>
          <w:rFonts w:ascii="Times New Roman" w:hAnsi="Times New Roman"/>
        </w:rPr>
        <w:t>Stephen: Nothing sir, have a good night.</w:t>
      </w:r>
    </w:p>
    <w:p w:rsidR="003841FE" w:rsidRPr="00877BA7" w:rsidRDefault="003841FE" w:rsidP="005F7883">
      <w:pPr>
        <w:spacing w:after="0"/>
        <w:rPr>
          <w:rFonts w:ascii="Times New Roman" w:hAnsi="Times New Roman"/>
        </w:rPr>
      </w:pPr>
    </w:p>
    <w:p w:rsidR="0049191D" w:rsidRPr="00877BA7" w:rsidRDefault="0049191D" w:rsidP="005F7883">
      <w:pPr>
        <w:spacing w:after="0"/>
        <w:rPr>
          <w:rFonts w:ascii="Times New Roman" w:hAnsi="Times New Roman"/>
        </w:rPr>
      </w:pPr>
      <w:r w:rsidRPr="00877BA7">
        <w:rPr>
          <w:rFonts w:ascii="Times New Roman" w:hAnsi="Times New Roman"/>
        </w:rPr>
        <w:t>(</w:t>
      </w:r>
      <w:r w:rsidR="003841FE" w:rsidRPr="00877BA7">
        <w:rPr>
          <w:rFonts w:ascii="Times New Roman" w:hAnsi="Times New Roman"/>
        </w:rPr>
        <w:t>The player must now switch to Caesar and talk to Stephen to find out which room Filthy Guard is staying in. Then the player must quickly run</w:t>
      </w:r>
      <w:r w:rsidRPr="00877BA7">
        <w:rPr>
          <w:rFonts w:ascii="Times New Roman" w:hAnsi="Times New Roman"/>
        </w:rPr>
        <w:t xml:space="preserve"> to that room and find a hiding spot. If the player doesn’t find a hiding spot then the guard will see </w:t>
      </w:r>
      <w:r w:rsidR="00681445" w:rsidRPr="00877BA7">
        <w:rPr>
          <w:rFonts w:ascii="Times New Roman" w:hAnsi="Times New Roman"/>
        </w:rPr>
        <w:t>Caeser</w:t>
      </w:r>
      <w:r w:rsidRPr="00877BA7">
        <w:rPr>
          <w:rFonts w:ascii="Times New Roman" w:hAnsi="Times New Roman"/>
        </w:rPr>
        <w:t xml:space="preserve"> and will quickly run out of the room and raise the alarm, game over. In the room are a closet and the bed. If the player attempts to hide in the closet Caesar will say,)</w:t>
      </w:r>
    </w:p>
    <w:p w:rsidR="0049191D" w:rsidRPr="00877BA7" w:rsidRDefault="0049191D" w:rsidP="005F7883">
      <w:pPr>
        <w:spacing w:after="0"/>
        <w:rPr>
          <w:rFonts w:ascii="Times New Roman" w:hAnsi="Times New Roman"/>
        </w:rPr>
      </w:pPr>
    </w:p>
    <w:p w:rsidR="0049191D" w:rsidRPr="00877BA7" w:rsidRDefault="00681445" w:rsidP="005F7883">
      <w:pPr>
        <w:spacing w:after="0"/>
        <w:rPr>
          <w:rFonts w:ascii="Times New Roman" w:hAnsi="Times New Roman"/>
        </w:rPr>
      </w:pPr>
      <w:r w:rsidRPr="00877BA7">
        <w:rPr>
          <w:rFonts w:ascii="Times New Roman" w:hAnsi="Times New Roman"/>
        </w:rPr>
        <w:t>Caeser</w:t>
      </w:r>
      <w:r w:rsidR="0049191D" w:rsidRPr="00877BA7">
        <w:rPr>
          <w:rFonts w:ascii="Times New Roman" w:hAnsi="Times New Roman"/>
        </w:rPr>
        <w:t>: No, I can’t hide in here. What if he opens it in attempts to put something inside?</w:t>
      </w:r>
    </w:p>
    <w:p w:rsidR="0049191D" w:rsidRPr="00877BA7" w:rsidRDefault="0049191D" w:rsidP="005F7883">
      <w:pPr>
        <w:spacing w:after="0"/>
        <w:rPr>
          <w:rFonts w:ascii="Times New Roman" w:hAnsi="Times New Roman"/>
        </w:rPr>
      </w:pPr>
    </w:p>
    <w:p w:rsidR="0049191D" w:rsidRPr="00877BA7" w:rsidRDefault="0049191D" w:rsidP="005F7883">
      <w:pPr>
        <w:spacing w:after="0"/>
        <w:rPr>
          <w:rFonts w:ascii="Times New Roman" w:hAnsi="Times New Roman"/>
        </w:rPr>
      </w:pPr>
      <w:r w:rsidRPr="00877BA7">
        <w:rPr>
          <w:rFonts w:ascii="Times New Roman" w:hAnsi="Times New Roman"/>
        </w:rPr>
        <w:t xml:space="preserve">(If the player attempts to going to the bathroom, </w:t>
      </w:r>
      <w:r w:rsidR="00681445" w:rsidRPr="00877BA7">
        <w:rPr>
          <w:rFonts w:ascii="Times New Roman" w:hAnsi="Times New Roman"/>
        </w:rPr>
        <w:t>Caeser</w:t>
      </w:r>
      <w:r w:rsidRPr="00877BA7">
        <w:rPr>
          <w:rFonts w:ascii="Times New Roman" w:hAnsi="Times New Roman"/>
        </w:rPr>
        <w:t xml:space="preserve"> will say,)</w:t>
      </w:r>
    </w:p>
    <w:p w:rsidR="0049191D" w:rsidRPr="00877BA7" w:rsidRDefault="0049191D" w:rsidP="005F7883">
      <w:pPr>
        <w:spacing w:after="0"/>
        <w:rPr>
          <w:rFonts w:ascii="Times New Roman" w:hAnsi="Times New Roman"/>
        </w:rPr>
      </w:pPr>
    </w:p>
    <w:p w:rsidR="0049191D" w:rsidRPr="00877BA7" w:rsidRDefault="00681445" w:rsidP="005F7883">
      <w:pPr>
        <w:spacing w:after="0"/>
        <w:rPr>
          <w:rFonts w:ascii="Times New Roman" w:hAnsi="Times New Roman"/>
        </w:rPr>
      </w:pPr>
      <w:r w:rsidRPr="00877BA7">
        <w:rPr>
          <w:rFonts w:ascii="Times New Roman" w:hAnsi="Times New Roman"/>
        </w:rPr>
        <w:t>Caeser</w:t>
      </w:r>
      <w:r w:rsidR="0049191D" w:rsidRPr="00877BA7">
        <w:rPr>
          <w:rFonts w:ascii="Times New Roman" w:hAnsi="Times New Roman"/>
        </w:rPr>
        <w:t>: I can’t hide in here what if he decides use the bathroom?</w:t>
      </w:r>
    </w:p>
    <w:p w:rsidR="0049191D" w:rsidRPr="00877BA7" w:rsidRDefault="0049191D" w:rsidP="005F7883">
      <w:pPr>
        <w:spacing w:after="0"/>
        <w:rPr>
          <w:rFonts w:ascii="Times New Roman" w:hAnsi="Times New Roman"/>
        </w:rPr>
      </w:pPr>
    </w:p>
    <w:p w:rsidR="006945C1" w:rsidRPr="00877BA7" w:rsidRDefault="0049191D" w:rsidP="005F7883">
      <w:pPr>
        <w:spacing w:after="0"/>
        <w:rPr>
          <w:rFonts w:ascii="Times New Roman" w:hAnsi="Times New Roman"/>
        </w:rPr>
      </w:pPr>
      <w:r w:rsidRPr="00877BA7">
        <w:rPr>
          <w:rFonts w:ascii="Times New Roman" w:hAnsi="Times New Roman"/>
        </w:rPr>
        <w:t>(The only place the player can hide is underneath the bed. Once the player is hidden</w:t>
      </w:r>
      <w:r w:rsidR="009302D1" w:rsidRPr="00877BA7">
        <w:rPr>
          <w:rFonts w:ascii="Times New Roman" w:hAnsi="Times New Roman"/>
        </w:rPr>
        <w:t xml:space="preserve"> the player must switch to Theresa. If the player switches anybody else other than Theresa, game over. When the player switches to Theresa, the player will see events through Theresa’s eyes. This means after the Filthy Guard books the room she will see </w:t>
      </w:r>
      <w:r w:rsidR="00681445" w:rsidRPr="00877BA7">
        <w:rPr>
          <w:rFonts w:ascii="Times New Roman" w:hAnsi="Times New Roman"/>
        </w:rPr>
        <w:t>Caeser</w:t>
      </w:r>
      <w:r w:rsidR="009302D1" w:rsidRPr="00877BA7">
        <w:rPr>
          <w:rFonts w:ascii="Times New Roman" w:hAnsi="Times New Roman"/>
        </w:rPr>
        <w:t xml:space="preserve"> follow and speak to Stephen.</w:t>
      </w:r>
      <w:r w:rsidRPr="00877BA7">
        <w:rPr>
          <w:rFonts w:ascii="Times New Roman" w:hAnsi="Times New Roman"/>
        </w:rPr>
        <w:t>)</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Well, big boy. You ready to have some fun.</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My dream is coming true. A beautiful woman that’s too easy. Am I dreaming right now? I better pinch myself and find out.</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You’re not dreaming. I’m definitely all over you honey.</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Let’s go I can’t take any more this.</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(Filthy Guard turns around.)</w:t>
      </w:r>
    </w:p>
    <w:p w:rsidR="006945C1" w:rsidRPr="00877BA7" w:rsidRDefault="006945C1" w:rsidP="005F7883">
      <w:pPr>
        <w:spacing w:after="0"/>
        <w:rPr>
          <w:rFonts w:ascii="Times New Roman" w:hAnsi="Times New Roman"/>
        </w:rPr>
      </w:pPr>
    </w:p>
    <w:p w:rsidR="006945C1" w:rsidRPr="00877BA7" w:rsidRDefault="006945C1" w:rsidP="005F7883">
      <w:pPr>
        <w:spacing w:after="0"/>
        <w:rPr>
          <w:rFonts w:ascii="Times New Roman" w:hAnsi="Times New Roman"/>
        </w:rPr>
      </w:pPr>
      <w:r w:rsidRPr="00877BA7">
        <w:rPr>
          <w:rFonts w:ascii="Times New Roman" w:hAnsi="Times New Roman"/>
        </w:rPr>
        <w:t>Theresa: Me neither. (Quietly) Yu</w:t>
      </w:r>
      <w:r w:rsidR="00CF457A" w:rsidRPr="00877BA7">
        <w:rPr>
          <w:rFonts w:ascii="Times New Roman" w:hAnsi="Times New Roman"/>
        </w:rPr>
        <w:t>c</w:t>
      </w:r>
      <w:r w:rsidRPr="00877BA7">
        <w:rPr>
          <w:rFonts w:ascii="Times New Roman" w:hAnsi="Times New Roman"/>
        </w:rPr>
        <w:t>k.</w:t>
      </w:r>
    </w:p>
    <w:p w:rsidR="006945C1" w:rsidRPr="00877BA7" w:rsidRDefault="006945C1" w:rsidP="005F7883">
      <w:pPr>
        <w:spacing w:after="0"/>
        <w:rPr>
          <w:rFonts w:ascii="Times New Roman" w:hAnsi="Times New Roman"/>
        </w:rPr>
      </w:pPr>
    </w:p>
    <w:p w:rsidR="004D2B71" w:rsidRPr="00877BA7" w:rsidRDefault="006945C1" w:rsidP="005F7883">
      <w:pPr>
        <w:spacing w:after="0"/>
        <w:rPr>
          <w:rFonts w:ascii="Times New Roman" w:hAnsi="Times New Roman"/>
        </w:rPr>
      </w:pPr>
      <w:r w:rsidRPr="00877BA7">
        <w:rPr>
          <w:rFonts w:ascii="Times New Roman" w:hAnsi="Times New Roman"/>
        </w:rPr>
        <w:t>(</w:t>
      </w:r>
      <w:r w:rsidR="0085655A" w:rsidRPr="00877BA7">
        <w:rPr>
          <w:rFonts w:ascii="Times New Roman" w:hAnsi="Times New Roman"/>
        </w:rPr>
        <w:t>Theresa and the Filthy Guard go to the room that the Filthy Guard booked</w:t>
      </w:r>
      <w:r w:rsidR="004D2B71" w:rsidRPr="00877BA7">
        <w:rPr>
          <w:rFonts w:ascii="Times New Roman" w:hAnsi="Times New Roman"/>
        </w:rPr>
        <w:t xml:space="preserve"> and they both sit on the bed. The Filthy Guard makes a move but Theresa quickly stops him.)</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Theresa: Why don’t you go freshen up big boy? There’s a bathroom there.</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Filthy Guard: That’s right, I got carried away there. (He goes to the bathroom.)</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Theresa: (quietly) Where are you Caesar?</w:t>
      </w:r>
    </w:p>
    <w:p w:rsidR="004D2B71" w:rsidRPr="00877BA7" w:rsidRDefault="004D2B71" w:rsidP="005F7883">
      <w:pPr>
        <w:spacing w:after="0"/>
        <w:rPr>
          <w:rFonts w:ascii="Times New Roman" w:hAnsi="Times New Roman"/>
        </w:rPr>
      </w:pPr>
    </w:p>
    <w:p w:rsidR="004D2B71" w:rsidRPr="00877BA7" w:rsidRDefault="00681445" w:rsidP="005F7883">
      <w:pPr>
        <w:spacing w:after="0"/>
        <w:rPr>
          <w:rFonts w:ascii="Times New Roman" w:hAnsi="Times New Roman"/>
        </w:rPr>
      </w:pPr>
      <w:r w:rsidRPr="00877BA7">
        <w:rPr>
          <w:rFonts w:ascii="Times New Roman" w:hAnsi="Times New Roman"/>
        </w:rPr>
        <w:t>Caeser</w:t>
      </w:r>
      <w:r w:rsidR="004D2B71" w:rsidRPr="00877BA7">
        <w:rPr>
          <w:rFonts w:ascii="Times New Roman" w:hAnsi="Times New Roman"/>
        </w:rPr>
        <w:t>: Underneath the bed.</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 xml:space="preserve">Theresa: Thank </w:t>
      </w:r>
      <w:r w:rsidR="004C63A6" w:rsidRPr="00877BA7">
        <w:rPr>
          <w:rFonts w:ascii="Times New Roman" w:hAnsi="Times New Roman"/>
        </w:rPr>
        <w:t>Corydon Deus</w:t>
      </w:r>
      <w:r w:rsidRPr="00877BA7">
        <w:rPr>
          <w:rFonts w:ascii="Times New Roman" w:hAnsi="Times New Roman"/>
        </w:rPr>
        <w:t>. He’s in the bathroom. You have to do something now or I’m going to die if he breathes over me one more time.</w:t>
      </w:r>
    </w:p>
    <w:p w:rsidR="004D2B71" w:rsidRPr="00877BA7" w:rsidRDefault="004D2B71" w:rsidP="005F7883">
      <w:pPr>
        <w:spacing w:after="0"/>
        <w:rPr>
          <w:rFonts w:ascii="Times New Roman" w:hAnsi="Times New Roman"/>
        </w:rPr>
      </w:pPr>
    </w:p>
    <w:p w:rsidR="004D2B71" w:rsidRPr="00877BA7" w:rsidRDefault="00681445" w:rsidP="005F7883">
      <w:pPr>
        <w:spacing w:after="0"/>
        <w:rPr>
          <w:rFonts w:ascii="Times New Roman" w:hAnsi="Times New Roman"/>
        </w:rPr>
      </w:pPr>
      <w:r w:rsidRPr="00877BA7">
        <w:rPr>
          <w:rFonts w:ascii="Times New Roman" w:hAnsi="Times New Roman"/>
        </w:rPr>
        <w:t>Caeser</w:t>
      </w:r>
      <w:r w:rsidR="004D2B71" w:rsidRPr="00877BA7">
        <w:rPr>
          <w:rFonts w:ascii="Times New Roman" w:hAnsi="Times New Roman"/>
        </w:rPr>
        <w:t>: I’m going to wait for him outside the bathroom. As soon as he comes out I’ll hit him over the head and knock him out with that vase.</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(The player must go and collect the vase and then wait outside the bathroom. The guard comes out naked.)</w:t>
      </w:r>
    </w:p>
    <w:p w:rsidR="004D2B71" w:rsidRPr="00877BA7" w:rsidRDefault="004D2B71" w:rsidP="005F7883">
      <w:pPr>
        <w:spacing w:after="0"/>
        <w:rPr>
          <w:rFonts w:ascii="Times New Roman" w:hAnsi="Times New Roman"/>
        </w:rPr>
      </w:pPr>
    </w:p>
    <w:p w:rsidR="004D2B71" w:rsidRPr="00877BA7" w:rsidRDefault="004D2B71" w:rsidP="005F7883">
      <w:pPr>
        <w:spacing w:after="0"/>
        <w:rPr>
          <w:rFonts w:ascii="Times New Roman" w:hAnsi="Times New Roman"/>
        </w:rPr>
      </w:pPr>
      <w:r w:rsidRPr="00877BA7">
        <w:rPr>
          <w:rFonts w:ascii="Times New Roman" w:hAnsi="Times New Roman"/>
        </w:rPr>
        <w:t>Filthy Guard: I’m ready honey. I’m ready to be a bad boy.</w:t>
      </w:r>
    </w:p>
    <w:p w:rsidR="004D2B71" w:rsidRPr="00877BA7" w:rsidRDefault="004D2B71" w:rsidP="005F7883">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(The player must push a button as soon as the Filthy Guards stop talking. The player then knocks him out.)</w:t>
      </w:r>
    </w:p>
    <w:p w:rsidR="0055519B" w:rsidRPr="00877BA7" w:rsidRDefault="0055519B" w:rsidP="004D2B71">
      <w:pPr>
        <w:spacing w:after="0"/>
        <w:rPr>
          <w:rFonts w:ascii="Times New Roman" w:hAnsi="Times New Roman"/>
        </w:rPr>
      </w:pPr>
    </w:p>
    <w:p w:rsidR="0055519B" w:rsidRPr="00877BA7" w:rsidRDefault="00681445" w:rsidP="004D2B71">
      <w:pPr>
        <w:spacing w:after="0"/>
        <w:rPr>
          <w:rFonts w:ascii="Times New Roman" w:hAnsi="Times New Roman"/>
        </w:rPr>
      </w:pPr>
      <w:r w:rsidRPr="00877BA7">
        <w:rPr>
          <w:rFonts w:ascii="Times New Roman" w:hAnsi="Times New Roman"/>
        </w:rPr>
        <w:t>Caeser</w:t>
      </w:r>
      <w:r w:rsidR="0055519B" w:rsidRPr="00877BA7">
        <w:rPr>
          <w:rFonts w:ascii="Times New Roman" w:hAnsi="Times New Roman"/>
        </w:rPr>
        <w:t>: He’s out cold. Where’s his clothes?</w:t>
      </w:r>
    </w:p>
    <w:p w:rsidR="0055519B" w:rsidRPr="00877BA7" w:rsidRDefault="0055519B" w:rsidP="004D2B71">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must quickly go into the bathroom and collect his clothes and the key.)</w:t>
      </w:r>
    </w:p>
    <w:p w:rsidR="0055519B" w:rsidRPr="00877BA7" w:rsidRDefault="0055519B" w:rsidP="004D2B71">
      <w:pPr>
        <w:spacing w:after="0"/>
        <w:rPr>
          <w:rFonts w:ascii="Times New Roman" w:hAnsi="Times New Roman"/>
        </w:rPr>
      </w:pPr>
    </w:p>
    <w:p w:rsidR="0055519B" w:rsidRPr="00877BA7" w:rsidRDefault="0055519B" w:rsidP="004D2B71">
      <w:pPr>
        <w:spacing w:after="0"/>
        <w:rPr>
          <w:rFonts w:ascii="Times New Roman" w:hAnsi="Times New Roman"/>
        </w:rPr>
      </w:pPr>
      <w:r w:rsidRPr="00877BA7">
        <w:rPr>
          <w:rFonts w:ascii="Times New Roman" w:hAnsi="Times New Roman"/>
        </w:rPr>
        <w:t>Theresa: Hurry and put that on. You have to help Jester.</w:t>
      </w:r>
    </w:p>
    <w:p w:rsidR="0055519B" w:rsidRPr="00877BA7" w:rsidRDefault="0055519B" w:rsidP="004D2B71">
      <w:pPr>
        <w:spacing w:after="0"/>
        <w:rPr>
          <w:rFonts w:ascii="Times New Roman" w:hAnsi="Times New Roman"/>
        </w:rPr>
      </w:pPr>
    </w:p>
    <w:p w:rsidR="00EB2AD5" w:rsidRPr="00877BA7" w:rsidRDefault="0055519B" w:rsidP="004D2B71">
      <w:pPr>
        <w:spacing w:after="0"/>
        <w:rPr>
          <w:rFonts w:ascii="Times New Roman" w:hAnsi="Times New Roman"/>
        </w:rPr>
      </w:pPr>
      <w:r w:rsidRPr="00877BA7">
        <w:rPr>
          <w:rFonts w:ascii="Times New Roman" w:hAnsi="Times New Roman"/>
        </w:rPr>
        <w:lastRenderedPageBreak/>
        <w:t xml:space="preserve">(Caesar quickly puts on the </w:t>
      </w:r>
      <w:r w:rsidR="00EB2AD5" w:rsidRPr="00877BA7">
        <w:rPr>
          <w:rFonts w:ascii="Times New Roman" w:hAnsi="Times New Roman"/>
        </w:rPr>
        <w:t xml:space="preserve">Filthy Guard’s </w:t>
      </w:r>
      <w:r w:rsidRPr="00877BA7">
        <w:rPr>
          <w:rFonts w:ascii="Times New Roman" w:hAnsi="Times New Roman"/>
        </w:rPr>
        <w:t>clothes.</w:t>
      </w:r>
      <w:r w:rsidR="00EB2AD5" w:rsidRPr="00877BA7">
        <w:rPr>
          <w:rFonts w:ascii="Times New Roman" w:hAnsi="Times New Roman"/>
        </w:rPr>
        <w:t xml:space="preserve"> The player must then switch to Augustus.</w:t>
      </w:r>
      <w:r w:rsidRPr="00877BA7">
        <w:rPr>
          <w:rFonts w:ascii="Times New Roman" w:hAnsi="Times New Roman"/>
        </w:rPr>
        <w:t>)</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walks up to the guard standing outside Alfonso’s home.</w:t>
      </w:r>
      <w:r w:rsidR="00044E46" w:rsidRPr="00877BA7">
        <w:rPr>
          <w:rFonts w:ascii="Times New Roman" w:hAnsi="Times New Roman"/>
        </w:rPr>
        <w:t xml:space="preserve"> Each new line of dialogue the player must choose to engage. This is not an autorun sequence.</w:t>
      </w:r>
      <w:r w:rsidRPr="00877BA7">
        <w:rPr>
          <w:rFonts w:ascii="Times New Roman" w:hAnsi="Times New Roman"/>
        </w:rPr>
        <w:t>)</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Hello Sir.</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Guard: Good evening Sir, how can I help you?</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I’m here to see Alfonso. He’s an old friend of mine from school. I moved to Hamilton from the mainland and I heard he was staying here in the Southern Continent. How is that old dog?</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Guard: I have orders for no one to enter his home. If you write down your name in this booklet I’m sure he will be glad to get back with you.</w:t>
      </w:r>
    </w:p>
    <w:p w:rsidR="00EB2AD5" w:rsidRPr="00877BA7" w:rsidRDefault="00EB2AD5" w:rsidP="004D2B71">
      <w:pPr>
        <w:spacing w:after="0"/>
        <w:rPr>
          <w:rFonts w:ascii="Times New Roman" w:hAnsi="Times New Roman"/>
        </w:rPr>
      </w:pPr>
    </w:p>
    <w:p w:rsidR="00EB2AD5" w:rsidRPr="00877BA7" w:rsidRDefault="00EB2AD5" w:rsidP="004D2B71">
      <w:pPr>
        <w:spacing w:after="0"/>
        <w:rPr>
          <w:rFonts w:ascii="Times New Roman" w:hAnsi="Times New Roman"/>
        </w:rPr>
      </w:pPr>
      <w:r w:rsidRPr="00877BA7">
        <w:rPr>
          <w:rFonts w:ascii="Times New Roman" w:hAnsi="Times New Roman"/>
        </w:rPr>
        <w:t>Augustus: You’re telling me that Alfie has become so rich and stuck up I have to sign my name in the book just to meet him.</w:t>
      </w:r>
    </w:p>
    <w:p w:rsidR="00EB2AD5" w:rsidRPr="00877BA7" w:rsidRDefault="00EB2AD5" w:rsidP="004D2B71">
      <w:pPr>
        <w:spacing w:after="0"/>
        <w:rPr>
          <w:rFonts w:ascii="Times New Roman" w:hAnsi="Times New Roman"/>
        </w:rPr>
      </w:pPr>
    </w:p>
    <w:p w:rsidR="00044E46" w:rsidRPr="00877BA7" w:rsidRDefault="00EB2AD5" w:rsidP="004D2B71">
      <w:pPr>
        <w:spacing w:after="0"/>
        <w:rPr>
          <w:rFonts w:ascii="Times New Roman" w:hAnsi="Times New Roman"/>
        </w:rPr>
      </w:pPr>
      <w:r w:rsidRPr="00877BA7">
        <w:rPr>
          <w:rFonts w:ascii="Times New Roman" w:hAnsi="Times New Roman"/>
        </w:rPr>
        <w:t>Guard: Sir, please just calm down. This is protocol for everyone.</w:t>
      </w:r>
    </w:p>
    <w:p w:rsidR="00044E46" w:rsidRPr="00877BA7" w:rsidRDefault="00044E46" w:rsidP="004D2B71">
      <w:pPr>
        <w:spacing w:after="0"/>
        <w:rPr>
          <w:rFonts w:ascii="Times New Roman" w:hAnsi="Times New Roman"/>
        </w:rPr>
      </w:pPr>
    </w:p>
    <w:p w:rsidR="00044E46" w:rsidRPr="00877BA7" w:rsidRDefault="00044E46" w:rsidP="004D2B71">
      <w:pPr>
        <w:spacing w:after="0"/>
        <w:rPr>
          <w:rFonts w:ascii="Times New Roman" w:hAnsi="Times New Roman"/>
        </w:rPr>
      </w:pPr>
      <w:r w:rsidRPr="00877BA7">
        <w:rPr>
          <w:rFonts w:ascii="Times New Roman" w:hAnsi="Times New Roman"/>
        </w:rPr>
        <w:t>Augustus: I demand to see Alfie now!</w:t>
      </w:r>
    </w:p>
    <w:p w:rsidR="00044E46" w:rsidRPr="00877BA7" w:rsidRDefault="00044E46" w:rsidP="004D2B71">
      <w:pPr>
        <w:spacing w:after="0"/>
        <w:rPr>
          <w:rFonts w:ascii="Times New Roman" w:hAnsi="Times New Roman"/>
        </w:rPr>
      </w:pPr>
    </w:p>
    <w:p w:rsidR="00044E46" w:rsidRPr="00877BA7" w:rsidRDefault="00044E46" w:rsidP="004D2B71">
      <w:pPr>
        <w:spacing w:after="0"/>
        <w:rPr>
          <w:rFonts w:ascii="Times New Roman" w:hAnsi="Times New Roman"/>
        </w:rPr>
      </w:pPr>
      <w:r w:rsidRPr="00877BA7">
        <w:rPr>
          <w:rFonts w:ascii="Times New Roman" w:hAnsi="Times New Roman"/>
        </w:rPr>
        <w:t>Guard: Sir, if you’re going to raise your voice I’m going to have to ask you to leave.</w:t>
      </w:r>
    </w:p>
    <w:p w:rsidR="00044E46" w:rsidRPr="00877BA7" w:rsidRDefault="00044E46"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(At this moment the player should switch to Jester.)</w:t>
      </w:r>
    </w:p>
    <w:p w:rsidR="005114D8" w:rsidRPr="00877BA7" w:rsidRDefault="005114D8" w:rsidP="004D2B71">
      <w:pPr>
        <w:spacing w:after="0"/>
        <w:rPr>
          <w:rFonts w:ascii="Times New Roman" w:hAnsi="Times New Roman"/>
        </w:rPr>
      </w:pPr>
    </w:p>
    <w:p w:rsidR="005114D8" w:rsidRPr="00877BA7" w:rsidRDefault="00044E46" w:rsidP="004D2B71">
      <w:pPr>
        <w:spacing w:after="0"/>
        <w:rPr>
          <w:rFonts w:ascii="Times New Roman" w:hAnsi="Times New Roman"/>
        </w:rPr>
      </w:pPr>
      <w:r w:rsidRPr="00877BA7">
        <w:rPr>
          <w:rFonts w:ascii="Times New Roman" w:hAnsi="Times New Roman"/>
        </w:rPr>
        <w:t>Augustus: I’m not going anywhere.</w:t>
      </w:r>
    </w:p>
    <w:p w:rsidR="00044E46" w:rsidRPr="00877BA7" w:rsidRDefault="00044E46"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If the player pushes the action button again,</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Okay, let me go get the boss. School friend or not he’s not going to like this at all.</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(Game over.)</w:t>
      </w:r>
    </w:p>
    <w:p w:rsidR="005114D8" w:rsidRPr="00877BA7" w:rsidRDefault="005114D8" w:rsidP="004D2B71">
      <w:pPr>
        <w:spacing w:after="0"/>
        <w:rPr>
          <w:rFonts w:ascii="Times New Roman" w:hAnsi="Times New Roman"/>
        </w:rPr>
      </w:pPr>
      <w:r w:rsidRPr="00877BA7">
        <w:rPr>
          <w:rFonts w:ascii="Times New Roman" w:hAnsi="Times New Roman"/>
        </w:rPr>
        <w:t>(Once the player switched t</w:t>
      </w:r>
      <w:r w:rsidR="00044E46" w:rsidRPr="00877BA7">
        <w:rPr>
          <w:rFonts w:ascii="Times New Roman" w:hAnsi="Times New Roman"/>
        </w:rPr>
        <w:t>he player will have to move to the side of Alfonso’s home and</w:t>
      </w:r>
      <w:r w:rsidRPr="00877BA7">
        <w:rPr>
          <w:rFonts w:ascii="Times New Roman" w:hAnsi="Times New Roman"/>
        </w:rPr>
        <w:t xml:space="preserve"> pushed the action button</w:t>
      </w:r>
      <w:r w:rsidR="00044E46" w:rsidRPr="00877BA7">
        <w:rPr>
          <w:rFonts w:ascii="Times New Roman" w:hAnsi="Times New Roman"/>
        </w:rPr>
        <w:t>. Jester will then throw a rope with a hook on the end onto the wall and then climb over and hide in the bushes near the doorway.</w:t>
      </w:r>
      <w:r w:rsidRPr="00877BA7">
        <w:rPr>
          <w:rFonts w:ascii="Times New Roman" w:hAnsi="Times New Roman"/>
        </w:rPr>
        <w:t xml:space="preserve"> The player should then switch to Caesar.</w:t>
      </w:r>
      <w:r w:rsidR="00044E46" w:rsidRPr="00877BA7">
        <w:rPr>
          <w:rFonts w:ascii="Times New Roman" w:hAnsi="Times New Roman"/>
        </w:rPr>
        <w:t>)</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If Caesar talks to the guard,</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Hey do I know you? Where’s the other guy?</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Guard: Let me check with Alfonso, just wait here.</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lastRenderedPageBreak/>
        <w:t>(Game over.)</w:t>
      </w:r>
    </w:p>
    <w:p w:rsidR="00044E46" w:rsidRPr="00877BA7" w:rsidRDefault="00044E46" w:rsidP="004D2B71">
      <w:pPr>
        <w:spacing w:after="0"/>
        <w:rPr>
          <w:rFonts w:ascii="Times New Roman" w:hAnsi="Times New Roman"/>
        </w:rPr>
      </w:pPr>
    </w:p>
    <w:p w:rsidR="0055519B" w:rsidRPr="00877BA7" w:rsidRDefault="005114D8"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should walk directly to the door and use the key. The player must then switch to Jester.)</w:t>
      </w:r>
    </w:p>
    <w:p w:rsidR="005114D8" w:rsidRPr="00877BA7" w:rsidRDefault="005114D8" w:rsidP="004D2B71">
      <w:pPr>
        <w:spacing w:after="0"/>
        <w:rPr>
          <w:rFonts w:ascii="Times New Roman" w:hAnsi="Times New Roman"/>
        </w:rPr>
      </w:pPr>
    </w:p>
    <w:p w:rsidR="005114D8" w:rsidRPr="00877BA7" w:rsidRDefault="005114D8" w:rsidP="004D2B71">
      <w:pPr>
        <w:spacing w:after="0"/>
        <w:rPr>
          <w:rFonts w:ascii="Times New Roman" w:hAnsi="Times New Roman"/>
        </w:rPr>
      </w:pPr>
      <w:r w:rsidRPr="00877BA7">
        <w:rPr>
          <w:rFonts w:ascii="Times New Roman" w:hAnsi="Times New Roman"/>
        </w:rPr>
        <w:t>(Once the player has switch to Jester they should go inside the home. If they decide to go near the guard, the guard will say,)</w:t>
      </w:r>
    </w:p>
    <w:p w:rsidR="005114D8" w:rsidRPr="00877BA7" w:rsidRDefault="005114D8" w:rsidP="004D2B71">
      <w:pPr>
        <w:spacing w:after="0"/>
        <w:rPr>
          <w:rFonts w:ascii="Times New Roman" w:hAnsi="Times New Roman"/>
        </w:rPr>
      </w:pPr>
    </w:p>
    <w:p w:rsidR="005E06A9" w:rsidRPr="00877BA7" w:rsidRDefault="005E06A9" w:rsidP="004D2B71">
      <w:pPr>
        <w:spacing w:after="0"/>
        <w:rPr>
          <w:rFonts w:ascii="Times New Roman" w:hAnsi="Times New Roman"/>
        </w:rPr>
      </w:pPr>
      <w:r w:rsidRPr="00877BA7">
        <w:rPr>
          <w:rFonts w:ascii="Times New Roman" w:hAnsi="Times New Roman"/>
        </w:rPr>
        <w:t>Guard: Thief! (He quickly runs off.)</w:t>
      </w:r>
    </w:p>
    <w:p w:rsidR="005E06A9" w:rsidRPr="00877BA7" w:rsidRDefault="005E06A9" w:rsidP="004D2B71">
      <w:pPr>
        <w:spacing w:after="0"/>
        <w:rPr>
          <w:rFonts w:ascii="Times New Roman" w:hAnsi="Times New Roman"/>
        </w:rPr>
      </w:pPr>
    </w:p>
    <w:p w:rsidR="00220177" w:rsidRPr="00877BA7" w:rsidRDefault="005E06A9" w:rsidP="004D2B71">
      <w:pPr>
        <w:spacing w:after="0"/>
        <w:rPr>
          <w:rFonts w:ascii="Times New Roman" w:hAnsi="Times New Roman"/>
        </w:rPr>
      </w:pPr>
      <w:r w:rsidRPr="00877BA7">
        <w:rPr>
          <w:rFonts w:ascii="Times New Roman" w:hAnsi="Times New Roman"/>
        </w:rPr>
        <w:t>(Game over.)</w:t>
      </w:r>
    </w:p>
    <w:p w:rsidR="00220177" w:rsidRPr="00877BA7" w:rsidRDefault="00220177" w:rsidP="004D2B71">
      <w:pPr>
        <w:spacing w:after="0"/>
        <w:rPr>
          <w:rFonts w:ascii="Times New Roman" w:hAnsi="Times New Roman"/>
        </w:rPr>
      </w:pPr>
    </w:p>
    <w:p w:rsidR="005E06A9" w:rsidRPr="00877BA7" w:rsidRDefault="00220177" w:rsidP="004D2B71">
      <w:pPr>
        <w:spacing w:after="0"/>
        <w:rPr>
          <w:rFonts w:ascii="Times New Roman" w:hAnsi="Times New Roman"/>
        </w:rPr>
      </w:pPr>
      <w:r w:rsidRPr="00877BA7">
        <w:rPr>
          <w:rFonts w:ascii="Times New Roman" w:hAnsi="Times New Roman"/>
        </w:rPr>
        <w:t>(Once Jester is in the mansion the player should switch to Caesar. Caesar should then go to Augustus. Then the player should push the action button.)</w:t>
      </w:r>
    </w:p>
    <w:p w:rsidR="00220177" w:rsidRPr="00877BA7" w:rsidRDefault="00220177" w:rsidP="004D2B71">
      <w:pPr>
        <w:spacing w:after="0"/>
        <w:rPr>
          <w:rFonts w:ascii="Times New Roman" w:hAnsi="Times New Roman"/>
        </w:rPr>
      </w:pPr>
    </w:p>
    <w:p w:rsidR="00220177" w:rsidRPr="00877BA7" w:rsidRDefault="00681445" w:rsidP="004D2B71">
      <w:pPr>
        <w:spacing w:after="0"/>
        <w:rPr>
          <w:rFonts w:ascii="Times New Roman" w:hAnsi="Times New Roman"/>
        </w:rPr>
      </w:pPr>
      <w:r w:rsidRPr="00877BA7">
        <w:rPr>
          <w:rFonts w:ascii="Times New Roman" w:hAnsi="Times New Roman"/>
        </w:rPr>
        <w:t>Caeser</w:t>
      </w:r>
      <w:r w:rsidR="00220177" w:rsidRPr="00877BA7">
        <w:rPr>
          <w:rFonts w:ascii="Times New Roman" w:hAnsi="Times New Roman"/>
        </w:rPr>
        <w:t>: Get the hell out of here! This is the last time I’m going to tell you to never come back here again!</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w:t>
      </w:r>
      <w:r w:rsidR="00681445" w:rsidRPr="00877BA7">
        <w:rPr>
          <w:rFonts w:ascii="Times New Roman" w:hAnsi="Times New Roman"/>
        </w:rPr>
        <w:t>Caeser</w:t>
      </w:r>
      <w:r w:rsidRPr="00877BA7">
        <w:rPr>
          <w:rFonts w:ascii="Times New Roman" w:hAnsi="Times New Roman"/>
        </w:rPr>
        <w:t xml:space="preserve"> pushes Augustus.)</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Augustus: Don’t touch me! Prepare yourself!</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(A game battle begins between Augustus and Caesar)</w:t>
      </w:r>
    </w:p>
    <w:p w:rsidR="00220177" w:rsidRPr="00877BA7" w:rsidRDefault="00220177" w:rsidP="004D2B71">
      <w:pPr>
        <w:spacing w:after="0"/>
        <w:rPr>
          <w:rFonts w:ascii="Times New Roman" w:hAnsi="Times New Roman"/>
        </w:rPr>
      </w:pPr>
    </w:p>
    <w:p w:rsidR="00220177" w:rsidRPr="00877BA7" w:rsidRDefault="00220177" w:rsidP="004D2B71">
      <w:pPr>
        <w:spacing w:after="0"/>
        <w:rPr>
          <w:rFonts w:ascii="Times New Roman" w:hAnsi="Times New Roman"/>
        </w:rPr>
      </w:pPr>
      <w:r w:rsidRPr="00877BA7">
        <w:rPr>
          <w:rFonts w:ascii="Times New Roman" w:hAnsi="Times New Roman"/>
        </w:rPr>
        <w:t>In this battle the player has control over Augustus and Caesar. When Augustus health is low the player should flee with Augustus. If the player’s health with Augustus reaches zero then,</w:t>
      </w:r>
    </w:p>
    <w:p w:rsidR="00220177" w:rsidRPr="00877BA7" w:rsidRDefault="00220177" w:rsidP="004D2B71">
      <w:pPr>
        <w:spacing w:after="0"/>
        <w:rPr>
          <w:rFonts w:ascii="Times New Roman" w:hAnsi="Times New Roman"/>
        </w:rPr>
      </w:pPr>
    </w:p>
    <w:p w:rsidR="00386DF8" w:rsidRPr="00877BA7" w:rsidRDefault="00220177" w:rsidP="00386DF8">
      <w:pPr>
        <w:spacing w:after="0"/>
        <w:rPr>
          <w:rFonts w:ascii="Times New Roman" w:hAnsi="Times New Roman"/>
        </w:rPr>
      </w:pPr>
      <w:r w:rsidRPr="00877BA7">
        <w:rPr>
          <w:rFonts w:ascii="Times New Roman" w:hAnsi="Times New Roman"/>
        </w:rPr>
        <w:t>(Game over.)</w:t>
      </w:r>
    </w:p>
    <w:p w:rsidR="00386DF8" w:rsidRPr="00877BA7" w:rsidRDefault="00386DF8" w:rsidP="00386DF8">
      <w:pPr>
        <w:spacing w:after="0"/>
        <w:rPr>
          <w:rFonts w:ascii="Times New Roman" w:hAnsi="Times New Roman"/>
        </w:rPr>
      </w:pPr>
      <w:r w:rsidRPr="00877BA7">
        <w:rPr>
          <w:rFonts w:ascii="Times New Roman" w:hAnsi="Times New Roman"/>
        </w:rPr>
        <w:t>(When Augustus runs away Caesar chases after him in an autorun sequence. The game will automatically switch to Jester who is inside Alfonso’s mansion.)</w:t>
      </w:r>
    </w:p>
    <w:p w:rsidR="005114D8" w:rsidRPr="00877BA7" w:rsidRDefault="005E06A9" w:rsidP="00386DF8">
      <w:pPr>
        <w:pStyle w:val="Heading1"/>
        <w:rPr>
          <w:rFonts w:ascii="Times New Roman" w:hAnsi="Times New Roman" w:cs="Times New Roman"/>
          <w:color w:val="auto"/>
          <w:sz w:val="24"/>
          <w:szCs w:val="24"/>
        </w:rPr>
      </w:pPr>
      <w:bookmarkStart w:id="104" w:name="_Toc76405281"/>
      <w:r w:rsidRPr="00877BA7">
        <w:rPr>
          <w:rFonts w:ascii="Times New Roman" w:hAnsi="Times New Roman" w:cs="Times New Roman"/>
          <w:color w:val="auto"/>
          <w:sz w:val="24"/>
          <w:szCs w:val="24"/>
        </w:rPr>
        <w:t>Alfonso’s Mansion</w:t>
      </w:r>
      <w:bookmarkEnd w:id="104"/>
    </w:p>
    <w:p w:rsidR="0055519B" w:rsidRPr="00877BA7" w:rsidRDefault="008D38A3" w:rsidP="00833D98">
      <w:pPr>
        <w:pStyle w:val="Heading2"/>
        <w:rPr>
          <w:rFonts w:ascii="Times New Roman" w:hAnsi="Times New Roman" w:cs="Times New Roman"/>
          <w:color w:val="auto"/>
          <w:sz w:val="24"/>
          <w:szCs w:val="24"/>
        </w:rPr>
      </w:pPr>
      <w:bookmarkStart w:id="105" w:name="_Toc76405282"/>
      <w:r w:rsidRPr="00877BA7">
        <w:rPr>
          <w:rFonts w:ascii="Times New Roman" w:hAnsi="Times New Roman" w:cs="Times New Roman"/>
          <w:color w:val="auto"/>
          <w:sz w:val="24"/>
          <w:szCs w:val="24"/>
        </w:rPr>
        <w:t>Enemies of Alfonso’s mansion</w:t>
      </w:r>
      <w:bookmarkEnd w:id="105"/>
      <w:r w:rsidRPr="00877BA7">
        <w:rPr>
          <w:rFonts w:ascii="Times New Roman" w:hAnsi="Times New Roman" w:cs="Times New Roman"/>
          <w:color w:val="auto"/>
          <w:sz w:val="24"/>
          <w:szCs w:val="24"/>
        </w:rPr>
        <w:t xml:space="preserve"> </w:t>
      </w:r>
    </w:p>
    <w:p w:rsidR="0055519B" w:rsidRPr="00877BA7" w:rsidRDefault="0055519B" w:rsidP="004D2B71">
      <w:pPr>
        <w:spacing w:after="0"/>
        <w:rPr>
          <w:rFonts w:ascii="Times New Roman" w:hAnsi="Times New Roman"/>
        </w:rPr>
      </w:pP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Guard Dog</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Alfonso’s Cadet</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Velvet Phantom</w:t>
      </w:r>
    </w:p>
    <w:p w:rsidR="00AC1B0F" w:rsidRPr="00877BA7" w:rsidRDefault="00AC1B0F" w:rsidP="00AC1B0F">
      <w:pPr>
        <w:pStyle w:val="ListParagraph"/>
        <w:numPr>
          <w:ilvl w:val="0"/>
          <w:numId w:val="25"/>
        </w:numPr>
        <w:spacing w:after="0"/>
        <w:rPr>
          <w:rFonts w:ascii="Times New Roman" w:hAnsi="Times New Roman"/>
        </w:rPr>
      </w:pPr>
      <w:r w:rsidRPr="00877BA7">
        <w:rPr>
          <w:rFonts w:ascii="Times New Roman" w:hAnsi="Times New Roman"/>
        </w:rPr>
        <w:t>Alfonso’s Autonomous Guardian</w:t>
      </w:r>
    </w:p>
    <w:p w:rsidR="00170A64" w:rsidRPr="00877BA7" w:rsidRDefault="00170A64" w:rsidP="00AC1B0F">
      <w:pPr>
        <w:pStyle w:val="ListParagraph"/>
        <w:numPr>
          <w:ilvl w:val="0"/>
          <w:numId w:val="25"/>
        </w:numPr>
        <w:spacing w:after="0"/>
        <w:rPr>
          <w:rFonts w:ascii="Times New Roman" w:hAnsi="Times New Roman"/>
        </w:rPr>
      </w:pPr>
      <w:r w:rsidRPr="00877BA7">
        <w:rPr>
          <w:rFonts w:ascii="Times New Roman" w:hAnsi="Times New Roman"/>
        </w:rPr>
        <w:t>Alfonso’s Supervisor</w:t>
      </w:r>
    </w:p>
    <w:p w:rsidR="00B67DF9" w:rsidRPr="00877BA7" w:rsidRDefault="00B67DF9" w:rsidP="00B67DF9">
      <w:pPr>
        <w:pStyle w:val="Heading2"/>
        <w:rPr>
          <w:rFonts w:ascii="Times New Roman" w:hAnsi="Times New Roman" w:cs="Times New Roman"/>
          <w:color w:val="auto"/>
          <w:sz w:val="24"/>
          <w:szCs w:val="24"/>
        </w:rPr>
      </w:pPr>
      <w:bookmarkStart w:id="106" w:name="_Toc76405283"/>
      <w:r w:rsidRPr="00877BA7">
        <w:rPr>
          <w:rFonts w:ascii="Times New Roman" w:hAnsi="Times New Roman" w:cs="Times New Roman"/>
          <w:color w:val="auto"/>
          <w:sz w:val="24"/>
          <w:szCs w:val="24"/>
        </w:rPr>
        <w:t>Jester’s Infiltration</w:t>
      </w:r>
      <w:bookmarkEnd w:id="106"/>
    </w:p>
    <w:p w:rsidR="00170A64" w:rsidRPr="00877BA7" w:rsidRDefault="003E7887" w:rsidP="003E7887">
      <w:pPr>
        <w:spacing w:after="0"/>
        <w:rPr>
          <w:rFonts w:ascii="Times New Roman" w:hAnsi="Times New Roman"/>
        </w:rPr>
      </w:pPr>
      <w:r w:rsidRPr="00877BA7">
        <w:rPr>
          <w:rFonts w:ascii="Times New Roman" w:hAnsi="Times New Roman"/>
        </w:rPr>
        <w:t xml:space="preserve">Jester will have to steal everything here for his survival. Whatever med kits the party has and other items will not be enough to sustain him. With this in mind the enemies carry </w:t>
      </w:r>
      <w:r w:rsidRPr="00877BA7">
        <w:rPr>
          <w:rFonts w:ascii="Times New Roman" w:hAnsi="Times New Roman"/>
        </w:rPr>
        <w:lastRenderedPageBreak/>
        <w:t>plenty of items for him to steal. Since Jester is fighting alone the player</w:t>
      </w:r>
      <w:r w:rsidR="00DB460A" w:rsidRPr="00877BA7">
        <w:rPr>
          <w:rFonts w:ascii="Times New Roman" w:hAnsi="Times New Roman"/>
        </w:rPr>
        <w:t xml:space="preserve"> should have equipped </w:t>
      </w:r>
      <w:r w:rsidRPr="00877BA7">
        <w:rPr>
          <w:rFonts w:ascii="Times New Roman" w:hAnsi="Times New Roman"/>
        </w:rPr>
        <w:t>him with items that will allow him to dodge as many attacks as possible.</w:t>
      </w:r>
      <w:r w:rsidR="00170A64" w:rsidRPr="00877BA7">
        <w:rPr>
          <w:rFonts w:ascii="Times New Roman" w:hAnsi="Times New Roman"/>
        </w:rPr>
        <w:t xml:space="preserve"> </w:t>
      </w:r>
    </w:p>
    <w:p w:rsidR="00DB460A" w:rsidRPr="00877BA7" w:rsidRDefault="00DB460A" w:rsidP="003E7887">
      <w:pPr>
        <w:spacing w:after="0"/>
        <w:rPr>
          <w:rFonts w:ascii="Times New Roman" w:hAnsi="Times New Roman"/>
        </w:rPr>
      </w:pPr>
    </w:p>
    <w:p w:rsidR="00170A64" w:rsidRPr="00877BA7" w:rsidRDefault="00170A64" w:rsidP="003E7887">
      <w:pPr>
        <w:spacing w:after="0"/>
        <w:rPr>
          <w:rFonts w:ascii="Times New Roman" w:hAnsi="Times New Roman"/>
        </w:rPr>
      </w:pPr>
      <w:r w:rsidRPr="00877BA7">
        <w:rPr>
          <w:rFonts w:ascii="Times New Roman" w:hAnsi="Times New Roman"/>
        </w:rPr>
        <w:t>On top of random battles there also guards patrolling the hallways which must be avoided in order to avoid engaging in a difficult battle. The guards patrolling the hallway act as mini bosses and can be difficult to defeat. They are Alfonso’s supervisors.</w:t>
      </w:r>
      <w:r w:rsidR="00DB460A" w:rsidRPr="00877BA7">
        <w:rPr>
          <w:rFonts w:ascii="Times New Roman" w:hAnsi="Times New Roman"/>
        </w:rPr>
        <w:t xml:space="preserve"> If you engage in battle with one you can flee. After fleeing Jester will run away and hide. Jester can also use certain objects on the map to hide. Jester’s specialty is that he can hide in a cardboard box in order to be avoided being seen by a Guard.</w:t>
      </w:r>
    </w:p>
    <w:p w:rsidR="00170A64" w:rsidRPr="00877BA7" w:rsidRDefault="00170A64" w:rsidP="003E7887">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Halfway through the map Jester is seen and is then chased by guards and is surrounded. Airloft bursts through the window to his aid and Jester is then engaged in a pincer attack.</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 xml:space="preserve">(Mid battle dialogue) </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Jester: Airloft thank god you’re here! You’ve been monitoring my presence all along haven’t you?</w:t>
      </w:r>
    </w:p>
    <w:p w:rsidR="00DB460A" w:rsidRPr="00877BA7" w:rsidRDefault="00DB460A" w:rsidP="00DB460A">
      <w:pPr>
        <w:spacing w:after="0"/>
        <w:rPr>
          <w:rFonts w:ascii="Times New Roman" w:hAnsi="Times New Roman"/>
        </w:rPr>
      </w:pPr>
    </w:p>
    <w:p w:rsidR="00DB460A" w:rsidRPr="00877BA7" w:rsidRDefault="00DB460A" w:rsidP="00DB460A">
      <w:pPr>
        <w:spacing w:after="0"/>
        <w:rPr>
          <w:rFonts w:ascii="Times New Roman" w:hAnsi="Times New Roman"/>
        </w:rPr>
      </w:pPr>
      <w:r w:rsidRPr="00877BA7">
        <w:rPr>
          <w:rFonts w:ascii="Times New Roman" w:hAnsi="Times New Roman"/>
        </w:rPr>
        <w:t>Airloft: Beep! Beep!</w:t>
      </w:r>
    </w:p>
    <w:p w:rsidR="00DB460A" w:rsidRPr="00877BA7" w:rsidRDefault="00DB460A" w:rsidP="00DB460A">
      <w:pPr>
        <w:spacing w:after="0"/>
        <w:rPr>
          <w:rFonts w:ascii="Times New Roman" w:hAnsi="Times New Roman"/>
        </w:rPr>
      </w:pPr>
    </w:p>
    <w:p w:rsidR="00D91558" w:rsidRPr="00877BA7" w:rsidRDefault="00DB460A" w:rsidP="00DB460A">
      <w:pPr>
        <w:spacing w:after="0"/>
        <w:rPr>
          <w:rFonts w:ascii="Times New Roman" w:hAnsi="Times New Roman"/>
        </w:rPr>
      </w:pPr>
      <w:r w:rsidRPr="00877BA7">
        <w:rPr>
          <w:rFonts w:ascii="Times New Roman" w:hAnsi="Times New Roman"/>
        </w:rPr>
        <w:t>Airloft and Jester fight together</w:t>
      </w:r>
      <w:r w:rsidR="00D91558" w:rsidRPr="00877BA7">
        <w:rPr>
          <w:rFonts w:ascii="Times New Roman" w:hAnsi="Times New Roman"/>
        </w:rPr>
        <w:t xml:space="preserve"> from this point on</w:t>
      </w:r>
      <w:r w:rsidRPr="00877BA7">
        <w:rPr>
          <w:rFonts w:ascii="Times New Roman" w:hAnsi="Times New Roman"/>
        </w:rPr>
        <w:t>.</w:t>
      </w:r>
      <w:r w:rsidR="00D91558" w:rsidRPr="00877BA7">
        <w:rPr>
          <w:rFonts w:ascii="Times New Roman" w:hAnsi="Times New Roman"/>
        </w:rPr>
        <w:t xml:space="preserve"> When Jester enters his cardboard box Airloft flies away. Jester reaches Alfonso’s room but the door is locked.</w:t>
      </w:r>
    </w:p>
    <w:p w:rsidR="00D91558" w:rsidRPr="00877BA7" w:rsidRDefault="00D91558" w:rsidP="00DB460A">
      <w:pPr>
        <w:spacing w:after="0"/>
        <w:rPr>
          <w:rFonts w:ascii="Times New Roman" w:hAnsi="Times New Roman"/>
        </w:rPr>
      </w:pPr>
    </w:p>
    <w:p w:rsidR="00D91558" w:rsidRPr="00877BA7" w:rsidRDefault="00D91558" w:rsidP="00DB460A">
      <w:pPr>
        <w:spacing w:after="0"/>
        <w:rPr>
          <w:rFonts w:ascii="Times New Roman" w:hAnsi="Times New Roman"/>
        </w:rPr>
      </w:pPr>
      <w:r w:rsidRPr="00877BA7">
        <w:rPr>
          <w:rFonts w:ascii="Times New Roman" w:hAnsi="Times New Roman"/>
        </w:rPr>
        <w:t>Jester: Huh? It’s locked. Hmmmm…..? Let me see if I can pick it.</w:t>
      </w:r>
    </w:p>
    <w:p w:rsidR="00D91558" w:rsidRPr="00877BA7" w:rsidRDefault="00D91558" w:rsidP="00DB460A">
      <w:pPr>
        <w:spacing w:after="0"/>
        <w:rPr>
          <w:rFonts w:ascii="Times New Roman" w:hAnsi="Times New Roman"/>
        </w:rPr>
      </w:pPr>
    </w:p>
    <w:p w:rsidR="00D91558" w:rsidRPr="00877BA7" w:rsidRDefault="00D91558" w:rsidP="00DB460A">
      <w:pPr>
        <w:spacing w:after="0"/>
        <w:rPr>
          <w:rFonts w:ascii="Times New Roman" w:hAnsi="Times New Roman"/>
        </w:rPr>
      </w:pPr>
      <w:r w:rsidRPr="00877BA7">
        <w:rPr>
          <w:rFonts w:ascii="Times New Roman" w:hAnsi="Times New Roman"/>
        </w:rPr>
        <w:t>(Jester attempts to pick the lock.)</w:t>
      </w:r>
    </w:p>
    <w:p w:rsidR="00D91558" w:rsidRPr="00877BA7" w:rsidRDefault="00D91558" w:rsidP="00DB460A">
      <w:pPr>
        <w:spacing w:after="0"/>
        <w:rPr>
          <w:rFonts w:ascii="Times New Roman" w:hAnsi="Times New Roman"/>
        </w:rPr>
      </w:pPr>
    </w:p>
    <w:p w:rsidR="00D91558" w:rsidRPr="00877BA7" w:rsidRDefault="001F2ACE" w:rsidP="00DB460A">
      <w:pPr>
        <w:spacing w:after="0"/>
        <w:rPr>
          <w:rFonts w:ascii="Times New Roman" w:hAnsi="Times New Roman"/>
        </w:rPr>
      </w:pPr>
      <w:r w:rsidRPr="00877BA7">
        <w:rPr>
          <w:rFonts w:ascii="Times New Roman" w:hAnsi="Times New Roman"/>
        </w:rPr>
        <w:t>Jester: I</w:t>
      </w:r>
      <w:r w:rsidR="00D91558" w:rsidRPr="00877BA7">
        <w:rPr>
          <w:rFonts w:ascii="Times New Roman" w:hAnsi="Times New Roman"/>
        </w:rPr>
        <w:t>t just won’t budge. I’ve never seen a lot like this. Airloft can you find a way into that room and open the door from the inside?</w:t>
      </w:r>
    </w:p>
    <w:p w:rsidR="00D91558" w:rsidRPr="00877BA7" w:rsidRDefault="00D91558" w:rsidP="00DB460A">
      <w:pPr>
        <w:spacing w:after="0"/>
        <w:rPr>
          <w:rFonts w:ascii="Times New Roman" w:hAnsi="Times New Roman"/>
        </w:rPr>
      </w:pPr>
    </w:p>
    <w:p w:rsidR="005A0AF6" w:rsidRPr="00877BA7" w:rsidRDefault="00D91558" w:rsidP="00DB460A">
      <w:pPr>
        <w:spacing w:after="0"/>
        <w:rPr>
          <w:rFonts w:ascii="Times New Roman" w:hAnsi="Times New Roman"/>
        </w:rPr>
      </w:pPr>
      <w:r w:rsidRPr="00877BA7">
        <w:rPr>
          <w:rFonts w:ascii="Times New Roman" w:hAnsi="Times New Roman"/>
        </w:rPr>
        <w:t>Airloft: Beep! Beep!</w:t>
      </w:r>
    </w:p>
    <w:p w:rsidR="005A0AF6" w:rsidRPr="00877BA7" w:rsidRDefault="005A0AF6" w:rsidP="00DB460A">
      <w:pPr>
        <w:spacing w:after="0"/>
        <w:rPr>
          <w:rFonts w:ascii="Times New Roman" w:hAnsi="Times New Roman"/>
        </w:rPr>
      </w:pPr>
    </w:p>
    <w:p w:rsidR="00D91558" w:rsidRPr="00877BA7" w:rsidRDefault="005A0AF6" w:rsidP="00DB460A">
      <w:pPr>
        <w:spacing w:after="0"/>
        <w:rPr>
          <w:rFonts w:ascii="Times New Roman" w:hAnsi="Times New Roman"/>
        </w:rPr>
      </w:pPr>
      <w:r w:rsidRPr="00877BA7">
        <w:rPr>
          <w:rFonts w:ascii="Times New Roman" w:hAnsi="Times New Roman"/>
        </w:rPr>
        <w:t xml:space="preserve">Jester: Let me attach these </w:t>
      </w:r>
      <w:r w:rsidR="001F2ACE" w:rsidRPr="00877BA7">
        <w:rPr>
          <w:rFonts w:ascii="Times New Roman" w:hAnsi="Times New Roman"/>
        </w:rPr>
        <w:t xml:space="preserve">robotic </w:t>
      </w:r>
      <w:r w:rsidRPr="00877BA7">
        <w:rPr>
          <w:rFonts w:ascii="Times New Roman" w:hAnsi="Times New Roman"/>
        </w:rPr>
        <w:t>hands so you can unlock the door.</w:t>
      </w:r>
    </w:p>
    <w:p w:rsidR="00B67DF9" w:rsidRPr="00877BA7" w:rsidRDefault="00B67DF9" w:rsidP="00B67DF9">
      <w:pPr>
        <w:pStyle w:val="Heading2"/>
        <w:rPr>
          <w:rFonts w:ascii="Times New Roman" w:hAnsi="Times New Roman" w:cs="Times New Roman"/>
          <w:color w:val="auto"/>
          <w:sz w:val="24"/>
          <w:szCs w:val="24"/>
        </w:rPr>
      </w:pPr>
      <w:bookmarkStart w:id="107" w:name="_Toc76405284"/>
      <w:r w:rsidRPr="00877BA7">
        <w:rPr>
          <w:rFonts w:ascii="Times New Roman" w:hAnsi="Times New Roman" w:cs="Times New Roman"/>
          <w:color w:val="auto"/>
          <w:sz w:val="24"/>
          <w:szCs w:val="24"/>
        </w:rPr>
        <w:t>Airloft Mini Game</w:t>
      </w:r>
      <w:bookmarkEnd w:id="107"/>
    </w:p>
    <w:p w:rsidR="00D91558" w:rsidRPr="00877BA7" w:rsidRDefault="00D91558" w:rsidP="00DB460A">
      <w:pPr>
        <w:spacing w:after="0"/>
        <w:rPr>
          <w:rFonts w:ascii="Times New Roman" w:hAnsi="Times New Roman"/>
        </w:rPr>
      </w:pPr>
      <w:r w:rsidRPr="00877BA7">
        <w:rPr>
          <w:rFonts w:ascii="Times New Roman" w:hAnsi="Times New Roman"/>
        </w:rPr>
        <w:t>From this point on the player controls Airloft. They must find a way with Airloft into the room. The entrance to the room is from the air vents. If the player attempts to go outside with Airloft there are bars on the window which prevent the player from getting inside.</w:t>
      </w:r>
    </w:p>
    <w:p w:rsidR="00BD2B0A" w:rsidRPr="00877BA7" w:rsidRDefault="00B67DF9" w:rsidP="00DB460A">
      <w:pPr>
        <w:spacing w:after="0"/>
        <w:rPr>
          <w:rFonts w:ascii="Times New Roman" w:hAnsi="Times New Roman"/>
        </w:rPr>
      </w:pPr>
      <w:r w:rsidRPr="00877BA7">
        <w:rPr>
          <w:rFonts w:ascii="Times New Roman" w:hAnsi="Times New Roman"/>
        </w:rPr>
        <w:t xml:space="preserve">Airloft must also avoid being seen by the guards. Airloft also has a “cloak” ability which will allow him to hide. He is able to access new areas of the map that Jester was unable to get into. </w:t>
      </w:r>
      <w:r w:rsidR="00BD2B0A" w:rsidRPr="00877BA7">
        <w:rPr>
          <w:rFonts w:ascii="Times New Roman" w:hAnsi="Times New Roman"/>
        </w:rPr>
        <w:t xml:space="preserve">Airloft also have to fight battles alone.  Airloft should have enough EP points to survive granted the player stocked up on energy cells for this part of the game. If the player finds themselves running out of EP points then they will be forced to run from every battle. </w:t>
      </w:r>
      <w:r w:rsidRPr="00877BA7">
        <w:rPr>
          <w:rFonts w:ascii="Times New Roman" w:hAnsi="Times New Roman"/>
        </w:rPr>
        <w:t>Once Airloft enters Alfonso’s room Airloft will go to the door</w:t>
      </w:r>
      <w:r w:rsidR="005A0AF6" w:rsidRPr="00877BA7">
        <w:rPr>
          <w:rFonts w:ascii="Times New Roman" w:hAnsi="Times New Roman"/>
        </w:rPr>
        <w:t xml:space="preserve"> and unlock it.</w:t>
      </w:r>
    </w:p>
    <w:p w:rsidR="00D91558" w:rsidRPr="00877BA7" w:rsidRDefault="00BD2B0A" w:rsidP="00C558CD">
      <w:pPr>
        <w:pStyle w:val="Heading2"/>
        <w:rPr>
          <w:rFonts w:ascii="Times New Roman" w:hAnsi="Times New Roman" w:cs="Times New Roman"/>
          <w:color w:val="auto"/>
          <w:sz w:val="24"/>
          <w:szCs w:val="24"/>
        </w:rPr>
      </w:pPr>
      <w:bookmarkStart w:id="108" w:name="_Toc76405285"/>
      <w:r w:rsidRPr="00877BA7">
        <w:rPr>
          <w:rFonts w:ascii="Times New Roman" w:hAnsi="Times New Roman" w:cs="Times New Roman"/>
          <w:color w:val="auto"/>
          <w:sz w:val="24"/>
          <w:szCs w:val="24"/>
        </w:rPr>
        <w:lastRenderedPageBreak/>
        <w:t xml:space="preserve">Alfonso </w:t>
      </w:r>
      <w:r w:rsidR="00714082" w:rsidRPr="00877BA7">
        <w:rPr>
          <w:rFonts w:ascii="Times New Roman" w:hAnsi="Times New Roman" w:cs="Times New Roman"/>
          <w:color w:val="auto"/>
          <w:sz w:val="24"/>
          <w:szCs w:val="24"/>
        </w:rPr>
        <w:t>Proposition</w:t>
      </w:r>
      <w:bookmarkEnd w:id="108"/>
    </w:p>
    <w:p w:rsidR="00C558CD" w:rsidRPr="00877BA7" w:rsidRDefault="00C558CD" w:rsidP="004D2B71">
      <w:pPr>
        <w:spacing w:after="0"/>
        <w:rPr>
          <w:rFonts w:ascii="Times New Roman" w:hAnsi="Times New Roman"/>
        </w:rPr>
      </w:pPr>
      <w:r w:rsidRPr="00877BA7">
        <w:rPr>
          <w:rFonts w:ascii="Times New Roman" w:hAnsi="Times New Roman"/>
        </w:rPr>
        <w:t>Jester reaches the glass case with the letter from Adm. Anthony and presses the action button.</w:t>
      </w:r>
    </w:p>
    <w:p w:rsidR="00C558CD" w:rsidRPr="00877BA7" w:rsidRDefault="00C558CD" w:rsidP="004D2B71">
      <w:pPr>
        <w:spacing w:after="0"/>
        <w:rPr>
          <w:rFonts w:ascii="Times New Roman" w:hAnsi="Times New Roman"/>
        </w:rPr>
      </w:pPr>
      <w:r w:rsidRPr="00877BA7">
        <w:rPr>
          <w:rFonts w:ascii="Times New Roman" w:hAnsi="Times New Roman"/>
        </w:rPr>
        <w:t>Jester: Airloft, do you think you can cut the glass open with your plasma laser?</w:t>
      </w:r>
    </w:p>
    <w:p w:rsidR="00C558CD" w:rsidRPr="00877BA7" w:rsidRDefault="00C558CD" w:rsidP="004D2B71">
      <w:pPr>
        <w:spacing w:after="0"/>
        <w:rPr>
          <w:rFonts w:ascii="Times New Roman" w:hAnsi="Times New Roman"/>
        </w:rPr>
      </w:pPr>
    </w:p>
    <w:p w:rsidR="00C558CD" w:rsidRPr="00877BA7" w:rsidRDefault="00C558CD" w:rsidP="004D2B71">
      <w:pPr>
        <w:spacing w:after="0"/>
        <w:rPr>
          <w:rFonts w:ascii="Times New Roman" w:hAnsi="Times New Roman"/>
        </w:rPr>
      </w:pPr>
      <w:r w:rsidRPr="00877BA7">
        <w:rPr>
          <w:rFonts w:ascii="Times New Roman" w:hAnsi="Times New Roman"/>
        </w:rPr>
        <w:t>Airloft: Beep! Beep!</w:t>
      </w:r>
    </w:p>
    <w:p w:rsidR="00C558CD" w:rsidRPr="00877BA7" w:rsidRDefault="00C558CD" w:rsidP="004D2B71">
      <w:pPr>
        <w:spacing w:after="0"/>
        <w:rPr>
          <w:rFonts w:ascii="Times New Roman" w:hAnsi="Times New Roman"/>
        </w:rPr>
      </w:pPr>
    </w:p>
    <w:p w:rsidR="00C558CD" w:rsidRPr="00877BA7" w:rsidRDefault="00C558CD" w:rsidP="004D2B71">
      <w:pPr>
        <w:spacing w:after="0"/>
        <w:rPr>
          <w:rFonts w:ascii="Times New Roman" w:hAnsi="Times New Roman"/>
        </w:rPr>
      </w:pPr>
      <w:r w:rsidRPr="00877BA7">
        <w:rPr>
          <w:rFonts w:ascii="Times New Roman" w:hAnsi="Times New Roman"/>
        </w:rPr>
        <w:t>(Airloft begins cutting open the glass. Airloft finishes cutting open the glass.)</w:t>
      </w:r>
    </w:p>
    <w:p w:rsidR="00C558CD" w:rsidRPr="00877BA7" w:rsidRDefault="00C558CD" w:rsidP="004D2B71">
      <w:pPr>
        <w:spacing w:after="0"/>
        <w:rPr>
          <w:rFonts w:ascii="Times New Roman" w:hAnsi="Times New Roman"/>
        </w:rPr>
      </w:pPr>
    </w:p>
    <w:p w:rsidR="00C558CD" w:rsidRPr="00877BA7" w:rsidRDefault="00C558CD" w:rsidP="00C558CD">
      <w:pPr>
        <w:tabs>
          <w:tab w:val="left" w:pos="7350"/>
        </w:tabs>
        <w:spacing w:after="0"/>
        <w:rPr>
          <w:rFonts w:ascii="Times New Roman" w:hAnsi="Times New Roman"/>
        </w:rPr>
      </w:pPr>
      <w:r w:rsidRPr="00877BA7">
        <w:rPr>
          <w:rFonts w:ascii="Times New Roman" w:hAnsi="Times New Roman"/>
        </w:rPr>
        <w:t>Jester: Phew. Got it. It’s finally over with we can finally get out of here.</w:t>
      </w:r>
      <w:r w:rsidRPr="00877BA7">
        <w:rPr>
          <w:rFonts w:ascii="Times New Roman" w:hAnsi="Times New Roman"/>
        </w:rPr>
        <w:tab/>
      </w:r>
    </w:p>
    <w:p w:rsidR="00C558CD" w:rsidRPr="00877BA7" w:rsidRDefault="00C558CD" w:rsidP="00C558CD">
      <w:pPr>
        <w:tabs>
          <w:tab w:val="left" w:pos="7350"/>
        </w:tabs>
        <w:spacing w:after="0"/>
        <w:rPr>
          <w:rFonts w:ascii="Times New Roman" w:hAnsi="Times New Roman"/>
        </w:rPr>
      </w:pPr>
    </w:p>
    <w:p w:rsidR="00C558CD" w:rsidRPr="00877BA7" w:rsidRDefault="00C558CD" w:rsidP="00C558CD">
      <w:pPr>
        <w:tabs>
          <w:tab w:val="left" w:pos="7350"/>
        </w:tabs>
        <w:spacing w:after="0"/>
        <w:rPr>
          <w:rFonts w:ascii="Times New Roman" w:hAnsi="Times New Roman"/>
        </w:rPr>
      </w:pPr>
      <w:r w:rsidRPr="00877BA7">
        <w:rPr>
          <w:rFonts w:ascii="Times New Roman" w:hAnsi="Times New Roman"/>
        </w:rPr>
        <w:t>(Alfonso into his bodyguards walks into the room)</w:t>
      </w:r>
    </w:p>
    <w:p w:rsidR="00C558CD" w:rsidRPr="00877BA7" w:rsidRDefault="00C558CD" w:rsidP="00C558CD">
      <w:pPr>
        <w:tabs>
          <w:tab w:val="left" w:pos="7350"/>
        </w:tabs>
        <w:spacing w:after="0"/>
        <w:rPr>
          <w:rFonts w:ascii="Times New Roman" w:hAnsi="Times New Roman"/>
        </w:rPr>
      </w:pPr>
    </w:p>
    <w:p w:rsidR="00282FFA" w:rsidRPr="00877BA7" w:rsidRDefault="00C558CD" w:rsidP="00C558CD">
      <w:pPr>
        <w:tabs>
          <w:tab w:val="left" w:pos="7350"/>
        </w:tabs>
        <w:spacing w:after="0"/>
        <w:rPr>
          <w:rFonts w:ascii="Times New Roman" w:hAnsi="Times New Roman"/>
        </w:rPr>
      </w:pPr>
      <w:r w:rsidRPr="00877BA7">
        <w:rPr>
          <w:rFonts w:ascii="Times New Roman" w:hAnsi="Times New Roman"/>
        </w:rPr>
        <w:t xml:space="preserve">Alfonso: (Clap.) (Clap.) Very nice. You’re the first to sneak in my home and get close to my most prized possession. With this letter all things are open to you within </w:t>
      </w:r>
      <w:r w:rsidR="004E44FD" w:rsidRPr="00877BA7">
        <w:rPr>
          <w:rFonts w:ascii="Times New Roman" w:hAnsi="Times New Roman"/>
        </w:rPr>
        <w:t>Reditus</w:t>
      </w:r>
      <w:r w:rsidRPr="00877BA7">
        <w:rPr>
          <w:rFonts w:ascii="Times New Roman" w:hAnsi="Times New Roman"/>
        </w:rPr>
        <w:t xml:space="preserve"> held territory. I show this letter and the oceans part, but I dare not take it out of its case. It’s not easy receiving another one. So I just show it at parties to amaze my guests. But I think your boss has other intentions with it.</w:t>
      </w:r>
      <w:r w:rsidR="00282FFA" w:rsidRPr="00877BA7">
        <w:rPr>
          <w:rFonts w:ascii="Times New Roman" w:hAnsi="Times New Roman"/>
        </w:rPr>
        <w:t xml:space="preserve"> So do one thing, I’ll make a deal with you. This is a forgery of the same letter which I want you to take your boss. It will do the same thing as this letter, but eventually one day a long time from now they will find this inauthenticity. Take it with you, present to him this, leave my possession and I will let you go. Deal?</w:t>
      </w:r>
    </w:p>
    <w:p w:rsidR="00282FFA" w:rsidRPr="00877BA7" w:rsidRDefault="00282FFA" w:rsidP="00C558CD">
      <w:pPr>
        <w:tabs>
          <w:tab w:val="left" w:pos="7350"/>
        </w:tabs>
        <w:spacing w:after="0"/>
        <w:rPr>
          <w:rFonts w:ascii="Times New Roman" w:hAnsi="Times New Roman"/>
        </w:rPr>
      </w:pPr>
    </w:p>
    <w:p w:rsidR="004D2B71" w:rsidRPr="00877BA7" w:rsidRDefault="00282FFA" w:rsidP="00C558CD">
      <w:pPr>
        <w:tabs>
          <w:tab w:val="left" w:pos="7350"/>
        </w:tabs>
        <w:spacing w:after="0"/>
        <w:rPr>
          <w:rFonts w:ascii="Times New Roman" w:hAnsi="Times New Roman"/>
        </w:rPr>
      </w:pPr>
      <w:r w:rsidRPr="00877BA7">
        <w:rPr>
          <w:rFonts w:ascii="Times New Roman" w:hAnsi="Times New Roman"/>
        </w:rPr>
        <w:t>Jester: Are you sure he won’t be able to tell this is a forgery?</w:t>
      </w:r>
    </w:p>
    <w:p w:rsidR="003841FE" w:rsidRPr="00877BA7" w:rsidRDefault="003841FE"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I was saving it for this very day. I knew Dominico long coveted my most prized possession and I was waiting for the day when he would attempt to steal it. I took great pains to prepare this document.</w:t>
      </w:r>
    </w:p>
    <w:p w:rsidR="00282FFA" w:rsidRPr="00877BA7" w:rsidRDefault="00282FFA" w:rsidP="005F7883">
      <w:pPr>
        <w:spacing w:after="0"/>
        <w:rPr>
          <w:rFonts w:ascii="Times New Roman" w:hAnsi="Times New Roman"/>
        </w:rPr>
      </w:pPr>
    </w:p>
    <w:p w:rsidR="005B0030" w:rsidRPr="00877BA7" w:rsidRDefault="00282FFA" w:rsidP="005F7883">
      <w:pPr>
        <w:spacing w:after="0"/>
        <w:rPr>
          <w:rFonts w:ascii="Times New Roman" w:hAnsi="Times New Roman"/>
        </w:rPr>
      </w:pPr>
      <w:r w:rsidRPr="00877BA7">
        <w:rPr>
          <w:rFonts w:ascii="Times New Roman" w:hAnsi="Times New Roman"/>
        </w:rPr>
        <w:t>Jester: How about this?</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Yes?</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Jester: I take both and leave you with nothing. You’re already rich what more do you need?</w:t>
      </w:r>
    </w:p>
    <w:p w:rsidR="00282FFA" w:rsidRPr="00877BA7" w:rsidRDefault="00282FFA" w:rsidP="005F7883">
      <w:pPr>
        <w:spacing w:after="0"/>
        <w:rPr>
          <w:rFonts w:ascii="Times New Roman" w:hAnsi="Times New Roman"/>
        </w:rPr>
      </w:pPr>
    </w:p>
    <w:p w:rsidR="00282FFA" w:rsidRPr="00877BA7" w:rsidRDefault="00282FFA" w:rsidP="005F7883">
      <w:pPr>
        <w:spacing w:after="0"/>
        <w:rPr>
          <w:rFonts w:ascii="Times New Roman" w:hAnsi="Times New Roman"/>
        </w:rPr>
      </w:pPr>
      <w:r w:rsidRPr="00877BA7">
        <w:rPr>
          <w:rFonts w:ascii="Times New Roman" w:hAnsi="Times New Roman"/>
        </w:rPr>
        <w:t>Alfonso: Oh, that’s an interesting proposition. In that case, prepare to die monsieur.</w:t>
      </w:r>
    </w:p>
    <w:p w:rsidR="00714082" w:rsidRPr="00877BA7" w:rsidRDefault="00714082" w:rsidP="00714082">
      <w:pPr>
        <w:pStyle w:val="Heading2"/>
        <w:rPr>
          <w:rFonts w:ascii="Times New Roman" w:hAnsi="Times New Roman" w:cs="Times New Roman"/>
          <w:color w:val="auto"/>
          <w:sz w:val="24"/>
          <w:szCs w:val="24"/>
        </w:rPr>
      </w:pPr>
      <w:bookmarkStart w:id="109" w:name="_Toc76405286"/>
      <w:r w:rsidRPr="00877BA7">
        <w:rPr>
          <w:rFonts w:ascii="Times New Roman" w:hAnsi="Times New Roman" w:cs="Times New Roman"/>
          <w:color w:val="auto"/>
          <w:sz w:val="24"/>
          <w:szCs w:val="24"/>
        </w:rPr>
        <w:t>Alfonso Boss</w:t>
      </w:r>
      <w:bookmarkEnd w:id="109"/>
    </w:p>
    <w:p w:rsidR="00714082" w:rsidRPr="00877BA7" w:rsidRDefault="00714082" w:rsidP="005F7883">
      <w:pPr>
        <w:spacing w:after="0"/>
        <w:rPr>
          <w:rFonts w:ascii="Times New Roman" w:hAnsi="Times New Roman"/>
        </w:rPr>
      </w:pPr>
      <w:r w:rsidRPr="00877BA7">
        <w:rPr>
          <w:rFonts w:ascii="Times New Roman" w:hAnsi="Times New Roman"/>
        </w:rPr>
        <w:t>(Dialogue box at beginning of battle)</w:t>
      </w:r>
    </w:p>
    <w:p w:rsidR="00714082" w:rsidRPr="00877BA7" w:rsidRDefault="00714082" w:rsidP="005F7883">
      <w:pPr>
        <w:spacing w:after="0"/>
        <w:rPr>
          <w:rFonts w:ascii="Times New Roman" w:hAnsi="Times New Roman"/>
        </w:rPr>
      </w:pPr>
    </w:p>
    <w:p w:rsidR="00714082" w:rsidRPr="00877BA7" w:rsidRDefault="00714082" w:rsidP="005F7883">
      <w:pPr>
        <w:spacing w:after="0"/>
        <w:rPr>
          <w:rFonts w:ascii="Times New Roman" w:hAnsi="Times New Roman"/>
        </w:rPr>
      </w:pPr>
      <w:r w:rsidRPr="00877BA7">
        <w:rPr>
          <w:rFonts w:ascii="Times New Roman" w:hAnsi="Times New Roman"/>
        </w:rPr>
        <w:t>Alfonso: Since I was a child I have trained with the sword. You will not be able to survive this monsieur. My blade is like dancing with death.</w:t>
      </w:r>
    </w:p>
    <w:p w:rsidR="00714082" w:rsidRPr="00877BA7" w:rsidRDefault="00714082" w:rsidP="005F7883">
      <w:pPr>
        <w:spacing w:after="0"/>
        <w:rPr>
          <w:rFonts w:ascii="Times New Roman" w:hAnsi="Times New Roman"/>
        </w:rPr>
      </w:pPr>
    </w:p>
    <w:p w:rsidR="00355097" w:rsidRPr="00877BA7" w:rsidRDefault="00DA0662" w:rsidP="005F7883">
      <w:pPr>
        <w:spacing w:after="0"/>
        <w:rPr>
          <w:rFonts w:ascii="Times New Roman" w:hAnsi="Times New Roman"/>
        </w:rPr>
      </w:pPr>
      <w:r w:rsidRPr="00877BA7">
        <w:rPr>
          <w:rFonts w:ascii="Times New Roman" w:hAnsi="Times New Roman"/>
        </w:rPr>
        <w:t xml:space="preserve">If you have enough EP points Airloft should use his “Safety Wall” ability. Airloft also has a new ability using the hands that’s Jester added to him. The ability is called “Drone </w:t>
      </w:r>
      <w:r w:rsidRPr="00877BA7">
        <w:rPr>
          <w:rFonts w:ascii="Times New Roman" w:hAnsi="Times New Roman"/>
        </w:rPr>
        <w:lastRenderedPageBreak/>
        <w:t>Chop” which is a heavy damaging physical attack. Jester also has a new ability called “Whistle.” This will draw attacks to him because of his high agility he is able to dodge many attacks. This ability is only active for three turns. Alfonso has a special ability called death blade which attacks with many thrusts. If Jester uses “Whistle” before Alfonso uses this ability, all of the stab attacks will be focused on Jester which most of them will be dodged. If the player needs healing</w:t>
      </w:r>
      <w:r w:rsidR="00355097" w:rsidRPr="00877BA7">
        <w:rPr>
          <w:rFonts w:ascii="Times New Roman" w:hAnsi="Times New Roman"/>
        </w:rPr>
        <w:t>, he can steal a limited amount of med kits from Alfonso and his guards. Whenever the guards are defeated they will be replaced after two turns. This will be a long battle.</w:t>
      </w:r>
    </w:p>
    <w:p w:rsidR="00355097" w:rsidRPr="00877BA7" w:rsidRDefault="00355097" w:rsidP="005F7883">
      <w:pPr>
        <w:spacing w:after="0"/>
        <w:rPr>
          <w:rFonts w:ascii="Times New Roman" w:hAnsi="Times New Roman"/>
        </w:rPr>
      </w:pPr>
    </w:p>
    <w:p w:rsidR="005B0030" w:rsidRPr="00877BA7" w:rsidRDefault="00355097" w:rsidP="005F7883">
      <w:pPr>
        <w:spacing w:after="0"/>
        <w:rPr>
          <w:rFonts w:ascii="Times New Roman" w:hAnsi="Times New Roman"/>
        </w:rPr>
      </w:pPr>
      <w:r w:rsidRPr="00877BA7">
        <w:rPr>
          <w:rFonts w:ascii="Times New Roman" w:hAnsi="Times New Roman"/>
        </w:rPr>
        <w:t>(Alfonso Defeated)</w:t>
      </w:r>
    </w:p>
    <w:p w:rsidR="00315C07" w:rsidRPr="00877BA7" w:rsidRDefault="00315C07" w:rsidP="00315C07">
      <w:pPr>
        <w:pStyle w:val="Heading2"/>
        <w:rPr>
          <w:rFonts w:ascii="Times New Roman" w:hAnsi="Times New Roman" w:cs="Times New Roman"/>
          <w:color w:val="auto"/>
          <w:sz w:val="24"/>
          <w:szCs w:val="24"/>
        </w:rPr>
      </w:pPr>
      <w:bookmarkStart w:id="110" w:name="_Toc76405287"/>
      <w:r w:rsidRPr="00877BA7">
        <w:rPr>
          <w:rFonts w:ascii="Times New Roman" w:hAnsi="Times New Roman" w:cs="Times New Roman"/>
          <w:color w:val="auto"/>
          <w:sz w:val="24"/>
          <w:szCs w:val="24"/>
        </w:rPr>
        <w:t>Jester’s Escape</w:t>
      </w:r>
      <w:bookmarkEnd w:id="110"/>
    </w:p>
    <w:p w:rsidR="00355097" w:rsidRPr="00877BA7" w:rsidRDefault="00355097" w:rsidP="005F7883">
      <w:pPr>
        <w:spacing w:after="0"/>
        <w:rPr>
          <w:rFonts w:ascii="Times New Roman" w:hAnsi="Times New Roman"/>
        </w:rPr>
      </w:pPr>
      <w:r w:rsidRPr="00877BA7">
        <w:rPr>
          <w:rFonts w:ascii="Times New Roman" w:hAnsi="Times New Roman"/>
        </w:rPr>
        <w:t>Alfonso: I’m wounded. You better escape while you can or I will have your head once my guards get here.</w:t>
      </w:r>
    </w:p>
    <w:p w:rsidR="006E738E" w:rsidRPr="00877BA7" w:rsidRDefault="006E738E"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runs out of the room. The screen fades out and fades in with Jester on the roof of Alfonso’s mansion.)</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Airloft, they’re hot on our tail what are we going to do?</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moves to the edge of the building.)</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Beep!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What?</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moves down and then back up.)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You want me to jump on you and you’ll bring me down?</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Airloft: Beep! Beep!</w:t>
      </w:r>
    </w:p>
    <w:p w:rsidR="00034772" w:rsidRPr="00877BA7" w:rsidRDefault="00034772" w:rsidP="005F7883">
      <w:pPr>
        <w:spacing w:after="0"/>
        <w:rPr>
          <w:rFonts w:ascii="Times New Roman" w:hAnsi="Times New Roman"/>
        </w:rPr>
      </w:pPr>
    </w:p>
    <w:p w:rsidR="00034772" w:rsidRPr="00877BA7" w:rsidRDefault="00034772" w:rsidP="005F7883">
      <w:pPr>
        <w:spacing w:after="0"/>
        <w:rPr>
          <w:rFonts w:ascii="Times New Roman" w:hAnsi="Times New Roman"/>
        </w:rPr>
      </w:pPr>
      <w:r w:rsidRPr="00877BA7">
        <w:rPr>
          <w:rFonts w:ascii="Times New Roman" w:hAnsi="Times New Roman"/>
        </w:rPr>
        <w:t>Jester: Okay, here goes nothing.</w:t>
      </w:r>
    </w:p>
    <w:p w:rsidR="00034772" w:rsidRPr="00877BA7" w:rsidRDefault="00034772" w:rsidP="005F7883">
      <w:pPr>
        <w:spacing w:after="0"/>
        <w:rPr>
          <w:rFonts w:ascii="Times New Roman" w:hAnsi="Times New Roman"/>
        </w:rPr>
      </w:pPr>
    </w:p>
    <w:p w:rsidR="009A6DA3" w:rsidRPr="00877BA7" w:rsidRDefault="00034772" w:rsidP="005F7883">
      <w:pPr>
        <w:spacing w:after="0"/>
        <w:rPr>
          <w:rFonts w:ascii="Times New Roman" w:hAnsi="Times New Roman"/>
        </w:rPr>
      </w:pPr>
      <w:r w:rsidRPr="00877BA7">
        <w:rPr>
          <w:rFonts w:ascii="Times New Roman" w:hAnsi="Times New Roman"/>
        </w:rPr>
        <w:t>(Jester jumps up to the bottom of Airloft and floats down and then jumps into a bush.</w:t>
      </w:r>
      <w:r w:rsidR="009A6DA3" w:rsidRPr="00877BA7">
        <w:rPr>
          <w:rFonts w:ascii="Times New Roman" w:hAnsi="Times New Roman"/>
        </w:rPr>
        <w:t xml:space="preserve"> If Jester attempts to leave the mansion by the main gate the guard will see him.</w:t>
      </w:r>
      <w:r w:rsidRPr="00877BA7">
        <w:rPr>
          <w:rFonts w:ascii="Times New Roman" w:hAnsi="Times New Roman"/>
        </w:rPr>
        <w: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(Game over)</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(The player must go to the wall and push the action button. Again Jester will throw a hook and climb over the wall. Then an autorun sequence will take him away from the premises.)</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(The party meets up</w:t>
      </w:r>
      <w:r w:rsidR="00EE6D2A" w:rsidRPr="00877BA7">
        <w:rPr>
          <w:rFonts w:ascii="Times New Roman" w:hAnsi="Times New Roman"/>
        </w:rPr>
        <w:t xml:space="preserve"> outside of town in a campfire</w:t>
      </w:r>
      <w:r w:rsidRPr="00877BA7">
        <w:rPr>
          <w:rFonts w:ascii="Times New Roman" w:hAnsi="Times New Roman"/>
        </w:rPr>
        <w:t>.)</w:t>
      </w:r>
    </w:p>
    <w:p w:rsidR="006B4F35" w:rsidRPr="00877BA7" w:rsidRDefault="006B4F35" w:rsidP="006B4F35">
      <w:pPr>
        <w:pStyle w:val="Heading1"/>
        <w:rPr>
          <w:rFonts w:ascii="Times New Roman" w:hAnsi="Times New Roman" w:cs="Times New Roman"/>
          <w:color w:val="auto"/>
          <w:sz w:val="24"/>
          <w:szCs w:val="24"/>
        </w:rPr>
      </w:pPr>
      <w:bookmarkStart w:id="111" w:name="_Toc76405288"/>
      <w:r w:rsidRPr="00877BA7">
        <w:rPr>
          <w:rFonts w:ascii="Times New Roman" w:hAnsi="Times New Roman" w:cs="Times New Roman"/>
          <w:color w:val="auto"/>
          <w:sz w:val="24"/>
          <w:szCs w:val="24"/>
        </w:rPr>
        <w:lastRenderedPageBreak/>
        <w:t>Hamilton Revisited</w:t>
      </w:r>
      <w:bookmarkEnd w:id="111"/>
    </w:p>
    <w:p w:rsidR="009A6DA3" w:rsidRPr="00877BA7" w:rsidRDefault="009A6DA3" w:rsidP="005F7883">
      <w:pPr>
        <w:spacing w:after="0"/>
        <w:rPr>
          <w:rFonts w:ascii="Times New Roman" w:hAnsi="Times New Roman"/>
        </w:rPr>
      </w:pPr>
      <w:r w:rsidRPr="00877BA7">
        <w:rPr>
          <w:rFonts w:ascii="Times New Roman" w:hAnsi="Times New Roman"/>
        </w:rPr>
        <w:t>Stephen: I can’t believe you guys pulled this off. The security and that mansion are inscrutable. It’s sheer luck you made it out of there. I can’t wait to tell the boss. Whatever you guys want you’re getting it.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Augustus: I just want off the continent.</w:t>
      </w:r>
    </w:p>
    <w:p w:rsidR="009A6DA3" w:rsidRPr="00877BA7" w:rsidRDefault="009A6DA3" w:rsidP="005F7883">
      <w:pPr>
        <w:spacing w:after="0"/>
        <w:rPr>
          <w:rFonts w:ascii="Times New Roman" w:hAnsi="Times New Roman"/>
        </w:rPr>
      </w:pPr>
    </w:p>
    <w:p w:rsidR="009A6DA3" w:rsidRPr="00877BA7" w:rsidRDefault="009A6DA3" w:rsidP="005F7883">
      <w:pPr>
        <w:spacing w:after="0"/>
        <w:rPr>
          <w:rFonts w:ascii="Times New Roman" w:hAnsi="Times New Roman"/>
        </w:rPr>
      </w:pPr>
      <w:r w:rsidRPr="00877BA7">
        <w:rPr>
          <w:rFonts w:ascii="Times New Roman" w:hAnsi="Times New Roman"/>
        </w:rPr>
        <w:t>Jester: I just want that phat cash.</w:t>
      </w:r>
    </w:p>
    <w:p w:rsidR="009A6DA3" w:rsidRPr="00877BA7" w:rsidRDefault="009A6DA3"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How much is phat?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 It’s an expression from the streets.</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What street is that? I used to live in a tent village. We didn’t have any streets.</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 You’re hurting my mind. Just forget about it.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Forget about what?</w:t>
      </w:r>
    </w:p>
    <w:p w:rsidR="00315C07" w:rsidRPr="00877BA7" w:rsidRDefault="00315C07" w:rsidP="005F7883">
      <w:pPr>
        <w:spacing w:after="0"/>
        <w:rPr>
          <w:rFonts w:ascii="Times New Roman" w:hAnsi="Times New Roman"/>
        </w:rPr>
      </w:pPr>
    </w:p>
    <w:p w:rsidR="006B4F35" w:rsidRPr="00877BA7" w:rsidRDefault="00681445" w:rsidP="005F7883">
      <w:pPr>
        <w:spacing w:after="0"/>
        <w:rPr>
          <w:rFonts w:ascii="Times New Roman" w:hAnsi="Times New Roman"/>
        </w:rPr>
      </w:pPr>
      <w:r w:rsidRPr="00877BA7">
        <w:rPr>
          <w:rFonts w:ascii="Times New Roman" w:hAnsi="Times New Roman"/>
        </w:rPr>
        <w:t>Caeser</w:t>
      </w:r>
      <w:r w:rsidR="00315C07" w:rsidRPr="00877BA7">
        <w:rPr>
          <w:rFonts w:ascii="Times New Roman" w:hAnsi="Times New Roman"/>
        </w:rPr>
        <w:t>: What he means to say is that you don’t understand so change the subject</w:t>
      </w:r>
      <w:r w:rsidR="006B4F35" w:rsidRPr="00877BA7">
        <w:rPr>
          <w:rFonts w:ascii="Times New Roman" w:hAnsi="Times New Roman"/>
        </w:rPr>
        <w: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Theresa: Oh, why didn’t you just say that?</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Jester (Slaps his head): Oh my god.</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 xml:space="preserve">Theresa: So you worship </w:t>
      </w:r>
      <w:r w:rsidR="004C63A6" w:rsidRPr="00877BA7">
        <w:rPr>
          <w:rFonts w:ascii="Times New Roman" w:hAnsi="Times New Roman"/>
        </w:rPr>
        <w:t>Corydon Deus</w:t>
      </w:r>
      <w:r w:rsidRPr="00877BA7">
        <w:rPr>
          <w:rFonts w:ascii="Times New Roman" w:hAnsi="Times New Roman"/>
        </w:rPr>
        <w:t xml:space="preserve"> too?</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 xml:space="preserve">Jester:………………. </w:t>
      </w:r>
    </w:p>
    <w:p w:rsidR="00315C07" w:rsidRPr="00877BA7" w:rsidRDefault="00315C07" w:rsidP="005F7883">
      <w:pPr>
        <w:spacing w:after="0"/>
        <w:rPr>
          <w:rFonts w:ascii="Times New Roman" w:hAnsi="Times New Roman"/>
        </w:rPr>
      </w:pPr>
    </w:p>
    <w:p w:rsidR="00315C07" w:rsidRPr="00877BA7" w:rsidRDefault="00315C07" w:rsidP="005F7883">
      <w:pPr>
        <w:spacing w:after="0"/>
        <w:rPr>
          <w:rFonts w:ascii="Times New Roman" w:hAnsi="Times New Roman"/>
        </w:rPr>
      </w:pPr>
      <w:r w:rsidRPr="00877BA7">
        <w:rPr>
          <w:rFonts w:ascii="Times New Roman" w:hAnsi="Times New Roman"/>
        </w:rPr>
        <w:t>Augustus: So let’s go back to Hamilton and get our reward.</w:t>
      </w:r>
    </w:p>
    <w:p w:rsidR="00315C07" w:rsidRPr="00877BA7" w:rsidRDefault="00315C07" w:rsidP="005F7883">
      <w:pPr>
        <w:spacing w:after="0"/>
        <w:rPr>
          <w:rFonts w:ascii="Times New Roman" w:hAnsi="Times New Roman"/>
        </w:rPr>
      </w:pPr>
    </w:p>
    <w:p w:rsidR="006B4F35" w:rsidRPr="00877BA7" w:rsidRDefault="00315C07" w:rsidP="005F7883">
      <w:pPr>
        <w:spacing w:after="0"/>
        <w:rPr>
          <w:rFonts w:ascii="Times New Roman" w:hAnsi="Times New Roman"/>
        </w:rPr>
      </w:pPr>
      <w:r w:rsidRPr="00877BA7">
        <w:rPr>
          <w:rFonts w:ascii="Times New Roman" w:hAnsi="Times New Roman"/>
        </w:rPr>
        <w:t>Stephen: I’ll send a dove to Hamilton and let the boss know. Tomorrow you leave in the morning.</w:t>
      </w:r>
      <w:r w:rsidR="006B4F35" w:rsidRPr="00877BA7">
        <w:rPr>
          <w:rFonts w:ascii="Times New Roman" w:hAnsi="Times New Roman"/>
        </w:rPr>
        <w:t xml:space="preserve"> I’m going to work. See you tomorrow.</w:t>
      </w:r>
    </w:p>
    <w:p w:rsidR="006B4F35" w:rsidRPr="00877BA7" w:rsidRDefault="006B4F35" w:rsidP="005F7883">
      <w:pPr>
        <w:spacing w:after="0"/>
        <w:rPr>
          <w:rFonts w:ascii="Times New Roman" w:hAnsi="Times New Roman"/>
        </w:rPr>
      </w:pPr>
    </w:p>
    <w:p w:rsidR="00315C07" w:rsidRPr="00877BA7" w:rsidRDefault="006B4F35" w:rsidP="005F7883">
      <w:pPr>
        <w:spacing w:after="0"/>
        <w:rPr>
          <w:rFonts w:ascii="Times New Roman" w:hAnsi="Times New Roman"/>
        </w:rPr>
      </w:pPr>
      <w:r w:rsidRPr="00877BA7">
        <w:rPr>
          <w:rFonts w:ascii="Times New Roman" w:hAnsi="Times New Roman"/>
        </w:rPr>
        <w:t>(Stephen leaves the room.)</w:t>
      </w:r>
    </w:p>
    <w:p w:rsidR="00315C07" w:rsidRPr="00877BA7" w:rsidRDefault="00315C07" w:rsidP="005F7883">
      <w:pPr>
        <w:spacing w:after="0"/>
        <w:rPr>
          <w:rFonts w:ascii="Times New Roman" w:hAnsi="Times New Roman"/>
        </w:rPr>
      </w:pPr>
    </w:p>
    <w:p w:rsidR="003E06A0" w:rsidRPr="00877BA7" w:rsidRDefault="00315C07" w:rsidP="005F7883">
      <w:pPr>
        <w:spacing w:after="0"/>
        <w:rPr>
          <w:rFonts w:ascii="Times New Roman" w:hAnsi="Times New Roman"/>
        </w:rPr>
      </w:pPr>
      <w:r w:rsidRPr="00877BA7">
        <w:rPr>
          <w:rFonts w:ascii="Times New Roman" w:hAnsi="Times New Roman"/>
        </w:rPr>
        <w:t xml:space="preserve">Jester: </w:t>
      </w:r>
      <w:r w:rsidR="003E06A0" w:rsidRPr="00877BA7">
        <w:rPr>
          <w:rFonts w:ascii="Times New Roman" w:hAnsi="Times New Roman"/>
        </w:rPr>
        <w:t xml:space="preserve">You wouldn’t believe what I found in the mansion. Jester shows two copies of Adm. Anthony’s letter. One is forged and the other one is real. We’re keeping the real one and our buddy Shady man’s getting the forged one. We can use this letter in the mainland. </w:t>
      </w:r>
      <w:r w:rsidRPr="00877BA7">
        <w:rPr>
          <w:rFonts w:ascii="Times New Roman" w:hAnsi="Times New Roman"/>
        </w:rPr>
        <w:t>I can’</w:t>
      </w:r>
      <w:r w:rsidR="003E06A0" w:rsidRPr="00877BA7">
        <w:rPr>
          <w:rFonts w:ascii="Times New Roman" w:hAnsi="Times New Roman"/>
        </w:rPr>
        <w:t>t wait to go</w:t>
      </w:r>
      <w:r w:rsidRPr="00877BA7">
        <w:rPr>
          <w:rFonts w:ascii="Times New Roman" w:hAnsi="Times New Roman"/>
        </w:rPr>
        <w:t>.</w:t>
      </w:r>
    </w:p>
    <w:p w:rsidR="003E06A0" w:rsidRPr="00877BA7" w:rsidRDefault="003E06A0" w:rsidP="005F7883">
      <w:pPr>
        <w:spacing w:after="0"/>
        <w:rPr>
          <w:rFonts w:ascii="Times New Roman" w:hAnsi="Times New Roman"/>
        </w:rPr>
      </w:pPr>
    </w:p>
    <w:p w:rsidR="003E06A0" w:rsidRPr="00877BA7" w:rsidRDefault="00681445" w:rsidP="005F7883">
      <w:pPr>
        <w:spacing w:after="0"/>
        <w:rPr>
          <w:rFonts w:ascii="Times New Roman" w:hAnsi="Times New Roman"/>
        </w:rPr>
      </w:pPr>
      <w:r w:rsidRPr="00877BA7">
        <w:rPr>
          <w:rFonts w:ascii="Times New Roman" w:hAnsi="Times New Roman"/>
        </w:rPr>
        <w:t>Caeser</w:t>
      </w:r>
      <w:r w:rsidR="003E06A0" w:rsidRPr="00877BA7">
        <w:rPr>
          <w:rFonts w:ascii="Times New Roman" w:hAnsi="Times New Roman"/>
        </w:rPr>
        <w:t>: You sure are a wiley one aren’t you?</w:t>
      </w:r>
    </w:p>
    <w:p w:rsidR="003E06A0" w:rsidRPr="00877BA7" w:rsidRDefault="003E06A0" w:rsidP="005F7883">
      <w:pPr>
        <w:spacing w:after="0"/>
        <w:rPr>
          <w:rFonts w:ascii="Times New Roman" w:hAnsi="Times New Roman"/>
        </w:rPr>
      </w:pPr>
    </w:p>
    <w:p w:rsidR="003E06A0" w:rsidRPr="00877BA7" w:rsidRDefault="003E06A0" w:rsidP="005F7883">
      <w:pPr>
        <w:spacing w:after="0"/>
        <w:rPr>
          <w:rFonts w:ascii="Times New Roman" w:hAnsi="Times New Roman"/>
        </w:rPr>
      </w:pPr>
      <w:r w:rsidRPr="00877BA7">
        <w:rPr>
          <w:rFonts w:ascii="Times New Roman" w:hAnsi="Times New Roman"/>
        </w:rPr>
        <w:t>Augustus: Are you sure you want to cross Shady Man? I don’t think his bosses one for taking such things lightly. We might require your life as compensation for double-crossing him.</w:t>
      </w:r>
    </w:p>
    <w:p w:rsidR="003E06A0" w:rsidRPr="00877BA7" w:rsidRDefault="003E06A0" w:rsidP="005F7883">
      <w:pPr>
        <w:spacing w:after="0"/>
        <w:rPr>
          <w:rFonts w:ascii="Times New Roman" w:hAnsi="Times New Roman"/>
        </w:rPr>
      </w:pPr>
    </w:p>
    <w:p w:rsidR="00315C07" w:rsidRPr="00877BA7" w:rsidRDefault="003E06A0" w:rsidP="005F7883">
      <w:pPr>
        <w:spacing w:after="0"/>
        <w:rPr>
          <w:rFonts w:ascii="Times New Roman" w:hAnsi="Times New Roman"/>
        </w:rPr>
      </w:pPr>
      <w:r w:rsidRPr="00877BA7">
        <w:rPr>
          <w:rFonts w:ascii="Times New Roman" w:hAnsi="Times New Roman"/>
        </w:rPr>
        <w:t>Jester: Don’t worry about Shady Man I can deal with him, but just worry about going to the mainland now. So what are you gonna do in the mainland?</w:t>
      </w:r>
    </w:p>
    <w:p w:rsidR="00315C07" w:rsidRPr="00877BA7" w:rsidRDefault="00315C07" w:rsidP="005F7883">
      <w:pPr>
        <w:spacing w:after="0"/>
        <w:rPr>
          <w:rFonts w:ascii="Times New Roman" w:hAnsi="Times New Roman"/>
        </w:rPr>
      </w:pPr>
    </w:p>
    <w:p w:rsidR="006B4F35" w:rsidRPr="00877BA7" w:rsidRDefault="00315C07" w:rsidP="005F7883">
      <w:pPr>
        <w:spacing w:after="0"/>
        <w:rPr>
          <w:rFonts w:ascii="Times New Roman" w:hAnsi="Times New Roman"/>
        </w:rPr>
      </w:pPr>
      <w:r w:rsidRPr="00877BA7">
        <w:rPr>
          <w:rFonts w:ascii="Times New Roman" w:hAnsi="Times New Roman"/>
        </w:rPr>
        <w:t>Augustus:</w:t>
      </w:r>
      <w:r w:rsidR="006B4F35" w:rsidRPr="00877BA7">
        <w:rPr>
          <w:rFonts w:ascii="Times New Roman" w:hAnsi="Times New Roman"/>
        </w:rPr>
        <w:t xml:space="preserve"> From the mainland we must obtain a water ship so we can search the ocean floor.</w:t>
      </w:r>
    </w:p>
    <w:p w:rsidR="006B4F35" w:rsidRPr="00877BA7" w:rsidRDefault="006B4F35" w:rsidP="005F7883">
      <w:pPr>
        <w:spacing w:after="0"/>
        <w:rPr>
          <w:rFonts w:ascii="Times New Roman" w:hAnsi="Times New Roman"/>
        </w:rPr>
      </w:pPr>
    </w:p>
    <w:p w:rsidR="00D734B4" w:rsidRPr="00877BA7" w:rsidRDefault="006B4F35" w:rsidP="005F7883">
      <w:pPr>
        <w:spacing w:after="0"/>
        <w:rPr>
          <w:rFonts w:ascii="Times New Roman" w:hAnsi="Times New Roman"/>
        </w:rPr>
      </w:pPr>
      <w:r w:rsidRPr="00877BA7">
        <w:rPr>
          <w:rFonts w:ascii="Times New Roman" w:hAnsi="Times New Roman"/>
        </w:rPr>
        <w:t xml:space="preserve">Jester: He says, “We need to obtain a water ship so we can search the ocean floor,” What kind of world you come from, are you crazy? Stealing from someone’s mansion is one thing. Sneaking into South </w:t>
      </w:r>
      <w:r w:rsidR="004D24F2" w:rsidRPr="00877BA7">
        <w:rPr>
          <w:rFonts w:ascii="Times New Roman" w:hAnsi="Times New Roman"/>
        </w:rPr>
        <w:t>Tonsorem</w:t>
      </w:r>
      <w:r w:rsidRPr="00877BA7">
        <w:rPr>
          <w:rFonts w:ascii="Times New Roman" w:hAnsi="Times New Roman"/>
        </w:rPr>
        <w:t xml:space="preserve"> and hijacking a Figarian water ship that’s a whole new </w:t>
      </w:r>
      <w:r w:rsidR="00CB407C" w:rsidRPr="00877BA7">
        <w:rPr>
          <w:rFonts w:ascii="Times New Roman" w:hAnsi="Times New Roman"/>
        </w:rPr>
        <w:t>Kweh</w:t>
      </w:r>
      <w:r w:rsidRPr="00877BA7">
        <w:rPr>
          <w:rFonts w:ascii="Times New Roman" w:hAnsi="Times New Roman"/>
        </w:rPr>
        <w:t xml:space="preserve"> race. You’re</w:t>
      </w:r>
      <w:r w:rsidR="003E06A0" w:rsidRPr="00877BA7">
        <w:rPr>
          <w:rFonts w:ascii="Times New Roman" w:hAnsi="Times New Roman"/>
        </w:rPr>
        <w:t xml:space="preserve"> crazy</w:t>
      </w:r>
      <w:r w:rsidRPr="00877BA7">
        <w:rPr>
          <w:rFonts w:ascii="Times New Roman" w:hAnsi="Times New Roman"/>
        </w:rPr>
        <w:t>.</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Augustus: There is a great treasure on the ocean floor which I must find.</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Jester: Did you say – treasure?</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Augustus: Yes, the greatest treasure in the world left over from the ancient world before it’s destruction.</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Jester: Now we’re talking.</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Augustus: So you’re in?</w:t>
      </w:r>
    </w:p>
    <w:p w:rsidR="00D734B4" w:rsidRPr="00877BA7" w:rsidRDefault="00D734B4" w:rsidP="005F7883">
      <w:pPr>
        <w:spacing w:after="0"/>
        <w:rPr>
          <w:rFonts w:ascii="Times New Roman" w:hAnsi="Times New Roman"/>
        </w:rPr>
      </w:pPr>
    </w:p>
    <w:p w:rsidR="00D734B4" w:rsidRPr="00877BA7" w:rsidRDefault="00D734B4" w:rsidP="005F7883">
      <w:pPr>
        <w:spacing w:after="0"/>
        <w:rPr>
          <w:rFonts w:ascii="Times New Roman" w:hAnsi="Times New Roman"/>
        </w:rPr>
      </w:pPr>
      <w:r w:rsidRPr="00877BA7">
        <w:rPr>
          <w:rFonts w:ascii="Times New Roman" w:hAnsi="Times New Roman"/>
        </w:rPr>
        <w:t>Jester: It sounds crazy, but yeah, I’m in. When we get to the mainland we’ll make a plan.</w:t>
      </w:r>
    </w:p>
    <w:p w:rsidR="00D734B4" w:rsidRPr="00877BA7" w:rsidRDefault="00D734B4" w:rsidP="005F7883">
      <w:pPr>
        <w:spacing w:after="0"/>
        <w:rPr>
          <w:rFonts w:ascii="Times New Roman" w:hAnsi="Times New Roman"/>
        </w:rPr>
      </w:pPr>
    </w:p>
    <w:p w:rsidR="00D734B4" w:rsidRPr="00877BA7" w:rsidRDefault="00681445" w:rsidP="005F7883">
      <w:pPr>
        <w:spacing w:after="0"/>
        <w:rPr>
          <w:rFonts w:ascii="Times New Roman" w:hAnsi="Times New Roman"/>
        </w:rPr>
      </w:pPr>
      <w:r w:rsidRPr="00877BA7">
        <w:rPr>
          <w:rFonts w:ascii="Times New Roman" w:hAnsi="Times New Roman"/>
        </w:rPr>
        <w:t>Caeser</w:t>
      </w:r>
      <w:r w:rsidR="00D734B4" w:rsidRPr="00877BA7">
        <w:rPr>
          <w:rFonts w:ascii="Times New Roman" w:hAnsi="Times New Roman"/>
        </w:rPr>
        <w:t>: It’s settled then, we’re a team.</w:t>
      </w:r>
    </w:p>
    <w:p w:rsidR="00D734B4" w:rsidRPr="00877BA7" w:rsidRDefault="00D734B4" w:rsidP="005F7883">
      <w:pPr>
        <w:spacing w:after="0"/>
        <w:rPr>
          <w:rFonts w:ascii="Times New Roman" w:hAnsi="Times New Roman"/>
        </w:rPr>
      </w:pPr>
    </w:p>
    <w:p w:rsidR="006B4F35" w:rsidRPr="00877BA7" w:rsidRDefault="00D734B4" w:rsidP="005F7883">
      <w:pPr>
        <w:spacing w:after="0"/>
        <w:rPr>
          <w:rFonts w:ascii="Times New Roman" w:hAnsi="Times New Roman"/>
        </w:rPr>
      </w:pPr>
      <w:r w:rsidRPr="00877BA7">
        <w:rPr>
          <w:rFonts w:ascii="Times New Roman" w:hAnsi="Times New Roman"/>
        </w:rPr>
        <w:t>(Augustus’ party leaves the next morning and the player travels to Hamilton. In Hamilton the player goes to the Shady man’s home and speaks to Shady Man.)</w:t>
      </w:r>
    </w:p>
    <w:p w:rsidR="00D734B4" w:rsidRPr="00877BA7" w:rsidRDefault="00D734B4" w:rsidP="005F7883">
      <w:pPr>
        <w:spacing w:after="0"/>
        <w:rPr>
          <w:rFonts w:ascii="Times New Roman" w:hAnsi="Times New Roman"/>
        </w:rPr>
      </w:pPr>
    </w:p>
    <w:p w:rsidR="00EE6D2A" w:rsidRPr="00877BA7" w:rsidRDefault="00EE6D2A" w:rsidP="005F7883">
      <w:pPr>
        <w:spacing w:after="0"/>
        <w:rPr>
          <w:rFonts w:ascii="Times New Roman" w:hAnsi="Times New Roman"/>
        </w:rPr>
      </w:pPr>
      <w:r w:rsidRPr="00877BA7">
        <w:rPr>
          <w:rFonts w:ascii="Times New Roman" w:hAnsi="Times New Roman"/>
        </w:rPr>
        <w:t xml:space="preserve">Shady man: Here are your papers. Good luck in Albrook, you’re gonna need all the luck you can get with whatever you </w:t>
      </w:r>
      <w:r w:rsidR="001407A4" w:rsidRPr="00877BA7">
        <w:rPr>
          <w:rFonts w:ascii="Times New Roman" w:hAnsi="Times New Roman"/>
        </w:rPr>
        <w:t>Rediit</w:t>
      </w:r>
      <w:r w:rsidRPr="00877BA7">
        <w:rPr>
          <w:rFonts w:ascii="Times New Roman" w:hAnsi="Times New Roman"/>
        </w:rPr>
        <w:t>s do.</w:t>
      </w:r>
    </w:p>
    <w:p w:rsidR="00EE6D2A" w:rsidRPr="00877BA7" w:rsidRDefault="00EE6D2A" w:rsidP="005F7883">
      <w:pPr>
        <w:spacing w:after="0"/>
        <w:rPr>
          <w:rFonts w:ascii="Times New Roman" w:hAnsi="Times New Roman"/>
        </w:rPr>
      </w:pPr>
    </w:p>
    <w:p w:rsidR="00D734B4" w:rsidRPr="00877BA7" w:rsidRDefault="00EE6D2A" w:rsidP="005F7883">
      <w:pPr>
        <w:spacing w:after="0"/>
        <w:rPr>
          <w:rFonts w:ascii="Times New Roman" w:hAnsi="Times New Roman"/>
        </w:rPr>
      </w:pPr>
      <w:r w:rsidRPr="00877BA7">
        <w:rPr>
          <w:rFonts w:ascii="Times New Roman" w:hAnsi="Times New Roman"/>
        </w:rPr>
        <w:t>Augustus: You’ll see something very great, very soon. Let’s go guys</w:t>
      </w:r>
    </w:p>
    <w:p w:rsidR="006B4F35" w:rsidRPr="00D6024A" w:rsidRDefault="0062584A" w:rsidP="00D6024A">
      <w:pPr>
        <w:pStyle w:val="Heading1"/>
        <w:pBdr>
          <w:bottom w:val="single" w:sz="2" w:space="0" w:color="333399"/>
        </w:pBdr>
        <w:rPr>
          <w:sz w:val="44"/>
          <w:szCs w:val="44"/>
        </w:rPr>
      </w:pPr>
      <w:bookmarkStart w:id="112" w:name="_Toc76405289"/>
      <w:r w:rsidRPr="00D6024A">
        <w:rPr>
          <w:sz w:val="44"/>
          <w:szCs w:val="44"/>
        </w:rPr>
        <w:t>Mel</w:t>
      </w:r>
      <w:r w:rsidR="00EE6D2A" w:rsidRPr="00D6024A">
        <w:rPr>
          <w:sz w:val="44"/>
          <w:szCs w:val="44"/>
        </w:rPr>
        <w:t>brook</w:t>
      </w:r>
      <w:bookmarkEnd w:id="112"/>
    </w:p>
    <w:p w:rsidR="00EE6D2A" w:rsidRPr="00877BA7" w:rsidRDefault="00EE6D2A" w:rsidP="005F7883">
      <w:pPr>
        <w:spacing w:after="0"/>
        <w:rPr>
          <w:rFonts w:ascii="Times New Roman" w:hAnsi="Times New Roman"/>
        </w:rPr>
      </w:pPr>
      <w:r w:rsidRPr="00877BA7">
        <w:rPr>
          <w:rFonts w:ascii="Times New Roman" w:hAnsi="Times New Roman"/>
        </w:rPr>
        <w:t xml:space="preserve">Augustus shows his papers to the </w:t>
      </w:r>
      <w:r w:rsidR="004E44FD" w:rsidRPr="00877BA7">
        <w:rPr>
          <w:rFonts w:ascii="Times New Roman" w:hAnsi="Times New Roman"/>
        </w:rPr>
        <w:t>Reditus</w:t>
      </w:r>
      <w:r w:rsidRPr="00877BA7">
        <w:rPr>
          <w:rFonts w:ascii="Times New Roman" w:hAnsi="Times New Roman"/>
        </w:rPr>
        <w:t xml:space="preserve"> guard standing at the front gate</w:t>
      </w:r>
      <w:r w:rsidR="007C0E47" w:rsidRPr="00877BA7">
        <w:rPr>
          <w:rFonts w:ascii="Times New Roman" w:hAnsi="Times New Roman"/>
        </w:rPr>
        <w:t xml:space="preserve">. They take the only ship to South </w:t>
      </w:r>
      <w:r w:rsidR="004D24F2" w:rsidRPr="00877BA7">
        <w:rPr>
          <w:rFonts w:ascii="Times New Roman" w:hAnsi="Times New Roman"/>
        </w:rPr>
        <w:t>Tonsorem</w:t>
      </w:r>
      <w:r w:rsidR="007C0E47" w:rsidRPr="00877BA7">
        <w:rPr>
          <w:rFonts w:ascii="Times New Roman" w:hAnsi="Times New Roman"/>
        </w:rPr>
        <w:t>.</w:t>
      </w:r>
    </w:p>
    <w:p w:rsidR="00EE6D2A" w:rsidRPr="00877BA7" w:rsidRDefault="00EE6D2A" w:rsidP="005F7883">
      <w:pPr>
        <w:spacing w:after="0"/>
        <w:rPr>
          <w:rFonts w:ascii="Times New Roman" w:hAnsi="Times New Roman"/>
        </w:rPr>
      </w:pPr>
    </w:p>
    <w:p w:rsidR="00EE6D2A" w:rsidRPr="00877BA7" w:rsidRDefault="004E44FD" w:rsidP="005F7883">
      <w:pPr>
        <w:spacing w:after="0"/>
        <w:rPr>
          <w:rFonts w:ascii="Times New Roman" w:hAnsi="Times New Roman"/>
        </w:rPr>
      </w:pPr>
      <w:r w:rsidRPr="00877BA7">
        <w:rPr>
          <w:rFonts w:ascii="Times New Roman" w:hAnsi="Times New Roman"/>
        </w:rPr>
        <w:t>Reditus</w:t>
      </w:r>
      <w:r w:rsidR="00EE6D2A" w:rsidRPr="00877BA7">
        <w:rPr>
          <w:rFonts w:ascii="Times New Roman" w:hAnsi="Times New Roman"/>
        </w:rPr>
        <w:t xml:space="preserve"> Guard: This looks good, you’re in, welcome to Albrook.</w:t>
      </w:r>
    </w:p>
    <w:p w:rsidR="00205B2C" w:rsidRPr="00D6024A" w:rsidRDefault="00205B2C" w:rsidP="00205B2C">
      <w:pPr>
        <w:pStyle w:val="Heading1"/>
        <w:rPr>
          <w:sz w:val="44"/>
          <w:szCs w:val="44"/>
        </w:rPr>
      </w:pPr>
      <w:bookmarkStart w:id="113" w:name="_Toc76405291"/>
      <w:bookmarkStart w:id="114" w:name="_Toc76405290"/>
      <w:r w:rsidRPr="00D6024A">
        <w:rPr>
          <w:sz w:val="44"/>
          <w:szCs w:val="44"/>
        </w:rPr>
        <w:lastRenderedPageBreak/>
        <w:t>South Tonsorem</w:t>
      </w:r>
      <w:bookmarkEnd w:id="113"/>
    </w:p>
    <w:p w:rsidR="00C82715" w:rsidRDefault="00C82715" w:rsidP="00C82715">
      <w:pPr>
        <w:pStyle w:val="Heading2"/>
      </w:pPr>
      <w:r>
        <w:t>Party Enters City</w:t>
      </w:r>
    </w:p>
    <w:p w:rsidR="00C82715" w:rsidRDefault="00C82715" w:rsidP="00205B2C">
      <w:pPr>
        <w:spacing w:after="0"/>
        <w:rPr>
          <w:rFonts w:ascii="Times New Roman" w:hAnsi="Times New Roman"/>
        </w:rPr>
      </w:pPr>
      <w:r>
        <w:rPr>
          <w:rFonts w:ascii="Times New Roman" w:hAnsi="Times New Roman"/>
        </w:rPr>
        <w:t>Augustus: We must find information about how to obtain underwater ship. Let’s ask around and see what we can find out.</w:t>
      </w:r>
    </w:p>
    <w:p w:rsidR="00C82715" w:rsidRDefault="00C82715" w:rsidP="00205B2C">
      <w:pPr>
        <w:spacing w:after="0"/>
        <w:rPr>
          <w:rFonts w:ascii="Times New Roman" w:hAnsi="Times New Roman"/>
        </w:rPr>
      </w:pPr>
    </w:p>
    <w:p w:rsidR="00C82715" w:rsidRDefault="00C82715" w:rsidP="00205B2C">
      <w:pPr>
        <w:spacing w:after="0"/>
        <w:rPr>
          <w:rFonts w:ascii="Times New Roman" w:hAnsi="Times New Roman"/>
        </w:rPr>
      </w:pPr>
      <w:r>
        <w:rPr>
          <w:rFonts w:ascii="Times New Roman" w:hAnsi="Times New Roman"/>
        </w:rPr>
        <w:t>Theresa: The technology of the city is amazing. I could never imagine the Reditus have such awesome stuff!</w:t>
      </w:r>
    </w:p>
    <w:p w:rsidR="00C82715" w:rsidRDefault="00C82715" w:rsidP="00205B2C">
      <w:pPr>
        <w:spacing w:after="0"/>
        <w:rPr>
          <w:rFonts w:ascii="Times New Roman" w:hAnsi="Times New Roman"/>
        </w:rPr>
      </w:pPr>
    </w:p>
    <w:p w:rsidR="00C82715" w:rsidRDefault="00C82715" w:rsidP="00205B2C">
      <w:pPr>
        <w:spacing w:after="0"/>
        <w:rPr>
          <w:rFonts w:ascii="Times New Roman" w:hAnsi="Times New Roman"/>
        </w:rPr>
      </w:pPr>
      <w:r>
        <w:rPr>
          <w:rFonts w:ascii="Times New Roman" w:hAnsi="Times New Roman"/>
        </w:rPr>
        <w:t>Caesar: The wonders we could achieve for our people if we had such technology.</w:t>
      </w:r>
    </w:p>
    <w:p w:rsidR="00C82715" w:rsidRDefault="00C82715" w:rsidP="00205B2C">
      <w:pPr>
        <w:spacing w:after="0"/>
        <w:rPr>
          <w:rFonts w:ascii="Times New Roman" w:hAnsi="Times New Roman"/>
        </w:rPr>
      </w:pPr>
    </w:p>
    <w:p w:rsidR="00C82715" w:rsidRDefault="00C82715" w:rsidP="00205B2C">
      <w:pPr>
        <w:spacing w:after="0"/>
        <w:rPr>
          <w:rFonts w:ascii="Times New Roman" w:hAnsi="Times New Roman"/>
        </w:rPr>
      </w:pPr>
      <w:r>
        <w:rPr>
          <w:rFonts w:ascii="Times New Roman" w:hAnsi="Times New Roman"/>
        </w:rPr>
        <w:t>Augustus: But one thing they’re missing……</w:t>
      </w:r>
    </w:p>
    <w:p w:rsidR="00C82715" w:rsidRDefault="00C82715" w:rsidP="00205B2C">
      <w:pPr>
        <w:spacing w:after="0"/>
        <w:rPr>
          <w:rFonts w:ascii="Times New Roman" w:hAnsi="Times New Roman"/>
        </w:rPr>
      </w:pPr>
    </w:p>
    <w:p w:rsidR="00C82715" w:rsidRDefault="00C82715" w:rsidP="00205B2C">
      <w:pPr>
        <w:spacing w:after="0"/>
        <w:rPr>
          <w:rFonts w:ascii="Times New Roman" w:hAnsi="Times New Roman"/>
        </w:rPr>
      </w:pPr>
      <w:r>
        <w:rPr>
          <w:rFonts w:ascii="Times New Roman" w:hAnsi="Times New Roman"/>
        </w:rPr>
        <w:t>Caesar and Teresa speaking at the same time: Corydon Deus.</w:t>
      </w:r>
    </w:p>
    <w:p w:rsidR="00C82715" w:rsidRDefault="00C82715" w:rsidP="00205B2C">
      <w:pPr>
        <w:spacing w:after="0"/>
        <w:rPr>
          <w:rFonts w:ascii="Times New Roman" w:hAnsi="Times New Roman"/>
        </w:rPr>
      </w:pPr>
    </w:p>
    <w:p w:rsidR="00C82715" w:rsidRDefault="00C82715" w:rsidP="00205B2C">
      <w:pPr>
        <w:spacing w:after="0"/>
        <w:rPr>
          <w:rFonts w:ascii="Times New Roman" w:hAnsi="Times New Roman"/>
        </w:rPr>
      </w:pPr>
      <w:r>
        <w:rPr>
          <w:rFonts w:ascii="Times New Roman" w:hAnsi="Times New Roman"/>
        </w:rPr>
        <w:t>Augustus: I think there should be a naval facility around here. Maybe we can start their in our investigation.</w:t>
      </w:r>
    </w:p>
    <w:p w:rsidR="00C82715" w:rsidRDefault="00C82715" w:rsidP="00205B2C">
      <w:pPr>
        <w:spacing w:after="0"/>
        <w:rPr>
          <w:rFonts w:ascii="Times New Roman" w:hAnsi="Times New Roman"/>
        </w:rPr>
      </w:pPr>
    </w:p>
    <w:p w:rsidR="00C82715" w:rsidRDefault="00C82715" w:rsidP="00205B2C">
      <w:pPr>
        <w:spacing w:after="0"/>
        <w:rPr>
          <w:rFonts w:ascii="Times New Roman" w:hAnsi="Times New Roman"/>
        </w:rPr>
      </w:pPr>
      <w:r>
        <w:rPr>
          <w:rFonts w:ascii="Times New Roman" w:hAnsi="Times New Roman"/>
        </w:rPr>
        <w:t>Jester: If I can get my hands and some of the magnificent stuff here I could sell it for killing on the south continent.</w:t>
      </w:r>
    </w:p>
    <w:p w:rsidR="00C82715" w:rsidRDefault="00C82715" w:rsidP="00205B2C">
      <w:pPr>
        <w:spacing w:after="0"/>
        <w:rPr>
          <w:rFonts w:ascii="Times New Roman" w:hAnsi="Times New Roman"/>
        </w:rPr>
      </w:pPr>
    </w:p>
    <w:p w:rsidR="006517BF" w:rsidRDefault="00C82715" w:rsidP="00205B2C">
      <w:pPr>
        <w:spacing w:after="0"/>
        <w:rPr>
          <w:rFonts w:ascii="Times New Roman" w:hAnsi="Times New Roman"/>
        </w:rPr>
      </w:pPr>
      <w:r>
        <w:rPr>
          <w:rFonts w:ascii="Times New Roman" w:hAnsi="Times New Roman"/>
        </w:rPr>
        <w:t>Airloft: The probability of you getting caught is 99.9% I detect weight sensors under most the valuables here.</w:t>
      </w:r>
    </w:p>
    <w:p w:rsidR="006517BF" w:rsidRDefault="006517BF" w:rsidP="00205B2C">
      <w:pPr>
        <w:spacing w:after="0"/>
        <w:rPr>
          <w:rFonts w:ascii="Times New Roman" w:hAnsi="Times New Roman"/>
        </w:rPr>
      </w:pPr>
    </w:p>
    <w:p w:rsidR="006517BF" w:rsidRDefault="006517BF" w:rsidP="00205B2C">
      <w:pPr>
        <w:spacing w:after="0"/>
        <w:rPr>
          <w:rFonts w:ascii="Times New Roman" w:hAnsi="Times New Roman"/>
        </w:rPr>
      </w:pPr>
      <w:r>
        <w:rPr>
          <w:rFonts w:ascii="Times New Roman" w:hAnsi="Times New Roman"/>
        </w:rPr>
        <w:t>Jester: Just watch these hands. I can take one thing of the same weight and switch it out with my prized possession.</w:t>
      </w:r>
    </w:p>
    <w:p w:rsidR="006517BF" w:rsidRDefault="006517BF" w:rsidP="00205B2C">
      <w:pPr>
        <w:spacing w:after="0"/>
        <w:rPr>
          <w:rFonts w:ascii="Times New Roman" w:hAnsi="Times New Roman"/>
        </w:rPr>
      </w:pPr>
    </w:p>
    <w:p w:rsidR="00C82715" w:rsidRDefault="006517BF" w:rsidP="00205B2C">
      <w:pPr>
        <w:spacing w:after="0"/>
        <w:rPr>
          <w:rFonts w:ascii="Times New Roman" w:hAnsi="Times New Roman"/>
        </w:rPr>
      </w:pPr>
      <w:r>
        <w:rPr>
          <w:rFonts w:ascii="Times New Roman" w:hAnsi="Times New Roman"/>
        </w:rPr>
        <w:t>Augustus: Jester keep your hands yourself here. We have much bigger fish to steal.</w:t>
      </w:r>
    </w:p>
    <w:p w:rsidR="00C82715" w:rsidRDefault="00C82715" w:rsidP="00C82715">
      <w:pPr>
        <w:pStyle w:val="Heading2"/>
      </w:pPr>
      <w:r w:rsidRPr="00877BA7">
        <w:t>Tonsorem</w:t>
      </w:r>
      <w:r>
        <w:t xml:space="preserve"> Naval Facility</w:t>
      </w:r>
    </w:p>
    <w:p w:rsidR="00C82715" w:rsidRDefault="001966AE" w:rsidP="00205B2C">
      <w:pPr>
        <w:spacing w:after="0"/>
        <w:rPr>
          <w:rFonts w:ascii="Times New Roman" w:hAnsi="Times New Roman"/>
        </w:rPr>
      </w:pPr>
      <w:r w:rsidRPr="00877BA7">
        <w:rPr>
          <w:rFonts w:ascii="Times New Roman" w:hAnsi="Times New Roman"/>
        </w:rPr>
        <w:t>Tonsorem</w:t>
      </w:r>
      <w:r>
        <w:rPr>
          <w:rFonts w:ascii="Times New Roman" w:hAnsi="Times New Roman"/>
        </w:rPr>
        <w:t xml:space="preserve"> Soldier: Our naval yard is the most secure in the world. Not even a fly could get inside without me knowing about it</w:t>
      </w:r>
      <w:r w:rsidR="005070C4">
        <w:rPr>
          <w:rFonts w:ascii="Times New Roman" w:hAnsi="Times New Roman"/>
        </w:rPr>
        <w:t>!</w:t>
      </w:r>
    </w:p>
    <w:p w:rsidR="00C82715" w:rsidRDefault="00C82715" w:rsidP="00205B2C">
      <w:pPr>
        <w:spacing w:after="0"/>
        <w:rPr>
          <w:rFonts w:ascii="Times New Roman" w:hAnsi="Times New Roman"/>
        </w:rPr>
      </w:pPr>
    </w:p>
    <w:p w:rsidR="005070C4" w:rsidRDefault="00C82715" w:rsidP="00205B2C">
      <w:pPr>
        <w:spacing w:after="0"/>
        <w:rPr>
          <w:rFonts w:ascii="Times New Roman" w:hAnsi="Times New Roman"/>
        </w:rPr>
      </w:pPr>
      <w:r>
        <w:rPr>
          <w:rFonts w:ascii="Times New Roman" w:hAnsi="Times New Roman"/>
        </w:rPr>
        <w:t>(The party moves away from the soldier and begins discussing how to get in the facility)</w:t>
      </w:r>
    </w:p>
    <w:p w:rsidR="005070C4" w:rsidRDefault="005070C4" w:rsidP="00205B2C">
      <w:pPr>
        <w:spacing w:after="0"/>
        <w:rPr>
          <w:rFonts w:ascii="Times New Roman" w:hAnsi="Times New Roman"/>
        </w:rPr>
      </w:pPr>
    </w:p>
    <w:p w:rsidR="005070C4" w:rsidRDefault="005070C4" w:rsidP="00205B2C">
      <w:pPr>
        <w:spacing w:after="0"/>
        <w:rPr>
          <w:rFonts w:ascii="Times New Roman" w:hAnsi="Times New Roman"/>
        </w:rPr>
      </w:pPr>
      <w:r>
        <w:rPr>
          <w:rFonts w:ascii="Times New Roman" w:hAnsi="Times New Roman"/>
        </w:rPr>
        <w:t>Caesar: Father, how do you plan on getting inside? The security in this place is crazy. See all the turrets?</w:t>
      </w:r>
    </w:p>
    <w:p w:rsidR="005070C4" w:rsidRDefault="005070C4" w:rsidP="00205B2C">
      <w:pPr>
        <w:spacing w:after="0"/>
        <w:rPr>
          <w:rFonts w:ascii="Times New Roman" w:hAnsi="Times New Roman"/>
        </w:rPr>
      </w:pPr>
    </w:p>
    <w:p w:rsidR="005070C4" w:rsidRDefault="005070C4" w:rsidP="00205B2C">
      <w:pPr>
        <w:spacing w:after="0"/>
        <w:rPr>
          <w:rFonts w:ascii="Times New Roman" w:hAnsi="Times New Roman"/>
        </w:rPr>
      </w:pPr>
      <w:r>
        <w:rPr>
          <w:rFonts w:ascii="Times New Roman" w:hAnsi="Times New Roman"/>
        </w:rPr>
        <w:t>Augustus: What</w:t>
      </w:r>
      <w:r w:rsidR="00D6024A">
        <w:rPr>
          <w:rFonts w:ascii="Times New Roman" w:hAnsi="Times New Roman"/>
        </w:rPr>
        <w:t xml:space="preserve"> do</w:t>
      </w:r>
      <w:r>
        <w:rPr>
          <w:rFonts w:ascii="Times New Roman" w:hAnsi="Times New Roman"/>
        </w:rPr>
        <w:t xml:space="preserve"> you say Jester? Can we get inside?</w:t>
      </w:r>
      <w:r w:rsidR="008D01C3">
        <w:rPr>
          <w:rFonts w:ascii="Times New Roman" w:hAnsi="Times New Roman"/>
        </w:rPr>
        <w:t xml:space="preserve"> We could use Adm. Anthony’s letter.</w:t>
      </w:r>
    </w:p>
    <w:p w:rsidR="005070C4" w:rsidRDefault="005070C4" w:rsidP="00205B2C">
      <w:pPr>
        <w:spacing w:after="0"/>
        <w:rPr>
          <w:rFonts w:ascii="Times New Roman" w:hAnsi="Times New Roman"/>
        </w:rPr>
      </w:pPr>
    </w:p>
    <w:p w:rsidR="001966AE" w:rsidRDefault="005070C4" w:rsidP="00205B2C">
      <w:pPr>
        <w:spacing w:after="0"/>
        <w:rPr>
          <w:rFonts w:ascii="Times New Roman" w:hAnsi="Times New Roman"/>
        </w:rPr>
      </w:pPr>
      <w:r>
        <w:rPr>
          <w:rFonts w:ascii="Times New Roman" w:hAnsi="Times New Roman"/>
        </w:rPr>
        <w:t xml:space="preserve">Jester: </w:t>
      </w:r>
      <w:r w:rsidR="008D01C3">
        <w:rPr>
          <w:rFonts w:ascii="Times New Roman" w:hAnsi="Times New Roman"/>
        </w:rPr>
        <w:t>I think word might’ve gotten out that letter was stolen. I was planning on using it just to get to the continent nowhere else. Hmmmm….t</w:t>
      </w:r>
      <w:r>
        <w:rPr>
          <w:rFonts w:ascii="Times New Roman" w:hAnsi="Times New Roman"/>
        </w:rPr>
        <w:t xml:space="preserve">he mansion was one thing, but this is another. They don’t just have turrets. I’m sure they have the latest laser detection </w:t>
      </w:r>
      <w:r>
        <w:rPr>
          <w:rFonts w:ascii="Times New Roman" w:hAnsi="Times New Roman"/>
        </w:rPr>
        <w:lastRenderedPageBreak/>
        <w:t>technology that can pick up any type of movement. I think it would be easier to walk on water than get into this place.</w:t>
      </w:r>
    </w:p>
    <w:p w:rsidR="005070C4" w:rsidRDefault="005070C4" w:rsidP="00205B2C">
      <w:pPr>
        <w:spacing w:after="0"/>
        <w:rPr>
          <w:rFonts w:ascii="Times New Roman" w:hAnsi="Times New Roman"/>
        </w:rPr>
      </w:pPr>
    </w:p>
    <w:p w:rsidR="005070C4" w:rsidRDefault="005070C4" w:rsidP="00205B2C">
      <w:pPr>
        <w:spacing w:after="0"/>
        <w:rPr>
          <w:rFonts w:ascii="Times New Roman" w:hAnsi="Times New Roman"/>
        </w:rPr>
      </w:pPr>
      <w:r>
        <w:rPr>
          <w:rFonts w:ascii="Times New Roman" w:hAnsi="Times New Roman"/>
        </w:rPr>
        <w:t>Airloft: My sensors detect the lasers. I would be able to enter the facility and avoid the laser sensors, but I lack human appendages.</w:t>
      </w:r>
    </w:p>
    <w:p w:rsidR="005070C4" w:rsidRDefault="005070C4" w:rsidP="00205B2C">
      <w:pPr>
        <w:spacing w:after="0"/>
        <w:rPr>
          <w:rFonts w:ascii="Times New Roman" w:hAnsi="Times New Roman"/>
        </w:rPr>
      </w:pPr>
    </w:p>
    <w:p w:rsidR="005070C4" w:rsidRDefault="005070C4" w:rsidP="00205B2C">
      <w:pPr>
        <w:spacing w:after="0"/>
        <w:rPr>
          <w:rFonts w:ascii="Times New Roman" w:hAnsi="Times New Roman"/>
        </w:rPr>
      </w:pPr>
      <w:r>
        <w:rPr>
          <w:rFonts w:ascii="Times New Roman" w:hAnsi="Times New Roman"/>
        </w:rPr>
        <w:t>Theresa: Human what?</w:t>
      </w:r>
    </w:p>
    <w:p w:rsidR="005070C4" w:rsidRDefault="005070C4" w:rsidP="00205B2C">
      <w:pPr>
        <w:spacing w:after="0"/>
        <w:rPr>
          <w:rFonts w:ascii="Times New Roman" w:hAnsi="Times New Roman"/>
        </w:rPr>
      </w:pPr>
    </w:p>
    <w:p w:rsidR="005070C4" w:rsidRDefault="005070C4" w:rsidP="00205B2C">
      <w:pPr>
        <w:spacing w:after="0"/>
        <w:rPr>
          <w:rFonts w:ascii="Times New Roman" w:hAnsi="Times New Roman"/>
        </w:rPr>
      </w:pPr>
      <w:r>
        <w:rPr>
          <w:rFonts w:ascii="Times New Roman" w:hAnsi="Times New Roman"/>
        </w:rPr>
        <w:t>Airloft: Human appendages are……</w:t>
      </w:r>
    </w:p>
    <w:p w:rsidR="005070C4" w:rsidRDefault="005070C4" w:rsidP="00205B2C">
      <w:pPr>
        <w:spacing w:after="0"/>
        <w:rPr>
          <w:rFonts w:ascii="Times New Roman" w:hAnsi="Times New Roman"/>
        </w:rPr>
      </w:pPr>
    </w:p>
    <w:p w:rsidR="005070C4" w:rsidRDefault="005070C4" w:rsidP="00205B2C">
      <w:pPr>
        <w:spacing w:after="0"/>
        <w:rPr>
          <w:rFonts w:ascii="Times New Roman" w:hAnsi="Times New Roman"/>
        </w:rPr>
      </w:pPr>
      <w:r>
        <w:rPr>
          <w:rFonts w:ascii="Times New Roman" w:hAnsi="Times New Roman"/>
        </w:rPr>
        <w:t>Caesar: What he means to say is he doesn’t have arms and hands which may be necessary to find a way through the facility.</w:t>
      </w:r>
    </w:p>
    <w:p w:rsidR="006517BF" w:rsidRDefault="006517BF" w:rsidP="00205B2C">
      <w:pPr>
        <w:spacing w:after="0"/>
        <w:rPr>
          <w:rFonts w:ascii="Times New Roman" w:hAnsi="Times New Roman"/>
        </w:rPr>
      </w:pPr>
    </w:p>
    <w:p w:rsidR="006517BF" w:rsidRDefault="006517BF" w:rsidP="00205B2C">
      <w:pPr>
        <w:spacing w:after="0"/>
        <w:rPr>
          <w:rFonts w:ascii="Times New Roman" w:hAnsi="Times New Roman"/>
        </w:rPr>
      </w:pPr>
      <w:r>
        <w:rPr>
          <w:rFonts w:ascii="Times New Roman" w:hAnsi="Times New Roman"/>
        </w:rPr>
        <w:t>Augustus: Let’s ask around more</w:t>
      </w:r>
      <w:r w:rsidR="00D6024A">
        <w:rPr>
          <w:rFonts w:ascii="Times New Roman" w:hAnsi="Times New Roman"/>
        </w:rPr>
        <w:t>,</w:t>
      </w:r>
      <w:r>
        <w:rPr>
          <w:rFonts w:ascii="Times New Roman" w:hAnsi="Times New Roman"/>
        </w:rPr>
        <w:t xml:space="preserve"> maybe we can find out more information. There must be something we can do.</w:t>
      </w:r>
    </w:p>
    <w:p w:rsidR="00D6024A" w:rsidRDefault="00D6024A" w:rsidP="00D6024A">
      <w:pPr>
        <w:pStyle w:val="Heading2"/>
      </w:pPr>
      <w:r w:rsidRPr="00D6024A">
        <w:t>Eureka!</w:t>
      </w:r>
    </w:p>
    <w:p w:rsidR="00D6024A" w:rsidRDefault="00D6024A" w:rsidP="00D6024A">
      <w:pPr>
        <w:rPr>
          <w:rFonts w:ascii="Times New Roman" w:hAnsi="Times New Roman"/>
        </w:rPr>
      </w:pPr>
      <w:r w:rsidRPr="00D6024A">
        <w:rPr>
          <w:rFonts w:ascii="Times New Roman" w:hAnsi="Times New Roman"/>
          <w:lang w:eastAsia="zh-CN"/>
        </w:rPr>
        <w:t>Drunk Soldier:</w:t>
      </w:r>
      <w:r>
        <w:rPr>
          <w:rFonts w:ascii="Times New Roman" w:hAnsi="Times New Roman"/>
          <w:lang w:eastAsia="zh-CN"/>
        </w:rPr>
        <w:t xml:space="preserve"> The reason we’re winning right now is our ships are submerged underwater. The </w:t>
      </w:r>
      <w:r w:rsidRPr="00877BA7">
        <w:rPr>
          <w:rFonts w:ascii="Times New Roman" w:hAnsi="Times New Roman"/>
        </w:rPr>
        <w:t>Kohlingen</w:t>
      </w:r>
      <w:r>
        <w:rPr>
          <w:rFonts w:ascii="Times New Roman" w:hAnsi="Times New Roman"/>
        </w:rPr>
        <w:t xml:space="preserve"> Navy stays in port. Ha! Damn cowards! Hiccup! They’re scared like little girls. They got no way to destroy our ships. I bet you the</w:t>
      </w:r>
      <w:r w:rsidRPr="00D6024A">
        <w:rPr>
          <w:rFonts w:ascii="Times New Roman" w:hAnsi="Times New Roman"/>
        </w:rPr>
        <w:t xml:space="preserve"> </w:t>
      </w:r>
      <w:r w:rsidRPr="00877BA7">
        <w:rPr>
          <w:rFonts w:ascii="Times New Roman" w:hAnsi="Times New Roman"/>
        </w:rPr>
        <w:t>Kohlingen</w:t>
      </w:r>
      <w:r>
        <w:rPr>
          <w:rFonts w:ascii="Times New Roman" w:hAnsi="Times New Roman"/>
        </w:rPr>
        <w:t xml:space="preserve"> Navy</w:t>
      </w:r>
      <w:r w:rsidR="00ED1CAF">
        <w:rPr>
          <w:rFonts w:ascii="Times New Roman" w:hAnsi="Times New Roman"/>
        </w:rPr>
        <w:t xml:space="preserve"> would give their own testicles just to touch one of our ships and see how it works. You see, (He begins speaking in a whisper) there’s a secret about our ships nobody knows.</w:t>
      </w:r>
      <w:r w:rsidR="003848C7">
        <w:rPr>
          <w:rFonts w:ascii="Times New Roman" w:hAnsi="Times New Roman"/>
        </w:rPr>
        <w:t xml:space="preserve"> Our ships generate a hypostatic field which allows them to remain in water despite the great salt concentration in the ocean left over from the Magicia War. All it takes is one EMP grenade to go off near one of our ships and our ship will rise like a turd in a toilet. Hiccup! Damn morons! These fools will never figure it out. Bartender around for my friends here! Hiccup! (He passes out at the table</w:t>
      </w:r>
      <w:r w:rsidR="00B90EFB">
        <w:rPr>
          <w:rFonts w:ascii="Times New Roman" w:hAnsi="Times New Roman"/>
        </w:rPr>
        <w:t>, the party steps away and begins discussing.</w:t>
      </w:r>
      <w:r w:rsidR="003848C7">
        <w:rPr>
          <w:rFonts w:ascii="Times New Roman" w:hAnsi="Times New Roman"/>
        </w:rPr>
        <w:t>)</w:t>
      </w:r>
    </w:p>
    <w:p w:rsidR="003848C7" w:rsidRDefault="003848C7" w:rsidP="00D6024A">
      <w:pPr>
        <w:rPr>
          <w:rFonts w:ascii="Times New Roman" w:hAnsi="Times New Roman"/>
          <w:lang w:eastAsia="zh-CN"/>
        </w:rPr>
      </w:pPr>
      <w:r>
        <w:rPr>
          <w:rFonts w:ascii="Times New Roman" w:hAnsi="Times New Roman"/>
          <w:lang w:eastAsia="zh-CN"/>
        </w:rPr>
        <w:t>Theresa: I want to try what he’s drinking. I’ve never seen a man so silly.</w:t>
      </w:r>
    </w:p>
    <w:p w:rsidR="00B90EFB" w:rsidRDefault="00B90EFB" w:rsidP="00D6024A">
      <w:pPr>
        <w:rPr>
          <w:rFonts w:ascii="Times New Roman" w:hAnsi="Times New Roman"/>
          <w:lang w:eastAsia="zh-CN"/>
        </w:rPr>
      </w:pPr>
      <w:r>
        <w:rPr>
          <w:rFonts w:ascii="Times New Roman" w:hAnsi="Times New Roman"/>
          <w:lang w:eastAsia="zh-CN"/>
        </w:rPr>
        <w:t>Augustus: Such behavior has been outlawed in camp. That is why you haven’t seen this before.</w:t>
      </w:r>
    </w:p>
    <w:p w:rsidR="003848C7" w:rsidRDefault="00B90EFB" w:rsidP="00D6024A">
      <w:pPr>
        <w:rPr>
          <w:rFonts w:ascii="Times New Roman" w:hAnsi="Times New Roman"/>
          <w:lang w:eastAsia="zh-CN"/>
        </w:rPr>
      </w:pPr>
      <w:r>
        <w:rPr>
          <w:rFonts w:ascii="Times New Roman" w:hAnsi="Times New Roman"/>
          <w:lang w:eastAsia="zh-CN"/>
        </w:rPr>
        <w:t>Caeser: Yes, such men that have entered this state by drinking too much kumis quickly utter blasphemies and find themselves on the stake or so they say.</w:t>
      </w:r>
    </w:p>
    <w:p w:rsidR="00B90EFB" w:rsidRDefault="00B90EFB" w:rsidP="00D6024A">
      <w:pPr>
        <w:rPr>
          <w:rFonts w:ascii="Times New Roman" w:hAnsi="Times New Roman"/>
          <w:lang w:eastAsia="zh-CN"/>
        </w:rPr>
      </w:pPr>
      <w:r>
        <w:rPr>
          <w:rFonts w:ascii="Times New Roman" w:hAnsi="Times New Roman"/>
          <w:lang w:eastAsia="zh-CN"/>
        </w:rPr>
        <w:t>Airloft: I have the ability with a slight modification to swim underwater.</w:t>
      </w:r>
    </w:p>
    <w:p w:rsidR="00B90EFB" w:rsidRDefault="00B90EFB" w:rsidP="00D6024A">
      <w:pPr>
        <w:rPr>
          <w:rFonts w:ascii="Times New Roman" w:hAnsi="Times New Roman"/>
          <w:lang w:eastAsia="zh-CN"/>
        </w:rPr>
      </w:pPr>
      <w:r>
        <w:rPr>
          <w:rFonts w:ascii="Times New Roman" w:hAnsi="Times New Roman"/>
          <w:lang w:eastAsia="zh-CN"/>
        </w:rPr>
        <w:t xml:space="preserve">Jester: Yes, then once you locate you the </w:t>
      </w:r>
      <w:r w:rsidRPr="00877BA7">
        <w:rPr>
          <w:rFonts w:ascii="Times New Roman" w:hAnsi="Times New Roman"/>
        </w:rPr>
        <w:t>Tonsorem</w:t>
      </w:r>
      <w:r>
        <w:rPr>
          <w:rFonts w:ascii="Times New Roman" w:hAnsi="Times New Roman"/>
        </w:rPr>
        <w:t xml:space="preserve"> Navem ship you </w:t>
      </w:r>
      <w:r>
        <w:rPr>
          <w:rFonts w:ascii="Times New Roman" w:hAnsi="Times New Roman"/>
          <w:lang w:eastAsia="zh-CN"/>
        </w:rPr>
        <w:t>place the EMP grenade near these unsuspecting fools. Grenade goes off, ship comes up.</w:t>
      </w:r>
    </w:p>
    <w:p w:rsidR="00516228" w:rsidRDefault="00B90EFB" w:rsidP="00D6024A">
      <w:pPr>
        <w:rPr>
          <w:rFonts w:ascii="Times New Roman" w:hAnsi="Times New Roman"/>
          <w:lang w:eastAsia="zh-CN"/>
        </w:rPr>
      </w:pPr>
      <w:r>
        <w:rPr>
          <w:rFonts w:ascii="Times New Roman" w:hAnsi="Times New Roman"/>
          <w:lang w:eastAsia="zh-CN"/>
        </w:rPr>
        <w:t xml:space="preserve">Airloft: This is correct, but even after modification my swimming range is very limited. I will need to be placed off the coast above the water where </w:t>
      </w:r>
      <w:r w:rsidR="002F3D55">
        <w:rPr>
          <w:rFonts w:ascii="Times New Roman" w:hAnsi="Times New Roman"/>
          <w:lang w:eastAsia="zh-CN"/>
        </w:rPr>
        <w:t>their</w:t>
      </w:r>
      <w:r>
        <w:rPr>
          <w:rFonts w:ascii="Times New Roman" w:hAnsi="Times New Roman"/>
          <w:lang w:eastAsia="zh-CN"/>
        </w:rPr>
        <w:t xml:space="preserve"> ships </w:t>
      </w:r>
      <w:r w:rsidR="002F3D55">
        <w:rPr>
          <w:rFonts w:ascii="Times New Roman" w:hAnsi="Times New Roman"/>
          <w:lang w:eastAsia="zh-CN"/>
        </w:rPr>
        <w:t>might possibly be located</w:t>
      </w:r>
      <w:r>
        <w:rPr>
          <w:rFonts w:ascii="Times New Roman" w:hAnsi="Times New Roman"/>
          <w:lang w:eastAsia="zh-CN"/>
        </w:rPr>
        <w:t>.</w:t>
      </w:r>
      <w:r w:rsidR="002F3D55">
        <w:rPr>
          <w:rFonts w:ascii="Times New Roman" w:hAnsi="Times New Roman"/>
          <w:lang w:eastAsia="zh-CN"/>
        </w:rPr>
        <w:t xml:space="preserve"> Then I will have one minute to reach the ship. Then my battery will be exhausted and I will float back to the surface.</w:t>
      </w:r>
    </w:p>
    <w:p w:rsidR="00C16BFA" w:rsidRDefault="00516228" w:rsidP="00D6024A">
      <w:pPr>
        <w:rPr>
          <w:rFonts w:ascii="Times New Roman" w:hAnsi="Times New Roman"/>
        </w:rPr>
      </w:pPr>
      <w:r>
        <w:rPr>
          <w:rFonts w:ascii="Times New Roman" w:hAnsi="Times New Roman"/>
          <w:lang w:eastAsia="zh-CN"/>
        </w:rPr>
        <w:t>Caeser: We’ll need a small raft</w:t>
      </w:r>
      <w:r w:rsidR="00C16BFA">
        <w:rPr>
          <w:rFonts w:ascii="Times New Roman" w:hAnsi="Times New Roman"/>
          <w:lang w:eastAsia="zh-CN"/>
        </w:rPr>
        <w:t xml:space="preserve"> in </w:t>
      </w:r>
      <w:r w:rsidR="00C16BFA" w:rsidRPr="00877BA7">
        <w:rPr>
          <w:rFonts w:ascii="Times New Roman" w:hAnsi="Times New Roman"/>
        </w:rPr>
        <w:t>Kohlingen</w:t>
      </w:r>
      <w:r w:rsidR="00C16BFA">
        <w:rPr>
          <w:rFonts w:ascii="Times New Roman" w:hAnsi="Times New Roman"/>
        </w:rPr>
        <w:t>.</w:t>
      </w:r>
    </w:p>
    <w:p w:rsidR="00C16BFA" w:rsidRDefault="00C16BFA" w:rsidP="00D6024A">
      <w:pPr>
        <w:rPr>
          <w:rFonts w:ascii="Times New Roman" w:hAnsi="Times New Roman"/>
          <w:lang w:eastAsia="zh-CN"/>
        </w:rPr>
      </w:pPr>
      <w:r>
        <w:rPr>
          <w:rFonts w:ascii="Times New Roman" w:hAnsi="Times New Roman"/>
          <w:lang w:eastAsia="zh-CN"/>
        </w:rPr>
        <w:lastRenderedPageBreak/>
        <w:t xml:space="preserve">Airloft: The sensors of the </w:t>
      </w:r>
      <w:r w:rsidRPr="00877BA7">
        <w:rPr>
          <w:rFonts w:ascii="Times New Roman" w:hAnsi="Times New Roman"/>
        </w:rPr>
        <w:t>Tonsorem</w:t>
      </w:r>
      <w:r>
        <w:rPr>
          <w:rFonts w:ascii="Times New Roman" w:hAnsi="Times New Roman"/>
        </w:rPr>
        <w:t xml:space="preserve"> Navy</w:t>
      </w:r>
      <w:r>
        <w:rPr>
          <w:rFonts w:ascii="Times New Roman" w:hAnsi="Times New Roman"/>
          <w:lang w:eastAsia="zh-CN"/>
        </w:rPr>
        <w:t xml:space="preserve"> will easily detect our raft.</w:t>
      </w:r>
    </w:p>
    <w:p w:rsidR="00C16BFA" w:rsidRDefault="00C16BFA" w:rsidP="00D6024A">
      <w:pPr>
        <w:rPr>
          <w:rFonts w:ascii="Times New Roman" w:hAnsi="Times New Roman"/>
          <w:lang w:eastAsia="zh-CN"/>
        </w:rPr>
      </w:pPr>
      <w:r>
        <w:rPr>
          <w:rFonts w:ascii="Times New Roman" w:hAnsi="Times New Roman"/>
          <w:lang w:eastAsia="zh-CN"/>
        </w:rPr>
        <w:t xml:space="preserve">Augustus: Then we need a raft and a distraction. </w:t>
      </w:r>
    </w:p>
    <w:p w:rsidR="00C16BFA" w:rsidRDefault="00C16BFA" w:rsidP="00D6024A">
      <w:pPr>
        <w:rPr>
          <w:rFonts w:ascii="Times New Roman" w:hAnsi="Times New Roman"/>
        </w:rPr>
      </w:pPr>
      <w:r>
        <w:rPr>
          <w:rFonts w:ascii="Times New Roman" w:hAnsi="Times New Roman"/>
          <w:lang w:eastAsia="zh-CN"/>
        </w:rPr>
        <w:t xml:space="preserve">Jester: I know someone in Tandoor who might be able to give us a letter of recommendation so we can meet the king of </w:t>
      </w:r>
      <w:r w:rsidRPr="00877BA7">
        <w:rPr>
          <w:rFonts w:ascii="Times New Roman" w:hAnsi="Times New Roman"/>
        </w:rPr>
        <w:t>Kohlingen</w:t>
      </w:r>
      <w:r>
        <w:rPr>
          <w:rFonts w:ascii="Times New Roman" w:hAnsi="Times New Roman"/>
        </w:rPr>
        <w:t>.</w:t>
      </w:r>
    </w:p>
    <w:p w:rsidR="00C16BFA" w:rsidRDefault="00C16BFA" w:rsidP="00D6024A">
      <w:pPr>
        <w:rPr>
          <w:rFonts w:ascii="Times New Roman" w:hAnsi="Times New Roman"/>
          <w:lang w:eastAsia="zh-CN"/>
        </w:rPr>
      </w:pPr>
      <w:r>
        <w:rPr>
          <w:rFonts w:ascii="Times New Roman" w:hAnsi="Times New Roman"/>
          <w:lang w:eastAsia="zh-CN"/>
        </w:rPr>
        <w:t>Corydon Deus: You get me close to the king and I can alter his mind so he’ll create a distraction.</w:t>
      </w:r>
    </w:p>
    <w:p w:rsidR="00C16BFA" w:rsidRDefault="00C16BFA" w:rsidP="00D6024A">
      <w:pPr>
        <w:rPr>
          <w:rFonts w:ascii="Times New Roman" w:hAnsi="Times New Roman"/>
        </w:rPr>
      </w:pPr>
      <w:r>
        <w:rPr>
          <w:rFonts w:ascii="Times New Roman" w:hAnsi="Times New Roman"/>
          <w:lang w:eastAsia="zh-CN"/>
        </w:rPr>
        <w:t xml:space="preserve">Augustus: Yes let me speak with the king then I’m sure I can make the distraction with the help of the </w:t>
      </w:r>
      <w:r w:rsidRPr="00877BA7">
        <w:rPr>
          <w:rFonts w:ascii="Times New Roman" w:hAnsi="Times New Roman"/>
        </w:rPr>
        <w:t>Kohlingen</w:t>
      </w:r>
      <w:r>
        <w:rPr>
          <w:rFonts w:ascii="Times New Roman" w:hAnsi="Times New Roman"/>
        </w:rPr>
        <w:t xml:space="preserve"> Navy.</w:t>
      </w:r>
    </w:p>
    <w:p w:rsidR="00B90EFB" w:rsidRDefault="00C16BFA" w:rsidP="00D6024A">
      <w:pPr>
        <w:rPr>
          <w:rFonts w:ascii="Times New Roman" w:hAnsi="Times New Roman"/>
          <w:lang w:eastAsia="zh-CN"/>
        </w:rPr>
      </w:pPr>
      <w:r>
        <w:rPr>
          <w:rFonts w:ascii="Times New Roman" w:hAnsi="Times New Roman"/>
          <w:lang w:eastAsia="zh-CN"/>
        </w:rPr>
        <w:t>Jester: Then off to Tandoor we go.</w:t>
      </w:r>
    </w:p>
    <w:p w:rsidR="00C82715" w:rsidRDefault="00C82715" w:rsidP="00C82715">
      <w:pPr>
        <w:pStyle w:val="Heading2"/>
      </w:pPr>
      <w:r w:rsidRPr="00877BA7">
        <w:t>Tonsorem</w:t>
      </w:r>
      <w:r>
        <w:t xml:space="preserve"> Npcs</w:t>
      </w:r>
    </w:p>
    <w:p w:rsidR="001966AE" w:rsidRDefault="001966AE" w:rsidP="00205B2C">
      <w:pPr>
        <w:spacing w:after="0"/>
        <w:rPr>
          <w:rFonts w:ascii="Times New Roman" w:hAnsi="Times New Roman"/>
        </w:rPr>
      </w:pPr>
      <w:r>
        <w:rPr>
          <w:rFonts w:ascii="Times New Roman" w:hAnsi="Times New Roman"/>
        </w:rPr>
        <w:t xml:space="preserve">Shipyard worker: Boat travel is closed to </w:t>
      </w:r>
      <w:r w:rsidRPr="00877BA7">
        <w:rPr>
          <w:rFonts w:ascii="Times New Roman" w:hAnsi="Times New Roman"/>
        </w:rPr>
        <w:t>Kohlingen</w:t>
      </w:r>
      <w:r>
        <w:rPr>
          <w:rFonts w:ascii="Times New Roman" w:hAnsi="Times New Roman"/>
        </w:rPr>
        <w:t xml:space="preserve">. The naval blockade by </w:t>
      </w:r>
      <w:r w:rsidRPr="00877BA7">
        <w:rPr>
          <w:rFonts w:ascii="Times New Roman" w:hAnsi="Times New Roman"/>
        </w:rPr>
        <w:t>Tonsorem</w:t>
      </w:r>
      <w:r>
        <w:rPr>
          <w:rFonts w:ascii="Times New Roman" w:hAnsi="Times New Roman"/>
        </w:rPr>
        <w:t xml:space="preserve"> has effectively isolated </w:t>
      </w:r>
      <w:r w:rsidRPr="00877BA7">
        <w:rPr>
          <w:rFonts w:ascii="Times New Roman" w:hAnsi="Times New Roman"/>
        </w:rPr>
        <w:t>Kohlingen</w:t>
      </w:r>
      <w:r>
        <w:rPr>
          <w:rFonts w:ascii="Times New Roman" w:hAnsi="Times New Roman"/>
        </w:rPr>
        <w:t xml:space="preserve">. The only way to reach </w:t>
      </w:r>
      <w:r w:rsidRPr="00877BA7">
        <w:rPr>
          <w:rFonts w:ascii="Times New Roman" w:hAnsi="Times New Roman"/>
        </w:rPr>
        <w:t>Kohlingen</w:t>
      </w:r>
      <w:r>
        <w:rPr>
          <w:rFonts w:ascii="Times New Roman" w:hAnsi="Times New Roman"/>
        </w:rPr>
        <w:t xml:space="preserve"> is by land and its treacherous journey.</w:t>
      </w:r>
    </w:p>
    <w:p w:rsidR="001966AE" w:rsidRDefault="001966AE" w:rsidP="00205B2C">
      <w:pPr>
        <w:spacing w:after="0"/>
        <w:rPr>
          <w:rFonts w:ascii="Times New Roman" w:hAnsi="Times New Roman"/>
        </w:rPr>
      </w:pPr>
    </w:p>
    <w:p w:rsidR="001966AE" w:rsidRDefault="001966AE" w:rsidP="00205B2C">
      <w:pPr>
        <w:spacing w:after="0"/>
        <w:rPr>
          <w:rFonts w:ascii="Times New Roman" w:hAnsi="Times New Roman"/>
        </w:rPr>
      </w:pPr>
      <w:r>
        <w:rPr>
          <w:rFonts w:ascii="Times New Roman" w:hAnsi="Times New Roman"/>
        </w:rPr>
        <w:t xml:space="preserve">Old lady: My son is in the Navy. He’s currently off at war fighting </w:t>
      </w:r>
      <w:r w:rsidRPr="00877BA7">
        <w:rPr>
          <w:rFonts w:ascii="Times New Roman" w:hAnsi="Times New Roman"/>
        </w:rPr>
        <w:t>Kohlingen</w:t>
      </w:r>
      <w:r>
        <w:rPr>
          <w:rFonts w:ascii="Times New Roman" w:hAnsi="Times New Roman"/>
        </w:rPr>
        <w:t xml:space="preserve">. I know he’ll be okay. The </w:t>
      </w:r>
      <w:r w:rsidRPr="00877BA7">
        <w:rPr>
          <w:rFonts w:ascii="Times New Roman" w:hAnsi="Times New Roman"/>
        </w:rPr>
        <w:t>Tonsorem</w:t>
      </w:r>
      <w:r>
        <w:rPr>
          <w:rFonts w:ascii="Times New Roman" w:hAnsi="Times New Roman"/>
        </w:rPr>
        <w:t xml:space="preserve"> navy is the best in the world. Our ships can submerge underneath water and are impossible to destroy.</w:t>
      </w:r>
    </w:p>
    <w:p w:rsidR="00147500" w:rsidRPr="00C16BFA" w:rsidRDefault="000178A3" w:rsidP="000178A3">
      <w:pPr>
        <w:pStyle w:val="Heading1"/>
        <w:rPr>
          <w:sz w:val="44"/>
          <w:szCs w:val="44"/>
        </w:rPr>
      </w:pPr>
      <w:r w:rsidRPr="00C16BFA">
        <w:rPr>
          <w:sz w:val="44"/>
          <w:szCs w:val="44"/>
        </w:rPr>
        <w:t>Tan</w:t>
      </w:r>
      <w:r w:rsidR="00147500" w:rsidRPr="00C16BFA">
        <w:rPr>
          <w:sz w:val="44"/>
          <w:szCs w:val="44"/>
        </w:rPr>
        <w:t>door</w:t>
      </w:r>
      <w:bookmarkEnd w:id="114"/>
    </w:p>
    <w:p w:rsidR="006367E5" w:rsidRDefault="006367E5" w:rsidP="006367E5">
      <w:pPr>
        <w:pStyle w:val="Heading2"/>
      </w:pPr>
      <w:r>
        <w:t>The Party Enters Tandoor</w:t>
      </w:r>
    </w:p>
    <w:p w:rsidR="006367E5" w:rsidRDefault="006367E5" w:rsidP="006367E5">
      <w:pPr>
        <w:rPr>
          <w:rFonts w:ascii="Times New Roman" w:hAnsi="Times New Roman"/>
          <w:lang w:eastAsia="zh-CN"/>
        </w:rPr>
      </w:pPr>
      <w:r w:rsidRPr="006367E5">
        <w:rPr>
          <w:rFonts w:ascii="Times New Roman" w:hAnsi="Times New Roman"/>
          <w:lang w:eastAsia="zh-CN"/>
        </w:rPr>
        <w:t>Theresa</w:t>
      </w:r>
      <w:r>
        <w:rPr>
          <w:rFonts w:ascii="Times New Roman" w:hAnsi="Times New Roman"/>
          <w:lang w:eastAsia="zh-CN"/>
        </w:rPr>
        <w:t xml:space="preserve">: This place looks like so much fun! Augustus, can </w:t>
      </w:r>
      <w:r w:rsidR="00CB39ED">
        <w:rPr>
          <w:rFonts w:ascii="Times New Roman" w:hAnsi="Times New Roman"/>
          <w:lang w:eastAsia="zh-CN"/>
        </w:rPr>
        <w:t>I</w:t>
      </w:r>
      <w:r>
        <w:rPr>
          <w:rFonts w:ascii="Times New Roman" w:hAnsi="Times New Roman"/>
          <w:lang w:eastAsia="zh-CN"/>
        </w:rPr>
        <w:t xml:space="preserve"> and Caesar see the city I want to take a break.</w:t>
      </w:r>
    </w:p>
    <w:p w:rsidR="006367E5" w:rsidRDefault="006367E5" w:rsidP="006367E5">
      <w:pPr>
        <w:rPr>
          <w:rFonts w:ascii="Times New Roman" w:hAnsi="Times New Roman"/>
          <w:lang w:eastAsia="zh-CN"/>
        </w:rPr>
      </w:pPr>
      <w:r>
        <w:rPr>
          <w:rFonts w:ascii="Times New Roman" w:hAnsi="Times New Roman"/>
          <w:lang w:eastAsia="zh-CN"/>
        </w:rPr>
        <w:t>Caeser: Just for a bit father. I know when we get to Kohlingen it’ll just be work and no play.</w:t>
      </w:r>
    </w:p>
    <w:p w:rsidR="006367E5" w:rsidRDefault="006367E5" w:rsidP="006367E5">
      <w:pPr>
        <w:rPr>
          <w:rFonts w:ascii="Times New Roman" w:hAnsi="Times New Roman"/>
          <w:lang w:eastAsia="zh-CN"/>
        </w:rPr>
      </w:pPr>
      <w:r>
        <w:rPr>
          <w:rFonts w:ascii="Times New Roman" w:hAnsi="Times New Roman"/>
          <w:lang w:eastAsia="zh-CN"/>
        </w:rPr>
        <w:t>Augustus: Okay, but be safe.</w:t>
      </w:r>
    </w:p>
    <w:p w:rsidR="00BB50B0" w:rsidRDefault="006367E5" w:rsidP="006367E5">
      <w:pPr>
        <w:rPr>
          <w:rFonts w:ascii="Times New Roman" w:hAnsi="Times New Roman"/>
          <w:lang w:eastAsia="zh-CN"/>
        </w:rPr>
      </w:pPr>
      <w:r>
        <w:rPr>
          <w:rFonts w:ascii="Times New Roman" w:hAnsi="Times New Roman"/>
          <w:lang w:eastAsia="zh-CN"/>
        </w:rPr>
        <w:t>(</w:t>
      </w:r>
      <w:r w:rsidR="00BB50B0">
        <w:rPr>
          <w:rFonts w:ascii="Times New Roman" w:hAnsi="Times New Roman"/>
          <w:lang w:eastAsia="zh-CN"/>
        </w:rPr>
        <w:t>Everyone else leaves the party)</w:t>
      </w:r>
    </w:p>
    <w:p w:rsidR="00A303B2" w:rsidRDefault="00A303B2" w:rsidP="006367E5">
      <w:pPr>
        <w:rPr>
          <w:rFonts w:ascii="Times New Roman" w:hAnsi="Times New Roman"/>
          <w:lang w:eastAsia="zh-CN"/>
        </w:rPr>
      </w:pPr>
      <w:r>
        <w:rPr>
          <w:rFonts w:ascii="Times New Roman" w:hAnsi="Times New Roman"/>
          <w:lang w:eastAsia="zh-CN"/>
        </w:rPr>
        <w:t>While walking in the marketplace Caesar sees a rose growing beside a vendor.</w:t>
      </w:r>
    </w:p>
    <w:p w:rsidR="00A303B2" w:rsidRDefault="00A303B2" w:rsidP="006367E5">
      <w:pPr>
        <w:rPr>
          <w:rFonts w:ascii="Times New Roman" w:hAnsi="Times New Roman"/>
          <w:lang w:eastAsia="zh-CN"/>
        </w:rPr>
      </w:pPr>
      <w:r>
        <w:rPr>
          <w:rFonts w:ascii="Times New Roman" w:hAnsi="Times New Roman"/>
          <w:lang w:eastAsia="zh-CN"/>
        </w:rPr>
        <w:t>Caeser: Theresa, close your eyes, I have a big surprise for you. (Theresa closes her eyes)</w:t>
      </w:r>
    </w:p>
    <w:p w:rsidR="00A303B2" w:rsidRDefault="00A303B2" w:rsidP="006367E5">
      <w:pPr>
        <w:rPr>
          <w:rFonts w:ascii="Times New Roman" w:hAnsi="Times New Roman"/>
          <w:lang w:eastAsia="zh-CN"/>
        </w:rPr>
      </w:pPr>
      <w:r>
        <w:rPr>
          <w:rFonts w:ascii="Times New Roman" w:hAnsi="Times New Roman"/>
          <w:lang w:eastAsia="zh-CN"/>
        </w:rPr>
        <w:t>Theresa: Surprise? I love surprises!</w:t>
      </w:r>
    </w:p>
    <w:p w:rsidR="00A303B2" w:rsidRDefault="00A303B2" w:rsidP="006367E5">
      <w:pPr>
        <w:rPr>
          <w:rFonts w:ascii="Times New Roman" w:hAnsi="Times New Roman"/>
          <w:lang w:eastAsia="zh-CN"/>
        </w:rPr>
      </w:pPr>
      <w:r>
        <w:rPr>
          <w:rFonts w:ascii="Times New Roman" w:hAnsi="Times New Roman"/>
          <w:lang w:eastAsia="zh-CN"/>
        </w:rPr>
        <w:t>(Caeser picks the rose)</w:t>
      </w:r>
    </w:p>
    <w:p w:rsidR="00A303B2" w:rsidRDefault="00A303B2" w:rsidP="006367E5">
      <w:pPr>
        <w:rPr>
          <w:rFonts w:ascii="Times New Roman" w:hAnsi="Times New Roman"/>
          <w:lang w:eastAsia="zh-CN"/>
        </w:rPr>
      </w:pPr>
      <w:r>
        <w:rPr>
          <w:rFonts w:ascii="Times New Roman" w:hAnsi="Times New Roman"/>
          <w:lang w:eastAsia="zh-CN"/>
        </w:rPr>
        <w:t>Caeser: Okay, open your eyes!</w:t>
      </w:r>
    </w:p>
    <w:p w:rsidR="00A303B2" w:rsidRDefault="00A303B2" w:rsidP="006367E5">
      <w:pPr>
        <w:rPr>
          <w:rFonts w:ascii="Times New Roman" w:hAnsi="Times New Roman"/>
          <w:lang w:eastAsia="zh-CN"/>
        </w:rPr>
      </w:pPr>
      <w:r>
        <w:rPr>
          <w:rFonts w:ascii="Times New Roman" w:hAnsi="Times New Roman"/>
          <w:lang w:eastAsia="zh-CN"/>
        </w:rPr>
        <w:t xml:space="preserve">Theresa: Wow! It’s a </w:t>
      </w:r>
      <w:r w:rsidR="00745385">
        <w:rPr>
          <w:rFonts w:ascii="Times New Roman" w:hAnsi="Times New Roman"/>
          <w:lang w:eastAsia="zh-CN"/>
        </w:rPr>
        <w:t>Heremus</w:t>
      </w:r>
      <w:r>
        <w:rPr>
          <w:rFonts w:ascii="Times New Roman" w:hAnsi="Times New Roman"/>
          <w:lang w:eastAsia="zh-CN"/>
        </w:rPr>
        <w:t xml:space="preserve"> Rose in pristine condition!</w:t>
      </w:r>
    </w:p>
    <w:p w:rsidR="00A303B2" w:rsidRDefault="00A303B2" w:rsidP="006367E5">
      <w:pPr>
        <w:rPr>
          <w:rFonts w:ascii="Times New Roman" w:hAnsi="Times New Roman"/>
          <w:lang w:eastAsia="zh-CN"/>
        </w:rPr>
      </w:pPr>
      <w:r>
        <w:rPr>
          <w:rFonts w:ascii="Times New Roman" w:hAnsi="Times New Roman"/>
          <w:lang w:eastAsia="zh-CN"/>
        </w:rPr>
        <w:lastRenderedPageBreak/>
        <w:t>Caeser: All the things they take for granted here. They have the most beautiful things in plain sight and it seems like they’re not even grateful.</w:t>
      </w:r>
    </w:p>
    <w:p w:rsidR="00745385" w:rsidRDefault="00745385" w:rsidP="00745385">
      <w:pPr>
        <w:rPr>
          <w:rFonts w:ascii="Times New Roman" w:hAnsi="Times New Roman"/>
          <w:lang w:eastAsia="zh-CN"/>
        </w:rPr>
      </w:pPr>
      <w:r>
        <w:rPr>
          <w:rFonts w:ascii="Times New Roman" w:hAnsi="Times New Roman"/>
          <w:lang w:eastAsia="zh-CN"/>
        </w:rPr>
        <w:t>If Player completed Heremus Rose quest,</w:t>
      </w:r>
    </w:p>
    <w:p w:rsidR="00A303B2" w:rsidRDefault="00A303B2" w:rsidP="006367E5">
      <w:pPr>
        <w:rPr>
          <w:rFonts w:ascii="Times New Roman" w:hAnsi="Times New Roman"/>
          <w:lang w:eastAsia="zh-CN"/>
        </w:rPr>
      </w:pPr>
      <w:r>
        <w:rPr>
          <w:rFonts w:ascii="Times New Roman" w:hAnsi="Times New Roman"/>
          <w:lang w:eastAsia="zh-CN"/>
        </w:rPr>
        <w:t>Theresa: It’s still not as beautiful as the rose you brought me.</w:t>
      </w:r>
    </w:p>
    <w:p w:rsidR="00A303B2" w:rsidRDefault="00A303B2" w:rsidP="006367E5">
      <w:pPr>
        <w:rPr>
          <w:rFonts w:ascii="Times New Roman" w:hAnsi="Times New Roman"/>
          <w:lang w:eastAsia="zh-CN"/>
        </w:rPr>
      </w:pPr>
      <w:r>
        <w:rPr>
          <w:rFonts w:ascii="Times New Roman" w:hAnsi="Times New Roman"/>
          <w:lang w:eastAsia="zh-CN"/>
        </w:rPr>
        <w:t>(Caesar blushes)</w:t>
      </w:r>
    </w:p>
    <w:p w:rsidR="00A303B2" w:rsidRDefault="00745385" w:rsidP="006367E5">
      <w:pPr>
        <w:rPr>
          <w:rFonts w:ascii="Times New Roman" w:hAnsi="Times New Roman"/>
          <w:lang w:eastAsia="zh-CN"/>
        </w:rPr>
      </w:pPr>
      <w:r>
        <w:rPr>
          <w:rFonts w:ascii="Times New Roman" w:hAnsi="Times New Roman"/>
          <w:lang w:eastAsia="zh-CN"/>
        </w:rPr>
        <w:t>Theresa: That rose you brought me carried with it great care and hardship.</w:t>
      </w:r>
    </w:p>
    <w:p w:rsidR="00745385" w:rsidRDefault="00745385" w:rsidP="006367E5">
      <w:pPr>
        <w:rPr>
          <w:rFonts w:ascii="Times New Roman" w:hAnsi="Times New Roman"/>
          <w:lang w:eastAsia="zh-CN"/>
        </w:rPr>
      </w:pPr>
      <w:r>
        <w:rPr>
          <w:rFonts w:ascii="Times New Roman" w:hAnsi="Times New Roman"/>
          <w:lang w:eastAsia="zh-CN"/>
        </w:rPr>
        <w:t>If player didn’t complete does it Rose quest,</w:t>
      </w:r>
    </w:p>
    <w:p w:rsidR="00745385" w:rsidRDefault="00745385" w:rsidP="006367E5">
      <w:pPr>
        <w:rPr>
          <w:rFonts w:ascii="Times New Roman" w:hAnsi="Times New Roman"/>
          <w:lang w:eastAsia="zh-CN"/>
        </w:rPr>
      </w:pPr>
      <w:r>
        <w:rPr>
          <w:rFonts w:ascii="Times New Roman" w:hAnsi="Times New Roman"/>
          <w:lang w:eastAsia="zh-CN"/>
        </w:rPr>
        <w:t>Theresa: Finally, a Heremus Rose. Well, at least you thought of me now. I’ll give you some points for that.</w:t>
      </w:r>
    </w:p>
    <w:p w:rsidR="00745385" w:rsidRDefault="00745385" w:rsidP="006367E5">
      <w:pPr>
        <w:rPr>
          <w:rFonts w:ascii="Times New Roman" w:hAnsi="Times New Roman"/>
          <w:lang w:eastAsia="zh-CN"/>
        </w:rPr>
      </w:pPr>
      <w:r>
        <w:rPr>
          <w:rFonts w:ascii="Times New Roman" w:hAnsi="Times New Roman"/>
          <w:lang w:eastAsia="zh-CN"/>
        </w:rPr>
        <w:t>Caeser: Women, they never forget.</w:t>
      </w:r>
    </w:p>
    <w:p w:rsidR="00745385" w:rsidRDefault="00D475AB" w:rsidP="006367E5">
      <w:pPr>
        <w:rPr>
          <w:rFonts w:ascii="Times New Roman" w:hAnsi="Times New Roman"/>
          <w:lang w:eastAsia="zh-CN"/>
        </w:rPr>
      </w:pPr>
      <w:r>
        <w:rPr>
          <w:rFonts w:ascii="Times New Roman" w:hAnsi="Times New Roman"/>
          <w:lang w:eastAsia="zh-CN"/>
        </w:rPr>
        <w:t>(</w:t>
      </w:r>
      <w:r w:rsidR="00745385">
        <w:rPr>
          <w:rFonts w:ascii="Times New Roman" w:hAnsi="Times New Roman"/>
          <w:lang w:eastAsia="zh-CN"/>
        </w:rPr>
        <w:t>They leave the market and enter a festival area that contains vendors with mini games the player can access now. The player when winning a mini game they get tokens which they can trade in for items. The mini games will be decided at the time of development</w:t>
      </w:r>
      <w:r>
        <w:rPr>
          <w:rFonts w:ascii="Times New Roman" w:hAnsi="Times New Roman"/>
          <w:lang w:eastAsia="zh-CN"/>
        </w:rPr>
        <w:t>.)</w:t>
      </w:r>
    </w:p>
    <w:p w:rsidR="00D475AB" w:rsidRDefault="00D475AB" w:rsidP="006367E5">
      <w:pPr>
        <w:rPr>
          <w:rFonts w:ascii="Times New Roman" w:hAnsi="Times New Roman"/>
          <w:lang w:eastAsia="zh-CN"/>
        </w:rPr>
      </w:pPr>
      <w:r>
        <w:rPr>
          <w:rFonts w:ascii="Times New Roman" w:hAnsi="Times New Roman"/>
          <w:lang w:eastAsia="zh-CN"/>
        </w:rPr>
        <w:t>If the player does bad in a game and doesn’t win any tokens,</w:t>
      </w:r>
    </w:p>
    <w:p w:rsidR="00D475AB" w:rsidRDefault="00D475AB" w:rsidP="006367E5">
      <w:pPr>
        <w:rPr>
          <w:rFonts w:ascii="Times New Roman" w:hAnsi="Times New Roman"/>
          <w:lang w:eastAsia="zh-CN"/>
        </w:rPr>
      </w:pPr>
      <w:r>
        <w:rPr>
          <w:rFonts w:ascii="Times New Roman" w:hAnsi="Times New Roman"/>
          <w:lang w:eastAsia="zh-CN"/>
        </w:rPr>
        <w:t>Theresa: Ahhhh! Come on! I want a nice toy I can show my family when we get back.</w:t>
      </w:r>
    </w:p>
    <w:p w:rsidR="00D475AB" w:rsidRDefault="00D475AB" w:rsidP="006367E5">
      <w:pPr>
        <w:rPr>
          <w:rFonts w:ascii="Times New Roman" w:hAnsi="Times New Roman"/>
          <w:lang w:eastAsia="zh-CN"/>
        </w:rPr>
      </w:pPr>
      <w:r>
        <w:rPr>
          <w:rFonts w:ascii="Times New Roman" w:hAnsi="Times New Roman"/>
          <w:lang w:eastAsia="zh-CN"/>
        </w:rPr>
        <w:t>If the player does good,</w:t>
      </w:r>
    </w:p>
    <w:p w:rsidR="00D475AB" w:rsidRDefault="00D475AB" w:rsidP="006367E5">
      <w:pPr>
        <w:rPr>
          <w:rFonts w:ascii="Times New Roman" w:hAnsi="Times New Roman"/>
          <w:lang w:eastAsia="zh-CN"/>
        </w:rPr>
      </w:pPr>
      <w:r>
        <w:rPr>
          <w:rFonts w:ascii="Times New Roman" w:hAnsi="Times New Roman"/>
          <w:lang w:eastAsia="zh-CN"/>
        </w:rPr>
        <w:t>Theresa: Wow! Dad’s gonna love this!</w:t>
      </w:r>
    </w:p>
    <w:p w:rsidR="005166FF" w:rsidRDefault="005166FF" w:rsidP="006367E5">
      <w:pPr>
        <w:rPr>
          <w:rFonts w:ascii="Times New Roman" w:hAnsi="Times New Roman"/>
          <w:lang w:eastAsia="zh-CN"/>
        </w:rPr>
      </w:pPr>
      <w:r>
        <w:rPr>
          <w:rFonts w:ascii="Times New Roman" w:hAnsi="Times New Roman"/>
          <w:lang w:eastAsia="zh-CN"/>
        </w:rPr>
        <w:t>(The player can find Augustus and the rest of the party at the inn whenever they’re ready to carry on with the main story. The mini games the player can still access minus Theresa’s comments.)</w:t>
      </w:r>
    </w:p>
    <w:p w:rsidR="008E132A" w:rsidRDefault="008E132A" w:rsidP="00147500">
      <w:pPr>
        <w:spacing w:after="0"/>
        <w:rPr>
          <w:rFonts w:ascii="Times New Roman" w:hAnsi="Times New Roman"/>
          <w:lang w:eastAsia="zh-CN"/>
        </w:rPr>
      </w:pPr>
      <w:r>
        <w:rPr>
          <w:rFonts w:ascii="Times New Roman" w:hAnsi="Times New Roman"/>
          <w:lang w:eastAsia="zh-CN"/>
        </w:rPr>
        <w:t>Augustus: So where’s your contact. There’s great treasure to be gained so let’s hurry.</w:t>
      </w:r>
    </w:p>
    <w:p w:rsidR="008E132A" w:rsidRDefault="008E132A" w:rsidP="00147500">
      <w:pPr>
        <w:spacing w:after="0"/>
        <w:rPr>
          <w:rFonts w:ascii="Times New Roman" w:hAnsi="Times New Roman"/>
          <w:lang w:eastAsia="zh-CN"/>
        </w:rPr>
      </w:pPr>
    </w:p>
    <w:p w:rsidR="008E132A" w:rsidRDefault="008E132A" w:rsidP="00147500">
      <w:pPr>
        <w:spacing w:after="0"/>
        <w:rPr>
          <w:rFonts w:ascii="Times New Roman" w:hAnsi="Times New Roman"/>
          <w:shd w:val="clear" w:color="auto" w:fill="FFFFFF"/>
        </w:rPr>
      </w:pPr>
      <w:r>
        <w:rPr>
          <w:rFonts w:ascii="Times New Roman" w:hAnsi="Times New Roman"/>
          <w:lang w:eastAsia="zh-CN"/>
        </w:rPr>
        <w:t xml:space="preserve">Jester: His name is </w:t>
      </w:r>
      <w:r w:rsidRPr="00877BA7">
        <w:rPr>
          <w:rFonts w:ascii="Times New Roman" w:hAnsi="Times New Roman"/>
          <w:shd w:val="clear" w:color="auto" w:fill="FFFFFF"/>
        </w:rPr>
        <w:t>Monseigneur Bon Gros</w:t>
      </w:r>
      <w:r>
        <w:rPr>
          <w:rFonts w:ascii="Times New Roman" w:hAnsi="Times New Roman"/>
          <w:shd w:val="clear" w:color="auto" w:fill="FFFFFF"/>
        </w:rPr>
        <w:t>. He’s a fat, ugly bastard. I used to steal priceless works of art for him back in the day. Word has it now that he got his grubby little hands into everything and he’s the most powerful</w:t>
      </w:r>
      <w:r w:rsidR="008C7473">
        <w:rPr>
          <w:rFonts w:ascii="Times New Roman" w:hAnsi="Times New Roman"/>
          <w:shd w:val="clear" w:color="auto" w:fill="FFFFFF"/>
        </w:rPr>
        <w:t>,</w:t>
      </w:r>
      <w:r>
        <w:rPr>
          <w:rFonts w:ascii="Times New Roman" w:hAnsi="Times New Roman"/>
          <w:shd w:val="clear" w:color="auto" w:fill="FFFFFF"/>
        </w:rPr>
        <w:t xml:space="preserve"> richest man in Tandoor. He owes me big time.  I used to take less than half the booty and gave him the greater share. We had a special agreement</w:t>
      </w:r>
      <w:r w:rsidR="008C7473">
        <w:rPr>
          <w:rFonts w:ascii="Times New Roman" w:hAnsi="Times New Roman"/>
          <w:shd w:val="clear" w:color="auto" w:fill="FFFFFF"/>
        </w:rPr>
        <w:t xml:space="preserve">. His uncle was head of </w:t>
      </w:r>
      <w:r w:rsidR="00A10E21">
        <w:rPr>
          <w:rFonts w:ascii="Times New Roman" w:hAnsi="Times New Roman"/>
          <w:shd w:val="clear" w:color="auto" w:fill="FFFFFF"/>
        </w:rPr>
        <w:t>Urban Cohorts</w:t>
      </w:r>
      <w:r w:rsidR="008C7473">
        <w:rPr>
          <w:rFonts w:ascii="Times New Roman" w:hAnsi="Times New Roman"/>
          <w:shd w:val="clear" w:color="auto" w:fill="FFFFFF"/>
        </w:rPr>
        <w:t>. I get caught. He bails me out. No questions asked. But one day I get caught. My name was in the paper…… Everywhere. It was too hot for his uncle so he backed out and I was left there to languish in that dank prison cell until things calmed down. Eventually I got out. No hard feelings for the guy but…he owes me.</w:t>
      </w:r>
    </w:p>
    <w:p w:rsidR="008C7473" w:rsidRDefault="008C7473" w:rsidP="00147500">
      <w:pPr>
        <w:spacing w:after="0"/>
        <w:rPr>
          <w:rFonts w:ascii="Times New Roman" w:hAnsi="Times New Roman"/>
          <w:shd w:val="clear" w:color="auto" w:fill="FFFFFF"/>
        </w:rPr>
      </w:pPr>
    </w:p>
    <w:p w:rsidR="008C7473" w:rsidRDefault="008C7473" w:rsidP="00147500">
      <w:pPr>
        <w:spacing w:after="0"/>
        <w:rPr>
          <w:rFonts w:ascii="Times New Roman" w:hAnsi="Times New Roman"/>
          <w:shd w:val="clear" w:color="auto" w:fill="FFFFFF"/>
        </w:rPr>
      </w:pPr>
      <w:r>
        <w:rPr>
          <w:rFonts w:ascii="Times New Roman" w:hAnsi="Times New Roman"/>
          <w:shd w:val="clear" w:color="auto" w:fill="FFFFFF"/>
        </w:rPr>
        <w:t xml:space="preserve">Corydon Deus: We will destroy this man. This </w:t>
      </w:r>
      <w:r w:rsidRPr="00877BA7">
        <w:rPr>
          <w:rFonts w:ascii="Times New Roman" w:hAnsi="Times New Roman"/>
          <w:shd w:val="clear" w:color="auto" w:fill="FFFFFF"/>
        </w:rPr>
        <w:t>Monseigneur Bon Gros</w:t>
      </w:r>
      <w:r>
        <w:rPr>
          <w:rFonts w:ascii="Times New Roman" w:hAnsi="Times New Roman"/>
          <w:shd w:val="clear" w:color="auto" w:fill="FFFFFF"/>
        </w:rPr>
        <w:t>.</w:t>
      </w:r>
    </w:p>
    <w:p w:rsidR="008C7473" w:rsidRDefault="008C7473" w:rsidP="008C7473">
      <w:pPr>
        <w:pStyle w:val="Heading2"/>
        <w:rPr>
          <w:shd w:val="clear" w:color="auto" w:fill="FFFFFF"/>
        </w:rPr>
      </w:pPr>
      <w:r w:rsidRPr="00877BA7">
        <w:rPr>
          <w:shd w:val="clear" w:color="auto" w:fill="FFFFFF"/>
        </w:rPr>
        <w:t>Monseigneur Bon Gros</w:t>
      </w:r>
    </w:p>
    <w:p w:rsidR="00DD5AA0" w:rsidRDefault="00DD5AA0" w:rsidP="00147500">
      <w:pPr>
        <w:spacing w:after="0"/>
        <w:rPr>
          <w:rFonts w:ascii="Times New Roman" w:hAnsi="Times New Roman"/>
          <w:shd w:val="clear" w:color="auto" w:fill="FFFFFF"/>
        </w:rPr>
      </w:pPr>
      <w:r>
        <w:rPr>
          <w:rFonts w:ascii="Times New Roman" w:hAnsi="Times New Roman"/>
          <w:shd w:val="clear" w:color="auto" w:fill="FFFFFF"/>
        </w:rPr>
        <w:t>Jester: Hello I’m here to see</w:t>
      </w:r>
      <w:r w:rsidRPr="00DD5AA0">
        <w:rPr>
          <w:rFonts w:ascii="Times New Roman" w:hAnsi="Times New Roman"/>
          <w:shd w:val="clear" w:color="auto" w:fill="FFFFFF"/>
        </w:rPr>
        <w:t xml:space="preserve"> </w:t>
      </w:r>
      <w:r w:rsidRPr="00877BA7">
        <w:rPr>
          <w:rFonts w:ascii="Times New Roman" w:hAnsi="Times New Roman"/>
          <w:shd w:val="clear" w:color="auto" w:fill="FFFFFF"/>
        </w:rPr>
        <w:t>Monseigneur Bon Gros</w:t>
      </w:r>
      <w:r>
        <w:rPr>
          <w:rFonts w:ascii="Times New Roman" w:hAnsi="Times New Roman"/>
          <w:shd w:val="clear" w:color="auto" w:fill="FFFFFF"/>
        </w:rPr>
        <w:t>.</w:t>
      </w:r>
    </w:p>
    <w:p w:rsidR="00DD5AA0" w:rsidRDefault="00DD5AA0" w:rsidP="00147500">
      <w:pPr>
        <w:spacing w:after="0"/>
        <w:rPr>
          <w:rFonts w:ascii="Times New Roman" w:hAnsi="Times New Roman"/>
          <w:shd w:val="clear" w:color="auto" w:fill="FFFFFF"/>
        </w:rPr>
      </w:pPr>
    </w:p>
    <w:p w:rsidR="00DD5AA0" w:rsidRDefault="00DD5AA0" w:rsidP="00147500">
      <w:pPr>
        <w:spacing w:after="0"/>
        <w:rPr>
          <w:rFonts w:ascii="Times New Roman" w:hAnsi="Times New Roman"/>
          <w:shd w:val="clear" w:color="auto" w:fill="FFFFFF"/>
        </w:rPr>
      </w:pPr>
      <w:r>
        <w:rPr>
          <w:rFonts w:ascii="Times New Roman" w:hAnsi="Times New Roman"/>
          <w:shd w:val="clear" w:color="auto" w:fill="FFFFFF"/>
        </w:rPr>
        <w:t xml:space="preserve">Butler: I don’t think </w:t>
      </w:r>
      <w:r w:rsidRPr="00877BA7">
        <w:rPr>
          <w:rFonts w:ascii="Times New Roman" w:hAnsi="Times New Roman"/>
          <w:shd w:val="clear" w:color="auto" w:fill="FFFFFF"/>
        </w:rPr>
        <w:t>Monseigneur Bon Gros</w:t>
      </w:r>
      <w:r>
        <w:rPr>
          <w:rFonts w:ascii="Times New Roman" w:hAnsi="Times New Roman"/>
          <w:shd w:val="clear" w:color="auto" w:fill="FFFFFF"/>
        </w:rPr>
        <w:t xml:space="preserve"> was expecting to see anyone here today.</w:t>
      </w:r>
    </w:p>
    <w:p w:rsidR="00DD5AA0" w:rsidRDefault="00DD5AA0" w:rsidP="00147500">
      <w:pPr>
        <w:spacing w:after="0"/>
        <w:rPr>
          <w:rFonts w:ascii="Times New Roman" w:hAnsi="Times New Roman"/>
          <w:shd w:val="clear" w:color="auto" w:fill="FFFFFF"/>
        </w:rPr>
      </w:pPr>
    </w:p>
    <w:p w:rsidR="00DD5AA0" w:rsidRDefault="00DD5AA0" w:rsidP="00147500">
      <w:pPr>
        <w:spacing w:after="0"/>
        <w:rPr>
          <w:rFonts w:ascii="Times New Roman" w:hAnsi="Times New Roman"/>
          <w:shd w:val="clear" w:color="auto" w:fill="FFFFFF"/>
        </w:rPr>
      </w:pPr>
      <w:r>
        <w:rPr>
          <w:rFonts w:ascii="Times New Roman" w:hAnsi="Times New Roman"/>
          <w:shd w:val="clear" w:color="auto" w:fill="FFFFFF"/>
        </w:rPr>
        <w:t>Jester: Tell him his old buddy Jester’s here.</w:t>
      </w:r>
    </w:p>
    <w:p w:rsidR="00DD5AA0" w:rsidRDefault="00DD5AA0" w:rsidP="00147500">
      <w:pPr>
        <w:spacing w:after="0"/>
        <w:rPr>
          <w:rFonts w:ascii="Times New Roman" w:hAnsi="Times New Roman"/>
          <w:shd w:val="clear" w:color="auto" w:fill="FFFFFF"/>
        </w:rPr>
      </w:pPr>
    </w:p>
    <w:p w:rsidR="00356DA3" w:rsidRDefault="00DD5AA0" w:rsidP="00147500">
      <w:pPr>
        <w:spacing w:after="0"/>
        <w:rPr>
          <w:rFonts w:ascii="Times New Roman" w:hAnsi="Times New Roman"/>
          <w:shd w:val="clear" w:color="auto" w:fill="FFFFFF"/>
        </w:rPr>
      </w:pPr>
      <w:r>
        <w:rPr>
          <w:rFonts w:ascii="Times New Roman" w:hAnsi="Times New Roman"/>
          <w:shd w:val="clear" w:color="auto" w:fill="FFFFFF"/>
        </w:rPr>
        <w:t>Butler: Will do.</w:t>
      </w:r>
    </w:p>
    <w:p w:rsidR="00356DA3" w:rsidRDefault="00356DA3" w:rsidP="00147500">
      <w:pPr>
        <w:spacing w:after="0"/>
        <w:rPr>
          <w:rFonts w:ascii="Times New Roman" w:hAnsi="Times New Roman"/>
          <w:shd w:val="clear" w:color="auto" w:fill="FFFFFF"/>
        </w:rPr>
      </w:pPr>
    </w:p>
    <w:p w:rsidR="00356DA3" w:rsidRDefault="00356DA3" w:rsidP="00147500">
      <w:pPr>
        <w:spacing w:after="0"/>
        <w:rPr>
          <w:rFonts w:ascii="Times New Roman" w:hAnsi="Times New Roman"/>
          <w:shd w:val="clear" w:color="auto" w:fill="FFFFFF"/>
        </w:rPr>
      </w:pPr>
      <w:r>
        <w:rPr>
          <w:rFonts w:ascii="Times New Roman" w:hAnsi="Times New Roman"/>
          <w:shd w:val="clear" w:color="auto" w:fill="FFFFFF"/>
        </w:rPr>
        <w:t>(Screen fades out and fades in, the party is in front of</w:t>
      </w:r>
      <w:r w:rsidRPr="00356DA3">
        <w:rPr>
          <w:rFonts w:ascii="Times New Roman" w:hAnsi="Times New Roman"/>
          <w:shd w:val="clear" w:color="auto" w:fill="FFFFFF"/>
        </w:rPr>
        <w:t xml:space="preserve"> </w:t>
      </w:r>
      <w:r w:rsidRPr="00877BA7">
        <w:rPr>
          <w:rFonts w:ascii="Times New Roman" w:hAnsi="Times New Roman"/>
          <w:shd w:val="clear" w:color="auto" w:fill="FFFFFF"/>
        </w:rPr>
        <w:t>Monseigneur Bon Gros</w:t>
      </w:r>
      <w:r>
        <w:rPr>
          <w:rFonts w:ascii="Times New Roman" w:hAnsi="Times New Roman"/>
          <w:shd w:val="clear" w:color="auto" w:fill="FFFFFF"/>
        </w:rPr>
        <w:t xml:space="preserve"> door. Suddenly the door bursts open and Macy runs out but she’s dressed differently now. She’s dressed in a cropped top and black leather pants)</w:t>
      </w:r>
    </w:p>
    <w:p w:rsidR="00356DA3" w:rsidRDefault="00356DA3" w:rsidP="00147500">
      <w:pPr>
        <w:spacing w:after="0"/>
        <w:rPr>
          <w:rFonts w:ascii="Times New Roman" w:hAnsi="Times New Roman"/>
          <w:shd w:val="clear" w:color="auto" w:fill="FFFFFF"/>
        </w:rPr>
      </w:pPr>
    </w:p>
    <w:p w:rsidR="00356DA3" w:rsidRDefault="00356DA3" w:rsidP="00147500">
      <w:pPr>
        <w:spacing w:after="0"/>
        <w:rPr>
          <w:rFonts w:ascii="Times New Roman" w:hAnsi="Times New Roman"/>
          <w:shd w:val="clear" w:color="auto" w:fill="FFFFFF"/>
        </w:rPr>
      </w:pPr>
      <w:r>
        <w:rPr>
          <w:rFonts w:ascii="Times New Roman" w:hAnsi="Times New Roman"/>
          <w:shd w:val="clear" w:color="auto" w:fill="FFFFFF"/>
        </w:rPr>
        <w:t>Macy: (In shock) Caeser and Augustus! What are you Rediits doing here? How did you get out of the Heremus……Oh, I heard.</w:t>
      </w:r>
    </w:p>
    <w:p w:rsidR="00356DA3" w:rsidRDefault="00356DA3" w:rsidP="00147500">
      <w:pPr>
        <w:spacing w:after="0"/>
        <w:rPr>
          <w:rFonts w:ascii="Times New Roman" w:hAnsi="Times New Roman"/>
          <w:shd w:val="clear" w:color="auto" w:fill="FFFFFF"/>
        </w:rPr>
      </w:pPr>
    </w:p>
    <w:p w:rsidR="00356DA3" w:rsidRDefault="00356DA3" w:rsidP="00147500">
      <w:pPr>
        <w:spacing w:after="0"/>
        <w:rPr>
          <w:rFonts w:ascii="Times New Roman" w:hAnsi="Times New Roman"/>
          <w:shd w:val="clear" w:color="auto" w:fill="FFFFFF"/>
        </w:rPr>
      </w:pPr>
      <w:r>
        <w:rPr>
          <w:rFonts w:ascii="Times New Roman" w:hAnsi="Times New Roman"/>
          <w:shd w:val="clear" w:color="auto" w:fill="FFFFFF"/>
        </w:rPr>
        <w:t>Caesar: Keep it down; no one is supposed to know we’re Rediits.</w:t>
      </w:r>
    </w:p>
    <w:p w:rsidR="00356DA3" w:rsidRDefault="00356DA3" w:rsidP="00147500">
      <w:pPr>
        <w:spacing w:after="0"/>
        <w:rPr>
          <w:rFonts w:ascii="Times New Roman" w:hAnsi="Times New Roman"/>
          <w:shd w:val="clear" w:color="auto" w:fill="FFFFFF"/>
        </w:rPr>
      </w:pPr>
    </w:p>
    <w:p w:rsidR="00356DA3" w:rsidRDefault="00356DA3" w:rsidP="00147500">
      <w:pPr>
        <w:spacing w:after="0"/>
        <w:rPr>
          <w:rFonts w:ascii="Times New Roman" w:hAnsi="Times New Roman"/>
          <w:shd w:val="clear" w:color="auto" w:fill="FFFFFF"/>
        </w:rPr>
      </w:pPr>
      <w:r>
        <w:rPr>
          <w:rFonts w:ascii="Times New Roman" w:hAnsi="Times New Roman"/>
          <w:shd w:val="clear" w:color="auto" w:fill="FFFFFF"/>
        </w:rPr>
        <w:t>Macy: It’s pretty amazing you made it here to the mainland. What are you doing here?</w:t>
      </w:r>
    </w:p>
    <w:p w:rsidR="00356DA3" w:rsidRDefault="00356DA3" w:rsidP="00147500">
      <w:pPr>
        <w:spacing w:after="0"/>
        <w:rPr>
          <w:rFonts w:ascii="Times New Roman" w:hAnsi="Times New Roman"/>
          <w:shd w:val="clear" w:color="auto" w:fill="FFFFFF"/>
        </w:rPr>
      </w:pPr>
    </w:p>
    <w:p w:rsidR="00880DE2" w:rsidRDefault="00356DA3" w:rsidP="00147500">
      <w:pPr>
        <w:spacing w:after="0"/>
        <w:rPr>
          <w:rFonts w:ascii="Times New Roman" w:hAnsi="Times New Roman"/>
          <w:shd w:val="clear" w:color="auto" w:fill="FFFFFF"/>
        </w:rPr>
      </w:pPr>
      <w:r>
        <w:rPr>
          <w:rFonts w:ascii="Times New Roman" w:hAnsi="Times New Roman"/>
          <w:shd w:val="clear" w:color="auto" w:fill="FFFFFF"/>
        </w:rPr>
        <w:t xml:space="preserve">Augustus: We came for a letter </w:t>
      </w:r>
      <w:r w:rsidR="00880DE2">
        <w:rPr>
          <w:rFonts w:ascii="Times New Roman" w:hAnsi="Times New Roman"/>
          <w:shd w:val="clear" w:color="auto" w:fill="FFFFFF"/>
        </w:rPr>
        <w:t xml:space="preserve">of </w:t>
      </w:r>
      <w:r>
        <w:rPr>
          <w:rFonts w:ascii="Times New Roman" w:hAnsi="Times New Roman"/>
          <w:shd w:val="clear" w:color="auto" w:fill="FFFFFF"/>
        </w:rPr>
        <w:t>audience</w:t>
      </w:r>
      <w:r w:rsidR="00880DE2">
        <w:rPr>
          <w:rFonts w:ascii="Times New Roman" w:hAnsi="Times New Roman"/>
          <w:shd w:val="clear" w:color="auto" w:fill="FFFFFF"/>
        </w:rPr>
        <w:t xml:space="preserve"> so we can meet the king of Kohlingen.</w:t>
      </w:r>
    </w:p>
    <w:p w:rsidR="00880DE2" w:rsidRDefault="00880DE2" w:rsidP="00147500">
      <w:pPr>
        <w:spacing w:after="0"/>
        <w:rPr>
          <w:rFonts w:ascii="Times New Roman" w:hAnsi="Times New Roman"/>
          <w:shd w:val="clear" w:color="auto" w:fill="FFFFFF"/>
        </w:rPr>
      </w:pPr>
    </w:p>
    <w:p w:rsidR="00880DE2" w:rsidRDefault="00880DE2" w:rsidP="00147500">
      <w:pPr>
        <w:spacing w:after="0"/>
        <w:rPr>
          <w:rFonts w:ascii="Times New Roman" w:hAnsi="Times New Roman"/>
          <w:shd w:val="clear" w:color="auto" w:fill="FFFFFF"/>
        </w:rPr>
      </w:pPr>
      <w:r>
        <w:rPr>
          <w:rFonts w:ascii="Times New Roman" w:hAnsi="Times New Roman"/>
          <w:shd w:val="clear" w:color="auto" w:fill="FFFFFF"/>
        </w:rPr>
        <w:t>Macy: This scumbag doesn’t help anyone but himself. I thought I would come to Tandoor and start a new life, but it just so happens that I’m the hottest girl in this place. And this scumbag thinks he owns everything including me. I’m an assassin not some item girl. He says marry me or die. Then his guards locked the doors and brandished their weapons. I started a new life here. I wasn’t going to kill them so I agreed. Please save me. You saved me once Caeser from my revenge now save me from my hotness. Men can’t resist.</w:t>
      </w:r>
    </w:p>
    <w:p w:rsidR="00880DE2" w:rsidRDefault="00880DE2" w:rsidP="00147500">
      <w:pPr>
        <w:spacing w:after="0"/>
        <w:rPr>
          <w:rFonts w:ascii="Times New Roman" w:hAnsi="Times New Roman"/>
          <w:shd w:val="clear" w:color="auto" w:fill="FFFFFF"/>
        </w:rPr>
      </w:pPr>
    </w:p>
    <w:p w:rsidR="0022768F" w:rsidRDefault="00880DE2" w:rsidP="00147500">
      <w:pPr>
        <w:spacing w:after="0"/>
        <w:rPr>
          <w:rFonts w:ascii="Times New Roman" w:hAnsi="Times New Roman"/>
          <w:shd w:val="clear" w:color="auto" w:fill="FFFFFF"/>
        </w:rPr>
      </w:pPr>
      <w:r>
        <w:rPr>
          <w:rFonts w:ascii="Times New Roman" w:hAnsi="Times New Roman"/>
          <w:shd w:val="clear" w:color="auto" w:fill="FFFFFF"/>
        </w:rPr>
        <w:t>Caesar: We’ll see what we can do.</w:t>
      </w:r>
      <w:r w:rsidR="0022768F">
        <w:rPr>
          <w:rFonts w:ascii="Times New Roman" w:hAnsi="Times New Roman"/>
          <w:shd w:val="clear" w:color="auto" w:fill="FFFFFF"/>
        </w:rPr>
        <w:t xml:space="preserve"> First we have to meet </w:t>
      </w:r>
      <w:r w:rsidR="0022768F" w:rsidRPr="00877BA7">
        <w:rPr>
          <w:rFonts w:ascii="Times New Roman" w:hAnsi="Times New Roman"/>
          <w:shd w:val="clear" w:color="auto" w:fill="FFFFFF"/>
        </w:rPr>
        <w:t>Monseigneur Bon Gros</w:t>
      </w:r>
      <w:r w:rsidR="0022768F">
        <w:rPr>
          <w:rFonts w:ascii="Times New Roman" w:hAnsi="Times New Roman"/>
          <w:shd w:val="clear" w:color="auto" w:fill="FFFFFF"/>
        </w:rPr>
        <w:t>. Where can we find you?</w:t>
      </w:r>
    </w:p>
    <w:p w:rsidR="0022768F" w:rsidRDefault="0022768F" w:rsidP="00147500">
      <w:pPr>
        <w:spacing w:after="0"/>
        <w:rPr>
          <w:rFonts w:ascii="Times New Roman" w:hAnsi="Times New Roman"/>
          <w:shd w:val="clear" w:color="auto" w:fill="FFFFFF"/>
        </w:rPr>
      </w:pPr>
    </w:p>
    <w:p w:rsidR="0022768F" w:rsidRDefault="0022768F" w:rsidP="00147500">
      <w:pPr>
        <w:spacing w:after="0"/>
        <w:rPr>
          <w:rFonts w:ascii="Times New Roman" w:hAnsi="Times New Roman"/>
          <w:shd w:val="clear" w:color="auto" w:fill="FFFFFF"/>
        </w:rPr>
      </w:pPr>
      <w:r>
        <w:rPr>
          <w:rFonts w:ascii="Times New Roman" w:hAnsi="Times New Roman"/>
          <w:shd w:val="clear" w:color="auto" w:fill="FFFFFF"/>
        </w:rPr>
        <w:t xml:space="preserve">Macy: South of town, just ask anyone. </w:t>
      </w:r>
      <w:r w:rsidR="00CA0A1A">
        <w:rPr>
          <w:rFonts w:ascii="Times New Roman" w:hAnsi="Times New Roman"/>
          <w:shd w:val="clear" w:color="auto" w:fill="FFFFFF"/>
        </w:rPr>
        <w:t xml:space="preserve">My, my, look at you </w:t>
      </w:r>
      <w:r>
        <w:rPr>
          <w:rFonts w:ascii="Times New Roman" w:hAnsi="Times New Roman"/>
          <w:shd w:val="clear" w:color="auto" w:fill="FFFFFF"/>
        </w:rPr>
        <w:t>Caesar</w:t>
      </w:r>
      <w:r w:rsidR="00CA0A1A">
        <w:rPr>
          <w:rFonts w:ascii="Times New Roman" w:hAnsi="Times New Roman"/>
          <w:shd w:val="clear" w:color="auto" w:fill="FFFFFF"/>
        </w:rPr>
        <w:t xml:space="preserve"> in your new clothes, you’re so handsome.  That Rediit garb didn’t suit you. You can be</w:t>
      </w:r>
      <w:r>
        <w:rPr>
          <w:rFonts w:ascii="Times New Roman" w:hAnsi="Times New Roman"/>
          <w:shd w:val="clear" w:color="auto" w:fill="FFFFFF"/>
        </w:rPr>
        <w:t xml:space="preserve"> my hero.</w:t>
      </w:r>
    </w:p>
    <w:p w:rsidR="0022768F" w:rsidRDefault="0022768F" w:rsidP="00147500">
      <w:pPr>
        <w:spacing w:after="0"/>
        <w:rPr>
          <w:rFonts w:ascii="Times New Roman" w:hAnsi="Times New Roman"/>
          <w:shd w:val="clear" w:color="auto" w:fill="FFFFFF"/>
        </w:rPr>
      </w:pPr>
    </w:p>
    <w:p w:rsidR="0022768F" w:rsidRDefault="0022768F" w:rsidP="00147500">
      <w:pPr>
        <w:spacing w:after="0"/>
        <w:rPr>
          <w:rFonts w:ascii="Times New Roman" w:hAnsi="Times New Roman"/>
          <w:shd w:val="clear" w:color="auto" w:fill="FFFFFF"/>
        </w:rPr>
      </w:pPr>
      <w:r>
        <w:rPr>
          <w:rFonts w:ascii="Times New Roman" w:hAnsi="Times New Roman"/>
          <w:shd w:val="clear" w:color="auto" w:fill="FFFFFF"/>
        </w:rPr>
        <w:t>Theresa: Hey you hussy, he’s mine.</w:t>
      </w:r>
    </w:p>
    <w:p w:rsidR="0022768F" w:rsidRDefault="0022768F" w:rsidP="00147500">
      <w:pPr>
        <w:spacing w:after="0"/>
        <w:rPr>
          <w:rFonts w:ascii="Times New Roman" w:hAnsi="Times New Roman"/>
          <w:shd w:val="clear" w:color="auto" w:fill="FFFFFF"/>
        </w:rPr>
      </w:pPr>
    </w:p>
    <w:p w:rsidR="00356DA3" w:rsidRDefault="0022768F" w:rsidP="00147500">
      <w:pPr>
        <w:spacing w:after="0"/>
        <w:rPr>
          <w:rFonts w:ascii="Times New Roman" w:hAnsi="Times New Roman"/>
          <w:shd w:val="clear" w:color="auto" w:fill="FFFFFF"/>
        </w:rPr>
      </w:pPr>
      <w:r>
        <w:rPr>
          <w:rFonts w:ascii="Times New Roman" w:hAnsi="Times New Roman"/>
          <w:shd w:val="clear" w:color="auto" w:fill="FFFFFF"/>
        </w:rPr>
        <w:t>Macy: (Makes cat hissing noise) Just chill, I’m just trying to have a little fun. Ta, ta!</w:t>
      </w:r>
    </w:p>
    <w:p w:rsidR="00CA0A1A" w:rsidRDefault="00CA0A1A" w:rsidP="00147500">
      <w:pPr>
        <w:spacing w:after="0"/>
        <w:rPr>
          <w:rFonts w:ascii="Times New Roman" w:hAnsi="Times New Roman"/>
          <w:shd w:val="clear" w:color="auto" w:fill="FFFFFF"/>
        </w:rPr>
      </w:pPr>
    </w:p>
    <w:p w:rsidR="00CA0A1A" w:rsidRDefault="00CA0A1A" w:rsidP="00147500">
      <w:pPr>
        <w:spacing w:after="0"/>
        <w:rPr>
          <w:rFonts w:ascii="Times New Roman" w:hAnsi="Times New Roman"/>
          <w:shd w:val="clear" w:color="auto" w:fill="FFFFFF"/>
        </w:rPr>
      </w:pPr>
      <w:r>
        <w:rPr>
          <w:rFonts w:ascii="Times New Roman" w:hAnsi="Times New Roman"/>
          <w:shd w:val="clear" w:color="auto" w:fill="FFFFFF"/>
        </w:rPr>
        <w:t>(Caeser’s mouth is gaping)</w:t>
      </w:r>
    </w:p>
    <w:p w:rsidR="00CA0A1A" w:rsidRDefault="00CA0A1A" w:rsidP="00147500">
      <w:pPr>
        <w:spacing w:after="0"/>
        <w:rPr>
          <w:rFonts w:ascii="Times New Roman" w:hAnsi="Times New Roman"/>
          <w:shd w:val="clear" w:color="auto" w:fill="FFFFFF"/>
        </w:rPr>
      </w:pPr>
    </w:p>
    <w:p w:rsidR="00CA0A1A" w:rsidRDefault="00CA0A1A" w:rsidP="00147500">
      <w:pPr>
        <w:spacing w:after="0"/>
        <w:rPr>
          <w:rFonts w:ascii="Times New Roman" w:hAnsi="Times New Roman"/>
          <w:shd w:val="clear" w:color="auto" w:fill="FFFFFF"/>
        </w:rPr>
      </w:pPr>
      <w:r>
        <w:rPr>
          <w:rFonts w:ascii="Times New Roman" w:hAnsi="Times New Roman"/>
          <w:shd w:val="clear" w:color="auto" w:fill="FFFFFF"/>
        </w:rPr>
        <w:t>Theresa: Hey! Eyes over here mister!</w:t>
      </w:r>
    </w:p>
    <w:p w:rsidR="00CA0A1A" w:rsidRDefault="00CA0A1A" w:rsidP="00147500">
      <w:pPr>
        <w:spacing w:after="0"/>
        <w:rPr>
          <w:rFonts w:ascii="Times New Roman" w:hAnsi="Times New Roman"/>
          <w:shd w:val="clear" w:color="auto" w:fill="FFFFFF"/>
        </w:rPr>
      </w:pPr>
    </w:p>
    <w:p w:rsidR="00CA0A1A" w:rsidRDefault="00CA0A1A" w:rsidP="00147500">
      <w:pPr>
        <w:spacing w:after="0"/>
        <w:rPr>
          <w:rFonts w:ascii="Times New Roman" w:hAnsi="Times New Roman"/>
          <w:shd w:val="clear" w:color="auto" w:fill="FFFFFF"/>
        </w:rPr>
      </w:pPr>
      <w:r>
        <w:rPr>
          <w:rFonts w:ascii="Times New Roman" w:hAnsi="Times New Roman"/>
          <w:shd w:val="clear" w:color="auto" w:fill="FFFFFF"/>
        </w:rPr>
        <w:t>(Caeser blushes)</w:t>
      </w:r>
    </w:p>
    <w:p w:rsidR="00CA0A1A" w:rsidRDefault="00CA0A1A" w:rsidP="00147500">
      <w:pPr>
        <w:spacing w:after="0"/>
        <w:rPr>
          <w:rFonts w:ascii="Times New Roman" w:hAnsi="Times New Roman"/>
          <w:shd w:val="clear" w:color="auto" w:fill="FFFFFF"/>
        </w:rPr>
      </w:pPr>
    </w:p>
    <w:p w:rsidR="00CA0A1A" w:rsidRDefault="00CA0A1A" w:rsidP="00147500">
      <w:pPr>
        <w:spacing w:after="0"/>
        <w:rPr>
          <w:rFonts w:ascii="Times New Roman" w:hAnsi="Times New Roman"/>
          <w:shd w:val="clear" w:color="auto" w:fill="FFFFFF"/>
        </w:rPr>
      </w:pPr>
      <w:r>
        <w:rPr>
          <w:rFonts w:ascii="Times New Roman" w:hAnsi="Times New Roman"/>
          <w:shd w:val="clear" w:color="auto" w:fill="FFFFFF"/>
        </w:rPr>
        <w:t>Caeser: Cough! Cough! Crazy Reditus girl.</w:t>
      </w:r>
    </w:p>
    <w:p w:rsidR="00CA0A1A" w:rsidRDefault="00CA0A1A" w:rsidP="00147500">
      <w:pPr>
        <w:spacing w:after="0"/>
        <w:rPr>
          <w:rFonts w:ascii="Times New Roman" w:hAnsi="Times New Roman"/>
          <w:shd w:val="clear" w:color="auto" w:fill="FFFFFF"/>
        </w:rPr>
      </w:pPr>
    </w:p>
    <w:p w:rsidR="00CA0A1A" w:rsidRDefault="00CA0A1A" w:rsidP="00147500">
      <w:pPr>
        <w:spacing w:after="0"/>
        <w:rPr>
          <w:rFonts w:ascii="Times New Roman" w:hAnsi="Times New Roman"/>
          <w:shd w:val="clear" w:color="auto" w:fill="FFFFFF"/>
        </w:rPr>
      </w:pPr>
      <w:r>
        <w:rPr>
          <w:rFonts w:ascii="Times New Roman" w:hAnsi="Times New Roman"/>
          <w:shd w:val="clear" w:color="auto" w:fill="FFFFFF"/>
        </w:rPr>
        <w:lastRenderedPageBreak/>
        <w:t xml:space="preserve">(The butler comes out </w:t>
      </w:r>
      <w:r w:rsidRPr="00877BA7">
        <w:rPr>
          <w:rFonts w:ascii="Times New Roman" w:hAnsi="Times New Roman"/>
          <w:shd w:val="clear" w:color="auto" w:fill="FFFFFF"/>
        </w:rPr>
        <w:t>Monseigneur Bon Gros</w:t>
      </w:r>
      <w:r>
        <w:rPr>
          <w:rFonts w:ascii="Times New Roman" w:hAnsi="Times New Roman"/>
          <w:shd w:val="clear" w:color="auto" w:fill="FFFFFF"/>
        </w:rPr>
        <w:t>’ office.)</w:t>
      </w:r>
    </w:p>
    <w:p w:rsidR="00CA0A1A" w:rsidRDefault="00CA0A1A" w:rsidP="00147500">
      <w:pPr>
        <w:spacing w:after="0"/>
        <w:rPr>
          <w:rFonts w:ascii="Times New Roman" w:hAnsi="Times New Roman"/>
          <w:shd w:val="clear" w:color="auto" w:fill="FFFFFF"/>
        </w:rPr>
      </w:pPr>
    </w:p>
    <w:p w:rsidR="00CA0A1A" w:rsidRDefault="00CA0A1A" w:rsidP="00147500">
      <w:pPr>
        <w:spacing w:after="0"/>
        <w:rPr>
          <w:rFonts w:ascii="Times New Roman" w:hAnsi="Times New Roman"/>
          <w:shd w:val="clear" w:color="auto" w:fill="FFFFFF"/>
        </w:rPr>
      </w:pPr>
      <w:r>
        <w:rPr>
          <w:rFonts w:ascii="Times New Roman" w:hAnsi="Times New Roman"/>
          <w:shd w:val="clear" w:color="auto" w:fill="FFFFFF"/>
        </w:rPr>
        <w:t>Butler: You may enter.</w:t>
      </w:r>
    </w:p>
    <w:p w:rsidR="00CA0A1A" w:rsidRDefault="00CA0A1A" w:rsidP="00147500">
      <w:pPr>
        <w:spacing w:after="0"/>
        <w:rPr>
          <w:rFonts w:ascii="Times New Roman" w:hAnsi="Times New Roman"/>
          <w:shd w:val="clear" w:color="auto" w:fill="FFFFFF"/>
        </w:rPr>
      </w:pPr>
    </w:p>
    <w:p w:rsidR="005A0781" w:rsidRDefault="005A0781" w:rsidP="00147500">
      <w:pPr>
        <w:spacing w:after="0"/>
        <w:rPr>
          <w:rFonts w:ascii="Times New Roman" w:hAnsi="Times New Roman"/>
          <w:shd w:val="clear" w:color="auto" w:fill="FFFFFF"/>
        </w:rPr>
      </w:pPr>
      <w:r w:rsidRPr="00877BA7">
        <w:rPr>
          <w:rFonts w:ascii="Times New Roman" w:hAnsi="Times New Roman"/>
          <w:shd w:val="clear" w:color="auto" w:fill="FFFFFF"/>
        </w:rPr>
        <w:t>Monseigneur Bon Gros</w:t>
      </w:r>
      <w:r>
        <w:rPr>
          <w:rFonts w:ascii="Times New Roman" w:hAnsi="Times New Roman"/>
          <w:shd w:val="clear" w:color="auto" w:fill="FFFFFF"/>
        </w:rPr>
        <w:t xml:space="preserve">: Ahhhh Jester, it’s been a long time. I wondered what happened to you. I hope </w:t>
      </w:r>
      <w:r w:rsidR="00D31442">
        <w:rPr>
          <w:rFonts w:ascii="Times New Roman" w:hAnsi="Times New Roman"/>
          <w:shd w:val="clear" w:color="auto" w:fill="FFFFFF"/>
        </w:rPr>
        <w:t>there’s no hard feelings</w:t>
      </w:r>
      <w:r>
        <w:rPr>
          <w:rFonts w:ascii="Times New Roman" w:hAnsi="Times New Roman"/>
          <w:shd w:val="clear" w:color="auto" w:fill="FFFFFF"/>
        </w:rPr>
        <w:t>. You understand my hands were tied.</w:t>
      </w:r>
      <w:r w:rsidR="00D31442">
        <w:rPr>
          <w:rFonts w:ascii="Times New Roman" w:hAnsi="Times New Roman"/>
          <w:shd w:val="clear" w:color="auto" w:fill="FFFFFF"/>
        </w:rPr>
        <w:t xml:space="preserve"> We did our best to get you out. You understand don’t you? If we weren’t there you would have been executed. So in a way we saved your life.</w:t>
      </w:r>
    </w:p>
    <w:p w:rsidR="00D31442" w:rsidRDefault="00D31442" w:rsidP="00147500">
      <w:pPr>
        <w:spacing w:after="0"/>
        <w:rPr>
          <w:rFonts w:ascii="Times New Roman" w:hAnsi="Times New Roman"/>
          <w:shd w:val="clear" w:color="auto" w:fill="FFFFFF"/>
        </w:rPr>
      </w:pPr>
    </w:p>
    <w:p w:rsidR="00D31442" w:rsidRDefault="00D31442" w:rsidP="00147500">
      <w:pPr>
        <w:spacing w:after="0"/>
        <w:rPr>
          <w:rFonts w:ascii="Times New Roman" w:hAnsi="Times New Roman"/>
          <w:shd w:val="clear" w:color="auto" w:fill="FFFFFF"/>
        </w:rPr>
      </w:pPr>
      <w:r>
        <w:rPr>
          <w:rFonts w:ascii="Times New Roman" w:hAnsi="Times New Roman"/>
          <w:shd w:val="clear" w:color="auto" w:fill="FFFFFF"/>
        </w:rPr>
        <w:t>Jester: Its part of the hazards of the job. I knew what I was getting into before we started.  I wouldn’t have started if you hadn’t of been there to back me up.</w:t>
      </w:r>
    </w:p>
    <w:p w:rsidR="00D31442" w:rsidRDefault="00D31442" w:rsidP="00147500">
      <w:pPr>
        <w:spacing w:after="0"/>
        <w:rPr>
          <w:rFonts w:ascii="Times New Roman" w:hAnsi="Times New Roman"/>
          <w:shd w:val="clear" w:color="auto" w:fill="FFFFFF"/>
        </w:rPr>
      </w:pPr>
    </w:p>
    <w:p w:rsidR="00B44B32" w:rsidRDefault="00D31442" w:rsidP="00147500">
      <w:pPr>
        <w:spacing w:after="0"/>
        <w:rPr>
          <w:rFonts w:ascii="Times New Roman" w:hAnsi="Times New Roman"/>
          <w:shd w:val="clear" w:color="auto" w:fill="FFFFFF"/>
        </w:rPr>
      </w:pPr>
      <w:r w:rsidRPr="00877BA7">
        <w:rPr>
          <w:rFonts w:ascii="Times New Roman" w:hAnsi="Times New Roman"/>
          <w:shd w:val="clear" w:color="auto" w:fill="FFFFFF"/>
        </w:rPr>
        <w:t>Monseigneur Bon Gros</w:t>
      </w:r>
      <w:r>
        <w:rPr>
          <w:rFonts w:ascii="Times New Roman" w:hAnsi="Times New Roman"/>
          <w:shd w:val="clear" w:color="auto" w:fill="FFFFFF"/>
        </w:rPr>
        <w:t xml:space="preserve">: That’s good chap nice to hear. Would you like a drink? How about your friends? Scotch, Whisky, a Tandoorian Malt? Have a drink, take a load off. I have some time. What brings you this way? I’m done with thieving by the way. I make much more money with legal thievery. I own everything here now. I live like a king. The mayor answers my every beck and call. The </w:t>
      </w:r>
      <w:r w:rsidR="00A10E21">
        <w:rPr>
          <w:rFonts w:ascii="Times New Roman" w:hAnsi="Times New Roman"/>
          <w:shd w:val="clear" w:color="auto" w:fill="FFFFFF"/>
        </w:rPr>
        <w:t>Urban Cohorts</w:t>
      </w:r>
      <w:r>
        <w:rPr>
          <w:rFonts w:ascii="Times New Roman" w:hAnsi="Times New Roman"/>
          <w:shd w:val="clear" w:color="auto" w:fill="FFFFFF"/>
        </w:rPr>
        <w:t xml:space="preserve"> are my little play toys. And</w:t>
      </w:r>
      <w:r w:rsidR="000C2326">
        <w:rPr>
          <w:rFonts w:ascii="Times New Roman" w:hAnsi="Times New Roman"/>
          <w:shd w:val="clear" w:color="auto" w:fill="FFFFFF"/>
        </w:rPr>
        <w:t xml:space="preserve"> I’ll soon marry </w:t>
      </w:r>
      <w:r>
        <w:rPr>
          <w:rFonts w:ascii="Times New Roman" w:hAnsi="Times New Roman"/>
          <w:shd w:val="clear" w:color="auto" w:fill="FFFFFF"/>
        </w:rPr>
        <w:t xml:space="preserve">that beautiful specimen of the female species </w:t>
      </w:r>
      <w:r w:rsidR="000C2326">
        <w:rPr>
          <w:rFonts w:ascii="Times New Roman" w:hAnsi="Times New Roman"/>
          <w:shd w:val="clear" w:color="auto" w:fill="FFFFFF"/>
        </w:rPr>
        <w:t>you just saw.</w:t>
      </w:r>
    </w:p>
    <w:p w:rsidR="00B44B32" w:rsidRDefault="00B44B32" w:rsidP="00147500">
      <w:pPr>
        <w:spacing w:after="0"/>
        <w:rPr>
          <w:rFonts w:ascii="Times New Roman" w:hAnsi="Times New Roman"/>
          <w:shd w:val="clear" w:color="auto" w:fill="FFFFFF"/>
        </w:rPr>
      </w:pPr>
    </w:p>
    <w:p w:rsidR="00B44B32" w:rsidRDefault="00B44B32" w:rsidP="00147500">
      <w:pPr>
        <w:spacing w:after="0"/>
        <w:rPr>
          <w:rFonts w:ascii="Times New Roman" w:hAnsi="Times New Roman"/>
          <w:shd w:val="clear" w:color="auto" w:fill="FFFFFF"/>
        </w:rPr>
      </w:pPr>
      <w:r>
        <w:rPr>
          <w:rFonts w:ascii="Times New Roman" w:hAnsi="Times New Roman"/>
          <w:shd w:val="clear" w:color="auto" w:fill="FFFFFF"/>
        </w:rPr>
        <w:t>Jester: We want an audience with the king of Kohlingen. You owe me. If it wasn’t for my hard work in thievery you wouldn’t be where you are. Just do this one thing for me I’ll never bother you ever again for something.</w:t>
      </w:r>
      <w:r w:rsidR="0016386B">
        <w:rPr>
          <w:rFonts w:ascii="Times New Roman" w:hAnsi="Times New Roman"/>
          <w:shd w:val="clear" w:color="auto" w:fill="FFFFFF"/>
        </w:rPr>
        <w:t xml:space="preserve"> Please give a letter of introduction. </w:t>
      </w:r>
    </w:p>
    <w:p w:rsidR="00B44B32" w:rsidRDefault="00B44B32" w:rsidP="00147500">
      <w:pPr>
        <w:spacing w:after="0"/>
        <w:rPr>
          <w:rFonts w:ascii="Times New Roman" w:hAnsi="Times New Roman"/>
          <w:shd w:val="clear" w:color="auto" w:fill="FFFFFF"/>
        </w:rPr>
      </w:pPr>
    </w:p>
    <w:p w:rsidR="00B44B32" w:rsidRDefault="00B44B32" w:rsidP="00147500">
      <w:pPr>
        <w:spacing w:after="0"/>
        <w:rPr>
          <w:rFonts w:ascii="Times New Roman" w:hAnsi="Times New Roman"/>
          <w:shd w:val="clear" w:color="auto" w:fill="FFFFFF"/>
        </w:rPr>
      </w:pPr>
      <w:bookmarkStart w:id="115" w:name="OLE_LINK1"/>
      <w:bookmarkStart w:id="116" w:name="OLE_LINK2"/>
      <w:r w:rsidRPr="00877BA7">
        <w:rPr>
          <w:rFonts w:ascii="Times New Roman" w:hAnsi="Times New Roman"/>
          <w:shd w:val="clear" w:color="auto" w:fill="FFFFFF"/>
        </w:rPr>
        <w:t>Monseigneur Bon Gros</w:t>
      </w:r>
      <w:r w:rsidR="0016386B">
        <w:rPr>
          <w:rFonts w:ascii="Times New Roman" w:hAnsi="Times New Roman"/>
          <w:shd w:val="clear" w:color="auto" w:fill="FFFFFF"/>
        </w:rPr>
        <w:t>:</w:t>
      </w:r>
      <w:bookmarkEnd w:id="115"/>
      <w:bookmarkEnd w:id="116"/>
      <w:r w:rsidR="0016386B">
        <w:rPr>
          <w:rFonts w:ascii="Times New Roman" w:hAnsi="Times New Roman"/>
          <w:shd w:val="clear" w:color="auto" w:fill="FFFFFF"/>
        </w:rPr>
        <w:t xml:space="preserve"> You have to understand Jester. I’m in a high position now and I can’t be associated with riff raff like you. Anyways the king of Kohlingen will soon become a puppet of Tonsorem. The Tonsorem naval blockade has bled them dry. What reason could you have meeting some pauper king?</w:t>
      </w:r>
    </w:p>
    <w:p w:rsidR="0016386B" w:rsidRDefault="0016386B" w:rsidP="00147500">
      <w:pPr>
        <w:spacing w:after="0"/>
        <w:rPr>
          <w:rFonts w:ascii="Times New Roman" w:hAnsi="Times New Roman"/>
          <w:shd w:val="clear" w:color="auto" w:fill="FFFFFF"/>
        </w:rPr>
      </w:pPr>
    </w:p>
    <w:p w:rsidR="0016386B" w:rsidRDefault="0016386B" w:rsidP="00147500">
      <w:pPr>
        <w:spacing w:after="0"/>
        <w:rPr>
          <w:rFonts w:ascii="Times New Roman" w:hAnsi="Times New Roman"/>
          <w:shd w:val="clear" w:color="auto" w:fill="FFFFFF"/>
        </w:rPr>
      </w:pPr>
      <w:r>
        <w:rPr>
          <w:rFonts w:ascii="Times New Roman" w:hAnsi="Times New Roman"/>
          <w:shd w:val="clear" w:color="auto" w:fill="FFFFFF"/>
        </w:rPr>
        <w:t>Jester: We have a plan to steal a Tonsorem Naval Skimmer.</w:t>
      </w:r>
    </w:p>
    <w:p w:rsidR="0016386B" w:rsidRDefault="0016386B" w:rsidP="00147500">
      <w:pPr>
        <w:spacing w:after="0"/>
        <w:rPr>
          <w:rFonts w:ascii="Times New Roman" w:hAnsi="Times New Roman"/>
          <w:shd w:val="clear" w:color="auto" w:fill="FFFFFF"/>
        </w:rPr>
      </w:pPr>
    </w:p>
    <w:p w:rsidR="0016386B" w:rsidRDefault="0016386B" w:rsidP="00147500">
      <w:pPr>
        <w:spacing w:after="0"/>
        <w:rPr>
          <w:rFonts w:ascii="Times New Roman" w:hAnsi="Times New Roman"/>
          <w:shd w:val="clear" w:color="auto" w:fill="FFFFFF"/>
        </w:rPr>
      </w:pPr>
      <w:r w:rsidRPr="00877BA7">
        <w:rPr>
          <w:rFonts w:ascii="Times New Roman" w:hAnsi="Times New Roman"/>
          <w:shd w:val="clear" w:color="auto" w:fill="FFFFFF"/>
        </w:rPr>
        <w:t>Monseigneur Bon Gros</w:t>
      </w:r>
      <w:r>
        <w:rPr>
          <w:rFonts w:ascii="Times New Roman" w:hAnsi="Times New Roman"/>
          <w:shd w:val="clear" w:color="auto" w:fill="FFFFFF"/>
        </w:rPr>
        <w:t>:</w:t>
      </w:r>
      <w:r w:rsidR="00F52205">
        <w:rPr>
          <w:rFonts w:ascii="Times New Roman" w:hAnsi="Times New Roman"/>
          <w:shd w:val="clear" w:color="auto" w:fill="FFFFFF"/>
        </w:rPr>
        <w:t xml:space="preserve"> How ambitious you’ve become!? Why would you need a ship like this? You want to sail the world? Why don’t you steal yourself a life and get out of here with this nonsense?</w:t>
      </w:r>
    </w:p>
    <w:p w:rsidR="00F52205" w:rsidRDefault="00F52205" w:rsidP="00147500">
      <w:pPr>
        <w:spacing w:after="0"/>
        <w:rPr>
          <w:rFonts w:ascii="Times New Roman" w:hAnsi="Times New Roman"/>
          <w:shd w:val="clear" w:color="auto" w:fill="FFFFFF"/>
        </w:rPr>
      </w:pPr>
    </w:p>
    <w:p w:rsidR="00F52205" w:rsidRDefault="00F52205" w:rsidP="00147500">
      <w:pPr>
        <w:spacing w:after="0"/>
        <w:rPr>
          <w:rFonts w:ascii="Times New Roman" w:hAnsi="Times New Roman"/>
          <w:shd w:val="clear" w:color="auto" w:fill="FFFFFF"/>
        </w:rPr>
      </w:pPr>
      <w:r>
        <w:rPr>
          <w:rFonts w:ascii="Times New Roman" w:hAnsi="Times New Roman"/>
          <w:shd w:val="clear" w:color="auto" w:fill="FFFFFF"/>
        </w:rPr>
        <w:t>Augustus (He pulls out and shows the letter from Adm. Anthony): Will you give us a letter of recommendation on the basis of this? We have the backing of Adm. Anthony. Do you want to go against him?</w:t>
      </w:r>
    </w:p>
    <w:p w:rsidR="00F52205" w:rsidRDefault="00F52205" w:rsidP="00147500">
      <w:pPr>
        <w:spacing w:after="0"/>
        <w:rPr>
          <w:rFonts w:ascii="Times New Roman" w:hAnsi="Times New Roman"/>
          <w:shd w:val="clear" w:color="auto" w:fill="FFFFFF"/>
        </w:rPr>
      </w:pPr>
    </w:p>
    <w:p w:rsidR="00F52205" w:rsidRDefault="00F52205" w:rsidP="00147500">
      <w:pPr>
        <w:spacing w:after="0"/>
        <w:rPr>
          <w:rFonts w:ascii="Times New Roman" w:hAnsi="Times New Roman"/>
          <w:shd w:val="clear" w:color="auto" w:fill="FFFFFF"/>
        </w:rPr>
      </w:pPr>
      <w:r w:rsidRPr="00877BA7">
        <w:rPr>
          <w:rFonts w:ascii="Times New Roman" w:hAnsi="Times New Roman"/>
          <w:shd w:val="clear" w:color="auto" w:fill="FFFFFF"/>
        </w:rPr>
        <w:t>Monseigneur Bon Gros</w:t>
      </w:r>
      <w:r>
        <w:rPr>
          <w:rFonts w:ascii="Times New Roman" w:hAnsi="Times New Roman"/>
          <w:shd w:val="clear" w:color="auto" w:fill="FFFFFF"/>
        </w:rPr>
        <w:t xml:space="preserve">: Oh, so you’re the fools who stole that letter? It is been made known that a group of ruffians are traveling around with a stolen letter from Adm. Anthony. Jester you’ve completely outdone yourself! I’m so proud you! But I’ll be taking this letter as payment </w:t>
      </w:r>
      <w:r w:rsidRPr="000D6643">
        <w:rPr>
          <w:rFonts w:ascii="Times New Roman" w:hAnsi="Times New Roman"/>
          <w:b/>
          <w:shd w:val="clear" w:color="auto" w:fill="FFFFFF"/>
        </w:rPr>
        <w:t>for</w:t>
      </w:r>
      <w:r>
        <w:rPr>
          <w:rFonts w:ascii="Times New Roman" w:hAnsi="Times New Roman"/>
          <w:shd w:val="clear" w:color="auto" w:fill="FFFFFF"/>
        </w:rPr>
        <w:t xml:space="preserve"> not turning you into the authorities. The Reditus would love to get their hands on you.</w:t>
      </w:r>
    </w:p>
    <w:p w:rsidR="000D6643" w:rsidRDefault="000D6643" w:rsidP="00147500">
      <w:pPr>
        <w:spacing w:after="0"/>
        <w:rPr>
          <w:rFonts w:ascii="Times New Roman" w:hAnsi="Times New Roman"/>
          <w:shd w:val="clear" w:color="auto" w:fill="FFFFFF"/>
        </w:rPr>
      </w:pPr>
    </w:p>
    <w:p w:rsidR="000D6643" w:rsidRDefault="000D6643" w:rsidP="00147500">
      <w:pPr>
        <w:spacing w:after="0"/>
        <w:rPr>
          <w:rFonts w:ascii="Times New Roman" w:hAnsi="Times New Roman"/>
          <w:shd w:val="clear" w:color="auto" w:fill="FFFFFF"/>
        </w:rPr>
      </w:pPr>
      <w:r>
        <w:rPr>
          <w:rFonts w:ascii="Times New Roman" w:hAnsi="Times New Roman"/>
          <w:shd w:val="clear" w:color="auto" w:fill="FFFFFF"/>
        </w:rPr>
        <w:t>(</w:t>
      </w:r>
      <w:r w:rsidRPr="00877BA7">
        <w:rPr>
          <w:rFonts w:ascii="Times New Roman" w:hAnsi="Times New Roman"/>
          <w:shd w:val="clear" w:color="auto" w:fill="FFFFFF"/>
        </w:rPr>
        <w:t>Monseigneur Bon Gros</w:t>
      </w:r>
      <w:r>
        <w:rPr>
          <w:rFonts w:ascii="Times New Roman" w:hAnsi="Times New Roman"/>
          <w:shd w:val="clear" w:color="auto" w:fill="FFFFFF"/>
        </w:rPr>
        <w:t xml:space="preserve"> rings a bell and guards come in to take them out)</w:t>
      </w:r>
    </w:p>
    <w:p w:rsidR="000D6643" w:rsidRDefault="000D6643" w:rsidP="00147500">
      <w:pPr>
        <w:spacing w:after="0"/>
        <w:rPr>
          <w:rFonts w:ascii="Times New Roman" w:hAnsi="Times New Roman"/>
          <w:shd w:val="clear" w:color="auto" w:fill="FFFFFF"/>
        </w:rPr>
      </w:pPr>
    </w:p>
    <w:p w:rsidR="000D6643" w:rsidRDefault="002F4F89" w:rsidP="00147500">
      <w:pPr>
        <w:spacing w:after="0"/>
        <w:rPr>
          <w:rFonts w:ascii="Times New Roman" w:hAnsi="Times New Roman"/>
          <w:shd w:val="clear" w:color="auto" w:fill="FFFFFF"/>
        </w:rPr>
      </w:pPr>
      <w:r>
        <w:rPr>
          <w:rFonts w:ascii="Times New Roman" w:hAnsi="Times New Roman"/>
          <w:shd w:val="clear" w:color="auto" w:fill="FFFFFF"/>
        </w:rPr>
        <w:lastRenderedPageBreak/>
        <w:t>Corydon Deus: You will pay for this fool!</w:t>
      </w:r>
    </w:p>
    <w:p w:rsidR="002F4F89" w:rsidRDefault="002F4F89" w:rsidP="00147500">
      <w:pPr>
        <w:spacing w:after="0"/>
        <w:rPr>
          <w:rFonts w:ascii="Times New Roman" w:hAnsi="Times New Roman"/>
          <w:shd w:val="clear" w:color="auto" w:fill="FFFFFF"/>
        </w:rPr>
      </w:pPr>
    </w:p>
    <w:p w:rsidR="002F4F89" w:rsidRDefault="002F4F89" w:rsidP="00147500">
      <w:pPr>
        <w:spacing w:after="0"/>
        <w:rPr>
          <w:rFonts w:ascii="Times New Roman" w:hAnsi="Times New Roman"/>
          <w:shd w:val="clear" w:color="auto" w:fill="FFFFFF"/>
        </w:rPr>
      </w:pPr>
      <w:r>
        <w:rPr>
          <w:rFonts w:ascii="Times New Roman" w:hAnsi="Times New Roman"/>
          <w:shd w:val="clear" w:color="auto" w:fill="FFFFFF"/>
        </w:rPr>
        <w:t>(</w:t>
      </w:r>
      <w:r w:rsidRPr="00877BA7">
        <w:rPr>
          <w:rFonts w:ascii="Times New Roman" w:hAnsi="Times New Roman"/>
          <w:shd w:val="clear" w:color="auto" w:fill="FFFFFF"/>
        </w:rPr>
        <w:t>Monseigneur Bon Gros</w:t>
      </w:r>
      <w:r>
        <w:rPr>
          <w:rFonts w:ascii="Times New Roman" w:hAnsi="Times New Roman"/>
          <w:shd w:val="clear" w:color="auto" w:fill="FFFFFF"/>
        </w:rPr>
        <w:t xml:space="preserve"> begins holding his head and screaming while blood comes from his nostrils. Some of the guards quickly attend </w:t>
      </w:r>
      <w:r w:rsidRPr="00877BA7">
        <w:rPr>
          <w:rFonts w:ascii="Times New Roman" w:hAnsi="Times New Roman"/>
          <w:shd w:val="clear" w:color="auto" w:fill="FFFFFF"/>
        </w:rPr>
        <w:t>Monseigneur Bon Gros</w:t>
      </w:r>
      <w:r>
        <w:rPr>
          <w:rFonts w:ascii="Times New Roman" w:hAnsi="Times New Roman"/>
          <w:shd w:val="clear" w:color="auto" w:fill="FFFFFF"/>
        </w:rPr>
        <w:t xml:space="preserve"> while the other guards quickly escort Augustus and party from his room to the courtyard near the entrance gate)</w:t>
      </w:r>
    </w:p>
    <w:p w:rsidR="002F4F89" w:rsidRDefault="002F4F89" w:rsidP="00147500">
      <w:pPr>
        <w:spacing w:after="0"/>
        <w:rPr>
          <w:rFonts w:ascii="Times New Roman" w:hAnsi="Times New Roman"/>
          <w:shd w:val="clear" w:color="auto" w:fill="FFFFFF"/>
        </w:rPr>
      </w:pPr>
    </w:p>
    <w:p w:rsidR="002F4F89" w:rsidRDefault="002F4F89" w:rsidP="00147500">
      <w:pPr>
        <w:spacing w:after="0"/>
        <w:rPr>
          <w:rFonts w:ascii="Times New Roman" w:hAnsi="Times New Roman"/>
          <w:shd w:val="clear" w:color="auto" w:fill="FFFFFF"/>
        </w:rPr>
      </w:pPr>
      <w:r>
        <w:rPr>
          <w:rFonts w:ascii="Times New Roman" w:hAnsi="Times New Roman"/>
          <w:shd w:val="clear" w:color="auto" w:fill="FFFFFF"/>
        </w:rPr>
        <w:t>Jester: What the fuck was that?</w:t>
      </w:r>
    </w:p>
    <w:p w:rsidR="002F4F89" w:rsidRDefault="002F4F89" w:rsidP="00147500">
      <w:pPr>
        <w:spacing w:after="0"/>
        <w:rPr>
          <w:rFonts w:ascii="Times New Roman" w:hAnsi="Times New Roman"/>
          <w:shd w:val="clear" w:color="auto" w:fill="FFFFFF"/>
        </w:rPr>
      </w:pPr>
    </w:p>
    <w:p w:rsidR="002F4F89" w:rsidRDefault="002F4F89" w:rsidP="00147500">
      <w:pPr>
        <w:spacing w:after="0"/>
        <w:rPr>
          <w:rFonts w:ascii="Times New Roman" w:hAnsi="Times New Roman"/>
          <w:shd w:val="clear" w:color="auto" w:fill="FFFFFF"/>
        </w:rPr>
      </w:pPr>
      <w:r>
        <w:rPr>
          <w:rFonts w:ascii="Times New Roman" w:hAnsi="Times New Roman"/>
          <w:shd w:val="clear" w:color="auto" w:fill="FFFFFF"/>
        </w:rPr>
        <w:t>Caeser: Father snap out of it!</w:t>
      </w:r>
    </w:p>
    <w:p w:rsidR="002F4F89" w:rsidRDefault="002F4F89" w:rsidP="00147500">
      <w:pPr>
        <w:spacing w:after="0"/>
        <w:rPr>
          <w:rFonts w:ascii="Times New Roman" w:hAnsi="Times New Roman"/>
          <w:shd w:val="clear" w:color="auto" w:fill="FFFFFF"/>
        </w:rPr>
      </w:pPr>
    </w:p>
    <w:p w:rsidR="002F4F89" w:rsidRDefault="002F4F89" w:rsidP="00147500">
      <w:pPr>
        <w:spacing w:after="0"/>
        <w:rPr>
          <w:rFonts w:ascii="Times New Roman" w:hAnsi="Times New Roman"/>
          <w:shd w:val="clear" w:color="auto" w:fill="FFFFFF"/>
        </w:rPr>
      </w:pPr>
      <w:r>
        <w:rPr>
          <w:rFonts w:ascii="Times New Roman" w:hAnsi="Times New Roman"/>
          <w:shd w:val="clear" w:color="auto" w:fill="FFFFFF"/>
        </w:rPr>
        <w:t>Theresa: That was so freaky.</w:t>
      </w:r>
    </w:p>
    <w:p w:rsidR="002F4F89" w:rsidRDefault="002F4F89" w:rsidP="00147500">
      <w:pPr>
        <w:spacing w:after="0"/>
        <w:rPr>
          <w:rFonts w:ascii="Times New Roman" w:hAnsi="Times New Roman"/>
          <w:shd w:val="clear" w:color="auto" w:fill="FFFFFF"/>
        </w:rPr>
      </w:pPr>
    </w:p>
    <w:p w:rsidR="002F4F89" w:rsidRDefault="002F4F89" w:rsidP="00147500">
      <w:pPr>
        <w:spacing w:after="0"/>
        <w:rPr>
          <w:rFonts w:ascii="Times New Roman" w:hAnsi="Times New Roman"/>
          <w:shd w:val="clear" w:color="auto" w:fill="FFFFFF"/>
        </w:rPr>
      </w:pPr>
      <w:r>
        <w:rPr>
          <w:rFonts w:ascii="Times New Roman" w:hAnsi="Times New Roman"/>
          <w:shd w:val="clear" w:color="auto" w:fill="FFFFFF"/>
        </w:rPr>
        <w:t>Caesar: Father!</w:t>
      </w:r>
    </w:p>
    <w:p w:rsidR="002F4F89" w:rsidRDefault="002F4F89" w:rsidP="00147500">
      <w:pPr>
        <w:spacing w:after="0"/>
        <w:rPr>
          <w:rFonts w:ascii="Times New Roman" w:hAnsi="Times New Roman"/>
          <w:shd w:val="clear" w:color="auto" w:fill="FFFFFF"/>
        </w:rPr>
      </w:pPr>
    </w:p>
    <w:p w:rsidR="002F4F89" w:rsidRDefault="002F4F89" w:rsidP="00147500">
      <w:pPr>
        <w:spacing w:after="0"/>
        <w:rPr>
          <w:rFonts w:ascii="Times New Roman" w:hAnsi="Times New Roman"/>
          <w:shd w:val="clear" w:color="auto" w:fill="FFFFFF"/>
        </w:rPr>
      </w:pPr>
      <w:r>
        <w:rPr>
          <w:rFonts w:ascii="Times New Roman" w:hAnsi="Times New Roman"/>
          <w:shd w:val="clear" w:color="auto" w:fill="FFFFFF"/>
        </w:rPr>
        <w:t>Augustus: What? What happened?</w:t>
      </w:r>
    </w:p>
    <w:p w:rsidR="002F4F89" w:rsidRDefault="002F4F89" w:rsidP="00147500">
      <w:pPr>
        <w:spacing w:after="0"/>
        <w:rPr>
          <w:rFonts w:ascii="Times New Roman" w:hAnsi="Times New Roman"/>
          <w:shd w:val="clear" w:color="auto" w:fill="FFFFFF"/>
        </w:rPr>
      </w:pPr>
      <w:r>
        <w:rPr>
          <w:rFonts w:ascii="Times New Roman" w:hAnsi="Times New Roman"/>
          <w:shd w:val="clear" w:color="auto" w:fill="FFFFFF"/>
        </w:rPr>
        <w:t>Airloft: It seems the Magicia power inside of you completely took over your vital signs and neural networks. Your readings were completely altered from normal.</w:t>
      </w:r>
    </w:p>
    <w:p w:rsidR="002F4F89" w:rsidRDefault="002F4F89" w:rsidP="00147500">
      <w:pPr>
        <w:spacing w:after="0"/>
        <w:rPr>
          <w:rFonts w:ascii="Times New Roman" w:hAnsi="Times New Roman"/>
          <w:shd w:val="clear" w:color="auto" w:fill="FFFFFF"/>
        </w:rPr>
      </w:pPr>
    </w:p>
    <w:p w:rsidR="002F4F89" w:rsidRDefault="002F4F89" w:rsidP="00147500">
      <w:pPr>
        <w:spacing w:after="0"/>
        <w:rPr>
          <w:rFonts w:ascii="Times New Roman" w:hAnsi="Times New Roman"/>
          <w:shd w:val="clear" w:color="auto" w:fill="FFFFFF"/>
        </w:rPr>
      </w:pPr>
      <w:r>
        <w:rPr>
          <w:rFonts w:ascii="Times New Roman" w:hAnsi="Times New Roman"/>
          <w:shd w:val="clear" w:color="auto" w:fill="FFFFFF"/>
        </w:rPr>
        <w:t>Caesar: What he’s trying to say is you were possessed.</w:t>
      </w:r>
    </w:p>
    <w:p w:rsidR="002F4F89" w:rsidRDefault="002F4F89" w:rsidP="00147500">
      <w:pPr>
        <w:spacing w:after="0"/>
        <w:rPr>
          <w:rFonts w:ascii="Times New Roman" w:hAnsi="Times New Roman"/>
          <w:shd w:val="clear" w:color="auto" w:fill="FFFFFF"/>
        </w:rPr>
      </w:pPr>
    </w:p>
    <w:p w:rsidR="009A1006" w:rsidRDefault="002F4F89" w:rsidP="00147500">
      <w:pPr>
        <w:spacing w:after="0"/>
        <w:rPr>
          <w:rFonts w:ascii="Times New Roman" w:hAnsi="Times New Roman"/>
          <w:shd w:val="clear" w:color="auto" w:fill="FFFFFF"/>
        </w:rPr>
      </w:pPr>
      <w:r>
        <w:rPr>
          <w:rFonts w:ascii="Times New Roman" w:hAnsi="Times New Roman"/>
          <w:shd w:val="clear" w:color="auto" w:fill="FFFFFF"/>
        </w:rPr>
        <w:t>Augustus:</w:t>
      </w:r>
      <w:r w:rsidR="009A1006">
        <w:rPr>
          <w:rFonts w:ascii="Times New Roman" w:hAnsi="Times New Roman"/>
          <w:shd w:val="clear" w:color="auto" w:fill="FFFFFF"/>
        </w:rPr>
        <w:t xml:space="preserve"> Yes, wasn’t feeling myself. I’ve been out of tune lately.</w:t>
      </w:r>
    </w:p>
    <w:p w:rsidR="009A1006" w:rsidRDefault="009A1006" w:rsidP="00147500">
      <w:pPr>
        <w:spacing w:after="0"/>
        <w:rPr>
          <w:rFonts w:ascii="Times New Roman" w:hAnsi="Times New Roman"/>
          <w:shd w:val="clear" w:color="auto" w:fill="FFFFFF"/>
        </w:rPr>
      </w:pPr>
    </w:p>
    <w:p w:rsidR="009A1006" w:rsidRDefault="009A1006" w:rsidP="00147500">
      <w:pPr>
        <w:spacing w:after="0"/>
        <w:rPr>
          <w:rFonts w:ascii="Times New Roman" w:hAnsi="Times New Roman"/>
          <w:shd w:val="clear" w:color="auto" w:fill="FFFFFF"/>
        </w:rPr>
      </w:pPr>
      <w:r>
        <w:rPr>
          <w:rFonts w:ascii="Times New Roman" w:hAnsi="Times New Roman"/>
          <w:shd w:val="clear" w:color="auto" w:fill="FFFFFF"/>
        </w:rPr>
        <w:t>Caesar: Well I hate to say it but I think Macy is our only way.</w:t>
      </w:r>
    </w:p>
    <w:p w:rsidR="009A1006" w:rsidRDefault="009A1006" w:rsidP="00147500">
      <w:pPr>
        <w:spacing w:after="0"/>
        <w:rPr>
          <w:rFonts w:ascii="Times New Roman" w:hAnsi="Times New Roman"/>
          <w:shd w:val="clear" w:color="auto" w:fill="FFFFFF"/>
        </w:rPr>
      </w:pPr>
    </w:p>
    <w:p w:rsidR="009A1006" w:rsidRDefault="009A1006" w:rsidP="00147500">
      <w:pPr>
        <w:spacing w:after="0"/>
        <w:rPr>
          <w:rFonts w:ascii="Times New Roman" w:hAnsi="Times New Roman"/>
          <w:shd w:val="clear" w:color="auto" w:fill="FFFFFF"/>
        </w:rPr>
      </w:pPr>
      <w:r>
        <w:rPr>
          <w:rFonts w:ascii="Times New Roman" w:hAnsi="Times New Roman"/>
          <w:shd w:val="clear" w:color="auto" w:fill="FFFFFF"/>
        </w:rPr>
        <w:t xml:space="preserve">Theresa: You keep your eyes off that Reditus bimbo. She’ll tempt you away from the way of Corydon Deus. </w:t>
      </w:r>
    </w:p>
    <w:p w:rsidR="009A1006" w:rsidRDefault="009A1006" w:rsidP="00147500">
      <w:pPr>
        <w:spacing w:after="0"/>
        <w:rPr>
          <w:rFonts w:ascii="Times New Roman" w:hAnsi="Times New Roman"/>
          <w:shd w:val="clear" w:color="auto" w:fill="FFFFFF"/>
        </w:rPr>
      </w:pPr>
    </w:p>
    <w:p w:rsidR="002F4F89" w:rsidRDefault="009A1006" w:rsidP="00147500">
      <w:pPr>
        <w:spacing w:after="0"/>
        <w:rPr>
          <w:rFonts w:ascii="Times New Roman" w:hAnsi="Times New Roman"/>
          <w:shd w:val="clear" w:color="auto" w:fill="FFFFFF"/>
        </w:rPr>
      </w:pPr>
      <w:r>
        <w:rPr>
          <w:rFonts w:ascii="Times New Roman" w:hAnsi="Times New Roman"/>
          <w:shd w:val="clear" w:color="auto" w:fill="FFFFFF"/>
        </w:rPr>
        <w:t>Jester: Oh yeah, I love a good cat fight. Reditus hussy versus Rediit saint. I</w:t>
      </w:r>
      <w:r w:rsidR="0008087B">
        <w:rPr>
          <w:rFonts w:ascii="Times New Roman" w:hAnsi="Times New Roman"/>
          <w:shd w:val="clear" w:color="auto" w:fill="FFFFFF"/>
        </w:rPr>
        <w:t xml:space="preserve"> say we throw these two in a</w:t>
      </w:r>
      <w:r>
        <w:rPr>
          <w:rFonts w:ascii="Times New Roman" w:hAnsi="Times New Roman"/>
          <w:shd w:val="clear" w:color="auto" w:fill="FFFFFF"/>
        </w:rPr>
        <w:t xml:space="preserve"> mud pit</w:t>
      </w:r>
      <w:r w:rsidR="0008087B">
        <w:rPr>
          <w:rFonts w:ascii="Times New Roman" w:hAnsi="Times New Roman"/>
          <w:shd w:val="clear" w:color="auto" w:fill="FFFFFF"/>
        </w:rPr>
        <w:t xml:space="preserve"> an let’em duke it out for some first class entertainment.</w:t>
      </w:r>
    </w:p>
    <w:p w:rsidR="0008087B" w:rsidRDefault="0008087B" w:rsidP="00147500">
      <w:pPr>
        <w:spacing w:after="0"/>
        <w:rPr>
          <w:rFonts w:ascii="Times New Roman" w:hAnsi="Times New Roman"/>
          <w:shd w:val="clear" w:color="auto" w:fill="FFFFFF"/>
        </w:rPr>
      </w:pPr>
    </w:p>
    <w:p w:rsidR="0008087B" w:rsidRDefault="0008087B" w:rsidP="00147500">
      <w:pPr>
        <w:spacing w:after="0"/>
        <w:rPr>
          <w:rFonts w:ascii="Times New Roman" w:hAnsi="Times New Roman"/>
          <w:shd w:val="clear" w:color="auto" w:fill="FFFFFF"/>
        </w:rPr>
      </w:pPr>
      <w:r>
        <w:rPr>
          <w:rFonts w:ascii="Times New Roman" w:hAnsi="Times New Roman"/>
          <w:shd w:val="clear" w:color="auto" w:fill="FFFFFF"/>
        </w:rPr>
        <w:t>Caeser: Mud pit? What would be the purpose of that?</w:t>
      </w:r>
    </w:p>
    <w:p w:rsidR="0008087B" w:rsidRDefault="0008087B" w:rsidP="00147500">
      <w:pPr>
        <w:spacing w:after="0"/>
        <w:rPr>
          <w:rFonts w:ascii="Times New Roman" w:hAnsi="Times New Roman"/>
          <w:shd w:val="clear" w:color="auto" w:fill="FFFFFF"/>
        </w:rPr>
      </w:pPr>
    </w:p>
    <w:p w:rsidR="00747083" w:rsidRDefault="0008087B" w:rsidP="00147500">
      <w:pPr>
        <w:spacing w:after="0"/>
        <w:rPr>
          <w:rFonts w:ascii="Times New Roman" w:hAnsi="Times New Roman"/>
          <w:shd w:val="clear" w:color="auto" w:fill="FFFFFF"/>
        </w:rPr>
      </w:pPr>
      <w:r>
        <w:rPr>
          <w:rFonts w:ascii="Times New Roman" w:hAnsi="Times New Roman"/>
          <w:shd w:val="clear" w:color="auto" w:fill="FFFFFF"/>
        </w:rPr>
        <w:t>Jester: You have much to learn senpai regarding the ways of the Reditus.</w:t>
      </w:r>
      <w:r w:rsidR="00747083">
        <w:rPr>
          <w:rFonts w:ascii="Times New Roman" w:hAnsi="Times New Roman"/>
          <w:shd w:val="clear" w:color="auto" w:fill="FFFFFF"/>
        </w:rPr>
        <w:t xml:space="preserve"> </w:t>
      </w:r>
    </w:p>
    <w:p w:rsidR="00747083" w:rsidRDefault="00747083" w:rsidP="00147500">
      <w:pPr>
        <w:spacing w:after="0"/>
        <w:rPr>
          <w:rFonts w:ascii="Times New Roman" w:hAnsi="Times New Roman"/>
          <w:shd w:val="clear" w:color="auto" w:fill="FFFFFF"/>
        </w:rPr>
      </w:pPr>
    </w:p>
    <w:p w:rsidR="00747083" w:rsidRDefault="00747083" w:rsidP="00147500">
      <w:pPr>
        <w:spacing w:after="0"/>
        <w:rPr>
          <w:rFonts w:ascii="Times New Roman" w:hAnsi="Times New Roman"/>
          <w:shd w:val="clear" w:color="auto" w:fill="FFFFFF"/>
        </w:rPr>
      </w:pPr>
      <w:r>
        <w:rPr>
          <w:rFonts w:ascii="Times New Roman" w:hAnsi="Times New Roman"/>
          <w:shd w:val="clear" w:color="auto" w:fill="FFFFFF"/>
        </w:rPr>
        <w:t>Augustus:</w:t>
      </w:r>
      <w:r w:rsidR="0008087B">
        <w:rPr>
          <w:rFonts w:ascii="Times New Roman" w:hAnsi="Times New Roman"/>
          <w:shd w:val="clear" w:color="auto" w:fill="FFFFFF"/>
        </w:rPr>
        <w:t xml:space="preserve"> </w:t>
      </w:r>
      <w:r>
        <w:rPr>
          <w:rFonts w:ascii="Times New Roman" w:hAnsi="Times New Roman"/>
          <w:shd w:val="clear" w:color="auto" w:fill="FFFFFF"/>
        </w:rPr>
        <w:t>I will destroy the Reditus.</w:t>
      </w:r>
    </w:p>
    <w:p w:rsidR="00747083" w:rsidRDefault="00747083" w:rsidP="00147500">
      <w:pPr>
        <w:spacing w:after="0"/>
        <w:rPr>
          <w:rFonts w:ascii="Times New Roman" w:hAnsi="Times New Roman"/>
          <w:shd w:val="clear" w:color="auto" w:fill="FFFFFF"/>
        </w:rPr>
      </w:pPr>
    </w:p>
    <w:p w:rsidR="0008087B" w:rsidRDefault="00747083" w:rsidP="00147500">
      <w:pPr>
        <w:spacing w:after="0"/>
        <w:rPr>
          <w:rFonts w:ascii="Times New Roman" w:hAnsi="Times New Roman"/>
          <w:shd w:val="clear" w:color="auto" w:fill="FFFFFF"/>
        </w:rPr>
      </w:pPr>
      <w:r>
        <w:rPr>
          <w:rFonts w:ascii="Times New Roman" w:hAnsi="Times New Roman"/>
          <w:shd w:val="clear" w:color="auto" w:fill="FFFFFF"/>
        </w:rPr>
        <w:t>Jester: Alrighty, as long as I get my treasure, destroy whoever you want.</w:t>
      </w:r>
    </w:p>
    <w:p w:rsidR="00747083" w:rsidRDefault="00747083" w:rsidP="00747083">
      <w:pPr>
        <w:pStyle w:val="Heading2"/>
        <w:rPr>
          <w:shd w:val="clear" w:color="auto" w:fill="FFFFFF"/>
        </w:rPr>
      </w:pPr>
      <w:r>
        <w:rPr>
          <w:shd w:val="clear" w:color="auto" w:fill="FFFFFF"/>
        </w:rPr>
        <w:t>Macy</w:t>
      </w:r>
    </w:p>
    <w:p w:rsidR="00997723" w:rsidRDefault="00997723" w:rsidP="00147500">
      <w:pPr>
        <w:spacing w:after="0"/>
        <w:rPr>
          <w:rFonts w:ascii="Times New Roman" w:hAnsi="Times New Roman"/>
          <w:shd w:val="clear" w:color="auto" w:fill="FFFFFF"/>
        </w:rPr>
      </w:pPr>
      <w:r>
        <w:rPr>
          <w:rFonts w:ascii="Times New Roman" w:hAnsi="Times New Roman"/>
          <w:shd w:val="clear" w:color="auto" w:fill="FFFFFF"/>
        </w:rPr>
        <w:t>(The player enters Macy’s home)</w:t>
      </w:r>
    </w:p>
    <w:p w:rsidR="00997723" w:rsidRDefault="00997723" w:rsidP="00147500">
      <w:pPr>
        <w:spacing w:after="0"/>
        <w:rPr>
          <w:rFonts w:ascii="Times New Roman" w:hAnsi="Times New Roman"/>
          <w:shd w:val="clear" w:color="auto" w:fill="FFFFFF"/>
        </w:rPr>
      </w:pPr>
    </w:p>
    <w:p w:rsidR="00997723" w:rsidRDefault="00997723" w:rsidP="00147500">
      <w:pPr>
        <w:spacing w:after="0"/>
        <w:rPr>
          <w:rFonts w:ascii="Times New Roman" w:hAnsi="Times New Roman"/>
          <w:shd w:val="clear" w:color="auto" w:fill="FFFFFF"/>
        </w:rPr>
      </w:pPr>
      <w:r>
        <w:rPr>
          <w:rFonts w:ascii="Times New Roman" w:hAnsi="Times New Roman"/>
          <w:shd w:val="clear" w:color="auto" w:fill="FFFFFF"/>
        </w:rPr>
        <w:t xml:space="preserve">Caesar: </w:t>
      </w:r>
      <w:r w:rsidRPr="00877BA7">
        <w:rPr>
          <w:rFonts w:ascii="Times New Roman" w:hAnsi="Times New Roman"/>
          <w:shd w:val="clear" w:color="auto" w:fill="FFFFFF"/>
        </w:rPr>
        <w:t>Monseigneur Bon Gros</w:t>
      </w:r>
      <w:r>
        <w:rPr>
          <w:rFonts w:ascii="Times New Roman" w:hAnsi="Times New Roman"/>
          <w:shd w:val="clear" w:color="auto" w:fill="FFFFFF"/>
        </w:rPr>
        <w:t xml:space="preserve"> is a dirty rotten thief.</w:t>
      </w:r>
    </w:p>
    <w:p w:rsidR="00997723" w:rsidRDefault="00997723" w:rsidP="00147500">
      <w:pPr>
        <w:spacing w:after="0"/>
        <w:rPr>
          <w:rFonts w:ascii="Times New Roman" w:hAnsi="Times New Roman"/>
          <w:shd w:val="clear" w:color="auto" w:fill="FFFFFF"/>
        </w:rPr>
      </w:pPr>
    </w:p>
    <w:p w:rsidR="002F4F89" w:rsidRDefault="00997723" w:rsidP="00147500">
      <w:pPr>
        <w:spacing w:after="0"/>
        <w:rPr>
          <w:rFonts w:ascii="Times New Roman" w:hAnsi="Times New Roman"/>
          <w:shd w:val="clear" w:color="auto" w:fill="FFFFFF"/>
        </w:rPr>
      </w:pPr>
      <w:r>
        <w:rPr>
          <w:rFonts w:ascii="Times New Roman" w:hAnsi="Times New Roman"/>
          <w:shd w:val="clear" w:color="auto" w:fill="FFFFFF"/>
        </w:rPr>
        <w:lastRenderedPageBreak/>
        <w:t>Jester: He follows the code of thieves. He is a man after my own heart. He stole one of the most valuable possessions without having to lift a finger. We just brought him that letter, and said “Here, take it.”</w:t>
      </w:r>
    </w:p>
    <w:p w:rsidR="00997723" w:rsidRDefault="00997723" w:rsidP="00147500">
      <w:pPr>
        <w:spacing w:after="0"/>
        <w:rPr>
          <w:rFonts w:ascii="Times New Roman" w:hAnsi="Times New Roman"/>
          <w:shd w:val="clear" w:color="auto" w:fill="FFFFFF"/>
        </w:rPr>
      </w:pPr>
    </w:p>
    <w:p w:rsidR="008D01C3" w:rsidRDefault="00997723" w:rsidP="00147500">
      <w:pPr>
        <w:spacing w:after="0"/>
        <w:rPr>
          <w:rFonts w:ascii="Times New Roman" w:hAnsi="Times New Roman"/>
          <w:shd w:val="clear" w:color="auto" w:fill="FFFFFF"/>
        </w:rPr>
      </w:pPr>
      <w:r>
        <w:rPr>
          <w:rFonts w:ascii="Times New Roman" w:hAnsi="Times New Roman"/>
          <w:shd w:val="clear" w:color="auto" w:fill="FFFFFF"/>
        </w:rPr>
        <w:t>Macy: So I take it you need my help now. I’m getting married tomorrow so better be fast. What’s the plan?</w:t>
      </w:r>
    </w:p>
    <w:p w:rsidR="008D01C3" w:rsidRDefault="008D01C3" w:rsidP="00147500">
      <w:pPr>
        <w:spacing w:after="0"/>
        <w:rPr>
          <w:rFonts w:ascii="Times New Roman" w:hAnsi="Times New Roman"/>
          <w:shd w:val="clear" w:color="auto" w:fill="FFFFFF"/>
        </w:rPr>
      </w:pPr>
    </w:p>
    <w:p w:rsidR="008D01C3" w:rsidRDefault="008D01C3" w:rsidP="00147500">
      <w:pPr>
        <w:spacing w:after="0"/>
        <w:rPr>
          <w:rFonts w:ascii="Times New Roman" w:hAnsi="Times New Roman"/>
          <w:shd w:val="clear" w:color="auto" w:fill="FFFFFF"/>
        </w:rPr>
      </w:pPr>
      <w:r>
        <w:rPr>
          <w:rFonts w:ascii="Times New Roman" w:hAnsi="Times New Roman"/>
          <w:shd w:val="clear" w:color="auto" w:fill="FFFFFF"/>
        </w:rPr>
        <w:t>Augustus: We pin him as the kingpin responsible for the theft of Alfonso’s letter.</w:t>
      </w:r>
    </w:p>
    <w:p w:rsidR="008D01C3" w:rsidRDefault="008D01C3" w:rsidP="00147500">
      <w:pPr>
        <w:spacing w:after="0"/>
        <w:rPr>
          <w:rFonts w:ascii="Times New Roman" w:hAnsi="Times New Roman"/>
          <w:shd w:val="clear" w:color="auto" w:fill="FFFFFF"/>
        </w:rPr>
      </w:pPr>
    </w:p>
    <w:p w:rsidR="00742A3A" w:rsidRDefault="008D01C3" w:rsidP="00147500">
      <w:pPr>
        <w:spacing w:after="0"/>
        <w:rPr>
          <w:rFonts w:ascii="Times New Roman" w:hAnsi="Times New Roman"/>
          <w:shd w:val="clear" w:color="auto" w:fill="FFFFFF"/>
        </w:rPr>
      </w:pPr>
      <w:r>
        <w:rPr>
          <w:rFonts w:ascii="Times New Roman" w:hAnsi="Times New Roman"/>
          <w:shd w:val="clear" w:color="auto" w:fill="FFFFFF"/>
        </w:rPr>
        <w:t xml:space="preserve">Macy: I’ll go to him tonight when he’s drunk </w:t>
      </w:r>
      <w:r w:rsidR="00811B6D">
        <w:rPr>
          <w:rFonts w:ascii="Times New Roman" w:hAnsi="Times New Roman"/>
          <w:shd w:val="clear" w:color="auto" w:fill="FFFFFF"/>
        </w:rPr>
        <w:t xml:space="preserve">then </w:t>
      </w:r>
      <w:r>
        <w:rPr>
          <w:rFonts w:ascii="Times New Roman" w:hAnsi="Times New Roman"/>
          <w:shd w:val="clear" w:color="auto" w:fill="FFFFFF"/>
        </w:rPr>
        <w:t>I’ll ask him to see the letter</w:t>
      </w:r>
      <w:r w:rsidR="00811B6D">
        <w:rPr>
          <w:rFonts w:ascii="Times New Roman" w:hAnsi="Times New Roman"/>
          <w:shd w:val="clear" w:color="auto" w:fill="FFFFFF"/>
        </w:rPr>
        <w:t>. Then after he shows me I’ll slip something into his drink so he passes out. Then I’ll take the letter and put it in his wedding tux.</w:t>
      </w:r>
    </w:p>
    <w:p w:rsidR="00742A3A" w:rsidRDefault="00742A3A" w:rsidP="00147500">
      <w:pPr>
        <w:spacing w:after="0"/>
        <w:rPr>
          <w:rFonts w:ascii="Times New Roman" w:hAnsi="Times New Roman"/>
          <w:shd w:val="clear" w:color="auto" w:fill="FFFFFF"/>
        </w:rPr>
      </w:pPr>
    </w:p>
    <w:p w:rsidR="00742A3A" w:rsidRDefault="00742A3A" w:rsidP="00147500">
      <w:pPr>
        <w:spacing w:after="0"/>
        <w:rPr>
          <w:rFonts w:ascii="Times New Roman" w:hAnsi="Times New Roman"/>
          <w:shd w:val="clear" w:color="auto" w:fill="FFFFFF"/>
        </w:rPr>
      </w:pPr>
      <w:r>
        <w:rPr>
          <w:rFonts w:ascii="Times New Roman" w:hAnsi="Times New Roman"/>
          <w:shd w:val="clear" w:color="auto" w:fill="FFFFFF"/>
        </w:rPr>
        <w:t>Caesar: Then we notify the authorities that he has the stolen letter. Right?</w:t>
      </w:r>
    </w:p>
    <w:p w:rsidR="00742A3A" w:rsidRDefault="00742A3A" w:rsidP="00147500">
      <w:pPr>
        <w:spacing w:after="0"/>
        <w:rPr>
          <w:rFonts w:ascii="Times New Roman" w:hAnsi="Times New Roman"/>
          <w:shd w:val="clear" w:color="auto" w:fill="FFFFFF"/>
        </w:rPr>
      </w:pPr>
    </w:p>
    <w:p w:rsidR="00742A3A" w:rsidRDefault="00742A3A" w:rsidP="00147500">
      <w:pPr>
        <w:spacing w:after="0"/>
        <w:rPr>
          <w:rFonts w:ascii="Times New Roman" w:hAnsi="Times New Roman"/>
          <w:shd w:val="clear" w:color="auto" w:fill="FFFFFF"/>
        </w:rPr>
      </w:pPr>
      <w:r>
        <w:rPr>
          <w:rFonts w:ascii="Times New Roman" w:hAnsi="Times New Roman"/>
          <w:shd w:val="clear" w:color="auto" w:fill="FFFFFF"/>
        </w:rPr>
        <w:t xml:space="preserve">Jester: But he owns the </w:t>
      </w:r>
      <w:r w:rsidR="00A10E21">
        <w:rPr>
          <w:rFonts w:ascii="Times New Roman" w:hAnsi="Times New Roman"/>
          <w:shd w:val="clear" w:color="auto" w:fill="FFFFFF"/>
        </w:rPr>
        <w:t>Urban Cohorts</w:t>
      </w:r>
      <w:r>
        <w:rPr>
          <w:rFonts w:ascii="Times New Roman" w:hAnsi="Times New Roman"/>
          <w:shd w:val="clear" w:color="auto" w:fill="FFFFFF"/>
        </w:rPr>
        <w:t>.</w:t>
      </w:r>
    </w:p>
    <w:p w:rsidR="00997723" w:rsidRDefault="00742A3A" w:rsidP="00147500">
      <w:pPr>
        <w:spacing w:after="0"/>
        <w:rPr>
          <w:rFonts w:ascii="Times New Roman" w:hAnsi="Times New Roman"/>
          <w:shd w:val="clear" w:color="auto" w:fill="FFFFFF"/>
        </w:rPr>
      </w:pPr>
      <w:r>
        <w:rPr>
          <w:rFonts w:ascii="Times New Roman" w:hAnsi="Times New Roman"/>
          <w:shd w:val="clear" w:color="auto" w:fill="FFFFFF"/>
        </w:rPr>
        <w:t xml:space="preserve">Macy: Not all the </w:t>
      </w:r>
      <w:r w:rsidR="00A10E21">
        <w:rPr>
          <w:rFonts w:ascii="Times New Roman" w:hAnsi="Times New Roman"/>
          <w:shd w:val="clear" w:color="auto" w:fill="FFFFFF"/>
        </w:rPr>
        <w:t>Urban Cohorts</w:t>
      </w:r>
      <w:r>
        <w:rPr>
          <w:rFonts w:ascii="Times New Roman" w:hAnsi="Times New Roman"/>
          <w:shd w:val="clear" w:color="auto" w:fill="FFFFFF"/>
        </w:rPr>
        <w:t xml:space="preserve">. Some resent his complete control. Jester, go to the </w:t>
      </w:r>
      <w:r w:rsidR="00A10E21">
        <w:rPr>
          <w:rFonts w:ascii="Times New Roman" w:hAnsi="Times New Roman"/>
          <w:shd w:val="clear" w:color="auto" w:fill="FFFFFF"/>
        </w:rPr>
        <w:t>Urban Cohorts</w:t>
      </w:r>
      <w:r>
        <w:rPr>
          <w:rFonts w:ascii="Times New Roman" w:hAnsi="Times New Roman"/>
          <w:shd w:val="clear" w:color="auto" w:fill="FFFFFF"/>
        </w:rPr>
        <w:t xml:space="preserve"> station tonight and speak to a Capt. Rodriguez. Tell him you know about the missing letter and that he will be able to find it on the tux of </w:t>
      </w:r>
      <w:r w:rsidRPr="00877BA7">
        <w:rPr>
          <w:rFonts w:ascii="Times New Roman" w:hAnsi="Times New Roman"/>
          <w:shd w:val="clear" w:color="auto" w:fill="FFFFFF"/>
        </w:rPr>
        <w:t>Monseigneur Bon Gros</w:t>
      </w:r>
      <w:r w:rsidR="00A64EB5">
        <w:rPr>
          <w:rFonts w:ascii="Times New Roman" w:hAnsi="Times New Roman"/>
          <w:shd w:val="clear" w:color="auto" w:fill="FFFFFF"/>
        </w:rPr>
        <w:t xml:space="preserve"> during the wedding. Then when everyone sees this scumbag getting busted he will be completely ruined and I’ll be free.</w:t>
      </w:r>
    </w:p>
    <w:p w:rsidR="00A64EB5" w:rsidRDefault="00A64EB5" w:rsidP="00147500">
      <w:pPr>
        <w:spacing w:after="0"/>
        <w:rPr>
          <w:rFonts w:ascii="Times New Roman" w:hAnsi="Times New Roman"/>
          <w:shd w:val="clear" w:color="auto" w:fill="FFFFFF"/>
        </w:rPr>
      </w:pPr>
    </w:p>
    <w:p w:rsidR="00A64EB5" w:rsidRDefault="00A64EB5" w:rsidP="00147500">
      <w:pPr>
        <w:spacing w:after="0"/>
        <w:rPr>
          <w:rFonts w:ascii="Times New Roman" w:hAnsi="Times New Roman"/>
          <w:shd w:val="clear" w:color="auto" w:fill="FFFFFF"/>
        </w:rPr>
      </w:pPr>
      <w:r>
        <w:rPr>
          <w:rFonts w:ascii="Times New Roman" w:hAnsi="Times New Roman"/>
          <w:shd w:val="clear" w:color="auto" w:fill="FFFFFF"/>
        </w:rPr>
        <w:t>(The camera fades in and fades out indicating passage of day)</w:t>
      </w:r>
    </w:p>
    <w:p w:rsidR="00A64EB5" w:rsidRDefault="00A64EB5" w:rsidP="00147500">
      <w:pPr>
        <w:spacing w:after="0"/>
        <w:rPr>
          <w:rFonts w:ascii="Times New Roman" w:hAnsi="Times New Roman"/>
          <w:shd w:val="clear" w:color="auto" w:fill="FFFFFF"/>
        </w:rPr>
      </w:pPr>
    </w:p>
    <w:p w:rsidR="00A64EB5" w:rsidRDefault="00A64EB5" w:rsidP="00147500">
      <w:pPr>
        <w:spacing w:after="0"/>
        <w:rPr>
          <w:rFonts w:ascii="Times New Roman" w:hAnsi="Times New Roman"/>
          <w:shd w:val="clear" w:color="auto" w:fill="FFFFFF"/>
        </w:rPr>
      </w:pPr>
      <w:r>
        <w:rPr>
          <w:rFonts w:ascii="Times New Roman" w:hAnsi="Times New Roman"/>
          <w:shd w:val="clear" w:color="auto" w:fill="FFFFFF"/>
        </w:rPr>
        <w:t>Caeser: Will Capt. Rodriguez be there.</w:t>
      </w:r>
    </w:p>
    <w:p w:rsidR="00A64EB5" w:rsidRDefault="00A64EB5" w:rsidP="00147500">
      <w:pPr>
        <w:spacing w:after="0"/>
        <w:rPr>
          <w:rFonts w:ascii="Times New Roman" w:hAnsi="Times New Roman"/>
          <w:shd w:val="clear" w:color="auto" w:fill="FFFFFF"/>
        </w:rPr>
      </w:pPr>
    </w:p>
    <w:p w:rsidR="00A64EB5" w:rsidRDefault="00A64EB5" w:rsidP="00147500">
      <w:pPr>
        <w:spacing w:after="0"/>
        <w:rPr>
          <w:rFonts w:ascii="Times New Roman" w:hAnsi="Times New Roman"/>
          <w:shd w:val="clear" w:color="auto" w:fill="FFFFFF"/>
        </w:rPr>
      </w:pPr>
      <w:r>
        <w:rPr>
          <w:rFonts w:ascii="Times New Roman" w:hAnsi="Times New Roman"/>
          <w:shd w:val="clear" w:color="auto" w:fill="FFFFFF"/>
        </w:rPr>
        <w:t xml:space="preserve">Jester: He’ll be there for sure. He’s looking for a reason to bust </w:t>
      </w:r>
      <w:r w:rsidRPr="00877BA7">
        <w:rPr>
          <w:rFonts w:ascii="Times New Roman" w:hAnsi="Times New Roman"/>
          <w:shd w:val="clear" w:color="auto" w:fill="FFFFFF"/>
        </w:rPr>
        <w:t>Monseigneur Bon Gros</w:t>
      </w:r>
      <w:r>
        <w:rPr>
          <w:rFonts w:ascii="Times New Roman" w:hAnsi="Times New Roman"/>
          <w:shd w:val="clear" w:color="auto" w:fill="FFFFFF"/>
        </w:rPr>
        <w:t>. Stealing from Alfonso is the sure ticket way.</w:t>
      </w:r>
    </w:p>
    <w:p w:rsidR="00A64EB5" w:rsidRDefault="00A64EB5" w:rsidP="00147500">
      <w:pPr>
        <w:spacing w:after="0"/>
        <w:rPr>
          <w:rFonts w:ascii="Times New Roman" w:hAnsi="Times New Roman"/>
          <w:shd w:val="clear" w:color="auto" w:fill="FFFFFF"/>
        </w:rPr>
      </w:pPr>
    </w:p>
    <w:p w:rsidR="00A64EB5" w:rsidRDefault="00A64EB5" w:rsidP="00147500">
      <w:pPr>
        <w:spacing w:after="0"/>
        <w:rPr>
          <w:rFonts w:ascii="Times New Roman" w:hAnsi="Times New Roman"/>
          <w:shd w:val="clear" w:color="auto" w:fill="FFFFFF"/>
        </w:rPr>
      </w:pPr>
      <w:r>
        <w:rPr>
          <w:rFonts w:ascii="Times New Roman" w:hAnsi="Times New Roman"/>
          <w:shd w:val="clear" w:color="auto" w:fill="FFFFFF"/>
        </w:rPr>
        <w:t>Augustus: Did you see the letter?</w:t>
      </w:r>
    </w:p>
    <w:p w:rsidR="00A64EB5" w:rsidRDefault="00A64EB5" w:rsidP="00147500">
      <w:pPr>
        <w:spacing w:after="0"/>
        <w:rPr>
          <w:rFonts w:ascii="Times New Roman" w:hAnsi="Times New Roman"/>
          <w:shd w:val="clear" w:color="auto" w:fill="FFFFFF"/>
        </w:rPr>
      </w:pPr>
    </w:p>
    <w:p w:rsidR="00A64EB5" w:rsidRDefault="00A64EB5" w:rsidP="00147500">
      <w:pPr>
        <w:spacing w:after="0"/>
        <w:rPr>
          <w:rFonts w:ascii="Times New Roman" w:hAnsi="Times New Roman"/>
          <w:shd w:val="clear" w:color="auto" w:fill="FFFFFF"/>
        </w:rPr>
      </w:pPr>
      <w:r>
        <w:rPr>
          <w:rFonts w:ascii="Times New Roman" w:hAnsi="Times New Roman"/>
          <w:shd w:val="clear" w:color="auto" w:fill="FFFFFF"/>
        </w:rPr>
        <w:t xml:space="preserve">Macy: No boys can resist the junk in </w:t>
      </w:r>
      <w:r w:rsidR="005C3743">
        <w:rPr>
          <w:rFonts w:ascii="Times New Roman" w:hAnsi="Times New Roman"/>
          <w:shd w:val="clear" w:color="auto" w:fill="FFFFFF"/>
        </w:rPr>
        <w:t>my</w:t>
      </w:r>
      <w:r>
        <w:rPr>
          <w:rFonts w:ascii="Times New Roman" w:hAnsi="Times New Roman"/>
          <w:shd w:val="clear" w:color="auto" w:fill="FFFFFF"/>
        </w:rPr>
        <w:t xml:space="preserve"> trunk. He was gloating, “See I’m the richest man in the world now. Even I have a coveted letter of Adm. Anthony.” When he was asleep I read that letter.</w:t>
      </w:r>
      <w:r w:rsidR="00F01ADD">
        <w:rPr>
          <w:rFonts w:ascii="Times New Roman" w:hAnsi="Times New Roman"/>
          <w:shd w:val="clear" w:color="auto" w:fill="FFFFFF"/>
        </w:rPr>
        <w:t xml:space="preserve"> It’s amazing that the words of a man can be so valued. He must be a truly great man. I wonder if he could resist the junk in my trunk.</w:t>
      </w:r>
    </w:p>
    <w:p w:rsidR="00F01ADD" w:rsidRDefault="00F01ADD" w:rsidP="00147500">
      <w:pPr>
        <w:spacing w:after="0"/>
        <w:rPr>
          <w:rFonts w:ascii="Times New Roman" w:hAnsi="Times New Roman"/>
          <w:shd w:val="clear" w:color="auto" w:fill="FFFFFF"/>
        </w:rPr>
      </w:pPr>
    </w:p>
    <w:p w:rsidR="00F01ADD" w:rsidRDefault="00F01ADD" w:rsidP="00147500">
      <w:pPr>
        <w:spacing w:after="0"/>
        <w:rPr>
          <w:rFonts w:ascii="Times New Roman" w:hAnsi="Times New Roman"/>
          <w:shd w:val="clear" w:color="auto" w:fill="FFFFFF"/>
        </w:rPr>
      </w:pPr>
      <w:r>
        <w:rPr>
          <w:rFonts w:ascii="Times New Roman" w:hAnsi="Times New Roman"/>
          <w:shd w:val="clear" w:color="auto" w:fill="FFFFFF"/>
        </w:rPr>
        <w:t>Theresa: Close your mouth right now.</w:t>
      </w:r>
    </w:p>
    <w:p w:rsidR="00F01ADD" w:rsidRDefault="00F01ADD" w:rsidP="00147500">
      <w:pPr>
        <w:spacing w:after="0"/>
        <w:rPr>
          <w:rFonts w:ascii="Times New Roman" w:hAnsi="Times New Roman"/>
          <w:shd w:val="clear" w:color="auto" w:fill="FFFFFF"/>
        </w:rPr>
      </w:pPr>
    </w:p>
    <w:p w:rsidR="005C3743" w:rsidRDefault="00F01ADD" w:rsidP="00147500">
      <w:pPr>
        <w:spacing w:after="0"/>
        <w:rPr>
          <w:rFonts w:ascii="Times New Roman" w:hAnsi="Times New Roman"/>
          <w:shd w:val="clear" w:color="auto" w:fill="FFFFFF"/>
        </w:rPr>
      </w:pPr>
      <w:r>
        <w:rPr>
          <w:rFonts w:ascii="Times New Roman" w:hAnsi="Times New Roman"/>
          <w:shd w:val="clear" w:color="auto" w:fill="FFFFFF"/>
        </w:rPr>
        <w:t>Caeser: I’m sorry I was yawning.</w:t>
      </w:r>
    </w:p>
    <w:p w:rsidR="005C3743" w:rsidRDefault="005C3743" w:rsidP="00147500">
      <w:pPr>
        <w:spacing w:after="0"/>
        <w:rPr>
          <w:rFonts w:ascii="Times New Roman" w:hAnsi="Times New Roman"/>
          <w:shd w:val="clear" w:color="auto" w:fill="FFFFFF"/>
        </w:rPr>
      </w:pPr>
    </w:p>
    <w:p w:rsidR="005C3743" w:rsidRDefault="005C3743" w:rsidP="00147500">
      <w:pPr>
        <w:spacing w:after="0"/>
        <w:rPr>
          <w:rFonts w:ascii="Times New Roman" w:hAnsi="Times New Roman"/>
          <w:shd w:val="clear" w:color="auto" w:fill="FFFFFF"/>
        </w:rPr>
      </w:pPr>
      <w:r>
        <w:rPr>
          <w:rFonts w:ascii="Times New Roman" w:hAnsi="Times New Roman"/>
          <w:shd w:val="clear" w:color="auto" w:fill="FFFFFF"/>
        </w:rPr>
        <w:t>Augustus: What about the letter of introduction?</w:t>
      </w:r>
    </w:p>
    <w:p w:rsidR="005C3743" w:rsidRDefault="005C3743" w:rsidP="00147500">
      <w:pPr>
        <w:spacing w:after="0"/>
        <w:rPr>
          <w:rFonts w:ascii="Times New Roman" w:hAnsi="Times New Roman"/>
          <w:shd w:val="clear" w:color="auto" w:fill="FFFFFF"/>
        </w:rPr>
      </w:pPr>
    </w:p>
    <w:p w:rsidR="005C3743" w:rsidRDefault="005C3743" w:rsidP="00147500">
      <w:pPr>
        <w:spacing w:after="0"/>
        <w:rPr>
          <w:rFonts w:ascii="Times New Roman" w:hAnsi="Times New Roman"/>
          <w:shd w:val="clear" w:color="auto" w:fill="FFFFFF"/>
        </w:rPr>
      </w:pPr>
      <w:r>
        <w:rPr>
          <w:rFonts w:ascii="Times New Roman" w:hAnsi="Times New Roman"/>
          <w:shd w:val="clear" w:color="auto" w:fill="FFFFFF"/>
        </w:rPr>
        <w:t>Jester: I thought about that. I asked the captain if he could pull some strings and write the letter. He said he’d be happy to if what we say is true.</w:t>
      </w:r>
    </w:p>
    <w:p w:rsidR="00F01ADD" w:rsidRDefault="005C3743" w:rsidP="005C3743">
      <w:pPr>
        <w:pStyle w:val="Heading2"/>
        <w:rPr>
          <w:shd w:val="clear" w:color="auto" w:fill="FFFFFF"/>
        </w:rPr>
      </w:pPr>
      <w:r>
        <w:rPr>
          <w:shd w:val="clear" w:color="auto" w:fill="FFFFFF"/>
        </w:rPr>
        <w:lastRenderedPageBreak/>
        <w:t>Macy’s Marriage</w:t>
      </w:r>
    </w:p>
    <w:p w:rsidR="005C3743" w:rsidRDefault="005C3743" w:rsidP="00147500">
      <w:pPr>
        <w:spacing w:after="0"/>
        <w:rPr>
          <w:rFonts w:ascii="Times New Roman" w:hAnsi="Times New Roman"/>
          <w:shd w:val="clear" w:color="auto" w:fill="FFFFFF"/>
        </w:rPr>
      </w:pPr>
      <w:r>
        <w:rPr>
          <w:rFonts w:ascii="Times New Roman" w:hAnsi="Times New Roman"/>
          <w:shd w:val="clear" w:color="auto" w:fill="FFFFFF"/>
        </w:rPr>
        <w:t>(Macy’s standing in front of a mirror)</w:t>
      </w:r>
    </w:p>
    <w:p w:rsidR="005C3743" w:rsidRDefault="005C3743" w:rsidP="00147500">
      <w:pPr>
        <w:spacing w:after="0"/>
        <w:rPr>
          <w:rFonts w:ascii="Times New Roman" w:hAnsi="Times New Roman"/>
          <w:shd w:val="clear" w:color="auto" w:fill="FFFFFF"/>
        </w:rPr>
      </w:pPr>
    </w:p>
    <w:p w:rsidR="005C3743" w:rsidRDefault="005C3743" w:rsidP="00147500">
      <w:pPr>
        <w:spacing w:after="0"/>
        <w:rPr>
          <w:rFonts w:ascii="Times New Roman" w:hAnsi="Times New Roman"/>
          <w:shd w:val="clear" w:color="auto" w:fill="FFFFFF"/>
        </w:rPr>
      </w:pPr>
      <w:r>
        <w:rPr>
          <w:rFonts w:ascii="Times New Roman" w:hAnsi="Times New Roman"/>
          <w:shd w:val="clear" w:color="auto" w:fill="FFFFFF"/>
        </w:rPr>
        <w:t>Macy: So why do you want to go to Kohlingen?</w:t>
      </w:r>
    </w:p>
    <w:p w:rsidR="005C3743" w:rsidRDefault="005C3743" w:rsidP="00147500">
      <w:pPr>
        <w:spacing w:after="0"/>
        <w:rPr>
          <w:rFonts w:ascii="Times New Roman" w:hAnsi="Times New Roman"/>
          <w:shd w:val="clear" w:color="auto" w:fill="FFFFFF"/>
        </w:rPr>
      </w:pPr>
    </w:p>
    <w:p w:rsidR="005C3743" w:rsidRDefault="005C3743" w:rsidP="00147500">
      <w:pPr>
        <w:spacing w:after="0"/>
        <w:rPr>
          <w:rFonts w:ascii="Times New Roman" w:hAnsi="Times New Roman"/>
          <w:shd w:val="clear" w:color="auto" w:fill="FFFFFF"/>
        </w:rPr>
      </w:pPr>
      <w:r>
        <w:rPr>
          <w:rFonts w:ascii="Times New Roman" w:hAnsi="Times New Roman"/>
          <w:shd w:val="clear" w:color="auto" w:fill="FFFFFF"/>
        </w:rPr>
        <w:t>Augustus: There’s a great treasure waiting at the bottom of the ocean. The key to getting there waits for us in Kohlingen.</w:t>
      </w:r>
    </w:p>
    <w:p w:rsidR="005C3743" w:rsidRDefault="005C3743" w:rsidP="00147500">
      <w:pPr>
        <w:spacing w:after="0"/>
        <w:rPr>
          <w:rFonts w:ascii="Times New Roman" w:hAnsi="Times New Roman"/>
          <w:shd w:val="clear" w:color="auto" w:fill="FFFFFF"/>
        </w:rPr>
      </w:pPr>
    </w:p>
    <w:p w:rsidR="005C3743" w:rsidRDefault="005C3743" w:rsidP="00147500">
      <w:pPr>
        <w:spacing w:after="0"/>
        <w:rPr>
          <w:rFonts w:ascii="Times New Roman" w:hAnsi="Times New Roman"/>
          <w:shd w:val="clear" w:color="auto" w:fill="FFFFFF"/>
        </w:rPr>
      </w:pPr>
      <w:r>
        <w:rPr>
          <w:rFonts w:ascii="Times New Roman" w:hAnsi="Times New Roman"/>
          <w:shd w:val="clear" w:color="auto" w:fill="FFFFFF"/>
        </w:rPr>
        <w:t>Macy: Treasure? What are you gonna do with this treasure?</w:t>
      </w:r>
    </w:p>
    <w:p w:rsidR="005C3743" w:rsidRDefault="005C3743" w:rsidP="00147500">
      <w:pPr>
        <w:spacing w:after="0"/>
        <w:rPr>
          <w:rFonts w:ascii="Times New Roman" w:hAnsi="Times New Roman"/>
          <w:shd w:val="clear" w:color="auto" w:fill="FFFFFF"/>
        </w:rPr>
      </w:pPr>
    </w:p>
    <w:p w:rsidR="00435FE5" w:rsidRDefault="005C3743" w:rsidP="00147500">
      <w:pPr>
        <w:spacing w:after="0"/>
        <w:rPr>
          <w:rFonts w:ascii="Times New Roman" w:hAnsi="Times New Roman"/>
          <w:shd w:val="clear" w:color="auto" w:fill="FFFFFF"/>
        </w:rPr>
      </w:pPr>
      <w:r>
        <w:rPr>
          <w:rFonts w:ascii="Times New Roman" w:hAnsi="Times New Roman"/>
          <w:shd w:val="clear" w:color="auto" w:fill="FFFFFF"/>
        </w:rPr>
        <w:t>Augustus: I’ll bend the world to my will. My people will rule the world like they did before the Magicia war</w:t>
      </w:r>
      <w:r w:rsidR="00435FE5">
        <w:rPr>
          <w:rFonts w:ascii="Times New Roman" w:hAnsi="Times New Roman"/>
          <w:shd w:val="clear" w:color="auto" w:fill="FFFFFF"/>
        </w:rPr>
        <w:t>.</w:t>
      </w:r>
    </w:p>
    <w:p w:rsidR="00435FE5" w:rsidRDefault="00435FE5" w:rsidP="00147500">
      <w:pPr>
        <w:spacing w:after="0"/>
        <w:rPr>
          <w:rFonts w:ascii="Times New Roman" w:hAnsi="Times New Roman"/>
          <w:shd w:val="clear" w:color="auto" w:fill="FFFFFF"/>
        </w:rPr>
      </w:pPr>
    </w:p>
    <w:p w:rsidR="00435FE5" w:rsidRDefault="00435FE5" w:rsidP="00147500">
      <w:pPr>
        <w:spacing w:after="0"/>
        <w:rPr>
          <w:rFonts w:ascii="Times New Roman" w:hAnsi="Times New Roman"/>
          <w:shd w:val="clear" w:color="auto" w:fill="FFFFFF"/>
        </w:rPr>
      </w:pPr>
      <w:r>
        <w:rPr>
          <w:rFonts w:ascii="Times New Roman" w:hAnsi="Times New Roman"/>
          <w:shd w:val="clear" w:color="auto" w:fill="FFFFFF"/>
        </w:rPr>
        <w:t>Macy: I love a man with ambition. If what you say comes true I’ll be there with you. Take me as your Queen.</w:t>
      </w:r>
    </w:p>
    <w:p w:rsidR="00435FE5" w:rsidRDefault="00435FE5" w:rsidP="00147500">
      <w:pPr>
        <w:spacing w:after="0"/>
        <w:rPr>
          <w:rFonts w:ascii="Times New Roman" w:hAnsi="Times New Roman"/>
          <w:shd w:val="clear" w:color="auto" w:fill="FFFFFF"/>
        </w:rPr>
      </w:pPr>
    </w:p>
    <w:p w:rsidR="00435FE5" w:rsidRDefault="00435FE5" w:rsidP="00147500">
      <w:pPr>
        <w:spacing w:after="0"/>
        <w:rPr>
          <w:rFonts w:ascii="Times New Roman" w:hAnsi="Times New Roman"/>
          <w:shd w:val="clear" w:color="auto" w:fill="FFFFFF"/>
        </w:rPr>
      </w:pPr>
      <w:r>
        <w:rPr>
          <w:rFonts w:ascii="Times New Roman" w:hAnsi="Times New Roman"/>
          <w:shd w:val="clear" w:color="auto" w:fill="FFFFFF"/>
        </w:rPr>
        <w:t>Corydon Deus: As Queen, a woman as beautiful as you can have anything your heart desires. You will be there during my rule.</w:t>
      </w:r>
    </w:p>
    <w:p w:rsidR="00435FE5" w:rsidRDefault="00435FE5" w:rsidP="00147500">
      <w:pPr>
        <w:spacing w:after="0"/>
        <w:rPr>
          <w:rFonts w:ascii="Times New Roman" w:hAnsi="Times New Roman"/>
          <w:shd w:val="clear" w:color="auto" w:fill="FFFFFF"/>
        </w:rPr>
      </w:pPr>
    </w:p>
    <w:p w:rsidR="00435FE5" w:rsidRDefault="00435FE5" w:rsidP="00147500">
      <w:pPr>
        <w:spacing w:after="0"/>
        <w:rPr>
          <w:rFonts w:ascii="Times New Roman" w:hAnsi="Times New Roman"/>
          <w:shd w:val="clear" w:color="auto" w:fill="FFFFFF"/>
        </w:rPr>
      </w:pPr>
      <w:r>
        <w:rPr>
          <w:rFonts w:ascii="Times New Roman" w:hAnsi="Times New Roman"/>
          <w:shd w:val="clear" w:color="auto" w:fill="FFFFFF"/>
        </w:rPr>
        <w:t>Macy: I go to the Heremus to kill Rediits and now I find myself being one’s Queen. How ironic? Let’s get this show on the road. I got a fat smelly bastard to throw in prison.</w:t>
      </w:r>
    </w:p>
    <w:p w:rsidR="00435FE5" w:rsidRDefault="00435FE5" w:rsidP="00147500">
      <w:pPr>
        <w:spacing w:after="0"/>
        <w:rPr>
          <w:rFonts w:ascii="Times New Roman" w:hAnsi="Times New Roman"/>
          <w:shd w:val="clear" w:color="auto" w:fill="FFFFFF"/>
        </w:rPr>
      </w:pPr>
    </w:p>
    <w:p w:rsidR="008A6202" w:rsidRDefault="00435FE5" w:rsidP="00147500">
      <w:pPr>
        <w:spacing w:after="0"/>
        <w:rPr>
          <w:rFonts w:ascii="Times New Roman" w:hAnsi="Times New Roman"/>
          <w:shd w:val="clear" w:color="auto" w:fill="FFFFFF"/>
        </w:rPr>
      </w:pPr>
      <w:r>
        <w:rPr>
          <w:rFonts w:ascii="Times New Roman" w:hAnsi="Times New Roman"/>
          <w:shd w:val="clear" w:color="auto" w:fill="FFFFFF"/>
        </w:rPr>
        <w:t xml:space="preserve">(The camera fades out and in. The entire party is seated among the other guests in the marriage. A large crowd is there. </w:t>
      </w:r>
      <w:r w:rsidRPr="00877BA7">
        <w:rPr>
          <w:rFonts w:ascii="Times New Roman" w:hAnsi="Times New Roman"/>
          <w:shd w:val="clear" w:color="auto" w:fill="FFFFFF"/>
        </w:rPr>
        <w:t>Monseigneur Bon Gros</w:t>
      </w:r>
      <w:r>
        <w:rPr>
          <w:rFonts w:ascii="Times New Roman" w:hAnsi="Times New Roman"/>
          <w:shd w:val="clear" w:color="auto" w:fill="FFFFFF"/>
        </w:rPr>
        <w:t xml:space="preserve"> is waiting at the altar. Several of his goons are littered on the interior perimeter of the church.</w:t>
      </w:r>
      <w:r w:rsidR="008A6202">
        <w:rPr>
          <w:rFonts w:ascii="Times New Roman" w:hAnsi="Times New Roman"/>
          <w:shd w:val="clear" w:color="auto" w:fill="FFFFFF"/>
        </w:rPr>
        <w:t xml:space="preserve"> The priest is a robot. Electronic billboards mounted on the walls of the church flash, “Macy marries </w:t>
      </w:r>
      <w:r w:rsidR="008A6202" w:rsidRPr="00877BA7">
        <w:rPr>
          <w:rFonts w:ascii="Times New Roman" w:hAnsi="Times New Roman"/>
          <w:shd w:val="clear" w:color="auto" w:fill="FFFFFF"/>
        </w:rPr>
        <w:t>Monseigneur Bon Gros</w:t>
      </w:r>
      <w:r w:rsidR="008A6202">
        <w:rPr>
          <w:rFonts w:ascii="Times New Roman" w:hAnsi="Times New Roman"/>
          <w:shd w:val="clear" w:color="auto" w:fill="FFFFFF"/>
        </w:rPr>
        <w:t xml:space="preserve"> Today!” Macy walks to the altar in a florescent glowing wedding dress. Macy reaches the altar. The robot begins speaking.</w:t>
      </w:r>
    </w:p>
    <w:p w:rsidR="008A6202" w:rsidRDefault="008A6202" w:rsidP="00147500">
      <w:pPr>
        <w:spacing w:after="0"/>
        <w:rPr>
          <w:rFonts w:ascii="Times New Roman" w:hAnsi="Times New Roman"/>
          <w:shd w:val="clear" w:color="auto" w:fill="FFFFFF"/>
        </w:rPr>
      </w:pPr>
    </w:p>
    <w:p w:rsidR="00435FE5" w:rsidRDefault="008A6202" w:rsidP="00147500">
      <w:pPr>
        <w:spacing w:after="0"/>
        <w:rPr>
          <w:rFonts w:ascii="Times New Roman" w:hAnsi="Times New Roman"/>
          <w:shd w:val="clear" w:color="auto" w:fill="FFFFFF"/>
        </w:rPr>
      </w:pPr>
      <w:r>
        <w:rPr>
          <w:rFonts w:ascii="Times New Roman" w:hAnsi="Times New Roman"/>
          <w:shd w:val="clear" w:color="auto" w:fill="FFFFFF"/>
        </w:rPr>
        <w:t xml:space="preserve">Robotic Priest: </w:t>
      </w:r>
      <w:r w:rsidRPr="00877BA7">
        <w:rPr>
          <w:rFonts w:ascii="Times New Roman" w:hAnsi="Times New Roman"/>
          <w:shd w:val="clear" w:color="auto" w:fill="FFFFFF"/>
        </w:rPr>
        <w:t>Monseigneur Bon Gros</w:t>
      </w:r>
      <w:r>
        <w:rPr>
          <w:rFonts w:ascii="Times New Roman" w:hAnsi="Times New Roman"/>
          <w:shd w:val="clear" w:color="auto" w:fill="FFFFFF"/>
        </w:rPr>
        <w:t xml:space="preserve">, do you plan to use this woman to her utmost capacity in propagating Reditus dominion upon Gaia? </w:t>
      </w:r>
      <w:r w:rsidR="009D5680">
        <w:rPr>
          <w:rFonts w:ascii="Times New Roman" w:hAnsi="Times New Roman"/>
          <w:shd w:val="clear" w:color="auto" w:fill="FFFFFF"/>
        </w:rPr>
        <w:t xml:space="preserve">As you know </w:t>
      </w:r>
      <w:r>
        <w:rPr>
          <w:rFonts w:ascii="Times New Roman" w:hAnsi="Times New Roman"/>
          <w:shd w:val="clear" w:color="auto" w:fill="FFFFFF"/>
        </w:rPr>
        <w:t>her children will be used to extract minerals of infinite worth from Gaia</w:t>
      </w:r>
      <w:r w:rsidR="009D5680">
        <w:rPr>
          <w:rFonts w:ascii="Times New Roman" w:hAnsi="Times New Roman"/>
          <w:shd w:val="clear" w:color="auto" w:fill="FFFFFF"/>
        </w:rPr>
        <w:t xml:space="preserve">. It is </w:t>
      </w:r>
      <w:r>
        <w:rPr>
          <w:rFonts w:ascii="Times New Roman" w:hAnsi="Times New Roman"/>
          <w:shd w:val="clear" w:color="auto" w:fill="FFFFFF"/>
        </w:rPr>
        <w:t xml:space="preserve">these minerals </w:t>
      </w:r>
      <w:r w:rsidR="009D5680">
        <w:rPr>
          <w:rFonts w:ascii="Times New Roman" w:hAnsi="Times New Roman"/>
          <w:shd w:val="clear" w:color="auto" w:fill="FFFFFF"/>
        </w:rPr>
        <w:t xml:space="preserve">that </w:t>
      </w:r>
      <w:r>
        <w:rPr>
          <w:rFonts w:ascii="Times New Roman" w:hAnsi="Times New Roman"/>
          <w:shd w:val="clear" w:color="auto" w:fill="FFFFFF"/>
        </w:rPr>
        <w:t>will bring eternal prosperity to the king Eduardus and his right-hand man Adm. Anthony</w:t>
      </w:r>
      <w:r w:rsidR="00686065">
        <w:rPr>
          <w:rFonts w:ascii="Times New Roman" w:hAnsi="Times New Roman"/>
          <w:shd w:val="clear" w:color="auto" w:fill="FFFFFF"/>
        </w:rPr>
        <w:t xml:space="preserve"> of the Reditus</w:t>
      </w:r>
      <w:r>
        <w:rPr>
          <w:rFonts w:ascii="Times New Roman" w:hAnsi="Times New Roman"/>
          <w:shd w:val="clear" w:color="auto" w:fill="FFFFFF"/>
        </w:rPr>
        <w:t>? Do you submit?</w:t>
      </w:r>
    </w:p>
    <w:p w:rsidR="00686065" w:rsidRDefault="00686065" w:rsidP="00147500">
      <w:pPr>
        <w:spacing w:after="0"/>
        <w:rPr>
          <w:rFonts w:ascii="Times New Roman" w:hAnsi="Times New Roman"/>
          <w:shd w:val="clear" w:color="auto" w:fill="FFFFFF"/>
        </w:rPr>
      </w:pPr>
    </w:p>
    <w:p w:rsidR="00686065" w:rsidRDefault="00686065" w:rsidP="00147500">
      <w:pPr>
        <w:spacing w:after="0"/>
        <w:rPr>
          <w:rFonts w:ascii="Times New Roman" w:hAnsi="Times New Roman"/>
          <w:shd w:val="clear" w:color="auto" w:fill="FFFFFF"/>
        </w:rPr>
      </w:pPr>
      <w:r w:rsidRPr="00877BA7">
        <w:rPr>
          <w:rFonts w:ascii="Times New Roman" w:hAnsi="Times New Roman"/>
          <w:shd w:val="clear" w:color="auto" w:fill="FFFFFF"/>
        </w:rPr>
        <w:t>Monseigneur Bon Gros</w:t>
      </w:r>
      <w:r>
        <w:rPr>
          <w:rFonts w:ascii="Times New Roman" w:hAnsi="Times New Roman"/>
          <w:shd w:val="clear" w:color="auto" w:fill="FFFFFF"/>
        </w:rPr>
        <w:t>: I do submit to the power of the Reditus and will use my marriage to propagate their influence upon Gaia.</w:t>
      </w:r>
    </w:p>
    <w:p w:rsidR="00686065" w:rsidRDefault="00686065" w:rsidP="00147500">
      <w:pPr>
        <w:spacing w:after="0"/>
        <w:rPr>
          <w:rFonts w:ascii="Times New Roman" w:hAnsi="Times New Roman"/>
          <w:shd w:val="clear" w:color="auto" w:fill="FFFFFF"/>
        </w:rPr>
      </w:pPr>
    </w:p>
    <w:p w:rsidR="00686065" w:rsidRDefault="00686065" w:rsidP="00147500">
      <w:pPr>
        <w:spacing w:after="0"/>
        <w:rPr>
          <w:rFonts w:ascii="Times New Roman" w:hAnsi="Times New Roman"/>
          <w:shd w:val="clear" w:color="auto" w:fill="FFFFFF"/>
        </w:rPr>
      </w:pPr>
      <w:r>
        <w:rPr>
          <w:rFonts w:ascii="Times New Roman" w:hAnsi="Times New Roman"/>
          <w:shd w:val="clear" w:color="auto" w:fill="FFFFFF"/>
        </w:rPr>
        <w:t>Robotic priests: Does anyone present among us today object to the union of Macy Granwall to</w:t>
      </w:r>
      <w:r w:rsidRPr="00686065">
        <w:rPr>
          <w:rFonts w:ascii="Times New Roman" w:hAnsi="Times New Roman"/>
          <w:shd w:val="clear" w:color="auto" w:fill="FFFFFF"/>
        </w:rPr>
        <w:t xml:space="preserve"> </w:t>
      </w:r>
      <w:r w:rsidRPr="00877BA7">
        <w:rPr>
          <w:rFonts w:ascii="Times New Roman" w:hAnsi="Times New Roman"/>
          <w:shd w:val="clear" w:color="auto" w:fill="FFFFFF"/>
        </w:rPr>
        <w:t>Monseigneur Bon Gros</w:t>
      </w:r>
      <w:r>
        <w:rPr>
          <w:rFonts w:ascii="Times New Roman" w:hAnsi="Times New Roman"/>
          <w:shd w:val="clear" w:color="auto" w:fill="FFFFFF"/>
        </w:rPr>
        <w:t>.</w:t>
      </w:r>
    </w:p>
    <w:p w:rsidR="00686065" w:rsidRDefault="00686065" w:rsidP="00147500">
      <w:pPr>
        <w:spacing w:after="0"/>
        <w:rPr>
          <w:rFonts w:ascii="Times New Roman" w:hAnsi="Times New Roman"/>
          <w:shd w:val="clear" w:color="auto" w:fill="FFFFFF"/>
        </w:rPr>
      </w:pPr>
    </w:p>
    <w:p w:rsidR="00686065" w:rsidRDefault="00686065" w:rsidP="00147500">
      <w:pPr>
        <w:spacing w:after="0"/>
        <w:rPr>
          <w:rFonts w:ascii="Times New Roman" w:hAnsi="Times New Roman"/>
          <w:shd w:val="clear" w:color="auto" w:fill="FFFFFF"/>
        </w:rPr>
      </w:pPr>
      <w:r>
        <w:rPr>
          <w:rFonts w:ascii="Times New Roman" w:hAnsi="Times New Roman"/>
          <w:shd w:val="clear" w:color="auto" w:fill="FFFFFF"/>
        </w:rPr>
        <w:t>(There is a moment of silence. The robotic priest waits a moment and is about to continue when Jester and Lieut. Rodriguez burst into the church</w:t>
      </w:r>
      <w:r w:rsidR="00873425">
        <w:rPr>
          <w:rFonts w:ascii="Times New Roman" w:hAnsi="Times New Roman"/>
          <w:shd w:val="clear" w:color="auto" w:fill="FFFFFF"/>
        </w:rPr>
        <w:t xml:space="preserve"> with several </w:t>
      </w:r>
      <w:r w:rsidR="00A10E21">
        <w:rPr>
          <w:rFonts w:ascii="Times New Roman" w:hAnsi="Times New Roman"/>
          <w:shd w:val="clear" w:color="auto" w:fill="FFFFFF"/>
        </w:rPr>
        <w:t>Urban Cohorts</w:t>
      </w:r>
      <w:r w:rsidR="00873425">
        <w:rPr>
          <w:rFonts w:ascii="Times New Roman" w:hAnsi="Times New Roman"/>
          <w:shd w:val="clear" w:color="auto" w:fill="FFFFFF"/>
        </w:rPr>
        <w:t xml:space="preserve"> following behind</w:t>
      </w:r>
      <w:r>
        <w:rPr>
          <w:rFonts w:ascii="Times New Roman" w:hAnsi="Times New Roman"/>
          <w:shd w:val="clear" w:color="auto" w:fill="FFFFFF"/>
        </w:rPr>
        <w:t>.)</w:t>
      </w:r>
    </w:p>
    <w:p w:rsidR="00873425" w:rsidRDefault="00873425" w:rsidP="00147500">
      <w:pPr>
        <w:spacing w:after="0"/>
        <w:rPr>
          <w:rFonts w:ascii="Times New Roman" w:hAnsi="Times New Roman"/>
          <w:shd w:val="clear" w:color="auto" w:fill="FFFFFF"/>
        </w:rPr>
      </w:pPr>
    </w:p>
    <w:p w:rsidR="00873425" w:rsidRDefault="00873425" w:rsidP="00147500">
      <w:pPr>
        <w:spacing w:after="0"/>
        <w:rPr>
          <w:rFonts w:ascii="Times New Roman" w:hAnsi="Times New Roman"/>
          <w:shd w:val="clear" w:color="auto" w:fill="FFFFFF"/>
        </w:rPr>
      </w:pPr>
      <w:r>
        <w:rPr>
          <w:rFonts w:ascii="Times New Roman" w:hAnsi="Times New Roman"/>
          <w:shd w:val="clear" w:color="auto" w:fill="FFFFFF"/>
        </w:rPr>
        <w:lastRenderedPageBreak/>
        <w:t xml:space="preserve">Lieut. Rodriguez: Stop this wedding! </w:t>
      </w:r>
      <w:r w:rsidRPr="00877BA7">
        <w:rPr>
          <w:rFonts w:ascii="Times New Roman" w:hAnsi="Times New Roman"/>
          <w:shd w:val="clear" w:color="auto" w:fill="FFFFFF"/>
        </w:rPr>
        <w:t>Monseigneur Bon Gros</w:t>
      </w:r>
      <w:r>
        <w:rPr>
          <w:rFonts w:ascii="Times New Roman" w:hAnsi="Times New Roman"/>
          <w:shd w:val="clear" w:color="auto" w:fill="FFFFFF"/>
        </w:rPr>
        <w:t xml:space="preserve"> you’re under arrest for the theft</w:t>
      </w:r>
      <w:r w:rsidR="009D5680">
        <w:rPr>
          <w:rFonts w:ascii="Times New Roman" w:hAnsi="Times New Roman"/>
          <w:shd w:val="clear" w:color="auto" w:fill="FFFFFF"/>
        </w:rPr>
        <w:t xml:space="preserve"> of</w:t>
      </w:r>
      <w:r>
        <w:rPr>
          <w:rFonts w:ascii="Times New Roman" w:hAnsi="Times New Roman"/>
          <w:shd w:val="clear" w:color="auto" w:fill="FFFFFF"/>
        </w:rPr>
        <w:t xml:space="preserve"> Adm. Anthony’s letter to Alfonso. We know that the words of Adm. Anthony are the most valuable possession in this world and you among all people are the most covetous dog.</w:t>
      </w:r>
    </w:p>
    <w:p w:rsidR="00873425" w:rsidRDefault="00873425" w:rsidP="00147500">
      <w:pPr>
        <w:spacing w:after="0"/>
        <w:rPr>
          <w:rFonts w:ascii="Times New Roman" w:hAnsi="Times New Roman"/>
          <w:shd w:val="clear" w:color="auto" w:fill="FFFFFF"/>
        </w:rPr>
      </w:pPr>
    </w:p>
    <w:p w:rsidR="00873425" w:rsidRDefault="00873425" w:rsidP="00147500">
      <w:pPr>
        <w:spacing w:after="0"/>
        <w:rPr>
          <w:rFonts w:ascii="Times New Roman" w:hAnsi="Times New Roman"/>
          <w:shd w:val="clear" w:color="auto" w:fill="FFFFFF"/>
        </w:rPr>
      </w:pPr>
      <w:r>
        <w:rPr>
          <w:rFonts w:ascii="Times New Roman" w:hAnsi="Times New Roman"/>
          <w:shd w:val="clear" w:color="auto" w:fill="FFFFFF"/>
        </w:rPr>
        <w:t xml:space="preserve">(Lieut. Rodriguez begins to search </w:t>
      </w:r>
      <w:r w:rsidRPr="00877BA7">
        <w:rPr>
          <w:rFonts w:ascii="Times New Roman" w:hAnsi="Times New Roman"/>
          <w:shd w:val="clear" w:color="auto" w:fill="FFFFFF"/>
        </w:rPr>
        <w:t>Monseigneur Bon Gros</w:t>
      </w:r>
      <w:r>
        <w:rPr>
          <w:rFonts w:ascii="Times New Roman" w:hAnsi="Times New Roman"/>
          <w:shd w:val="clear" w:color="auto" w:fill="FFFFFF"/>
        </w:rPr>
        <w:t>’ overcoat. He pulls out of his pocket the letter.)</w:t>
      </w:r>
    </w:p>
    <w:p w:rsidR="00873425" w:rsidRDefault="00873425" w:rsidP="00147500">
      <w:pPr>
        <w:spacing w:after="0"/>
        <w:rPr>
          <w:rFonts w:ascii="Times New Roman" w:hAnsi="Times New Roman"/>
          <w:shd w:val="clear" w:color="auto" w:fill="FFFFFF"/>
        </w:rPr>
      </w:pPr>
    </w:p>
    <w:p w:rsidR="00873425" w:rsidRDefault="00873425" w:rsidP="00147500">
      <w:pPr>
        <w:spacing w:after="0"/>
        <w:rPr>
          <w:rFonts w:ascii="Times New Roman" w:hAnsi="Times New Roman"/>
          <w:shd w:val="clear" w:color="auto" w:fill="FFFFFF"/>
        </w:rPr>
      </w:pPr>
      <w:r>
        <w:rPr>
          <w:rFonts w:ascii="Times New Roman" w:hAnsi="Times New Roman"/>
          <w:shd w:val="clear" w:color="auto" w:fill="FFFFFF"/>
        </w:rPr>
        <w:t>Lieut. Rodriguez: Here’s the proof you filthy dog.</w:t>
      </w:r>
    </w:p>
    <w:p w:rsidR="00873425" w:rsidRDefault="00873425" w:rsidP="00147500">
      <w:pPr>
        <w:spacing w:after="0"/>
        <w:rPr>
          <w:rFonts w:ascii="Times New Roman" w:hAnsi="Times New Roman"/>
          <w:shd w:val="clear" w:color="auto" w:fill="FFFFFF"/>
        </w:rPr>
      </w:pPr>
    </w:p>
    <w:p w:rsidR="00873425" w:rsidRDefault="00873425" w:rsidP="00147500">
      <w:pPr>
        <w:spacing w:after="0"/>
        <w:rPr>
          <w:rFonts w:ascii="Times New Roman" w:hAnsi="Times New Roman"/>
          <w:shd w:val="clear" w:color="auto" w:fill="FFFFFF"/>
        </w:rPr>
      </w:pPr>
      <w:r>
        <w:rPr>
          <w:rFonts w:ascii="Times New Roman" w:hAnsi="Times New Roman"/>
          <w:shd w:val="clear" w:color="auto" w:fill="FFFFFF"/>
        </w:rPr>
        <w:t>(</w:t>
      </w:r>
      <w:r w:rsidRPr="00877BA7">
        <w:rPr>
          <w:rFonts w:ascii="Times New Roman" w:hAnsi="Times New Roman"/>
          <w:shd w:val="clear" w:color="auto" w:fill="FFFFFF"/>
        </w:rPr>
        <w:t>Monseigneur Bon Gros</w:t>
      </w:r>
      <w:r>
        <w:rPr>
          <w:rFonts w:ascii="Times New Roman" w:hAnsi="Times New Roman"/>
          <w:shd w:val="clear" w:color="auto" w:fill="FFFFFF"/>
        </w:rPr>
        <w:t xml:space="preserve"> begins laughing uncontrollably.)</w:t>
      </w:r>
    </w:p>
    <w:p w:rsidR="00873425" w:rsidRDefault="00873425" w:rsidP="00147500">
      <w:pPr>
        <w:spacing w:after="0"/>
        <w:rPr>
          <w:rFonts w:ascii="Times New Roman" w:hAnsi="Times New Roman"/>
          <w:shd w:val="clear" w:color="auto" w:fill="FFFFFF"/>
        </w:rPr>
      </w:pPr>
    </w:p>
    <w:p w:rsidR="00062219" w:rsidRDefault="00873425" w:rsidP="00147500">
      <w:pPr>
        <w:spacing w:after="0"/>
        <w:rPr>
          <w:rFonts w:ascii="Times New Roman" w:hAnsi="Times New Roman"/>
          <w:shd w:val="clear" w:color="auto" w:fill="FFFFFF"/>
        </w:rPr>
      </w:pPr>
      <w:r w:rsidRPr="00877BA7">
        <w:rPr>
          <w:rFonts w:ascii="Times New Roman" w:hAnsi="Times New Roman"/>
          <w:shd w:val="clear" w:color="auto" w:fill="FFFFFF"/>
        </w:rPr>
        <w:t>Monseigneur Bon Gros</w:t>
      </w:r>
      <w:r>
        <w:rPr>
          <w:rFonts w:ascii="Times New Roman" w:hAnsi="Times New Roman"/>
          <w:shd w:val="clear" w:color="auto" w:fill="FFFFFF"/>
        </w:rPr>
        <w:t>: You think I wasn’t aware of this wench’s plan. I was simply pretending to be asleep as I watched her place this letter in my pocket. Do you seriously think you can come to my wedding and arrest me? I was using this opportunity</w:t>
      </w:r>
      <w:r w:rsidR="00062219">
        <w:rPr>
          <w:rFonts w:ascii="Times New Roman" w:hAnsi="Times New Roman"/>
          <w:shd w:val="clear" w:color="auto" w:fill="FFFFFF"/>
        </w:rPr>
        <w:t xml:space="preserve"> to find traitors who scurry like mice eating my table scraps while trying to bite my hand. Half the </w:t>
      </w:r>
      <w:r w:rsidR="00A10E21">
        <w:rPr>
          <w:rFonts w:ascii="Times New Roman" w:hAnsi="Times New Roman"/>
          <w:shd w:val="clear" w:color="auto" w:fill="FFFFFF"/>
        </w:rPr>
        <w:t>Urban Cohorts</w:t>
      </w:r>
      <w:r w:rsidR="00062219">
        <w:rPr>
          <w:rFonts w:ascii="Times New Roman" w:hAnsi="Times New Roman"/>
          <w:shd w:val="clear" w:color="auto" w:fill="FFFFFF"/>
        </w:rPr>
        <w:t xml:space="preserve"> that came with Lieut. Rodriguez turn on him and unsheathed their swords</w:t>
      </w:r>
      <w:r w:rsidR="00A10E21">
        <w:rPr>
          <w:rFonts w:ascii="Times New Roman" w:hAnsi="Times New Roman"/>
          <w:shd w:val="clear" w:color="auto" w:fill="FFFFFF"/>
        </w:rPr>
        <w:t xml:space="preserve"> and plasma rifles</w:t>
      </w:r>
      <w:r w:rsidR="00062219">
        <w:rPr>
          <w:rFonts w:ascii="Times New Roman" w:hAnsi="Times New Roman"/>
          <w:shd w:val="clear" w:color="auto" w:fill="FFFFFF"/>
        </w:rPr>
        <w:t>. Jester, I know you and your filthy Felnis friends are behind this. Prepare to die.</w:t>
      </w:r>
    </w:p>
    <w:p w:rsidR="00062219" w:rsidRDefault="00062219" w:rsidP="00147500">
      <w:pPr>
        <w:spacing w:after="0"/>
        <w:rPr>
          <w:rFonts w:ascii="Times New Roman" w:hAnsi="Times New Roman"/>
          <w:shd w:val="clear" w:color="auto" w:fill="FFFFFF"/>
        </w:rPr>
      </w:pPr>
    </w:p>
    <w:p w:rsidR="00062219" w:rsidRDefault="00062219" w:rsidP="00147500">
      <w:pPr>
        <w:spacing w:after="0"/>
        <w:rPr>
          <w:rFonts w:ascii="Times New Roman" w:hAnsi="Times New Roman"/>
          <w:shd w:val="clear" w:color="auto" w:fill="FFFFFF"/>
        </w:rPr>
      </w:pPr>
      <w:r>
        <w:rPr>
          <w:rFonts w:ascii="Times New Roman" w:hAnsi="Times New Roman"/>
          <w:shd w:val="clear" w:color="auto" w:fill="FFFFFF"/>
        </w:rPr>
        <w:t xml:space="preserve">Macy runs to Augustus and party and quickly spins changing her outfit to her assassin </w:t>
      </w:r>
      <w:r w:rsidR="009D5680">
        <w:rPr>
          <w:rFonts w:ascii="Times New Roman" w:hAnsi="Times New Roman"/>
          <w:shd w:val="clear" w:color="auto" w:fill="FFFFFF"/>
        </w:rPr>
        <w:t>garb</w:t>
      </w:r>
      <w:r>
        <w:rPr>
          <w:rFonts w:ascii="Times New Roman" w:hAnsi="Times New Roman"/>
          <w:shd w:val="clear" w:color="auto" w:fill="FFFFFF"/>
        </w:rPr>
        <w:t xml:space="preserve">. </w:t>
      </w:r>
    </w:p>
    <w:p w:rsidR="00062219" w:rsidRDefault="00062219" w:rsidP="00147500">
      <w:pPr>
        <w:spacing w:after="0"/>
        <w:rPr>
          <w:rFonts w:ascii="Times New Roman" w:hAnsi="Times New Roman"/>
          <w:shd w:val="clear" w:color="auto" w:fill="FFFFFF"/>
        </w:rPr>
      </w:pPr>
    </w:p>
    <w:p w:rsidR="00062219" w:rsidRDefault="00062219" w:rsidP="00147500">
      <w:pPr>
        <w:spacing w:after="0"/>
        <w:rPr>
          <w:rFonts w:ascii="Times New Roman" w:hAnsi="Times New Roman"/>
          <w:shd w:val="clear" w:color="auto" w:fill="FFFFFF"/>
        </w:rPr>
      </w:pPr>
      <w:r>
        <w:rPr>
          <w:rFonts w:ascii="Times New Roman" w:hAnsi="Times New Roman"/>
          <w:shd w:val="clear" w:color="auto" w:fill="FFFFFF"/>
        </w:rPr>
        <w:t>Macy: I can’t believe I let you put your fatty grubby hands on my beautiful body. I was trying to reform myself from my assassin ways, but you brought out the killer in me. People like you deserve to die.</w:t>
      </w:r>
    </w:p>
    <w:p w:rsidR="00062219" w:rsidRDefault="00062219" w:rsidP="00147500">
      <w:pPr>
        <w:spacing w:after="0"/>
        <w:rPr>
          <w:rFonts w:ascii="Times New Roman" w:hAnsi="Times New Roman"/>
          <w:shd w:val="clear" w:color="auto" w:fill="FFFFFF"/>
        </w:rPr>
      </w:pPr>
    </w:p>
    <w:p w:rsidR="00686065" w:rsidRDefault="00062219" w:rsidP="00147500">
      <w:pPr>
        <w:spacing w:after="0"/>
        <w:rPr>
          <w:rFonts w:ascii="Times New Roman" w:hAnsi="Times New Roman"/>
          <w:shd w:val="clear" w:color="auto" w:fill="FFFFFF"/>
        </w:rPr>
      </w:pPr>
      <w:r>
        <w:rPr>
          <w:rFonts w:ascii="Times New Roman" w:hAnsi="Times New Roman"/>
          <w:shd w:val="clear" w:color="auto" w:fill="FFFFFF"/>
        </w:rPr>
        <w:t>(</w:t>
      </w:r>
      <w:r w:rsidRPr="00877BA7">
        <w:rPr>
          <w:rFonts w:ascii="Times New Roman" w:hAnsi="Times New Roman"/>
          <w:shd w:val="clear" w:color="auto" w:fill="FFFFFF"/>
        </w:rPr>
        <w:t>Monseigneur Bon Gros</w:t>
      </w:r>
      <w:r>
        <w:rPr>
          <w:rFonts w:ascii="Times New Roman" w:hAnsi="Times New Roman"/>
          <w:shd w:val="clear" w:color="auto" w:fill="FFFFFF"/>
        </w:rPr>
        <w:t xml:space="preserve"> and his goons rush the party. A battle breaks out in the church hall.)</w:t>
      </w:r>
    </w:p>
    <w:p w:rsidR="00062219" w:rsidRDefault="00062219" w:rsidP="00147500">
      <w:pPr>
        <w:spacing w:after="0"/>
        <w:rPr>
          <w:rFonts w:ascii="Times New Roman" w:hAnsi="Times New Roman"/>
          <w:shd w:val="clear" w:color="auto" w:fill="FFFFFF"/>
        </w:rPr>
      </w:pPr>
    </w:p>
    <w:p w:rsidR="00062219" w:rsidRDefault="00062219" w:rsidP="00147500">
      <w:pPr>
        <w:spacing w:after="0"/>
        <w:rPr>
          <w:rFonts w:ascii="Times New Roman" w:hAnsi="Times New Roman"/>
          <w:shd w:val="clear" w:color="auto" w:fill="FFFFFF"/>
        </w:rPr>
      </w:pPr>
      <w:r>
        <w:rPr>
          <w:rFonts w:ascii="Times New Roman" w:hAnsi="Times New Roman"/>
          <w:shd w:val="clear" w:color="auto" w:fill="FFFFFF"/>
        </w:rPr>
        <w:t>At beginning of battle,</w:t>
      </w:r>
    </w:p>
    <w:p w:rsidR="00062219" w:rsidRDefault="00062219" w:rsidP="00147500">
      <w:pPr>
        <w:spacing w:after="0"/>
        <w:rPr>
          <w:rFonts w:ascii="Times New Roman" w:hAnsi="Times New Roman"/>
          <w:shd w:val="clear" w:color="auto" w:fill="FFFFFF"/>
        </w:rPr>
      </w:pPr>
    </w:p>
    <w:p w:rsidR="00686065" w:rsidRDefault="00062219" w:rsidP="00147500">
      <w:pPr>
        <w:spacing w:after="0"/>
        <w:rPr>
          <w:rFonts w:ascii="Times New Roman" w:hAnsi="Times New Roman"/>
          <w:shd w:val="clear" w:color="auto" w:fill="FFFFFF"/>
        </w:rPr>
      </w:pPr>
      <w:r w:rsidRPr="00877BA7">
        <w:rPr>
          <w:rFonts w:ascii="Times New Roman" w:hAnsi="Times New Roman"/>
          <w:shd w:val="clear" w:color="auto" w:fill="FFFFFF"/>
        </w:rPr>
        <w:t>Monseigneur Bon Gros</w:t>
      </w:r>
      <w:r>
        <w:rPr>
          <w:rFonts w:ascii="Times New Roman" w:hAnsi="Times New Roman"/>
          <w:shd w:val="clear" w:color="auto" w:fill="FFFFFF"/>
        </w:rPr>
        <w:t>:</w:t>
      </w:r>
      <w:r w:rsidR="009D5680">
        <w:rPr>
          <w:rFonts w:ascii="Times New Roman" w:hAnsi="Times New Roman"/>
          <w:shd w:val="clear" w:color="auto" w:fill="FFFFFF"/>
        </w:rPr>
        <w:t xml:space="preserve"> You would’ve made a wonderful wife swindling by my side. We could have robbed royalty with your good looks.</w:t>
      </w:r>
    </w:p>
    <w:p w:rsidR="00893145" w:rsidRDefault="00893145" w:rsidP="00147500">
      <w:pPr>
        <w:spacing w:after="0"/>
        <w:rPr>
          <w:rFonts w:ascii="Times New Roman" w:hAnsi="Times New Roman"/>
          <w:shd w:val="clear" w:color="auto" w:fill="FFFFFF"/>
        </w:rPr>
      </w:pPr>
    </w:p>
    <w:p w:rsidR="00893145" w:rsidRDefault="00893145" w:rsidP="00147500">
      <w:pPr>
        <w:spacing w:after="0"/>
        <w:rPr>
          <w:rFonts w:ascii="Times New Roman" w:hAnsi="Times New Roman"/>
          <w:shd w:val="clear" w:color="auto" w:fill="FFFFFF"/>
        </w:rPr>
      </w:pPr>
      <w:r>
        <w:rPr>
          <w:rFonts w:ascii="Times New Roman" w:hAnsi="Times New Roman"/>
          <w:shd w:val="clear" w:color="auto" w:fill="FFFFFF"/>
        </w:rPr>
        <w:t xml:space="preserve">(After player wins battle Augustus kicks </w:t>
      </w:r>
      <w:r w:rsidRPr="00877BA7">
        <w:rPr>
          <w:rFonts w:ascii="Times New Roman" w:hAnsi="Times New Roman"/>
          <w:shd w:val="clear" w:color="auto" w:fill="FFFFFF"/>
        </w:rPr>
        <w:t>Monseigneur Bon Gros</w:t>
      </w:r>
      <w:r>
        <w:rPr>
          <w:rFonts w:ascii="Times New Roman" w:hAnsi="Times New Roman"/>
          <w:shd w:val="clear" w:color="auto" w:fill="FFFFFF"/>
        </w:rPr>
        <w:t xml:space="preserve"> through the stained glass window behind the altar. A shard cuts his belly open and his innards come out.)</w:t>
      </w:r>
    </w:p>
    <w:p w:rsidR="00893145" w:rsidRDefault="00893145" w:rsidP="00147500">
      <w:pPr>
        <w:spacing w:after="0"/>
        <w:rPr>
          <w:rFonts w:ascii="Times New Roman" w:hAnsi="Times New Roman"/>
          <w:shd w:val="clear" w:color="auto" w:fill="FFFFFF"/>
        </w:rPr>
      </w:pPr>
    </w:p>
    <w:p w:rsidR="00893145" w:rsidRDefault="00893145" w:rsidP="00147500">
      <w:pPr>
        <w:spacing w:after="0"/>
        <w:rPr>
          <w:rFonts w:ascii="Times New Roman" w:hAnsi="Times New Roman"/>
          <w:shd w:val="clear" w:color="auto" w:fill="FFFFFF"/>
        </w:rPr>
      </w:pPr>
      <w:r w:rsidRPr="00877BA7">
        <w:rPr>
          <w:rFonts w:ascii="Times New Roman" w:hAnsi="Times New Roman"/>
          <w:shd w:val="clear" w:color="auto" w:fill="FFFFFF"/>
        </w:rPr>
        <w:t>Monseigneur Bon Gros</w:t>
      </w:r>
      <w:r>
        <w:rPr>
          <w:rFonts w:ascii="Times New Roman" w:hAnsi="Times New Roman"/>
          <w:shd w:val="clear" w:color="auto" w:fill="FFFFFF"/>
        </w:rPr>
        <w:t>: Please don’t kill me I’ll give you whatever you want.</w:t>
      </w:r>
    </w:p>
    <w:p w:rsidR="00893145" w:rsidRDefault="00893145" w:rsidP="00147500">
      <w:pPr>
        <w:spacing w:after="0"/>
        <w:rPr>
          <w:rFonts w:ascii="Times New Roman" w:hAnsi="Times New Roman"/>
          <w:shd w:val="clear" w:color="auto" w:fill="FFFFFF"/>
        </w:rPr>
      </w:pPr>
    </w:p>
    <w:p w:rsidR="00893145" w:rsidRDefault="00893145" w:rsidP="00147500">
      <w:pPr>
        <w:spacing w:after="0"/>
        <w:rPr>
          <w:rFonts w:ascii="Times New Roman" w:hAnsi="Times New Roman"/>
          <w:shd w:val="clear" w:color="auto" w:fill="FFFFFF"/>
        </w:rPr>
      </w:pPr>
      <w:r>
        <w:rPr>
          <w:rFonts w:ascii="Times New Roman" w:hAnsi="Times New Roman"/>
          <w:shd w:val="clear" w:color="auto" w:fill="FFFFFF"/>
        </w:rPr>
        <w:t xml:space="preserve">Corydon Deus: Your flesh will be fuel for my flames. They shall feast on your innards and the sweet scent of their aroma will make an offering </w:t>
      </w:r>
      <w:r w:rsidR="00753845">
        <w:rPr>
          <w:rFonts w:ascii="Times New Roman" w:hAnsi="Times New Roman"/>
          <w:shd w:val="clear" w:color="auto" w:fill="FFFFFF"/>
        </w:rPr>
        <w:t xml:space="preserve">to </w:t>
      </w:r>
      <w:r>
        <w:rPr>
          <w:rFonts w:ascii="Times New Roman" w:hAnsi="Times New Roman"/>
          <w:shd w:val="clear" w:color="auto" w:fill="FFFFFF"/>
        </w:rPr>
        <w:t>Corydon Deus! Ignis!</w:t>
      </w:r>
    </w:p>
    <w:p w:rsidR="00753845" w:rsidRDefault="00753845" w:rsidP="00147500">
      <w:pPr>
        <w:spacing w:after="0"/>
        <w:rPr>
          <w:rFonts w:ascii="Times New Roman" w:hAnsi="Times New Roman"/>
          <w:shd w:val="clear" w:color="auto" w:fill="FFFFFF"/>
        </w:rPr>
      </w:pPr>
    </w:p>
    <w:p w:rsidR="00753845" w:rsidRDefault="00753845" w:rsidP="00147500">
      <w:pPr>
        <w:spacing w:after="0"/>
        <w:rPr>
          <w:rFonts w:ascii="Times New Roman" w:hAnsi="Times New Roman"/>
          <w:shd w:val="clear" w:color="auto" w:fill="FFFFFF"/>
        </w:rPr>
      </w:pPr>
      <w:r>
        <w:rPr>
          <w:rFonts w:ascii="Times New Roman" w:hAnsi="Times New Roman"/>
          <w:shd w:val="clear" w:color="auto" w:fill="FFFFFF"/>
        </w:rPr>
        <w:t>Macy: Magic is very alive indeed.</w:t>
      </w:r>
    </w:p>
    <w:p w:rsidR="00753845" w:rsidRDefault="00753845" w:rsidP="00147500">
      <w:pPr>
        <w:spacing w:after="0"/>
        <w:rPr>
          <w:rFonts w:ascii="Times New Roman" w:hAnsi="Times New Roman"/>
          <w:shd w:val="clear" w:color="auto" w:fill="FFFFFF"/>
        </w:rPr>
      </w:pPr>
    </w:p>
    <w:p w:rsidR="00753845" w:rsidRDefault="00753845" w:rsidP="00147500">
      <w:pPr>
        <w:spacing w:after="0"/>
        <w:rPr>
          <w:rFonts w:ascii="Times New Roman" w:hAnsi="Times New Roman"/>
          <w:shd w:val="clear" w:color="auto" w:fill="FFFFFF"/>
        </w:rPr>
      </w:pPr>
      <w:r>
        <w:rPr>
          <w:rFonts w:ascii="Times New Roman" w:hAnsi="Times New Roman"/>
          <w:shd w:val="clear" w:color="auto" w:fill="FFFFFF"/>
        </w:rPr>
        <w:t>Theresa: I can’t watch it</w:t>
      </w:r>
      <w:r w:rsidR="001173A4">
        <w:rPr>
          <w:rFonts w:ascii="Times New Roman" w:hAnsi="Times New Roman"/>
          <w:shd w:val="clear" w:color="auto" w:fill="FFFFFF"/>
        </w:rPr>
        <w:t>’s</w:t>
      </w:r>
      <w:r>
        <w:rPr>
          <w:rFonts w:ascii="Times New Roman" w:hAnsi="Times New Roman"/>
          <w:shd w:val="clear" w:color="auto" w:fill="FFFFFF"/>
        </w:rPr>
        <w:t xml:space="preserve"> so gruesome.</w:t>
      </w:r>
    </w:p>
    <w:p w:rsidR="00753845" w:rsidRDefault="00753845" w:rsidP="00147500">
      <w:pPr>
        <w:spacing w:after="0"/>
        <w:rPr>
          <w:rFonts w:ascii="Times New Roman" w:hAnsi="Times New Roman"/>
          <w:shd w:val="clear" w:color="auto" w:fill="FFFFFF"/>
        </w:rPr>
      </w:pPr>
    </w:p>
    <w:p w:rsidR="00753845" w:rsidRDefault="00753845" w:rsidP="00147500">
      <w:pPr>
        <w:spacing w:after="0"/>
        <w:rPr>
          <w:rFonts w:ascii="Times New Roman" w:hAnsi="Times New Roman"/>
          <w:shd w:val="clear" w:color="auto" w:fill="FFFFFF"/>
        </w:rPr>
      </w:pPr>
      <w:r>
        <w:rPr>
          <w:rFonts w:ascii="Times New Roman" w:hAnsi="Times New Roman"/>
          <w:shd w:val="clear" w:color="auto" w:fill="FFFFFF"/>
        </w:rPr>
        <w:t>Caeser: Father……</w:t>
      </w:r>
    </w:p>
    <w:p w:rsidR="00893145" w:rsidRDefault="00893145" w:rsidP="00147500">
      <w:pPr>
        <w:spacing w:after="0"/>
        <w:rPr>
          <w:rFonts w:ascii="Times New Roman" w:hAnsi="Times New Roman"/>
          <w:shd w:val="clear" w:color="auto" w:fill="FFFFFF"/>
        </w:rPr>
      </w:pPr>
    </w:p>
    <w:p w:rsidR="00893145" w:rsidRDefault="00893145" w:rsidP="00147500">
      <w:pPr>
        <w:spacing w:after="0"/>
        <w:rPr>
          <w:rFonts w:ascii="Times New Roman" w:hAnsi="Times New Roman"/>
          <w:shd w:val="clear" w:color="auto" w:fill="FFFFFF"/>
        </w:rPr>
      </w:pPr>
      <w:r>
        <w:rPr>
          <w:rFonts w:ascii="Times New Roman" w:hAnsi="Times New Roman"/>
          <w:shd w:val="clear" w:color="auto" w:fill="FFFFFF"/>
        </w:rPr>
        <w:t>(</w:t>
      </w:r>
      <w:r w:rsidRPr="00877BA7">
        <w:rPr>
          <w:rFonts w:ascii="Times New Roman" w:hAnsi="Times New Roman"/>
          <w:shd w:val="clear" w:color="auto" w:fill="FFFFFF"/>
        </w:rPr>
        <w:t>Monseigneur Bon Gros</w:t>
      </w:r>
      <w:r>
        <w:rPr>
          <w:rFonts w:ascii="Times New Roman" w:hAnsi="Times New Roman"/>
          <w:shd w:val="clear" w:color="auto" w:fill="FFFFFF"/>
        </w:rPr>
        <w:t xml:space="preserve"> bursts into flames. Jester picks up the letter and gives it to Lieut. Rodriguez who has been wounded. Several wounded and dead </w:t>
      </w:r>
      <w:r w:rsidR="00A10E21">
        <w:rPr>
          <w:rFonts w:ascii="Times New Roman" w:hAnsi="Times New Roman"/>
          <w:shd w:val="clear" w:color="auto" w:fill="FFFFFF"/>
        </w:rPr>
        <w:t>Urban Cohorts</w:t>
      </w:r>
      <w:r>
        <w:rPr>
          <w:rFonts w:ascii="Times New Roman" w:hAnsi="Times New Roman"/>
          <w:shd w:val="clear" w:color="auto" w:fill="FFFFFF"/>
        </w:rPr>
        <w:t xml:space="preserve"> litter the ground)</w:t>
      </w:r>
    </w:p>
    <w:p w:rsidR="00A10E21" w:rsidRDefault="00A10E21" w:rsidP="00147500">
      <w:pPr>
        <w:spacing w:after="0"/>
        <w:rPr>
          <w:rFonts w:ascii="Times New Roman" w:hAnsi="Times New Roman"/>
          <w:shd w:val="clear" w:color="auto" w:fill="FFFFFF"/>
        </w:rPr>
      </w:pPr>
    </w:p>
    <w:p w:rsidR="00A10E21" w:rsidRDefault="00A10E21" w:rsidP="00147500">
      <w:pPr>
        <w:spacing w:after="0"/>
        <w:rPr>
          <w:rFonts w:ascii="Times New Roman" w:hAnsi="Times New Roman"/>
          <w:shd w:val="clear" w:color="auto" w:fill="FFFFFF"/>
        </w:rPr>
      </w:pPr>
      <w:r>
        <w:rPr>
          <w:rFonts w:ascii="Times New Roman" w:hAnsi="Times New Roman"/>
          <w:shd w:val="clear" w:color="auto" w:fill="FFFFFF"/>
        </w:rPr>
        <w:t>Lieut. Rodriguez: I</w:t>
      </w:r>
      <w:r w:rsidR="00753845">
        <w:rPr>
          <w:rFonts w:ascii="Times New Roman" w:hAnsi="Times New Roman"/>
          <w:shd w:val="clear" w:color="auto" w:fill="FFFFFF"/>
        </w:rPr>
        <w:t xml:space="preserve"> thank </w:t>
      </w:r>
      <w:r>
        <w:rPr>
          <w:rFonts w:ascii="Times New Roman" w:hAnsi="Times New Roman"/>
          <w:shd w:val="clear" w:color="auto" w:fill="FFFFFF"/>
        </w:rPr>
        <w:t>you very much Jester for your actions here today. You have rid the city of this vile evil whose yeast had permeated every facet of society spreading its corruption everywhere</w:t>
      </w:r>
      <w:r w:rsidR="00753845">
        <w:rPr>
          <w:rFonts w:ascii="Times New Roman" w:hAnsi="Times New Roman"/>
          <w:shd w:val="clear" w:color="auto" w:fill="FFFFFF"/>
        </w:rPr>
        <w:t>. You and your friends shall receive the letter of recommendation which was promised, but it will be a hard journey to Kohlingen. Normally people travel by water from South Tonsorem, but that ways is closed because of the war. You will have to travel through the mountains which are quite dangerous because a strange strain of mutant plants which have been devouring people</w:t>
      </w:r>
      <w:r w:rsidR="00A63AE3">
        <w:rPr>
          <w:rFonts w:ascii="Times New Roman" w:hAnsi="Times New Roman"/>
          <w:shd w:val="clear" w:color="auto" w:fill="FFFFFF"/>
        </w:rPr>
        <w:t xml:space="preserve"> recently</w:t>
      </w:r>
      <w:r w:rsidR="00753845">
        <w:rPr>
          <w:rFonts w:ascii="Times New Roman" w:hAnsi="Times New Roman"/>
          <w:shd w:val="clear" w:color="auto" w:fill="FFFFFF"/>
        </w:rPr>
        <w:t>. Good luck.</w:t>
      </w:r>
    </w:p>
    <w:p w:rsidR="00753845" w:rsidRDefault="00753845" w:rsidP="00147500">
      <w:pPr>
        <w:spacing w:after="0"/>
        <w:rPr>
          <w:rFonts w:ascii="Times New Roman" w:hAnsi="Times New Roman"/>
          <w:shd w:val="clear" w:color="auto" w:fill="FFFFFF"/>
        </w:rPr>
      </w:pPr>
    </w:p>
    <w:p w:rsidR="00753845" w:rsidRDefault="00753845" w:rsidP="00147500">
      <w:pPr>
        <w:spacing w:after="0"/>
        <w:rPr>
          <w:rFonts w:ascii="Times New Roman" w:hAnsi="Times New Roman"/>
          <w:shd w:val="clear" w:color="auto" w:fill="FFFFFF"/>
        </w:rPr>
      </w:pPr>
      <w:r>
        <w:rPr>
          <w:rFonts w:ascii="Times New Roman" w:hAnsi="Times New Roman"/>
          <w:shd w:val="clear" w:color="auto" w:fill="FFFFFF"/>
        </w:rPr>
        <w:t>Jester: You hear that, I’m no longer thief; I’m the hero of Tandoor.</w:t>
      </w:r>
    </w:p>
    <w:p w:rsidR="001173A4" w:rsidRDefault="001173A4" w:rsidP="00147500">
      <w:pPr>
        <w:spacing w:after="0"/>
        <w:rPr>
          <w:rFonts w:ascii="Times New Roman" w:hAnsi="Times New Roman"/>
          <w:shd w:val="clear" w:color="auto" w:fill="FFFFFF"/>
        </w:rPr>
      </w:pPr>
    </w:p>
    <w:p w:rsidR="001173A4" w:rsidRDefault="001173A4" w:rsidP="001173A4">
      <w:pPr>
        <w:pStyle w:val="Heading2"/>
        <w:rPr>
          <w:shd w:val="clear" w:color="auto" w:fill="FFFFFF"/>
        </w:rPr>
      </w:pPr>
      <w:r>
        <w:rPr>
          <w:shd w:val="clear" w:color="auto" w:fill="FFFFFF"/>
        </w:rPr>
        <w:t>NPCs of Tandoor</w:t>
      </w:r>
    </w:p>
    <w:p w:rsidR="00893145" w:rsidRDefault="001173A4" w:rsidP="00147500">
      <w:pPr>
        <w:spacing w:after="0"/>
        <w:rPr>
          <w:rFonts w:ascii="Times New Roman" w:hAnsi="Times New Roman"/>
          <w:shd w:val="clear" w:color="auto" w:fill="FFFFFF"/>
        </w:rPr>
      </w:pPr>
      <w:r>
        <w:rPr>
          <w:rFonts w:ascii="Times New Roman" w:hAnsi="Times New Roman"/>
          <w:shd w:val="clear" w:color="auto" w:fill="FFFFFF"/>
        </w:rPr>
        <w:t xml:space="preserve">Lieut. Rodriguez (before battle): I stand for justice here. If you have any complaints please present them before me and they will be dealt with accordingly. </w:t>
      </w:r>
    </w:p>
    <w:p w:rsidR="001173A4" w:rsidRDefault="001173A4" w:rsidP="00147500">
      <w:pPr>
        <w:spacing w:after="0"/>
        <w:rPr>
          <w:rFonts w:ascii="Times New Roman" w:hAnsi="Times New Roman"/>
          <w:shd w:val="clear" w:color="auto" w:fill="FFFFFF"/>
        </w:rPr>
      </w:pPr>
    </w:p>
    <w:p w:rsidR="001173A4" w:rsidRDefault="001173A4" w:rsidP="00147500">
      <w:pPr>
        <w:spacing w:after="0"/>
        <w:rPr>
          <w:rFonts w:ascii="Times New Roman" w:hAnsi="Times New Roman"/>
          <w:shd w:val="clear" w:color="auto" w:fill="FFFFFF"/>
        </w:rPr>
      </w:pPr>
      <w:r>
        <w:rPr>
          <w:rFonts w:ascii="Times New Roman" w:hAnsi="Times New Roman"/>
          <w:shd w:val="clear" w:color="auto" w:fill="FFFFFF"/>
        </w:rPr>
        <w:t>Lieut. Rodriguez (after battle): A man among you cast magic. Is it possible?</w:t>
      </w:r>
    </w:p>
    <w:p w:rsidR="00034772" w:rsidRPr="001173A4" w:rsidRDefault="00FD1254" w:rsidP="001173A4">
      <w:pPr>
        <w:pStyle w:val="Heading1"/>
        <w:rPr>
          <w:sz w:val="44"/>
          <w:szCs w:val="44"/>
        </w:rPr>
      </w:pPr>
      <w:bookmarkStart w:id="117" w:name="_Toc76405292"/>
      <w:r w:rsidRPr="001173A4">
        <w:rPr>
          <w:sz w:val="44"/>
          <w:szCs w:val="44"/>
        </w:rPr>
        <w:t>Mountain Pass to Kohlingen</w:t>
      </w:r>
      <w:bookmarkEnd w:id="117"/>
    </w:p>
    <w:p w:rsidR="00A63AE3" w:rsidRDefault="00A63AE3" w:rsidP="005F7883">
      <w:pPr>
        <w:spacing w:after="0"/>
        <w:rPr>
          <w:rFonts w:ascii="Times New Roman" w:hAnsi="Times New Roman"/>
        </w:rPr>
      </w:pPr>
      <w:r>
        <w:rPr>
          <w:rFonts w:ascii="Times New Roman" w:hAnsi="Times New Roman"/>
        </w:rPr>
        <w:t>(At the base of the mountain beside the path leading up to the summit is a dilapidated factory. A sign can be read which says, “Dangerous Leakage; Stay Away.” As the players walk away one of the barrels leaks on to a plant and it begins to mutate.)</w:t>
      </w:r>
    </w:p>
    <w:p w:rsidR="00A63AE3" w:rsidRDefault="00A63AE3" w:rsidP="005F7883">
      <w:pPr>
        <w:spacing w:after="0"/>
        <w:rPr>
          <w:rFonts w:ascii="Times New Roman" w:hAnsi="Times New Roman"/>
        </w:rPr>
      </w:pPr>
    </w:p>
    <w:p w:rsidR="00A63AE3" w:rsidRDefault="00A63AE3" w:rsidP="005F7883">
      <w:pPr>
        <w:spacing w:after="0"/>
        <w:rPr>
          <w:rFonts w:ascii="Times New Roman" w:hAnsi="Times New Roman"/>
        </w:rPr>
      </w:pPr>
      <w:r>
        <w:rPr>
          <w:rFonts w:ascii="Times New Roman" w:hAnsi="Times New Roman"/>
        </w:rPr>
        <w:t>Theresa: It seems as if the Reditus’ love for precious minerals is destroying Gaia. So much filth seems to be coming from that abandoned factory.</w:t>
      </w:r>
    </w:p>
    <w:p w:rsidR="00A63AE3" w:rsidRDefault="00A63AE3" w:rsidP="005F7883">
      <w:pPr>
        <w:spacing w:after="0"/>
        <w:rPr>
          <w:rFonts w:ascii="Times New Roman" w:hAnsi="Times New Roman"/>
        </w:rPr>
      </w:pPr>
    </w:p>
    <w:p w:rsidR="00EE2A61" w:rsidRDefault="00EE2A61" w:rsidP="005F7883">
      <w:pPr>
        <w:spacing w:after="0"/>
        <w:rPr>
          <w:rFonts w:ascii="Times New Roman" w:hAnsi="Times New Roman"/>
        </w:rPr>
      </w:pPr>
      <w:r>
        <w:rPr>
          <w:rFonts w:ascii="Times New Roman" w:hAnsi="Times New Roman"/>
        </w:rPr>
        <w:t>Caeser: They have so much plenty, but at the same time so much wa</w:t>
      </w:r>
      <w:r w:rsidR="00F51D49">
        <w:rPr>
          <w:rFonts w:ascii="Times New Roman" w:hAnsi="Times New Roman"/>
        </w:rPr>
        <w:t>nt</w:t>
      </w:r>
      <w:r>
        <w:rPr>
          <w:rFonts w:ascii="Times New Roman" w:hAnsi="Times New Roman"/>
        </w:rPr>
        <w:t>. It’s such a strange dichotomy.</w:t>
      </w:r>
    </w:p>
    <w:p w:rsidR="00EE2A61" w:rsidRDefault="00EE2A61" w:rsidP="005F7883">
      <w:pPr>
        <w:spacing w:after="0"/>
        <w:rPr>
          <w:rFonts w:ascii="Times New Roman" w:hAnsi="Times New Roman"/>
        </w:rPr>
      </w:pPr>
    </w:p>
    <w:p w:rsidR="00EE2A61" w:rsidRDefault="00EE2A61" w:rsidP="005F7883">
      <w:pPr>
        <w:spacing w:after="0"/>
        <w:rPr>
          <w:rFonts w:ascii="Times New Roman" w:hAnsi="Times New Roman"/>
        </w:rPr>
      </w:pPr>
      <w:r>
        <w:rPr>
          <w:rFonts w:ascii="Times New Roman" w:hAnsi="Times New Roman"/>
        </w:rPr>
        <w:t>Augustus: Now you see why Corydon Deus purified the world years ago.</w:t>
      </w:r>
    </w:p>
    <w:p w:rsidR="00EE2A61" w:rsidRDefault="00EE2A61" w:rsidP="005F7883">
      <w:pPr>
        <w:spacing w:after="0"/>
        <w:rPr>
          <w:rFonts w:ascii="Times New Roman" w:hAnsi="Times New Roman"/>
        </w:rPr>
      </w:pPr>
    </w:p>
    <w:p w:rsidR="00EE2A61" w:rsidRDefault="00EE2A61" w:rsidP="005F7883">
      <w:pPr>
        <w:spacing w:after="0"/>
        <w:rPr>
          <w:rFonts w:ascii="Times New Roman" w:hAnsi="Times New Roman"/>
        </w:rPr>
      </w:pPr>
      <w:r>
        <w:rPr>
          <w:rFonts w:ascii="Times New Roman" w:hAnsi="Times New Roman"/>
        </w:rPr>
        <w:t>Jester: Purified, you mean destroyed.</w:t>
      </w:r>
    </w:p>
    <w:p w:rsidR="00EE2A61" w:rsidRDefault="00EE2A61" w:rsidP="005F7883">
      <w:pPr>
        <w:spacing w:after="0"/>
        <w:rPr>
          <w:rFonts w:ascii="Times New Roman" w:hAnsi="Times New Roman"/>
        </w:rPr>
      </w:pPr>
    </w:p>
    <w:p w:rsidR="00EE2A61" w:rsidRDefault="00EE2A61" w:rsidP="005F7883">
      <w:pPr>
        <w:spacing w:after="0"/>
        <w:rPr>
          <w:rFonts w:ascii="Times New Roman" w:hAnsi="Times New Roman"/>
        </w:rPr>
      </w:pPr>
      <w:r>
        <w:rPr>
          <w:rFonts w:ascii="Times New Roman" w:hAnsi="Times New Roman"/>
        </w:rPr>
        <w:t>Macy: Yeah, my parents died in the great shaking. So they needed to be purified?</w:t>
      </w:r>
    </w:p>
    <w:p w:rsidR="00EE2A61" w:rsidRDefault="00EE2A61" w:rsidP="005F7883">
      <w:pPr>
        <w:spacing w:after="0"/>
        <w:rPr>
          <w:rFonts w:ascii="Times New Roman" w:hAnsi="Times New Roman"/>
        </w:rPr>
      </w:pPr>
    </w:p>
    <w:p w:rsidR="00EE2A61" w:rsidRDefault="00EE2A61" w:rsidP="005F7883">
      <w:pPr>
        <w:spacing w:after="0"/>
        <w:rPr>
          <w:rFonts w:ascii="Times New Roman" w:hAnsi="Times New Roman"/>
        </w:rPr>
      </w:pPr>
      <w:r>
        <w:rPr>
          <w:rFonts w:ascii="Times New Roman" w:hAnsi="Times New Roman"/>
        </w:rPr>
        <w:t>Caeser: Yeah father I don’t think all Reditus are bad; some are good. Lieut. Rodriguez wanted justice and purity.</w:t>
      </w:r>
    </w:p>
    <w:p w:rsidR="00EE2A61" w:rsidRDefault="00EE2A61" w:rsidP="005F7883">
      <w:pPr>
        <w:spacing w:after="0"/>
        <w:rPr>
          <w:rFonts w:ascii="Times New Roman" w:hAnsi="Times New Roman"/>
        </w:rPr>
      </w:pPr>
    </w:p>
    <w:p w:rsidR="00EE2A61" w:rsidRDefault="00EE2A61" w:rsidP="005F7883">
      <w:pPr>
        <w:spacing w:after="0"/>
        <w:rPr>
          <w:rFonts w:ascii="Times New Roman" w:hAnsi="Times New Roman"/>
        </w:rPr>
      </w:pPr>
      <w:r>
        <w:rPr>
          <w:rFonts w:ascii="Times New Roman" w:hAnsi="Times New Roman"/>
        </w:rPr>
        <w:lastRenderedPageBreak/>
        <w:t>Corydon Deus: There is no one pure, only those who Corydon Deus makes pure.</w:t>
      </w:r>
    </w:p>
    <w:p w:rsidR="00D56363" w:rsidRDefault="00D56363" w:rsidP="005F7883">
      <w:pPr>
        <w:spacing w:after="0"/>
        <w:rPr>
          <w:rFonts w:ascii="Times New Roman" w:hAnsi="Times New Roman"/>
        </w:rPr>
      </w:pPr>
    </w:p>
    <w:p w:rsidR="00D56363" w:rsidRDefault="00D56363" w:rsidP="005F7883">
      <w:pPr>
        <w:spacing w:after="0"/>
        <w:rPr>
          <w:rFonts w:ascii="Times New Roman" w:hAnsi="Times New Roman"/>
        </w:rPr>
      </w:pPr>
      <w:r>
        <w:rPr>
          <w:rFonts w:ascii="Times New Roman" w:hAnsi="Times New Roman"/>
        </w:rPr>
        <w:t>(Macy is about to say something but Caesar shakes his head insinuating that she should just leave the topic.)</w:t>
      </w:r>
    </w:p>
    <w:p w:rsidR="00D56363" w:rsidRDefault="00D56363" w:rsidP="005F7883">
      <w:pPr>
        <w:spacing w:after="0"/>
        <w:rPr>
          <w:rFonts w:ascii="Times New Roman" w:hAnsi="Times New Roman"/>
        </w:rPr>
      </w:pPr>
    </w:p>
    <w:p w:rsidR="00D56363" w:rsidRDefault="00D56363" w:rsidP="005F7883">
      <w:pPr>
        <w:spacing w:after="0"/>
        <w:rPr>
          <w:rFonts w:ascii="Times New Roman" w:hAnsi="Times New Roman"/>
        </w:rPr>
      </w:pPr>
      <w:r>
        <w:rPr>
          <w:rFonts w:ascii="Times New Roman" w:hAnsi="Times New Roman"/>
        </w:rPr>
        <w:t xml:space="preserve">Macy: If I follow you what will your </w:t>
      </w:r>
      <w:r w:rsidR="00404ABC">
        <w:rPr>
          <w:rFonts w:ascii="Times New Roman" w:hAnsi="Times New Roman"/>
        </w:rPr>
        <w:t>god</w:t>
      </w:r>
      <w:r>
        <w:rPr>
          <w:rFonts w:ascii="Times New Roman" w:hAnsi="Times New Roman"/>
        </w:rPr>
        <w:t xml:space="preserve"> give me?</w:t>
      </w:r>
    </w:p>
    <w:p w:rsidR="00D56363" w:rsidRDefault="00D56363" w:rsidP="005F7883">
      <w:pPr>
        <w:spacing w:after="0"/>
        <w:rPr>
          <w:rFonts w:ascii="Times New Roman" w:hAnsi="Times New Roman"/>
        </w:rPr>
      </w:pPr>
    </w:p>
    <w:p w:rsidR="00D56363" w:rsidRDefault="00D56363" w:rsidP="005F7883">
      <w:pPr>
        <w:spacing w:after="0"/>
        <w:rPr>
          <w:rFonts w:ascii="Times New Roman" w:hAnsi="Times New Roman"/>
        </w:rPr>
      </w:pPr>
      <w:r>
        <w:rPr>
          <w:rFonts w:ascii="Times New Roman" w:hAnsi="Times New Roman"/>
        </w:rPr>
        <w:t>Augustus: Magic like I have; a power beyond belief. He’ll give you the ability to set the world on fire and destroy your enemies with a snap of your fingers. You’ll be the ultimate assassin.</w:t>
      </w:r>
    </w:p>
    <w:p w:rsidR="00D56363" w:rsidRDefault="00D56363" w:rsidP="005F7883">
      <w:pPr>
        <w:spacing w:after="0"/>
        <w:rPr>
          <w:rFonts w:ascii="Times New Roman" w:hAnsi="Times New Roman"/>
        </w:rPr>
      </w:pPr>
    </w:p>
    <w:p w:rsidR="00D56363" w:rsidRDefault="00D56363" w:rsidP="005F7883">
      <w:pPr>
        <w:spacing w:after="0"/>
        <w:rPr>
          <w:rFonts w:ascii="Times New Roman" w:hAnsi="Times New Roman"/>
        </w:rPr>
      </w:pPr>
      <w:r>
        <w:rPr>
          <w:rFonts w:ascii="Times New Roman" w:hAnsi="Times New Roman"/>
        </w:rPr>
        <w:t>Macy: Hmmmm…..I’d like that, maybe my parent’s deaths weren’t in vain.</w:t>
      </w:r>
    </w:p>
    <w:p w:rsidR="00D56363" w:rsidRDefault="00D56363" w:rsidP="00D56363">
      <w:pPr>
        <w:pStyle w:val="Heading2"/>
      </w:pPr>
      <w:r>
        <w:t>Man Eating Plant</w:t>
      </w:r>
    </w:p>
    <w:p w:rsidR="00823129" w:rsidRDefault="00823129" w:rsidP="005F7883">
      <w:pPr>
        <w:spacing w:after="0"/>
        <w:rPr>
          <w:rFonts w:ascii="Times New Roman" w:hAnsi="Times New Roman"/>
        </w:rPr>
      </w:pPr>
      <w:r>
        <w:rPr>
          <w:rFonts w:ascii="Times New Roman" w:hAnsi="Times New Roman"/>
        </w:rPr>
        <w:t>(The party reaches the top of the summit. The party hears a consistent rustling in the vegetation.)</w:t>
      </w:r>
    </w:p>
    <w:p w:rsidR="00823129" w:rsidRDefault="00823129" w:rsidP="005F7883">
      <w:pPr>
        <w:spacing w:after="0"/>
        <w:rPr>
          <w:rFonts w:ascii="Times New Roman" w:hAnsi="Times New Roman"/>
        </w:rPr>
      </w:pPr>
    </w:p>
    <w:p w:rsidR="00823129" w:rsidRDefault="00823129" w:rsidP="005F7883">
      <w:pPr>
        <w:spacing w:after="0"/>
        <w:rPr>
          <w:rFonts w:ascii="Times New Roman" w:hAnsi="Times New Roman"/>
        </w:rPr>
      </w:pPr>
      <w:r>
        <w:rPr>
          <w:rFonts w:ascii="Times New Roman" w:hAnsi="Times New Roman"/>
        </w:rPr>
        <w:t>Airloft: I sense a vegetative matter that is moving at an accelerated rate. Its patterns are similar to that of a wild beast. I suggest we get ready for combat.</w:t>
      </w:r>
    </w:p>
    <w:p w:rsidR="00823129" w:rsidRDefault="00823129" w:rsidP="005F7883">
      <w:pPr>
        <w:spacing w:after="0"/>
        <w:rPr>
          <w:rFonts w:ascii="Times New Roman" w:hAnsi="Times New Roman"/>
        </w:rPr>
      </w:pPr>
    </w:p>
    <w:p w:rsidR="00823129" w:rsidRDefault="00823129" w:rsidP="005F7883">
      <w:pPr>
        <w:spacing w:after="0"/>
        <w:rPr>
          <w:rFonts w:ascii="Times New Roman" w:hAnsi="Times New Roman"/>
        </w:rPr>
      </w:pPr>
      <w:r>
        <w:rPr>
          <w:rFonts w:ascii="Times New Roman" w:hAnsi="Times New Roman"/>
        </w:rPr>
        <w:t>Jester: I think this is what Lieut. Rodriguez was speaking about. I don’t want to die and become plant food. Where’s a Weed Wacker when you need one.</w:t>
      </w:r>
    </w:p>
    <w:p w:rsidR="00823129" w:rsidRDefault="00823129" w:rsidP="005F7883">
      <w:pPr>
        <w:spacing w:after="0"/>
        <w:rPr>
          <w:rFonts w:ascii="Times New Roman" w:hAnsi="Times New Roman"/>
        </w:rPr>
      </w:pPr>
    </w:p>
    <w:p w:rsidR="00EE2A61" w:rsidRDefault="00823129" w:rsidP="005F7883">
      <w:pPr>
        <w:spacing w:after="0"/>
        <w:rPr>
          <w:rFonts w:ascii="Times New Roman" w:hAnsi="Times New Roman"/>
        </w:rPr>
      </w:pPr>
      <w:r>
        <w:rPr>
          <w:rFonts w:ascii="Times New Roman" w:hAnsi="Times New Roman"/>
        </w:rPr>
        <w:t>Caeser: (Caeser pulls out his blade)</w:t>
      </w:r>
      <w:r w:rsidR="00404ABC">
        <w:rPr>
          <w:rFonts w:ascii="Times New Roman" w:hAnsi="Times New Roman"/>
        </w:rPr>
        <w:t xml:space="preserve"> Say hello to your Weed Wacker. </w:t>
      </w:r>
    </w:p>
    <w:p w:rsidR="002B0B6B" w:rsidRDefault="002B0B6B" w:rsidP="005F7883">
      <w:pPr>
        <w:spacing w:after="0"/>
        <w:rPr>
          <w:rFonts w:ascii="Times New Roman" w:hAnsi="Times New Roman"/>
        </w:rPr>
      </w:pPr>
    </w:p>
    <w:p w:rsidR="002B0B6B" w:rsidRDefault="002B0B6B" w:rsidP="005F7883">
      <w:pPr>
        <w:spacing w:after="0"/>
        <w:rPr>
          <w:rFonts w:ascii="Times New Roman" w:hAnsi="Times New Roman"/>
        </w:rPr>
      </w:pPr>
      <w:r>
        <w:rPr>
          <w:rFonts w:ascii="Times New Roman" w:hAnsi="Times New Roman"/>
        </w:rPr>
        <w:t>(Man eating plant is defeated.)</w:t>
      </w:r>
    </w:p>
    <w:p w:rsidR="002B0B6B" w:rsidRDefault="002B0B6B" w:rsidP="005F7883">
      <w:pPr>
        <w:spacing w:after="0"/>
        <w:rPr>
          <w:rFonts w:ascii="Times New Roman" w:hAnsi="Times New Roman"/>
        </w:rPr>
      </w:pPr>
    </w:p>
    <w:p w:rsidR="002B0B6B" w:rsidRDefault="002B0B6B" w:rsidP="005F7883">
      <w:pPr>
        <w:spacing w:after="0"/>
        <w:rPr>
          <w:rFonts w:ascii="Times New Roman" w:hAnsi="Times New Roman"/>
        </w:rPr>
      </w:pPr>
      <w:r>
        <w:rPr>
          <w:rFonts w:ascii="Times New Roman" w:hAnsi="Times New Roman"/>
        </w:rPr>
        <w:t>Augustus: What corruption? To think nature could be turned against humans. Such is the carelessness of the Reditus. Let this be a lesson to all of you not to trust in minerals and science. Doing such a thing is like laying down in a bed of roses. Though it may seem good the thorns pierce your flesh.</w:t>
      </w:r>
    </w:p>
    <w:p w:rsidR="002B0B6B" w:rsidRDefault="002B0B6B" w:rsidP="005F7883">
      <w:pPr>
        <w:spacing w:after="0"/>
        <w:rPr>
          <w:rFonts w:ascii="Times New Roman" w:hAnsi="Times New Roman"/>
        </w:rPr>
      </w:pPr>
    </w:p>
    <w:p w:rsidR="002B0B6B" w:rsidRDefault="002B0B6B" w:rsidP="005F7883">
      <w:pPr>
        <w:spacing w:after="0"/>
        <w:rPr>
          <w:rFonts w:ascii="Times New Roman" w:hAnsi="Times New Roman"/>
        </w:rPr>
      </w:pPr>
      <w:r>
        <w:rPr>
          <w:rFonts w:ascii="Times New Roman" w:hAnsi="Times New Roman"/>
        </w:rPr>
        <w:t>Caeser: I think such progress is good, but progress unchecked can have disastrous consequences. Maybe we can teach the Reditus how to balance the two.</w:t>
      </w:r>
    </w:p>
    <w:p w:rsidR="002B0B6B" w:rsidRDefault="002B0B6B" w:rsidP="005F7883">
      <w:pPr>
        <w:spacing w:after="0"/>
        <w:rPr>
          <w:rFonts w:ascii="Times New Roman" w:hAnsi="Times New Roman"/>
        </w:rPr>
      </w:pPr>
    </w:p>
    <w:p w:rsidR="002B0B6B" w:rsidRDefault="002B0B6B" w:rsidP="005F7883">
      <w:pPr>
        <w:spacing w:after="0"/>
        <w:rPr>
          <w:rFonts w:ascii="Times New Roman" w:hAnsi="Times New Roman"/>
        </w:rPr>
      </w:pPr>
      <w:r>
        <w:rPr>
          <w:rFonts w:ascii="Times New Roman" w:hAnsi="Times New Roman"/>
        </w:rPr>
        <w:t>Theresa: I agree, just imagine how our camp could develop with all this technology.</w:t>
      </w:r>
    </w:p>
    <w:p w:rsidR="002B0B6B" w:rsidRDefault="002B0B6B" w:rsidP="005F7883">
      <w:pPr>
        <w:spacing w:after="0"/>
        <w:rPr>
          <w:rFonts w:ascii="Times New Roman" w:hAnsi="Times New Roman"/>
        </w:rPr>
      </w:pPr>
    </w:p>
    <w:p w:rsidR="00404ABC" w:rsidRDefault="002B0B6B" w:rsidP="005F7883">
      <w:pPr>
        <w:spacing w:after="0"/>
        <w:rPr>
          <w:rFonts w:ascii="Times New Roman" w:hAnsi="Times New Roman"/>
        </w:rPr>
      </w:pPr>
      <w:r>
        <w:rPr>
          <w:rFonts w:ascii="Times New Roman" w:hAnsi="Times New Roman"/>
        </w:rPr>
        <w:t>Corydon Deus: You still have much to learn.</w:t>
      </w:r>
      <w:r w:rsidR="004F13A5">
        <w:rPr>
          <w:rFonts w:ascii="Times New Roman" w:hAnsi="Times New Roman"/>
        </w:rPr>
        <w:t xml:space="preserve"> I will teach you more in the coming days.</w:t>
      </w:r>
    </w:p>
    <w:p w:rsidR="00034772" w:rsidRPr="00B3128D" w:rsidRDefault="00E87B0A" w:rsidP="00205B2C">
      <w:pPr>
        <w:pStyle w:val="Heading1"/>
        <w:rPr>
          <w:sz w:val="44"/>
          <w:szCs w:val="44"/>
        </w:rPr>
      </w:pPr>
      <w:bookmarkStart w:id="118" w:name="_Toc76405293"/>
      <w:r w:rsidRPr="00B3128D">
        <w:rPr>
          <w:sz w:val="44"/>
          <w:szCs w:val="44"/>
        </w:rPr>
        <w:t>Kohlingen</w:t>
      </w:r>
      <w:bookmarkEnd w:id="118"/>
    </w:p>
    <w:p w:rsidR="00B3128D" w:rsidRDefault="00B3128D" w:rsidP="00B3128D">
      <w:pPr>
        <w:pStyle w:val="Heading2"/>
      </w:pPr>
      <w:r>
        <w:t>Meeting The King</w:t>
      </w:r>
    </w:p>
    <w:p w:rsidR="004F13A5" w:rsidRDefault="004F13A5" w:rsidP="005F7883">
      <w:pPr>
        <w:spacing w:after="0"/>
        <w:rPr>
          <w:rFonts w:ascii="Times New Roman" w:hAnsi="Times New Roman"/>
        </w:rPr>
      </w:pPr>
      <w:r>
        <w:rPr>
          <w:rFonts w:ascii="Times New Roman" w:hAnsi="Times New Roman"/>
        </w:rPr>
        <w:t>(When the party arrives to Kohlingen, the front gate is closed and a guard calls out to them.)</w:t>
      </w:r>
    </w:p>
    <w:p w:rsidR="004F13A5" w:rsidRDefault="004F13A5" w:rsidP="005F7883">
      <w:pPr>
        <w:spacing w:after="0"/>
        <w:rPr>
          <w:rFonts w:ascii="Times New Roman" w:hAnsi="Times New Roman"/>
        </w:rPr>
      </w:pPr>
    </w:p>
    <w:p w:rsidR="004F13A5" w:rsidRDefault="004F13A5" w:rsidP="005F7883">
      <w:pPr>
        <w:spacing w:after="0"/>
        <w:rPr>
          <w:rFonts w:ascii="Times New Roman" w:hAnsi="Times New Roman"/>
        </w:rPr>
      </w:pPr>
      <w:r>
        <w:rPr>
          <w:rFonts w:ascii="Times New Roman" w:hAnsi="Times New Roman"/>
        </w:rPr>
        <w:t>Guard: Are you Reditus? If so tell our brothers to quit fighting us! Go back from where you came with this message.</w:t>
      </w:r>
    </w:p>
    <w:p w:rsidR="004F13A5" w:rsidRDefault="004F13A5" w:rsidP="005F7883">
      <w:pPr>
        <w:spacing w:after="0"/>
        <w:rPr>
          <w:rFonts w:ascii="Times New Roman" w:hAnsi="Times New Roman"/>
        </w:rPr>
      </w:pPr>
    </w:p>
    <w:p w:rsidR="004F13A5" w:rsidRDefault="004F13A5" w:rsidP="005F7883">
      <w:pPr>
        <w:spacing w:after="0"/>
        <w:rPr>
          <w:rFonts w:ascii="Times New Roman" w:hAnsi="Times New Roman"/>
        </w:rPr>
      </w:pPr>
      <w:r>
        <w:rPr>
          <w:rFonts w:ascii="Times New Roman" w:hAnsi="Times New Roman"/>
        </w:rPr>
        <w:t>Jester: We come from Tandoor! We have a letter of introduction to the king from Capt. Rodriguez. We wish to see the king.</w:t>
      </w:r>
    </w:p>
    <w:p w:rsidR="004F13A5" w:rsidRDefault="004F13A5" w:rsidP="005F7883">
      <w:pPr>
        <w:spacing w:after="0"/>
        <w:rPr>
          <w:rFonts w:ascii="Times New Roman" w:hAnsi="Times New Roman"/>
        </w:rPr>
      </w:pPr>
    </w:p>
    <w:p w:rsidR="004F13A5" w:rsidRDefault="004F13A5" w:rsidP="005F7883">
      <w:pPr>
        <w:spacing w:after="0"/>
        <w:rPr>
          <w:rFonts w:ascii="Times New Roman" w:hAnsi="Times New Roman"/>
        </w:rPr>
      </w:pPr>
      <w:r>
        <w:rPr>
          <w:rFonts w:ascii="Times New Roman" w:hAnsi="Times New Roman"/>
        </w:rPr>
        <w:t>Guard: Oh is it now? One moment.</w:t>
      </w:r>
    </w:p>
    <w:p w:rsidR="004F13A5" w:rsidRDefault="004F13A5" w:rsidP="005F7883">
      <w:pPr>
        <w:spacing w:after="0"/>
        <w:rPr>
          <w:rFonts w:ascii="Times New Roman" w:hAnsi="Times New Roman"/>
        </w:rPr>
      </w:pPr>
    </w:p>
    <w:p w:rsidR="004F13A5" w:rsidRDefault="004F13A5" w:rsidP="005F7883">
      <w:pPr>
        <w:spacing w:after="0"/>
        <w:rPr>
          <w:rFonts w:ascii="Times New Roman" w:hAnsi="Times New Roman"/>
        </w:rPr>
      </w:pPr>
      <w:r>
        <w:rPr>
          <w:rFonts w:ascii="Times New Roman" w:hAnsi="Times New Roman"/>
        </w:rPr>
        <w:t>(Some time passes. Eventually the guard comes back.)</w:t>
      </w:r>
    </w:p>
    <w:p w:rsidR="004F13A5" w:rsidRDefault="004F13A5" w:rsidP="005F7883">
      <w:pPr>
        <w:spacing w:after="0"/>
        <w:rPr>
          <w:rFonts w:ascii="Times New Roman" w:hAnsi="Times New Roman"/>
        </w:rPr>
      </w:pPr>
    </w:p>
    <w:p w:rsidR="004F13A5" w:rsidRDefault="004F13A5" w:rsidP="005F7883">
      <w:pPr>
        <w:spacing w:after="0"/>
        <w:rPr>
          <w:rFonts w:ascii="Times New Roman" w:hAnsi="Times New Roman"/>
        </w:rPr>
      </w:pPr>
      <w:r>
        <w:rPr>
          <w:rFonts w:ascii="Times New Roman" w:hAnsi="Times New Roman"/>
        </w:rPr>
        <w:t>Guard: Let me see that letter.</w:t>
      </w:r>
    </w:p>
    <w:p w:rsidR="004F13A5" w:rsidRDefault="004F13A5" w:rsidP="005F7883">
      <w:pPr>
        <w:spacing w:after="0"/>
        <w:rPr>
          <w:rFonts w:ascii="Times New Roman" w:hAnsi="Times New Roman"/>
        </w:rPr>
      </w:pPr>
    </w:p>
    <w:p w:rsidR="004F13A5" w:rsidRDefault="004F13A5" w:rsidP="005F7883">
      <w:pPr>
        <w:spacing w:after="0"/>
        <w:rPr>
          <w:rFonts w:ascii="Times New Roman" w:hAnsi="Times New Roman"/>
        </w:rPr>
      </w:pPr>
      <w:r>
        <w:rPr>
          <w:rFonts w:ascii="Times New Roman" w:hAnsi="Times New Roman"/>
        </w:rPr>
        <w:t>(The guard throws down a bucket for the party to place the letter into. Once the letter is placed he pulls up the bucket. After some time passes the guard comes back.)</w:t>
      </w:r>
    </w:p>
    <w:p w:rsidR="004F13A5" w:rsidRDefault="004F13A5" w:rsidP="005F7883">
      <w:pPr>
        <w:spacing w:after="0"/>
        <w:rPr>
          <w:rFonts w:ascii="Times New Roman" w:hAnsi="Times New Roman"/>
        </w:rPr>
      </w:pPr>
    </w:p>
    <w:p w:rsidR="004F13A5" w:rsidRDefault="004F13A5" w:rsidP="005F7883">
      <w:pPr>
        <w:spacing w:after="0"/>
        <w:rPr>
          <w:rFonts w:ascii="Times New Roman" w:hAnsi="Times New Roman"/>
        </w:rPr>
      </w:pPr>
      <w:r>
        <w:rPr>
          <w:rFonts w:ascii="Times New Roman" w:hAnsi="Times New Roman"/>
        </w:rPr>
        <w:t>Guard: All right, come in, but no funny business you hear.</w:t>
      </w:r>
    </w:p>
    <w:p w:rsidR="004F13A5" w:rsidRDefault="004F13A5" w:rsidP="005F7883">
      <w:pPr>
        <w:spacing w:after="0"/>
        <w:rPr>
          <w:rFonts w:ascii="Times New Roman" w:hAnsi="Times New Roman"/>
        </w:rPr>
      </w:pPr>
    </w:p>
    <w:p w:rsidR="004F13A5" w:rsidRDefault="004F13A5" w:rsidP="005F7883">
      <w:pPr>
        <w:spacing w:after="0"/>
        <w:rPr>
          <w:rFonts w:ascii="Times New Roman" w:hAnsi="Times New Roman"/>
        </w:rPr>
      </w:pPr>
      <w:r>
        <w:rPr>
          <w:rFonts w:ascii="Times New Roman" w:hAnsi="Times New Roman"/>
        </w:rPr>
        <w:t>(The gate opens and the party walks into Kohlingen. The captain of the guard meets them</w:t>
      </w:r>
      <w:r w:rsidR="00781BE6">
        <w:rPr>
          <w:rFonts w:ascii="Times New Roman" w:hAnsi="Times New Roman"/>
        </w:rPr>
        <w:t>.)</w:t>
      </w:r>
    </w:p>
    <w:p w:rsidR="00781BE6" w:rsidRDefault="00781BE6" w:rsidP="005F7883">
      <w:pPr>
        <w:spacing w:after="0"/>
        <w:rPr>
          <w:rFonts w:ascii="Times New Roman" w:hAnsi="Times New Roman"/>
        </w:rPr>
      </w:pPr>
    </w:p>
    <w:p w:rsidR="00781BE6" w:rsidRDefault="00781BE6" w:rsidP="005F7883">
      <w:pPr>
        <w:spacing w:after="0"/>
        <w:rPr>
          <w:rFonts w:ascii="Times New Roman" w:hAnsi="Times New Roman"/>
        </w:rPr>
      </w:pPr>
      <w:r>
        <w:rPr>
          <w:rFonts w:ascii="Times New Roman" w:hAnsi="Times New Roman"/>
        </w:rPr>
        <w:t>Capt. Guard: Amazing you guys made it here. We don’t have many visitors or merchants come this way due to the conditions in the mountains and the naval blockade.</w:t>
      </w:r>
    </w:p>
    <w:p w:rsidR="00781BE6" w:rsidRDefault="00781BE6" w:rsidP="005F7883">
      <w:pPr>
        <w:spacing w:after="0"/>
        <w:rPr>
          <w:rFonts w:ascii="Times New Roman" w:hAnsi="Times New Roman"/>
        </w:rPr>
      </w:pPr>
    </w:p>
    <w:p w:rsidR="00781BE6" w:rsidRDefault="00781BE6" w:rsidP="005F7883">
      <w:pPr>
        <w:spacing w:after="0"/>
        <w:rPr>
          <w:rFonts w:ascii="Times New Roman" w:hAnsi="Times New Roman"/>
        </w:rPr>
      </w:pPr>
      <w:r>
        <w:rPr>
          <w:rFonts w:ascii="Times New Roman" w:hAnsi="Times New Roman"/>
        </w:rPr>
        <w:t>Caeser: I discovered a talent for weed whacking in those mountains. What strange things are happening?</w:t>
      </w:r>
    </w:p>
    <w:p w:rsidR="00781BE6" w:rsidRDefault="00781BE6" w:rsidP="005F7883">
      <w:pPr>
        <w:spacing w:after="0"/>
        <w:rPr>
          <w:rFonts w:ascii="Times New Roman" w:hAnsi="Times New Roman"/>
        </w:rPr>
      </w:pPr>
    </w:p>
    <w:p w:rsidR="00781BE6" w:rsidRDefault="00781BE6" w:rsidP="005F7883">
      <w:pPr>
        <w:spacing w:after="0"/>
        <w:rPr>
          <w:rFonts w:ascii="Times New Roman" w:hAnsi="Times New Roman"/>
        </w:rPr>
      </w:pPr>
      <w:r>
        <w:rPr>
          <w:rFonts w:ascii="Times New Roman" w:hAnsi="Times New Roman"/>
        </w:rPr>
        <w:t>Capt. Guard: Yes, the soothsayers say it’s an ill omen when nature turns against man. It’s as if Gaia is trying to spit out men from its habitation like the body fights an illness. I won</w:t>
      </w:r>
      <w:r w:rsidR="00BA1FD1">
        <w:rPr>
          <w:rFonts w:ascii="Times New Roman" w:hAnsi="Times New Roman"/>
        </w:rPr>
        <w:t>der if the world’</w:t>
      </w:r>
      <w:r w:rsidR="00077750">
        <w:rPr>
          <w:rFonts w:ascii="Times New Roman" w:hAnsi="Times New Roman"/>
        </w:rPr>
        <w:t xml:space="preserve">s going to </w:t>
      </w:r>
      <w:r w:rsidR="00BA1FD1">
        <w:rPr>
          <w:rFonts w:ascii="Times New Roman" w:hAnsi="Times New Roman"/>
        </w:rPr>
        <w:t>end.</w:t>
      </w:r>
    </w:p>
    <w:p w:rsidR="00781BE6" w:rsidRDefault="00781BE6" w:rsidP="005F7883">
      <w:pPr>
        <w:spacing w:after="0"/>
        <w:rPr>
          <w:rFonts w:ascii="Times New Roman" w:hAnsi="Times New Roman"/>
        </w:rPr>
      </w:pPr>
    </w:p>
    <w:p w:rsidR="00781BE6" w:rsidRDefault="00781BE6" w:rsidP="005F7883">
      <w:pPr>
        <w:spacing w:after="0"/>
        <w:rPr>
          <w:rFonts w:ascii="Times New Roman" w:hAnsi="Times New Roman"/>
        </w:rPr>
      </w:pPr>
      <w:r>
        <w:rPr>
          <w:rFonts w:ascii="Times New Roman" w:hAnsi="Times New Roman"/>
        </w:rPr>
        <w:t>Augustus: This could be the case.</w:t>
      </w:r>
    </w:p>
    <w:p w:rsidR="00781BE6" w:rsidRDefault="00781BE6" w:rsidP="005F7883">
      <w:pPr>
        <w:spacing w:after="0"/>
        <w:rPr>
          <w:rFonts w:ascii="Times New Roman" w:hAnsi="Times New Roman"/>
        </w:rPr>
      </w:pPr>
    </w:p>
    <w:p w:rsidR="00781BE6" w:rsidRDefault="00781BE6" w:rsidP="005F7883">
      <w:pPr>
        <w:spacing w:after="0"/>
        <w:rPr>
          <w:rFonts w:ascii="Times New Roman" w:hAnsi="Times New Roman"/>
        </w:rPr>
      </w:pPr>
      <w:r>
        <w:rPr>
          <w:rFonts w:ascii="Times New Roman" w:hAnsi="Times New Roman"/>
        </w:rPr>
        <w:t>Capt. Guard: Then forget science, may the gods help us all.</w:t>
      </w:r>
    </w:p>
    <w:p w:rsidR="00781BE6" w:rsidRDefault="00781BE6" w:rsidP="005F7883">
      <w:pPr>
        <w:spacing w:after="0"/>
        <w:rPr>
          <w:rFonts w:ascii="Times New Roman" w:hAnsi="Times New Roman"/>
        </w:rPr>
      </w:pPr>
    </w:p>
    <w:p w:rsidR="00781BE6" w:rsidRDefault="00781BE6" w:rsidP="005F7883">
      <w:pPr>
        <w:spacing w:after="0"/>
        <w:rPr>
          <w:rFonts w:ascii="Times New Roman" w:hAnsi="Times New Roman"/>
        </w:rPr>
      </w:pPr>
      <w:r>
        <w:rPr>
          <w:rFonts w:ascii="Times New Roman" w:hAnsi="Times New Roman"/>
        </w:rPr>
        <w:t>Corydon Deus: The worms will help you when you’re 6 feet under.</w:t>
      </w:r>
    </w:p>
    <w:p w:rsidR="00781BE6" w:rsidRDefault="00781BE6" w:rsidP="005F7883">
      <w:pPr>
        <w:spacing w:after="0"/>
        <w:rPr>
          <w:rFonts w:ascii="Times New Roman" w:hAnsi="Times New Roman"/>
        </w:rPr>
      </w:pPr>
    </w:p>
    <w:p w:rsidR="00781BE6" w:rsidRDefault="00781BE6" w:rsidP="005F7883">
      <w:pPr>
        <w:spacing w:after="0"/>
        <w:rPr>
          <w:rFonts w:ascii="Times New Roman" w:hAnsi="Times New Roman"/>
        </w:rPr>
      </w:pPr>
      <w:r>
        <w:rPr>
          <w:rFonts w:ascii="Times New Roman" w:hAnsi="Times New Roman"/>
        </w:rPr>
        <w:t>Capt. Guard: What?</w:t>
      </w:r>
    </w:p>
    <w:p w:rsidR="00781BE6" w:rsidRDefault="00781BE6" w:rsidP="005F7883">
      <w:pPr>
        <w:spacing w:after="0"/>
        <w:rPr>
          <w:rFonts w:ascii="Times New Roman" w:hAnsi="Times New Roman"/>
        </w:rPr>
      </w:pPr>
    </w:p>
    <w:p w:rsidR="00781BE6" w:rsidRDefault="00077750" w:rsidP="005F7883">
      <w:pPr>
        <w:spacing w:after="0"/>
        <w:rPr>
          <w:rFonts w:ascii="Times New Roman" w:hAnsi="Times New Roman"/>
        </w:rPr>
      </w:pPr>
      <w:r>
        <w:rPr>
          <w:rFonts w:ascii="Times New Roman" w:hAnsi="Times New Roman"/>
        </w:rPr>
        <w:t>Augustus: I mean</w:t>
      </w:r>
      <w:r w:rsidR="00781BE6">
        <w:rPr>
          <w:rFonts w:ascii="Times New Roman" w:hAnsi="Times New Roman"/>
        </w:rPr>
        <w:t xml:space="preserve"> may the worms fertilize the soil for a bountiful harvest so that the crops roots reach deep into the ground.</w:t>
      </w:r>
    </w:p>
    <w:p w:rsidR="00781BE6" w:rsidRDefault="00781BE6" w:rsidP="005F7883">
      <w:pPr>
        <w:spacing w:after="0"/>
        <w:rPr>
          <w:rFonts w:ascii="Times New Roman" w:hAnsi="Times New Roman"/>
        </w:rPr>
      </w:pPr>
    </w:p>
    <w:p w:rsidR="00781BE6" w:rsidRDefault="00781BE6" w:rsidP="005F7883">
      <w:pPr>
        <w:spacing w:after="0"/>
        <w:rPr>
          <w:rFonts w:ascii="Times New Roman" w:hAnsi="Times New Roman"/>
        </w:rPr>
      </w:pPr>
      <w:r>
        <w:rPr>
          <w:rFonts w:ascii="Times New Roman" w:hAnsi="Times New Roman"/>
        </w:rPr>
        <w:t>Caeser: (He whispers to his father.) Control your mouth father.</w:t>
      </w:r>
    </w:p>
    <w:p w:rsidR="00077750" w:rsidRDefault="00077750" w:rsidP="005F7883">
      <w:pPr>
        <w:spacing w:after="0"/>
        <w:rPr>
          <w:rFonts w:ascii="Times New Roman" w:hAnsi="Times New Roman"/>
        </w:rPr>
      </w:pPr>
    </w:p>
    <w:p w:rsidR="00077750" w:rsidRDefault="00077750" w:rsidP="005F7883">
      <w:pPr>
        <w:spacing w:after="0"/>
        <w:rPr>
          <w:rFonts w:ascii="Times New Roman" w:hAnsi="Times New Roman"/>
        </w:rPr>
      </w:pPr>
      <w:r>
        <w:rPr>
          <w:rFonts w:ascii="Times New Roman" w:hAnsi="Times New Roman"/>
        </w:rPr>
        <w:t>Augustus: Yeah I don’t know what comes over me sometimes.</w:t>
      </w:r>
    </w:p>
    <w:p w:rsidR="00BA1FD1" w:rsidRDefault="00BA1FD1" w:rsidP="005F7883">
      <w:pPr>
        <w:spacing w:after="0"/>
        <w:rPr>
          <w:rFonts w:ascii="Times New Roman" w:hAnsi="Times New Roman"/>
        </w:rPr>
      </w:pPr>
    </w:p>
    <w:p w:rsidR="00BA1FD1" w:rsidRDefault="00BA1FD1" w:rsidP="005F7883">
      <w:pPr>
        <w:spacing w:after="0"/>
        <w:rPr>
          <w:rFonts w:ascii="Times New Roman" w:hAnsi="Times New Roman"/>
        </w:rPr>
      </w:pPr>
      <w:r>
        <w:rPr>
          <w:rFonts w:ascii="Times New Roman" w:hAnsi="Times New Roman"/>
        </w:rPr>
        <w:lastRenderedPageBreak/>
        <w:t>(The party enters the throne room.)</w:t>
      </w:r>
    </w:p>
    <w:p w:rsidR="00BA1FD1" w:rsidRDefault="00BA1FD1" w:rsidP="005F7883">
      <w:pPr>
        <w:spacing w:after="0"/>
        <w:rPr>
          <w:rFonts w:ascii="Times New Roman" w:hAnsi="Times New Roman"/>
        </w:rPr>
      </w:pPr>
    </w:p>
    <w:p w:rsidR="00BA1FD1" w:rsidRDefault="00BA1FD1" w:rsidP="005F7883">
      <w:pPr>
        <w:spacing w:after="0"/>
        <w:rPr>
          <w:rFonts w:ascii="Times New Roman" w:hAnsi="Times New Roman"/>
        </w:rPr>
      </w:pPr>
      <w:r>
        <w:rPr>
          <w:rFonts w:ascii="Times New Roman" w:hAnsi="Times New Roman"/>
        </w:rPr>
        <w:t>King Ashe of Kohlingen: Please state your business. I’m in the middle of a war and I have more pressing matters to attend. This better be good.</w:t>
      </w:r>
    </w:p>
    <w:p w:rsidR="00BA1FD1" w:rsidRDefault="00BA1FD1" w:rsidP="005F7883">
      <w:pPr>
        <w:spacing w:after="0"/>
        <w:rPr>
          <w:rFonts w:ascii="Times New Roman" w:hAnsi="Times New Roman"/>
        </w:rPr>
      </w:pPr>
    </w:p>
    <w:p w:rsidR="009E7141" w:rsidRDefault="00BA1FD1" w:rsidP="005F7883">
      <w:pPr>
        <w:spacing w:after="0"/>
        <w:rPr>
          <w:rFonts w:ascii="Times New Roman" w:hAnsi="Times New Roman"/>
        </w:rPr>
      </w:pPr>
      <w:r>
        <w:rPr>
          <w:rFonts w:ascii="Times New Roman" w:hAnsi="Times New Roman"/>
        </w:rPr>
        <w:t>Jester: We have come with a proposition my Lord. I believe it’s a proposition that you will find much to your interest. Our work requires a Tonsorem Navem Ship. We wish to capture one and for you to create a diversion for us to do so. In exchange for you helping us, we will let you reverse engineer the ship to use against the Tonsorem Navy. Then we’ll be on our way.</w:t>
      </w:r>
    </w:p>
    <w:p w:rsidR="009E7141" w:rsidRDefault="009E7141" w:rsidP="005F7883">
      <w:pPr>
        <w:spacing w:after="0"/>
        <w:rPr>
          <w:rFonts w:ascii="Times New Roman" w:hAnsi="Times New Roman"/>
        </w:rPr>
      </w:pPr>
    </w:p>
    <w:p w:rsidR="00077750" w:rsidRDefault="009E7141" w:rsidP="005F7883">
      <w:pPr>
        <w:spacing w:after="0"/>
        <w:rPr>
          <w:rFonts w:ascii="Times New Roman" w:hAnsi="Times New Roman"/>
        </w:rPr>
      </w:pPr>
      <w:r>
        <w:rPr>
          <w:rFonts w:ascii="Times New Roman" w:hAnsi="Times New Roman"/>
        </w:rPr>
        <w:t>King Ashe of Kohlingen: Last I checked all Tonsorem Navem Ships mostly operate underwater. Unless you plan on transforming into a fish and swimming up its ass; I think its fanciful thinking.</w:t>
      </w:r>
    </w:p>
    <w:p w:rsidR="00077750" w:rsidRDefault="00077750" w:rsidP="005F7883">
      <w:pPr>
        <w:spacing w:after="0"/>
        <w:rPr>
          <w:rFonts w:ascii="Times New Roman" w:hAnsi="Times New Roman"/>
        </w:rPr>
      </w:pPr>
    </w:p>
    <w:p w:rsidR="009E7141" w:rsidRDefault="009E7141" w:rsidP="005F7883">
      <w:pPr>
        <w:spacing w:after="0"/>
        <w:rPr>
          <w:rFonts w:ascii="Times New Roman" w:hAnsi="Times New Roman"/>
        </w:rPr>
      </w:pPr>
      <w:r>
        <w:rPr>
          <w:rFonts w:ascii="Times New Roman" w:hAnsi="Times New Roman"/>
        </w:rPr>
        <w:t>Caeser: My Lord, a drunken Tonsorem engineer revealed to us the secret of making them surface.</w:t>
      </w:r>
    </w:p>
    <w:p w:rsidR="009E7141" w:rsidRDefault="009E7141" w:rsidP="005F7883">
      <w:pPr>
        <w:spacing w:after="0"/>
        <w:rPr>
          <w:rFonts w:ascii="Times New Roman" w:hAnsi="Times New Roman"/>
        </w:rPr>
      </w:pPr>
    </w:p>
    <w:p w:rsidR="009E7141" w:rsidRDefault="009E7141" w:rsidP="005F7883">
      <w:pPr>
        <w:spacing w:after="0"/>
        <w:rPr>
          <w:rFonts w:ascii="Times New Roman" w:hAnsi="Times New Roman"/>
        </w:rPr>
      </w:pPr>
      <w:r>
        <w:rPr>
          <w:rFonts w:ascii="Times New Roman" w:hAnsi="Times New Roman"/>
        </w:rPr>
        <w:t>King Ashe of Kohlingen: And what is that secret?</w:t>
      </w:r>
    </w:p>
    <w:p w:rsidR="009E7141" w:rsidRDefault="009E7141" w:rsidP="005F7883">
      <w:pPr>
        <w:spacing w:after="0"/>
        <w:rPr>
          <w:rFonts w:ascii="Times New Roman" w:hAnsi="Times New Roman"/>
        </w:rPr>
      </w:pPr>
    </w:p>
    <w:p w:rsidR="009E7141" w:rsidRDefault="009E7141" w:rsidP="005F7883">
      <w:pPr>
        <w:spacing w:after="0"/>
        <w:rPr>
          <w:rFonts w:ascii="Times New Roman" w:hAnsi="Times New Roman"/>
        </w:rPr>
      </w:pPr>
      <w:r>
        <w:rPr>
          <w:rFonts w:ascii="Times New Roman" w:hAnsi="Times New Roman"/>
        </w:rPr>
        <w:t>Augustus: If we tell you, how do we know you will not throw us like trash and not reward us?</w:t>
      </w:r>
    </w:p>
    <w:p w:rsidR="009E7141" w:rsidRDefault="009E7141" w:rsidP="005F7883">
      <w:pPr>
        <w:spacing w:after="0"/>
        <w:rPr>
          <w:rFonts w:ascii="Times New Roman" w:hAnsi="Times New Roman"/>
        </w:rPr>
      </w:pPr>
    </w:p>
    <w:p w:rsidR="009E7141" w:rsidRDefault="009E7141" w:rsidP="005F7883">
      <w:pPr>
        <w:spacing w:after="0"/>
        <w:rPr>
          <w:rFonts w:ascii="Times New Roman" w:hAnsi="Times New Roman"/>
        </w:rPr>
      </w:pPr>
      <w:r>
        <w:rPr>
          <w:rFonts w:ascii="Times New Roman" w:hAnsi="Times New Roman"/>
        </w:rPr>
        <w:t>King Ashe of Kohlingen: I could just throw you in prison until you break and tell.</w:t>
      </w:r>
    </w:p>
    <w:p w:rsidR="009E7141" w:rsidRDefault="009E7141" w:rsidP="005F7883">
      <w:pPr>
        <w:spacing w:after="0"/>
        <w:rPr>
          <w:rFonts w:ascii="Times New Roman" w:hAnsi="Times New Roman"/>
        </w:rPr>
      </w:pPr>
    </w:p>
    <w:p w:rsidR="009E7141" w:rsidRDefault="009E7141" w:rsidP="005F7883">
      <w:pPr>
        <w:spacing w:after="0"/>
        <w:rPr>
          <w:rFonts w:ascii="Times New Roman" w:hAnsi="Times New Roman"/>
        </w:rPr>
      </w:pPr>
      <w:r>
        <w:rPr>
          <w:rFonts w:ascii="Times New Roman" w:hAnsi="Times New Roman"/>
        </w:rPr>
        <w:t>Augustus: But do you have the luxury of waiting for that to happen?</w:t>
      </w:r>
    </w:p>
    <w:p w:rsidR="009E7141" w:rsidRDefault="009E7141" w:rsidP="005F7883">
      <w:pPr>
        <w:spacing w:after="0"/>
        <w:rPr>
          <w:rFonts w:ascii="Times New Roman" w:hAnsi="Times New Roman"/>
        </w:rPr>
      </w:pPr>
    </w:p>
    <w:p w:rsidR="00FA6574" w:rsidRDefault="009E7141" w:rsidP="005F7883">
      <w:pPr>
        <w:spacing w:after="0"/>
        <w:rPr>
          <w:rFonts w:ascii="Times New Roman" w:hAnsi="Times New Roman"/>
        </w:rPr>
      </w:pPr>
      <w:r>
        <w:rPr>
          <w:rFonts w:ascii="Times New Roman" w:hAnsi="Times New Roman"/>
        </w:rPr>
        <w:t>King Ashe of Kohlingen: No, no unfortunately I do not</w:t>
      </w:r>
      <w:r w:rsidR="00FA6574">
        <w:rPr>
          <w:rFonts w:ascii="Times New Roman" w:hAnsi="Times New Roman"/>
        </w:rPr>
        <w:t>, but you are asking me to sacrifice some of my Navy to help someone I just met. How do I know I can trust you? I’ll require from you a deposit to ensure your return. One of you must stay behind. Who shall stay is for you to decide. Upon your successful return I will return your human cargo. If you die in your attempt, they will remain in my service until the war is over, and be treated fairly. Do you agree to my terms?</w:t>
      </w:r>
    </w:p>
    <w:p w:rsidR="00FA6574" w:rsidRDefault="00FA6574" w:rsidP="005F7883">
      <w:pPr>
        <w:spacing w:after="0"/>
        <w:rPr>
          <w:rFonts w:ascii="Times New Roman" w:hAnsi="Times New Roman"/>
        </w:rPr>
      </w:pPr>
    </w:p>
    <w:p w:rsidR="00FA6574" w:rsidRDefault="00FA6574" w:rsidP="005F7883">
      <w:pPr>
        <w:spacing w:after="0"/>
        <w:rPr>
          <w:rFonts w:ascii="Times New Roman" w:hAnsi="Times New Roman"/>
        </w:rPr>
      </w:pPr>
      <w:r>
        <w:rPr>
          <w:rFonts w:ascii="Times New Roman" w:hAnsi="Times New Roman"/>
        </w:rPr>
        <w:t>If yes,</w:t>
      </w:r>
    </w:p>
    <w:p w:rsidR="00FA6574" w:rsidRDefault="00FA6574" w:rsidP="005F7883">
      <w:pPr>
        <w:spacing w:after="0"/>
        <w:rPr>
          <w:rFonts w:ascii="Times New Roman" w:hAnsi="Times New Roman"/>
        </w:rPr>
      </w:pPr>
      <w:r>
        <w:rPr>
          <w:rFonts w:ascii="Times New Roman" w:hAnsi="Times New Roman"/>
        </w:rPr>
        <w:t xml:space="preserve">King Ashe of Kohlingen: Excellent! Now choose who must stay behind. (The player can choose any character except Airloft.) </w:t>
      </w:r>
    </w:p>
    <w:p w:rsidR="00FA6574" w:rsidRDefault="00FA6574" w:rsidP="005F7883">
      <w:pPr>
        <w:spacing w:after="0"/>
        <w:rPr>
          <w:rFonts w:ascii="Times New Roman" w:hAnsi="Times New Roman"/>
        </w:rPr>
      </w:pPr>
    </w:p>
    <w:p w:rsidR="009E7141" w:rsidRDefault="00FA6574" w:rsidP="005F7883">
      <w:pPr>
        <w:spacing w:after="0"/>
        <w:rPr>
          <w:rFonts w:ascii="Times New Roman" w:hAnsi="Times New Roman"/>
        </w:rPr>
      </w:pPr>
      <w:r>
        <w:rPr>
          <w:rFonts w:ascii="Times New Roman" w:hAnsi="Times New Roman"/>
        </w:rPr>
        <w:t>If no,</w:t>
      </w:r>
    </w:p>
    <w:p w:rsidR="00FA6574" w:rsidRDefault="00FA6574" w:rsidP="005F7883">
      <w:pPr>
        <w:spacing w:after="0"/>
        <w:rPr>
          <w:rFonts w:ascii="Times New Roman" w:hAnsi="Times New Roman"/>
        </w:rPr>
      </w:pPr>
      <w:r>
        <w:rPr>
          <w:rFonts w:ascii="Times New Roman" w:hAnsi="Times New Roman"/>
        </w:rPr>
        <w:t>King Ashe of Kohlingen:</w:t>
      </w:r>
      <w:r w:rsidR="00CE36CB">
        <w:rPr>
          <w:rFonts w:ascii="Times New Roman" w:hAnsi="Times New Roman"/>
        </w:rPr>
        <w:t xml:space="preserve"> Feel free to wait in the city until you change your mind.</w:t>
      </w:r>
    </w:p>
    <w:p w:rsidR="00CE36CB" w:rsidRDefault="00CE36CB" w:rsidP="005F7883">
      <w:pPr>
        <w:spacing w:after="0"/>
        <w:rPr>
          <w:rFonts w:ascii="Times New Roman" w:hAnsi="Times New Roman"/>
        </w:rPr>
      </w:pPr>
    </w:p>
    <w:p w:rsidR="00CE36CB" w:rsidRDefault="00CE36CB" w:rsidP="005F7883">
      <w:pPr>
        <w:spacing w:after="0"/>
        <w:rPr>
          <w:rFonts w:ascii="Times New Roman" w:hAnsi="Times New Roman"/>
        </w:rPr>
      </w:pPr>
      <w:r>
        <w:rPr>
          <w:rFonts w:ascii="Times New Roman" w:hAnsi="Times New Roman"/>
        </w:rPr>
        <w:t>(Once the player has agreed)</w:t>
      </w:r>
    </w:p>
    <w:p w:rsidR="00CE36CB" w:rsidRDefault="00CE36CB" w:rsidP="005F7883">
      <w:pPr>
        <w:spacing w:after="0"/>
        <w:rPr>
          <w:rFonts w:ascii="Times New Roman" w:hAnsi="Times New Roman"/>
        </w:rPr>
      </w:pPr>
    </w:p>
    <w:p w:rsidR="00CE36CB" w:rsidRDefault="00CE36CB" w:rsidP="005F7883">
      <w:pPr>
        <w:spacing w:after="0"/>
        <w:rPr>
          <w:rFonts w:ascii="Times New Roman" w:hAnsi="Times New Roman"/>
        </w:rPr>
      </w:pPr>
      <w:r>
        <w:rPr>
          <w:rFonts w:ascii="Times New Roman" w:hAnsi="Times New Roman"/>
        </w:rPr>
        <w:t>King Ashe of Kohlingen: Tomorrow early dawn we will begin our attack. I will provide a fast skimmer with which you can break away from the main group and speedily do what you must. In the meantime, explore the city and replenish your supplies.</w:t>
      </w:r>
    </w:p>
    <w:p w:rsidR="00CE36CB" w:rsidRDefault="00CE36CB" w:rsidP="005F7883">
      <w:pPr>
        <w:spacing w:after="0"/>
        <w:rPr>
          <w:rFonts w:ascii="Times New Roman" w:hAnsi="Times New Roman"/>
        </w:rPr>
      </w:pPr>
    </w:p>
    <w:p w:rsidR="00CE36CB" w:rsidRDefault="00CE36CB" w:rsidP="005F7883">
      <w:pPr>
        <w:spacing w:after="0"/>
        <w:rPr>
          <w:rFonts w:ascii="Times New Roman" w:hAnsi="Times New Roman"/>
        </w:rPr>
      </w:pPr>
      <w:r>
        <w:rPr>
          <w:rFonts w:ascii="Times New Roman" w:hAnsi="Times New Roman"/>
        </w:rPr>
        <w:t>Jester: Thank you my Lord. You will recognize this as the turning point of the war against Tonsorem.</w:t>
      </w:r>
    </w:p>
    <w:p w:rsidR="00CE36CB" w:rsidRDefault="00CE36CB" w:rsidP="005F7883">
      <w:pPr>
        <w:spacing w:after="0"/>
        <w:rPr>
          <w:rFonts w:ascii="Times New Roman" w:hAnsi="Times New Roman"/>
        </w:rPr>
      </w:pPr>
    </w:p>
    <w:p w:rsidR="00CE36CB" w:rsidRDefault="00CE36CB" w:rsidP="005F7883">
      <w:pPr>
        <w:spacing w:after="0"/>
        <w:rPr>
          <w:rFonts w:ascii="Times New Roman" w:hAnsi="Times New Roman"/>
        </w:rPr>
      </w:pPr>
      <w:r>
        <w:rPr>
          <w:rFonts w:ascii="Times New Roman" w:hAnsi="Times New Roman"/>
        </w:rPr>
        <w:t>King Ashe of Kohlingen: Things are desperate indeed when I have no choice but to put such faith in strangers.</w:t>
      </w:r>
    </w:p>
    <w:p w:rsidR="00CE36CB" w:rsidRDefault="00CE36CB" w:rsidP="005F7883">
      <w:pPr>
        <w:spacing w:after="0"/>
        <w:rPr>
          <w:rFonts w:ascii="Times New Roman" w:hAnsi="Times New Roman"/>
        </w:rPr>
      </w:pPr>
    </w:p>
    <w:p w:rsidR="00CE36CB" w:rsidRDefault="00CE36CB" w:rsidP="005F7883">
      <w:pPr>
        <w:spacing w:after="0"/>
        <w:rPr>
          <w:rFonts w:ascii="Times New Roman" w:hAnsi="Times New Roman"/>
        </w:rPr>
      </w:pPr>
      <w:r>
        <w:rPr>
          <w:rFonts w:ascii="Times New Roman" w:hAnsi="Times New Roman"/>
        </w:rPr>
        <w:t xml:space="preserve">Caeser: You faith will not be misplaced. </w:t>
      </w:r>
    </w:p>
    <w:p w:rsidR="00CE36CB" w:rsidRDefault="00A26409" w:rsidP="00A26409">
      <w:pPr>
        <w:pStyle w:val="Heading2"/>
      </w:pPr>
      <w:r>
        <w:t>Kohlingen Npcs</w:t>
      </w:r>
    </w:p>
    <w:p w:rsidR="00CE36CB" w:rsidRDefault="00DE3B76" w:rsidP="005F7883">
      <w:pPr>
        <w:spacing w:after="0"/>
        <w:rPr>
          <w:rFonts w:ascii="Times New Roman" w:hAnsi="Times New Roman"/>
        </w:rPr>
      </w:pPr>
      <w:r>
        <w:rPr>
          <w:rFonts w:ascii="Times New Roman" w:hAnsi="Times New Roman"/>
        </w:rPr>
        <w:t xml:space="preserve">Merchant: Before the war business was booming, but now I hardly get any business. The prices for everything keep going up. Maybe I should start working on a farm as a laborer. </w:t>
      </w:r>
    </w:p>
    <w:p w:rsidR="00DE3B76" w:rsidRDefault="00DE3B76" w:rsidP="005F7883">
      <w:pPr>
        <w:spacing w:after="0"/>
        <w:rPr>
          <w:rFonts w:ascii="Times New Roman" w:hAnsi="Times New Roman"/>
        </w:rPr>
      </w:pPr>
    </w:p>
    <w:p w:rsidR="00DE3B76" w:rsidRDefault="00DE3B76" w:rsidP="005F7883">
      <w:pPr>
        <w:spacing w:after="0"/>
        <w:rPr>
          <w:rFonts w:ascii="Times New Roman" w:hAnsi="Times New Roman"/>
        </w:rPr>
      </w:pPr>
      <w:r>
        <w:rPr>
          <w:rFonts w:ascii="Times New Roman" w:hAnsi="Times New Roman"/>
        </w:rPr>
        <w:t xml:space="preserve">Guard: It’s just a matter of time for Tonsorem troops make landfall and place Kohlingen under siege. They’re just biding their time </w:t>
      </w:r>
      <w:r w:rsidR="00D85B82">
        <w:rPr>
          <w:rFonts w:ascii="Times New Roman" w:hAnsi="Times New Roman"/>
        </w:rPr>
        <w:t>until we’re weak enough.</w:t>
      </w:r>
    </w:p>
    <w:p w:rsidR="00D85B82" w:rsidRDefault="00D85B82" w:rsidP="005F7883">
      <w:pPr>
        <w:spacing w:after="0"/>
        <w:rPr>
          <w:rFonts w:ascii="Times New Roman" w:hAnsi="Times New Roman"/>
        </w:rPr>
      </w:pPr>
    </w:p>
    <w:p w:rsidR="00D85B82" w:rsidRDefault="00D85B82" w:rsidP="005F7883">
      <w:pPr>
        <w:spacing w:after="0"/>
        <w:rPr>
          <w:rFonts w:ascii="Times New Roman" w:hAnsi="Times New Roman"/>
        </w:rPr>
      </w:pPr>
      <w:r>
        <w:rPr>
          <w:rFonts w:ascii="Times New Roman" w:hAnsi="Times New Roman"/>
        </w:rPr>
        <w:t xml:space="preserve">Prostitute: Business is good now. The soldiers are so depressed </w:t>
      </w:r>
      <w:r w:rsidR="0012330C">
        <w:rPr>
          <w:rFonts w:ascii="Times New Roman" w:hAnsi="Times New Roman"/>
        </w:rPr>
        <w:t xml:space="preserve">so </w:t>
      </w:r>
      <w:r>
        <w:rPr>
          <w:rFonts w:ascii="Times New Roman" w:hAnsi="Times New Roman"/>
        </w:rPr>
        <w:t xml:space="preserve">they seek my services constantly. </w:t>
      </w:r>
    </w:p>
    <w:p w:rsidR="00D85B82" w:rsidRDefault="00D85B82" w:rsidP="005F7883">
      <w:pPr>
        <w:spacing w:after="0"/>
        <w:rPr>
          <w:rFonts w:ascii="Times New Roman" w:hAnsi="Times New Roman"/>
        </w:rPr>
      </w:pPr>
      <w:r>
        <w:rPr>
          <w:rFonts w:ascii="Times New Roman" w:hAnsi="Times New Roman"/>
        </w:rPr>
        <w:t>Child: I’m soo hungry I could eat this cat. It’s been weeks since I had meat. (Cat is hanging from tree branch.)</w:t>
      </w:r>
    </w:p>
    <w:p w:rsidR="00D85B82" w:rsidRDefault="00D85B82" w:rsidP="005F7883">
      <w:pPr>
        <w:spacing w:after="0"/>
        <w:rPr>
          <w:rFonts w:ascii="Times New Roman" w:hAnsi="Times New Roman"/>
        </w:rPr>
      </w:pPr>
    </w:p>
    <w:p w:rsidR="00A26409" w:rsidRDefault="00D85B82" w:rsidP="0086491D">
      <w:pPr>
        <w:spacing w:after="0"/>
        <w:rPr>
          <w:rFonts w:ascii="Times New Roman" w:hAnsi="Times New Roman"/>
        </w:rPr>
      </w:pPr>
      <w:r>
        <w:rPr>
          <w:rFonts w:ascii="Times New Roman" w:hAnsi="Times New Roman"/>
        </w:rPr>
        <w:t xml:space="preserve">Angry </w:t>
      </w:r>
      <w:r w:rsidR="00E76D3C">
        <w:rPr>
          <w:rFonts w:ascii="Times New Roman" w:hAnsi="Times New Roman"/>
        </w:rPr>
        <w:t xml:space="preserve">Elderly </w:t>
      </w:r>
      <w:r>
        <w:rPr>
          <w:rFonts w:ascii="Times New Roman" w:hAnsi="Times New Roman"/>
        </w:rPr>
        <w:t>House Wife: I catch you one more time by the brothels you might wake up emasculated!</w:t>
      </w:r>
      <w:bookmarkStart w:id="119" w:name="_Toc76405294"/>
    </w:p>
    <w:p w:rsidR="0012330C" w:rsidRDefault="0012330C" w:rsidP="0086491D">
      <w:pPr>
        <w:spacing w:after="0"/>
        <w:rPr>
          <w:rFonts w:ascii="Times New Roman" w:hAnsi="Times New Roman"/>
        </w:rPr>
      </w:pPr>
    </w:p>
    <w:p w:rsidR="0012330C" w:rsidRDefault="00E76D3C" w:rsidP="0086491D">
      <w:pPr>
        <w:spacing w:after="0"/>
        <w:rPr>
          <w:rFonts w:ascii="Times New Roman" w:hAnsi="Times New Roman"/>
        </w:rPr>
      </w:pPr>
      <w:r>
        <w:rPr>
          <w:rFonts w:ascii="Times New Roman" w:hAnsi="Times New Roman"/>
        </w:rPr>
        <w:t xml:space="preserve">Old </w:t>
      </w:r>
      <w:r w:rsidR="0012330C">
        <w:rPr>
          <w:rFonts w:ascii="Times New Roman" w:hAnsi="Times New Roman"/>
        </w:rPr>
        <w:t>Scolded Man:</w:t>
      </w:r>
      <w:r>
        <w:rPr>
          <w:rFonts w:ascii="Times New Roman" w:hAnsi="Times New Roman"/>
        </w:rPr>
        <w:t xml:space="preserve"> It was only one time and now I have to pay for it the rest of my life. Sometimes in the middle of the night I wake up in a cold sweat and check my testicles. I keep a lock on the knife drawer.</w:t>
      </w:r>
    </w:p>
    <w:p w:rsidR="00465382" w:rsidRPr="00A26409" w:rsidRDefault="00465382" w:rsidP="00465382">
      <w:pPr>
        <w:pStyle w:val="Heading2"/>
      </w:pPr>
      <w:r w:rsidRPr="00A26409">
        <w:t>Side Quest Girl by the well Cont’d</w:t>
      </w:r>
    </w:p>
    <w:p w:rsidR="00465382" w:rsidRDefault="00465382" w:rsidP="00465382">
      <w:pPr>
        <w:spacing w:after="0"/>
        <w:rPr>
          <w:rFonts w:ascii="Times New Roman" w:hAnsi="Times New Roman"/>
        </w:rPr>
      </w:pPr>
    </w:p>
    <w:p w:rsidR="00465382" w:rsidRPr="00877BA7" w:rsidRDefault="00465382" w:rsidP="00465382">
      <w:pPr>
        <w:spacing w:after="0"/>
        <w:rPr>
          <w:rFonts w:ascii="Times New Roman" w:hAnsi="Times New Roman"/>
        </w:rPr>
      </w:pPr>
      <w:r w:rsidRPr="00877BA7">
        <w:rPr>
          <w:rFonts w:ascii="Times New Roman" w:hAnsi="Times New Roman"/>
        </w:rPr>
        <w:t xml:space="preserve">If the player chose to lie to the girl sitting by the well you find her working as a prostitute near the city’s gate in Kohlingen. </w:t>
      </w:r>
    </w:p>
    <w:p w:rsidR="00465382" w:rsidRPr="00877BA7" w:rsidRDefault="00465382" w:rsidP="00465382">
      <w:pPr>
        <w:spacing w:after="0"/>
        <w:rPr>
          <w:rFonts w:ascii="Times New Roman" w:hAnsi="Times New Roman"/>
        </w:rPr>
      </w:pPr>
    </w:p>
    <w:p w:rsidR="00465382" w:rsidRPr="00877BA7" w:rsidRDefault="00465382" w:rsidP="00465382">
      <w:pPr>
        <w:spacing w:after="0"/>
        <w:rPr>
          <w:rFonts w:ascii="Times New Roman" w:hAnsi="Times New Roman"/>
        </w:rPr>
      </w:pPr>
      <w:r w:rsidRPr="00A26409">
        <w:rPr>
          <w:rFonts w:ascii="Times New Roman" w:hAnsi="Times New Roman"/>
          <w:color w:val="202124"/>
          <w:shd w:val="clear" w:color="auto" w:fill="FFFFFF"/>
        </w:rPr>
        <w:t>Sapphira</w:t>
      </w:r>
      <w:r w:rsidRPr="00877BA7">
        <w:rPr>
          <w:rFonts w:ascii="Times New Roman" w:hAnsi="Times New Roman"/>
        </w:rPr>
        <w:t>: Do you remember me? You lied to me and I left our camp to find out the truth. These people took advantage of me and I became a prostitute.</w:t>
      </w:r>
    </w:p>
    <w:p w:rsidR="00465382" w:rsidRPr="00877BA7" w:rsidRDefault="00465382" w:rsidP="00465382">
      <w:pPr>
        <w:spacing w:after="0"/>
        <w:rPr>
          <w:rFonts w:ascii="Times New Roman" w:hAnsi="Times New Roman"/>
        </w:rPr>
      </w:pPr>
    </w:p>
    <w:p w:rsidR="00465382" w:rsidRPr="00877BA7" w:rsidRDefault="00465382" w:rsidP="00465382">
      <w:pPr>
        <w:spacing w:after="0"/>
        <w:rPr>
          <w:rFonts w:ascii="Times New Roman" w:hAnsi="Times New Roman"/>
        </w:rPr>
      </w:pPr>
      <w:r w:rsidRPr="00877BA7">
        <w:rPr>
          <w:rFonts w:ascii="Times New Roman" w:hAnsi="Times New Roman"/>
        </w:rPr>
        <w:t>Augustus: Why do you degrade yourself so girl?</w:t>
      </w:r>
    </w:p>
    <w:p w:rsidR="00465382" w:rsidRPr="00877BA7" w:rsidRDefault="00465382" w:rsidP="00465382">
      <w:pPr>
        <w:spacing w:after="0"/>
        <w:rPr>
          <w:rFonts w:ascii="Times New Roman" w:hAnsi="Times New Roman"/>
        </w:rPr>
      </w:pPr>
    </w:p>
    <w:p w:rsidR="00465382" w:rsidRPr="00877BA7" w:rsidRDefault="00465382" w:rsidP="00465382">
      <w:pPr>
        <w:spacing w:after="0"/>
        <w:rPr>
          <w:rFonts w:ascii="Times New Roman" w:hAnsi="Times New Roman"/>
        </w:rPr>
      </w:pPr>
      <w:r w:rsidRPr="00A26409">
        <w:rPr>
          <w:rFonts w:ascii="Times New Roman" w:hAnsi="Times New Roman"/>
          <w:color w:val="202124"/>
          <w:shd w:val="clear" w:color="auto" w:fill="FFFFFF"/>
        </w:rPr>
        <w:t>Sapphira</w:t>
      </w:r>
      <w:r w:rsidRPr="00877BA7">
        <w:rPr>
          <w:rFonts w:ascii="Times New Roman" w:hAnsi="Times New Roman"/>
        </w:rPr>
        <w:t>: What choice do I have? With no money and no means of survival I chose the only thing that could put food on my table. Plus, once they found out that I was from the Heremus it increased my exotic allure. I’m able to charge double</w:t>
      </w:r>
      <w:r>
        <w:rPr>
          <w:rFonts w:ascii="Times New Roman" w:hAnsi="Times New Roman"/>
        </w:rPr>
        <w:t xml:space="preserve"> than</w:t>
      </w:r>
      <w:r w:rsidRPr="00877BA7">
        <w:rPr>
          <w:rFonts w:ascii="Times New Roman" w:hAnsi="Times New Roman"/>
        </w:rPr>
        <w:t xml:space="preserve"> that of </w:t>
      </w:r>
      <w:r>
        <w:rPr>
          <w:rFonts w:ascii="Times New Roman" w:hAnsi="Times New Roman"/>
        </w:rPr>
        <w:t xml:space="preserve">other girls. </w:t>
      </w:r>
      <w:r w:rsidRPr="00877BA7">
        <w:rPr>
          <w:rFonts w:ascii="Times New Roman" w:hAnsi="Times New Roman"/>
        </w:rPr>
        <w:t>Would you like to be my client as well?</w:t>
      </w:r>
    </w:p>
    <w:p w:rsidR="00465382" w:rsidRPr="00877BA7" w:rsidRDefault="00465382" w:rsidP="00465382">
      <w:pPr>
        <w:spacing w:after="0"/>
        <w:rPr>
          <w:rFonts w:ascii="Times New Roman" w:hAnsi="Times New Roman"/>
        </w:rPr>
      </w:pPr>
    </w:p>
    <w:p w:rsidR="00465382" w:rsidRPr="00877BA7" w:rsidRDefault="00465382" w:rsidP="00465382">
      <w:pPr>
        <w:spacing w:after="0"/>
        <w:rPr>
          <w:rFonts w:ascii="Times New Roman" w:hAnsi="Times New Roman"/>
        </w:rPr>
      </w:pPr>
      <w:r w:rsidRPr="00877BA7">
        <w:rPr>
          <w:rFonts w:ascii="Times New Roman" w:hAnsi="Times New Roman"/>
        </w:rPr>
        <w:t>If the player says yes,</w:t>
      </w:r>
    </w:p>
    <w:p w:rsidR="00465382" w:rsidRPr="00877BA7" w:rsidRDefault="00465382" w:rsidP="00465382">
      <w:pPr>
        <w:spacing w:after="0"/>
        <w:rPr>
          <w:rFonts w:ascii="Times New Roman" w:hAnsi="Times New Roman"/>
        </w:rPr>
      </w:pPr>
    </w:p>
    <w:p w:rsidR="00465382" w:rsidRPr="00877BA7" w:rsidRDefault="00465382" w:rsidP="00465382">
      <w:pPr>
        <w:spacing w:after="0"/>
        <w:rPr>
          <w:rFonts w:ascii="Times New Roman" w:hAnsi="Times New Roman"/>
        </w:rPr>
      </w:pPr>
      <w:r w:rsidRPr="00877BA7">
        <w:rPr>
          <w:rFonts w:ascii="Times New Roman" w:hAnsi="Times New Roman"/>
        </w:rPr>
        <w:lastRenderedPageBreak/>
        <w:t>Augustus: Yes, I would like to be your client.</w:t>
      </w:r>
    </w:p>
    <w:p w:rsidR="00465382" w:rsidRPr="00877BA7" w:rsidRDefault="00465382" w:rsidP="00465382">
      <w:pPr>
        <w:spacing w:after="0"/>
        <w:rPr>
          <w:rFonts w:ascii="Times New Roman" w:hAnsi="Times New Roman"/>
        </w:rPr>
      </w:pPr>
    </w:p>
    <w:p w:rsidR="00465382" w:rsidRPr="00877BA7" w:rsidRDefault="00465382" w:rsidP="00465382">
      <w:pPr>
        <w:spacing w:after="0"/>
        <w:rPr>
          <w:rFonts w:ascii="Times New Roman" w:hAnsi="Times New Roman"/>
        </w:rPr>
      </w:pPr>
      <w:r w:rsidRPr="00877BA7">
        <w:rPr>
          <w:rFonts w:ascii="Times New Roman" w:hAnsi="Times New Roman"/>
        </w:rPr>
        <w:t>Ceaser: Father! Are you crazy? What about mother?</w:t>
      </w:r>
    </w:p>
    <w:p w:rsidR="00465382" w:rsidRPr="00877BA7" w:rsidRDefault="00465382" w:rsidP="00465382">
      <w:pPr>
        <w:spacing w:after="0"/>
        <w:rPr>
          <w:rFonts w:ascii="Times New Roman" w:hAnsi="Times New Roman"/>
        </w:rPr>
      </w:pPr>
    </w:p>
    <w:p w:rsidR="00465382" w:rsidRPr="00877BA7" w:rsidRDefault="00465382" w:rsidP="00465382">
      <w:pPr>
        <w:spacing w:after="0"/>
        <w:rPr>
          <w:rFonts w:ascii="Times New Roman" w:hAnsi="Times New Roman"/>
        </w:rPr>
      </w:pPr>
      <w:r w:rsidRPr="00A26409">
        <w:rPr>
          <w:rFonts w:ascii="Times New Roman" w:hAnsi="Times New Roman"/>
          <w:color w:val="202124"/>
          <w:shd w:val="clear" w:color="auto" w:fill="FFFFFF"/>
        </w:rPr>
        <w:t>Sapphira</w:t>
      </w:r>
      <w:r w:rsidRPr="00877BA7">
        <w:rPr>
          <w:rFonts w:ascii="Times New Roman" w:hAnsi="Times New Roman"/>
        </w:rPr>
        <w:t>: Again you disappoint me Augustus, farewell.</w:t>
      </w:r>
    </w:p>
    <w:p w:rsidR="00465382" w:rsidRPr="00877BA7" w:rsidRDefault="00465382" w:rsidP="00465382">
      <w:pPr>
        <w:spacing w:after="0"/>
        <w:rPr>
          <w:rFonts w:ascii="Times New Roman" w:hAnsi="Times New Roman"/>
        </w:rPr>
      </w:pPr>
    </w:p>
    <w:p w:rsidR="00465382" w:rsidRPr="00877BA7" w:rsidRDefault="00465382" w:rsidP="00465382">
      <w:pPr>
        <w:spacing w:after="0"/>
        <w:rPr>
          <w:rFonts w:ascii="Times New Roman" w:hAnsi="Times New Roman"/>
        </w:rPr>
      </w:pPr>
      <w:r w:rsidRPr="00877BA7">
        <w:rPr>
          <w:rFonts w:ascii="Times New Roman" w:hAnsi="Times New Roman"/>
        </w:rPr>
        <w:t>If the player says no,</w:t>
      </w:r>
    </w:p>
    <w:p w:rsidR="00465382" w:rsidRPr="00877BA7" w:rsidRDefault="00465382" w:rsidP="00465382">
      <w:pPr>
        <w:spacing w:after="0"/>
        <w:rPr>
          <w:rFonts w:ascii="Times New Roman" w:hAnsi="Times New Roman"/>
        </w:rPr>
      </w:pPr>
    </w:p>
    <w:p w:rsidR="00465382" w:rsidRPr="00877BA7" w:rsidRDefault="00465382" w:rsidP="00465382">
      <w:pPr>
        <w:spacing w:after="0"/>
        <w:rPr>
          <w:rFonts w:ascii="Times New Roman" w:hAnsi="Times New Roman"/>
        </w:rPr>
      </w:pPr>
      <w:r w:rsidRPr="00877BA7">
        <w:rPr>
          <w:rFonts w:ascii="Times New Roman" w:hAnsi="Times New Roman"/>
        </w:rPr>
        <w:t>Augustus: No, I would much rather bring you back to camp show you the great things Corydon Deus is going to do through me with the magic that now lives inside of me.</w:t>
      </w:r>
    </w:p>
    <w:p w:rsidR="00465382" w:rsidRPr="00877BA7" w:rsidRDefault="00465382" w:rsidP="00465382">
      <w:pPr>
        <w:spacing w:after="0"/>
        <w:rPr>
          <w:rFonts w:ascii="Times New Roman" w:hAnsi="Times New Roman"/>
        </w:rPr>
      </w:pPr>
    </w:p>
    <w:p w:rsidR="00465382" w:rsidRPr="00877BA7" w:rsidRDefault="00465382" w:rsidP="00465382">
      <w:pPr>
        <w:spacing w:after="0"/>
        <w:rPr>
          <w:rFonts w:ascii="Times New Roman" w:hAnsi="Times New Roman"/>
        </w:rPr>
      </w:pPr>
      <w:r w:rsidRPr="00877BA7">
        <w:rPr>
          <w:rFonts w:ascii="Times New Roman" w:hAnsi="Times New Roman"/>
        </w:rPr>
        <w:t>Augustus holds a fireball in his hand.</w:t>
      </w:r>
    </w:p>
    <w:p w:rsidR="00465382" w:rsidRPr="00877BA7" w:rsidRDefault="00465382" w:rsidP="00465382">
      <w:pPr>
        <w:spacing w:after="0"/>
        <w:rPr>
          <w:rFonts w:ascii="Times New Roman" w:hAnsi="Times New Roman"/>
        </w:rPr>
      </w:pPr>
    </w:p>
    <w:p w:rsidR="00465382" w:rsidRPr="00877BA7" w:rsidRDefault="00465382" w:rsidP="00465382">
      <w:pPr>
        <w:spacing w:after="0"/>
        <w:rPr>
          <w:rFonts w:ascii="Times New Roman" w:hAnsi="Times New Roman"/>
        </w:rPr>
      </w:pPr>
      <w:r w:rsidRPr="00A26409">
        <w:rPr>
          <w:rFonts w:ascii="Times New Roman" w:hAnsi="Times New Roman"/>
          <w:color w:val="202124"/>
          <w:shd w:val="clear" w:color="auto" w:fill="FFFFFF"/>
        </w:rPr>
        <w:t>Sapphira</w:t>
      </w:r>
      <w:r w:rsidRPr="00877BA7">
        <w:rPr>
          <w:rFonts w:ascii="Times New Roman" w:hAnsi="Times New Roman"/>
        </w:rPr>
        <w:t>: I’m impressed Augustus. I will return back to the camp. Here take this as a reward. Player receives an accessory.</w:t>
      </w:r>
    </w:p>
    <w:p w:rsidR="00710C9C" w:rsidRDefault="00710C9C" w:rsidP="00710C9C">
      <w:pPr>
        <w:pStyle w:val="Heading2"/>
      </w:pPr>
      <w:r w:rsidRPr="00710C9C">
        <w:t>Attack on The Tonsorem Navy</w:t>
      </w:r>
    </w:p>
    <w:p w:rsidR="00710C9C" w:rsidRDefault="00D6715D" w:rsidP="00710C9C">
      <w:pPr>
        <w:rPr>
          <w:rFonts w:ascii="Times New Roman" w:hAnsi="Times New Roman"/>
        </w:rPr>
      </w:pPr>
      <w:r>
        <w:rPr>
          <w:lang w:eastAsia="zh-CN"/>
        </w:rPr>
        <w:t>(</w:t>
      </w:r>
      <w:r>
        <w:rPr>
          <w:rFonts w:ascii="Times New Roman" w:hAnsi="Times New Roman"/>
        </w:rPr>
        <w:t>King Ashe of Kohlingen addresses his troops</w:t>
      </w:r>
      <w:r w:rsidR="0034171E">
        <w:rPr>
          <w:rFonts w:ascii="Times New Roman" w:hAnsi="Times New Roman"/>
        </w:rPr>
        <w:t xml:space="preserve"> from his ship into a microphone as</w:t>
      </w:r>
      <w:r>
        <w:rPr>
          <w:rFonts w:ascii="Times New Roman" w:hAnsi="Times New Roman"/>
        </w:rPr>
        <w:t xml:space="preserve"> they are gathered in front of him.</w:t>
      </w:r>
      <w:r w:rsidR="0034171E">
        <w:rPr>
          <w:rFonts w:ascii="Times New Roman" w:hAnsi="Times New Roman"/>
        </w:rPr>
        <w:t xml:space="preserve"> The boat itself has a futuristic design. The ship has many turrets located on the surface and its deck is closed from the air</w:t>
      </w:r>
      <w:r w:rsidR="00F87B0D">
        <w:rPr>
          <w:rFonts w:ascii="Times New Roman" w:hAnsi="Times New Roman"/>
        </w:rPr>
        <w:t>. It looks almost like a giant, metallic, floating fortress many curved surfaces.</w:t>
      </w:r>
      <w:r>
        <w:rPr>
          <w:rFonts w:ascii="Times New Roman" w:hAnsi="Times New Roman"/>
        </w:rPr>
        <w:t>)</w:t>
      </w:r>
    </w:p>
    <w:p w:rsidR="00D6715D" w:rsidRDefault="00D6715D" w:rsidP="00710C9C">
      <w:pPr>
        <w:rPr>
          <w:rFonts w:ascii="Times New Roman" w:hAnsi="Times New Roman"/>
        </w:rPr>
      </w:pPr>
      <w:r>
        <w:rPr>
          <w:rFonts w:ascii="Times New Roman" w:hAnsi="Times New Roman"/>
        </w:rPr>
        <w:t xml:space="preserve">King Ashe of Kohlingen: As you know we suffered humiliating defeat after defeat. The enemy has advanced technology which they have unjustly brought to bear upon our nation. They’ve turned a quarrel about territorial waters as a means to justify a war against us. We’ve tried many times to negotiate a peace with our Reditus brothers but they simply close their greedy ears to our pleas. So this is the day we no longer go on the defense. We found a weakness in their Navem ship design. Today we will exploit that weakness in an attempt to use </w:t>
      </w:r>
      <w:r w:rsidRPr="00D6715D">
        <w:rPr>
          <w:rFonts w:ascii="Times New Roman" w:hAnsi="Times New Roman"/>
        </w:rPr>
        <w:t>Tonsorem</w:t>
      </w:r>
      <w:r>
        <w:rPr>
          <w:rFonts w:ascii="Times New Roman" w:hAnsi="Times New Roman"/>
        </w:rPr>
        <w:t xml:space="preserve"> against itself.</w:t>
      </w:r>
    </w:p>
    <w:p w:rsidR="00F87B0D" w:rsidRDefault="00F87B0D" w:rsidP="00710C9C">
      <w:pPr>
        <w:rPr>
          <w:rFonts w:ascii="Times New Roman" w:hAnsi="Times New Roman"/>
        </w:rPr>
      </w:pPr>
      <w:r>
        <w:rPr>
          <w:rFonts w:ascii="Times New Roman" w:hAnsi="Times New Roman"/>
        </w:rPr>
        <w:t xml:space="preserve">(The Kohlingen Navy leaves port and begins launching depth charges into the water. The </w:t>
      </w:r>
      <w:r w:rsidRPr="00D6715D">
        <w:rPr>
          <w:rFonts w:ascii="Times New Roman" w:hAnsi="Times New Roman"/>
        </w:rPr>
        <w:t>Tonsorem</w:t>
      </w:r>
      <w:r>
        <w:rPr>
          <w:rFonts w:ascii="Times New Roman" w:hAnsi="Times New Roman"/>
        </w:rPr>
        <w:t xml:space="preserve"> Navy responds by shooting fast projectiles from the bottom of the sea which tear through the Kohlingen Navy. One projectile rips through the hull of the Kohlingen Navy destroyer and it begins to sink. The ships desperate sailors open hatches on the surface of the ship and begin pouring out. They jump to the depths below. Lifeboats are ejected from hatches in the lower side of the ship and they cling to those as well.</w:t>
      </w:r>
      <w:r w:rsidR="00C2162C">
        <w:rPr>
          <w:rFonts w:ascii="Times New Roman" w:hAnsi="Times New Roman"/>
        </w:rPr>
        <w:t xml:space="preserve"> </w:t>
      </w:r>
    </w:p>
    <w:p w:rsidR="00C2162C" w:rsidRDefault="00C2162C" w:rsidP="00710C9C">
      <w:pPr>
        <w:rPr>
          <w:rFonts w:ascii="Times New Roman" w:hAnsi="Times New Roman"/>
        </w:rPr>
      </w:pPr>
      <w:r>
        <w:rPr>
          <w:rFonts w:ascii="Times New Roman" w:hAnsi="Times New Roman"/>
        </w:rPr>
        <w:t>Amidst the destruction Augustus and party bob and weave through the hulking masses avoiding both projectiles and ships alike as the chaos ensues around them. Caeser ducks as a projectile jumps from the water just beside the ship. Theresa grabs on tight to Caesar.)</w:t>
      </w:r>
    </w:p>
    <w:p w:rsidR="00C2162C" w:rsidRDefault="00C2162C" w:rsidP="00710C9C">
      <w:pPr>
        <w:rPr>
          <w:rFonts w:ascii="Times New Roman" w:hAnsi="Times New Roman"/>
        </w:rPr>
      </w:pPr>
      <w:r>
        <w:rPr>
          <w:rFonts w:ascii="Times New Roman" w:hAnsi="Times New Roman"/>
        </w:rPr>
        <w:t>Theresa: Airloft! How much longer!</w:t>
      </w:r>
    </w:p>
    <w:p w:rsidR="00C2162C" w:rsidRDefault="00C2162C" w:rsidP="00710C9C">
      <w:pPr>
        <w:rPr>
          <w:rFonts w:ascii="Times New Roman" w:hAnsi="Times New Roman"/>
        </w:rPr>
      </w:pPr>
      <w:r>
        <w:rPr>
          <w:rFonts w:ascii="Times New Roman" w:hAnsi="Times New Roman"/>
        </w:rPr>
        <w:t>Airloft: In approximately 1000 m I will be inserted into the water and begin my descent. The ship must move in a zigzag pattern near my location to continue to avoid enemy fire.</w:t>
      </w:r>
    </w:p>
    <w:p w:rsidR="00C2162C" w:rsidRDefault="00C2162C" w:rsidP="00710C9C">
      <w:pPr>
        <w:rPr>
          <w:rFonts w:ascii="Times New Roman" w:hAnsi="Times New Roman"/>
        </w:rPr>
      </w:pPr>
      <w:r>
        <w:rPr>
          <w:rFonts w:ascii="Times New Roman" w:hAnsi="Times New Roman"/>
        </w:rPr>
        <w:lastRenderedPageBreak/>
        <w:t>Augustus: 800 m and closing!</w:t>
      </w:r>
    </w:p>
    <w:p w:rsidR="001D610F" w:rsidRDefault="00C2162C" w:rsidP="00710C9C">
      <w:pPr>
        <w:rPr>
          <w:rFonts w:ascii="Times New Roman" w:hAnsi="Times New Roman"/>
        </w:rPr>
      </w:pPr>
      <w:r>
        <w:rPr>
          <w:rFonts w:ascii="Times New Roman" w:hAnsi="Times New Roman"/>
        </w:rPr>
        <w:t>Jester: I’m not quite sure if any treasure is worth this! What I wouldn’t give to just steal some purses</w:t>
      </w:r>
      <w:r w:rsidR="001D610F">
        <w:rPr>
          <w:rFonts w:ascii="Times New Roman" w:hAnsi="Times New Roman"/>
        </w:rPr>
        <w:t>.</w:t>
      </w:r>
    </w:p>
    <w:p w:rsidR="001D610F" w:rsidRDefault="001D610F" w:rsidP="00710C9C">
      <w:pPr>
        <w:rPr>
          <w:rFonts w:ascii="Times New Roman" w:hAnsi="Times New Roman"/>
        </w:rPr>
      </w:pPr>
      <w:r>
        <w:rPr>
          <w:rFonts w:ascii="Times New Roman" w:hAnsi="Times New Roman"/>
        </w:rPr>
        <w:t>Macy: Don’t be discouraged Jester! I’m sure whatever is waiting for you there in the bottom of the ocean</w:t>
      </w:r>
      <w:r w:rsidR="0067740D">
        <w:rPr>
          <w:rFonts w:ascii="Times New Roman" w:hAnsi="Times New Roman"/>
        </w:rPr>
        <w:t xml:space="preserve"> means you’ll</w:t>
      </w:r>
      <w:r w:rsidR="00132EFA">
        <w:rPr>
          <w:rFonts w:ascii="Times New Roman" w:hAnsi="Times New Roman"/>
        </w:rPr>
        <w:t xml:space="preserve"> </w:t>
      </w:r>
      <w:r>
        <w:rPr>
          <w:rFonts w:ascii="Times New Roman" w:hAnsi="Times New Roman"/>
        </w:rPr>
        <w:t>never have to steal again!</w:t>
      </w:r>
    </w:p>
    <w:p w:rsidR="00C2162C" w:rsidRDefault="001D610F" w:rsidP="00710C9C">
      <w:pPr>
        <w:rPr>
          <w:rFonts w:ascii="Times New Roman" w:hAnsi="Times New Roman"/>
        </w:rPr>
      </w:pPr>
      <w:r>
        <w:rPr>
          <w:rFonts w:ascii="Times New Roman" w:hAnsi="Times New Roman"/>
        </w:rPr>
        <w:t>Jester: If I survive to never steal again!</w:t>
      </w:r>
    </w:p>
    <w:p w:rsidR="004859A1" w:rsidRPr="004859A1" w:rsidRDefault="004859A1" w:rsidP="004859A1">
      <w:pPr>
        <w:shd w:val="clear" w:color="auto" w:fill="FFFFFF"/>
        <w:spacing w:line="253" w:lineRule="atLeast"/>
        <w:rPr>
          <w:rFonts w:ascii="Times New Roman" w:hAnsi="Times New Roman"/>
          <w:color w:val="222222"/>
          <w:lang w:val="en-IN" w:eastAsia="en-IN"/>
        </w:rPr>
      </w:pPr>
      <w:r w:rsidRPr="004859A1">
        <w:rPr>
          <w:rFonts w:ascii="Times New Roman" w:hAnsi="Times New Roman"/>
          <w:color w:val="222222"/>
          <w:lang w:val="en-IN" w:eastAsia="en-IN"/>
        </w:rPr>
        <w:t>(A projectile grazes the side of the skimmer causing substantial damage to the hull.)</w:t>
      </w:r>
    </w:p>
    <w:p w:rsidR="004859A1" w:rsidRPr="004859A1" w:rsidRDefault="004859A1" w:rsidP="004859A1">
      <w:pPr>
        <w:shd w:val="clear" w:color="auto" w:fill="FFFFFF"/>
        <w:spacing w:line="253" w:lineRule="atLeast"/>
        <w:rPr>
          <w:rFonts w:ascii="Times New Roman" w:hAnsi="Times New Roman"/>
          <w:color w:val="222222"/>
          <w:lang w:val="en-IN" w:eastAsia="en-IN"/>
        </w:rPr>
      </w:pPr>
      <w:r w:rsidRPr="004859A1">
        <w:rPr>
          <w:rFonts w:ascii="Times New Roman" w:hAnsi="Times New Roman"/>
          <w:color w:val="222222"/>
          <w:lang w:val="en-IN" w:eastAsia="en-IN"/>
        </w:rPr>
        <w:t>Caeser: We’re going to sink! We’re going to sink!</w:t>
      </w:r>
    </w:p>
    <w:p w:rsidR="004859A1" w:rsidRPr="004859A1" w:rsidRDefault="004859A1" w:rsidP="004859A1">
      <w:pPr>
        <w:shd w:val="clear" w:color="auto" w:fill="FFFFFF"/>
        <w:spacing w:line="253" w:lineRule="atLeast"/>
        <w:rPr>
          <w:rFonts w:ascii="Times New Roman" w:hAnsi="Times New Roman"/>
          <w:color w:val="222222"/>
          <w:lang w:val="en-IN" w:eastAsia="en-IN"/>
        </w:rPr>
      </w:pPr>
      <w:r w:rsidRPr="004859A1">
        <w:rPr>
          <w:rFonts w:ascii="Times New Roman" w:hAnsi="Times New Roman"/>
          <w:color w:val="222222"/>
          <w:lang w:val="en-IN" w:eastAsia="en-IN"/>
        </w:rPr>
        <w:t>Theresa: I don’t want to die here without having kids.</w:t>
      </w:r>
    </w:p>
    <w:p w:rsidR="004859A1" w:rsidRPr="004859A1" w:rsidRDefault="004859A1" w:rsidP="004859A1">
      <w:pPr>
        <w:shd w:val="clear" w:color="auto" w:fill="FFFFFF"/>
        <w:spacing w:line="253" w:lineRule="atLeast"/>
        <w:rPr>
          <w:rFonts w:ascii="Times New Roman" w:hAnsi="Times New Roman"/>
          <w:color w:val="222222"/>
          <w:lang w:val="en-IN" w:eastAsia="en-IN"/>
        </w:rPr>
      </w:pPr>
      <w:r w:rsidRPr="004859A1">
        <w:rPr>
          <w:rFonts w:ascii="Times New Roman" w:hAnsi="Times New Roman"/>
          <w:color w:val="222222"/>
          <w:lang w:val="en-IN" w:eastAsia="en-IN"/>
        </w:rPr>
        <w:t>Caeser: Kids?</w:t>
      </w:r>
    </w:p>
    <w:p w:rsidR="004859A1" w:rsidRPr="004859A1" w:rsidRDefault="004859A1" w:rsidP="004859A1">
      <w:pPr>
        <w:shd w:val="clear" w:color="auto" w:fill="FFFFFF"/>
        <w:spacing w:line="253" w:lineRule="atLeast"/>
        <w:rPr>
          <w:rFonts w:ascii="Times New Roman" w:hAnsi="Times New Roman"/>
          <w:color w:val="222222"/>
          <w:lang w:val="en-IN" w:eastAsia="en-IN"/>
        </w:rPr>
      </w:pPr>
      <w:r w:rsidRPr="004859A1">
        <w:rPr>
          <w:rFonts w:ascii="Times New Roman" w:hAnsi="Times New Roman"/>
          <w:color w:val="222222"/>
          <w:lang w:val="en-IN" w:eastAsia="en-IN"/>
        </w:rPr>
        <w:t>Augustus: Do not fret. Corydon Deus is with us! Ignis Amnis!</w:t>
      </w:r>
    </w:p>
    <w:p w:rsidR="004859A1" w:rsidRPr="004859A1" w:rsidRDefault="004859A1" w:rsidP="004859A1">
      <w:pPr>
        <w:shd w:val="clear" w:color="auto" w:fill="FFFFFF"/>
        <w:spacing w:line="253" w:lineRule="atLeast"/>
        <w:rPr>
          <w:rFonts w:ascii="Times New Roman" w:hAnsi="Times New Roman"/>
          <w:color w:val="222222"/>
          <w:lang w:val="en-IN" w:eastAsia="en-IN"/>
        </w:rPr>
      </w:pPr>
      <w:r w:rsidRPr="004859A1">
        <w:rPr>
          <w:rFonts w:ascii="Times New Roman" w:hAnsi="Times New Roman"/>
          <w:color w:val="222222"/>
          <w:lang w:val="en-IN" w:eastAsia="en-IN"/>
        </w:rPr>
        <w:t>(A jet of fire spews from Augustus’ hand causing the hull to meld shut which temporarily causes the leaking to stop.)</w:t>
      </w:r>
    </w:p>
    <w:p w:rsidR="004859A1" w:rsidRPr="004859A1" w:rsidRDefault="004859A1" w:rsidP="004859A1">
      <w:pPr>
        <w:shd w:val="clear" w:color="auto" w:fill="FFFFFF"/>
        <w:spacing w:line="253" w:lineRule="atLeast"/>
        <w:rPr>
          <w:rFonts w:ascii="Times New Roman" w:hAnsi="Times New Roman"/>
          <w:color w:val="222222"/>
          <w:lang w:val="en-IN" w:eastAsia="en-IN"/>
        </w:rPr>
      </w:pPr>
      <w:r w:rsidRPr="004859A1">
        <w:rPr>
          <w:rFonts w:ascii="Times New Roman" w:hAnsi="Times New Roman"/>
          <w:color w:val="222222"/>
          <w:lang w:val="en-IN" w:eastAsia="en-IN"/>
        </w:rPr>
        <w:t>Captain: We’re not sinking! We’re not sinking!</w:t>
      </w:r>
    </w:p>
    <w:p w:rsidR="004859A1" w:rsidRPr="004859A1" w:rsidRDefault="004859A1" w:rsidP="004859A1">
      <w:pPr>
        <w:shd w:val="clear" w:color="auto" w:fill="FFFFFF"/>
        <w:spacing w:line="253" w:lineRule="atLeast"/>
        <w:rPr>
          <w:rFonts w:ascii="Times New Roman" w:hAnsi="Times New Roman"/>
          <w:color w:val="222222"/>
          <w:lang w:val="en-IN" w:eastAsia="en-IN"/>
        </w:rPr>
      </w:pPr>
      <w:r w:rsidRPr="004859A1">
        <w:rPr>
          <w:rFonts w:ascii="Times New Roman" w:hAnsi="Times New Roman"/>
          <w:color w:val="222222"/>
          <w:lang w:val="en-IN" w:eastAsia="en-IN"/>
        </w:rPr>
        <w:t>Caeser: We’re not going to sink; we’re not going to sink! My father did it again.</w:t>
      </w:r>
    </w:p>
    <w:p w:rsidR="004859A1" w:rsidRPr="004859A1" w:rsidRDefault="004859A1" w:rsidP="004859A1">
      <w:pPr>
        <w:shd w:val="clear" w:color="auto" w:fill="FFFFFF"/>
        <w:spacing w:line="253" w:lineRule="atLeast"/>
        <w:rPr>
          <w:rFonts w:ascii="Times New Roman" w:hAnsi="Times New Roman"/>
          <w:color w:val="222222"/>
          <w:lang w:val="en-IN" w:eastAsia="en-IN"/>
        </w:rPr>
      </w:pPr>
      <w:r w:rsidRPr="004859A1">
        <w:rPr>
          <w:rFonts w:ascii="Times New Roman" w:hAnsi="Times New Roman"/>
          <w:color w:val="222222"/>
          <w:lang w:val="en-IN" w:eastAsia="en-IN"/>
        </w:rPr>
        <w:t>Augustus: Do not give me the credit it was the power of Corydon Deus inside of me.</w:t>
      </w:r>
    </w:p>
    <w:p w:rsidR="004859A1" w:rsidRPr="004859A1" w:rsidRDefault="004859A1" w:rsidP="004859A1">
      <w:pPr>
        <w:shd w:val="clear" w:color="auto" w:fill="FFFFFF"/>
        <w:spacing w:line="253" w:lineRule="atLeast"/>
        <w:rPr>
          <w:rFonts w:ascii="Times New Roman" w:hAnsi="Times New Roman"/>
          <w:color w:val="222222"/>
          <w:lang w:val="en-IN" w:eastAsia="en-IN"/>
        </w:rPr>
      </w:pPr>
      <w:r w:rsidRPr="004859A1">
        <w:rPr>
          <w:rFonts w:ascii="Times New Roman" w:hAnsi="Times New Roman"/>
          <w:color w:val="222222"/>
          <w:lang w:val="en-IN" w:eastAsia="en-IN"/>
        </w:rPr>
        <w:t>Theresa: If it’s a girl. I’ll name her Suzy; if it’s a boy, Jerome.</w:t>
      </w:r>
    </w:p>
    <w:p w:rsidR="004859A1" w:rsidRPr="004859A1" w:rsidRDefault="004859A1" w:rsidP="004859A1">
      <w:pPr>
        <w:shd w:val="clear" w:color="auto" w:fill="FFFFFF"/>
        <w:spacing w:line="253" w:lineRule="atLeast"/>
        <w:rPr>
          <w:rFonts w:ascii="Times New Roman" w:hAnsi="Times New Roman"/>
          <w:color w:val="222222"/>
          <w:lang w:val="en-IN" w:eastAsia="en-IN"/>
        </w:rPr>
      </w:pPr>
      <w:r w:rsidRPr="004859A1">
        <w:rPr>
          <w:rFonts w:ascii="Times New Roman" w:hAnsi="Times New Roman"/>
          <w:color w:val="222222"/>
          <w:lang w:val="en-IN" w:eastAsia="en-IN"/>
        </w:rPr>
        <w:t>Macy: I don’t think I want kids.</w:t>
      </w:r>
    </w:p>
    <w:p w:rsidR="004859A1" w:rsidRPr="004859A1" w:rsidRDefault="004859A1" w:rsidP="004859A1">
      <w:pPr>
        <w:shd w:val="clear" w:color="auto" w:fill="FFFFFF"/>
        <w:spacing w:line="253" w:lineRule="atLeast"/>
        <w:rPr>
          <w:rFonts w:ascii="Times New Roman" w:hAnsi="Times New Roman"/>
          <w:color w:val="222222"/>
          <w:lang w:val="en-IN" w:eastAsia="en-IN"/>
        </w:rPr>
      </w:pPr>
      <w:r w:rsidRPr="004859A1">
        <w:rPr>
          <w:rFonts w:ascii="Times New Roman" w:hAnsi="Times New Roman"/>
          <w:color w:val="222222"/>
          <w:lang w:val="en-IN" w:eastAsia="en-IN"/>
        </w:rPr>
        <w:t>Jester: Is this the time to discuss matters of the womb. We’re so close to death and you crazy women wish to discuss life.</w:t>
      </w:r>
    </w:p>
    <w:p w:rsidR="004859A1" w:rsidRPr="004859A1" w:rsidRDefault="004859A1" w:rsidP="004859A1">
      <w:pPr>
        <w:shd w:val="clear" w:color="auto" w:fill="FFFFFF"/>
        <w:spacing w:line="253" w:lineRule="atLeast"/>
        <w:rPr>
          <w:rFonts w:ascii="Times New Roman" w:hAnsi="Times New Roman"/>
          <w:color w:val="222222"/>
          <w:lang w:val="en-IN" w:eastAsia="en-IN"/>
        </w:rPr>
      </w:pPr>
      <w:r w:rsidRPr="004859A1">
        <w:rPr>
          <w:rFonts w:ascii="Times New Roman" w:hAnsi="Times New Roman"/>
          <w:color w:val="222222"/>
          <w:lang w:val="en-IN" w:eastAsia="en-IN"/>
        </w:rPr>
        <w:t>Airloft: We have reached the destination. My senso</w:t>
      </w:r>
      <w:r>
        <w:rPr>
          <w:rFonts w:ascii="Times New Roman" w:hAnsi="Times New Roman"/>
          <w:color w:val="222222"/>
          <w:lang w:val="en-IN" w:eastAsia="en-IN"/>
        </w:rPr>
        <w:t>rs detect a large grouping of To</w:t>
      </w:r>
      <w:r w:rsidRPr="004859A1">
        <w:rPr>
          <w:rFonts w:ascii="Times New Roman" w:hAnsi="Times New Roman"/>
          <w:color w:val="222222"/>
          <w:lang w:val="en-IN" w:eastAsia="en-IN"/>
        </w:rPr>
        <w:t>nsorem Navem Ships below us.  </w:t>
      </w:r>
    </w:p>
    <w:p w:rsidR="004859A1" w:rsidRPr="004859A1" w:rsidRDefault="004859A1" w:rsidP="004859A1">
      <w:pPr>
        <w:shd w:val="clear" w:color="auto" w:fill="FFFFFF"/>
        <w:spacing w:line="253" w:lineRule="atLeast"/>
        <w:rPr>
          <w:rFonts w:ascii="Times New Roman" w:hAnsi="Times New Roman"/>
          <w:color w:val="222222"/>
          <w:lang w:val="en-IN" w:eastAsia="en-IN"/>
        </w:rPr>
      </w:pPr>
      <w:r w:rsidRPr="004859A1">
        <w:rPr>
          <w:rFonts w:ascii="Times New Roman" w:hAnsi="Times New Roman"/>
          <w:color w:val="222222"/>
          <w:lang w:val="en-IN" w:eastAsia="en-IN"/>
        </w:rPr>
        <w:t>Augustus: Activate swim mode.</w:t>
      </w:r>
    </w:p>
    <w:p w:rsidR="004859A1" w:rsidRPr="004859A1" w:rsidRDefault="004859A1" w:rsidP="004859A1">
      <w:pPr>
        <w:shd w:val="clear" w:color="auto" w:fill="FFFFFF"/>
        <w:spacing w:line="253" w:lineRule="atLeast"/>
        <w:rPr>
          <w:rFonts w:ascii="Times New Roman" w:hAnsi="Times New Roman"/>
          <w:color w:val="222222"/>
          <w:lang w:val="en-IN" w:eastAsia="en-IN"/>
        </w:rPr>
      </w:pPr>
      <w:r w:rsidRPr="004859A1">
        <w:rPr>
          <w:rFonts w:ascii="Times New Roman" w:hAnsi="Times New Roman"/>
          <w:color w:val="222222"/>
          <w:lang w:val="en-IN" w:eastAsia="en-IN"/>
        </w:rPr>
        <w:t>(Augustus throws Airloft of the ship as they continue to move in a zig zap pattern above. Fast moving projectiles skim past airloft as he reaches the fleet. A compartment opens and Airloft drops an EMG grenade. The grenade goes off causing the hypostatic fields surround the ships to be disrupted. Two begin rising to the surface. Once the Navem Ships rise to the surface the captain makes a sudden decision.)</w:t>
      </w:r>
    </w:p>
    <w:p w:rsidR="00B30522" w:rsidRDefault="004859A1" w:rsidP="004859A1">
      <w:pPr>
        <w:shd w:val="clear" w:color="auto" w:fill="FFFFFF"/>
        <w:spacing w:line="253" w:lineRule="atLeast"/>
        <w:rPr>
          <w:rFonts w:ascii="Times New Roman" w:hAnsi="Times New Roman"/>
          <w:color w:val="222222"/>
          <w:lang w:val="en-IN" w:eastAsia="en-IN"/>
        </w:rPr>
      </w:pPr>
      <w:r w:rsidRPr="004859A1">
        <w:rPr>
          <w:rFonts w:ascii="Times New Roman" w:hAnsi="Times New Roman"/>
          <w:color w:val="222222"/>
          <w:lang w:val="en-IN" w:eastAsia="en-IN"/>
        </w:rPr>
        <w:t>Captain: We’re going to take both.</w:t>
      </w:r>
    </w:p>
    <w:p w:rsidR="00B30522" w:rsidRDefault="00B30522"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t>(Airloft bursts from the depths of the ocean onto the deck of the skimmer.</w:t>
      </w:r>
      <w:r w:rsidR="00EC0084">
        <w:rPr>
          <w:rFonts w:ascii="Times New Roman" w:hAnsi="Times New Roman"/>
          <w:color w:val="222222"/>
          <w:lang w:val="en-IN" w:eastAsia="en-IN"/>
        </w:rPr>
        <w:t>)</w:t>
      </w:r>
    </w:p>
    <w:p w:rsidR="00EC0084" w:rsidRDefault="00EC0084"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lastRenderedPageBreak/>
        <w:t>Airloft: We have approximately 20 minutes before their hypostatic fields regenerate and they’re able to re-submerge.</w:t>
      </w:r>
    </w:p>
    <w:p w:rsidR="00EC0084" w:rsidRDefault="00EC0084"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t>Capt.: We’ll split up into two groups. Augustus, your group will take one ship and my men and I will go after the other. Helmsman, make a course for the closest ship.</w:t>
      </w:r>
    </w:p>
    <w:p w:rsidR="00EC0084" w:rsidRDefault="00EC0084"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t>(The skimmer reaches the deck of the Tonsorem Navem Ship. The party jumps onto the deck and is followed by the captain and one of his crew. The surface hatch is closed.</w:t>
      </w:r>
    </w:p>
    <w:p w:rsidR="00EC0084" w:rsidRDefault="00EC0084"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t>Capt.: I figured this would be a problem. Let’s open her up.</w:t>
      </w:r>
    </w:p>
    <w:p w:rsidR="00437B2D" w:rsidRDefault="00EC0084"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t xml:space="preserve">(The sailor pulls out a laser drill which begins to melt the surface hatch around its opening. The top hatch falls in after they’re done </w:t>
      </w:r>
      <w:r w:rsidR="00437B2D">
        <w:rPr>
          <w:rFonts w:ascii="Times New Roman" w:hAnsi="Times New Roman"/>
          <w:color w:val="222222"/>
          <w:lang w:val="en-IN" w:eastAsia="en-IN"/>
        </w:rPr>
        <w:t>melting</w:t>
      </w:r>
      <w:r>
        <w:rPr>
          <w:rFonts w:ascii="Times New Roman" w:hAnsi="Times New Roman"/>
          <w:color w:val="222222"/>
          <w:lang w:val="en-IN" w:eastAsia="en-IN"/>
        </w:rPr>
        <w:t>.</w:t>
      </w:r>
      <w:r w:rsidR="00437B2D">
        <w:rPr>
          <w:rFonts w:ascii="Times New Roman" w:hAnsi="Times New Roman"/>
          <w:color w:val="222222"/>
          <w:lang w:val="en-IN" w:eastAsia="en-IN"/>
        </w:rPr>
        <w:t>)</w:t>
      </w:r>
    </w:p>
    <w:p w:rsidR="00437B2D" w:rsidRDefault="00437B2D"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t>Capt.: Good luck mates! See you back at the Castle hopefully safe and sound.</w:t>
      </w:r>
    </w:p>
    <w:p w:rsidR="001936BF" w:rsidRDefault="001936BF"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t>(The party rushes onto the ship. The party will have to fight a series of battles as they make their way deeper into the ship. The captain has left the laser drill. The party is forced to melt the door leading into the captain’s helm.)</w:t>
      </w:r>
    </w:p>
    <w:p w:rsidR="001936BF" w:rsidRDefault="001936BF"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t>Tonsorem Captain: You think you can have this bloody ship!? I’ll fight to the death before I let you take my darling.</w:t>
      </w:r>
    </w:p>
    <w:p w:rsidR="001936BF" w:rsidRDefault="001936BF"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t>(A boss battle ensues. The captain is flanked by two other crewmen who also engage in the battle. The captain is an accomplished swordsman. His crewmen carry small pistols.)</w:t>
      </w:r>
    </w:p>
    <w:p w:rsidR="001936BF" w:rsidRDefault="001936BF"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t>The player defeats the captain,</w:t>
      </w:r>
    </w:p>
    <w:p w:rsidR="001936BF" w:rsidRDefault="001936BF"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t>Capt.: You thought you could have my ship huh? Ugh….. Self-destruct activate! (He dies.)</w:t>
      </w:r>
    </w:p>
    <w:p w:rsidR="001936BF" w:rsidRDefault="001936BF"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t>Computer system: Self-destruct activated.</w:t>
      </w:r>
    </w:p>
    <w:p w:rsidR="00FA1BB1" w:rsidRDefault="001936BF"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t>Augustus: Airloft! Can you do something about this?</w:t>
      </w:r>
    </w:p>
    <w:p w:rsidR="00FA1BB1" w:rsidRDefault="00FA1BB1"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t>Airloft: I will attempt to hack the system and deactivate the self-destruct sequence.</w:t>
      </w:r>
    </w:p>
    <w:p w:rsidR="00FA1BB1" w:rsidRDefault="00FA1BB1"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t>(The player will now engage in a mini game. This minigame will be a 2D side scrolling shooter the player will have three attempts to shoot their way to the end and destroy a 3d ball which represents the computer.)</w:t>
      </w:r>
    </w:p>
    <w:p w:rsidR="00FA1BB1" w:rsidRDefault="00FA1BB1"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t>After hacking,</w:t>
      </w:r>
    </w:p>
    <w:p w:rsidR="00FA1BB1" w:rsidRDefault="00FA1BB1"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t>Computer: Self-destruct sequence deactivated; resuming normal operations.</w:t>
      </w:r>
    </w:p>
    <w:p w:rsidR="00FA1BB1" w:rsidRDefault="00FA1BB1"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t>Airloft: You owe me what humans refer to as a party. I just made what humans refer to as a joke. Ha!……… Ha!</w:t>
      </w:r>
    </w:p>
    <w:p w:rsidR="00FA1BB1" w:rsidRDefault="00FA1BB1"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t>Jester: Oh robot humor. Never was a fan of robot humor.</w:t>
      </w:r>
    </w:p>
    <w:p w:rsidR="00FA1BB1" w:rsidRDefault="00FA1BB1"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t>Augustus: Airloft you did it! You can have whatever you want just name it.</w:t>
      </w:r>
    </w:p>
    <w:p w:rsidR="00FA1BB1" w:rsidRDefault="00FA1BB1"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lastRenderedPageBreak/>
        <w:t>Airloft: I will continue to follows directives one and two. My parameters allow me to do nothing more.</w:t>
      </w:r>
    </w:p>
    <w:p w:rsidR="00EC3CCE" w:rsidRDefault="00FA1BB1"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t>Caeser:</w:t>
      </w:r>
      <w:r w:rsidR="00EC3CCE">
        <w:rPr>
          <w:rFonts w:ascii="Times New Roman" w:hAnsi="Times New Roman"/>
          <w:color w:val="222222"/>
          <w:lang w:val="en-IN" w:eastAsia="en-IN"/>
        </w:rPr>
        <w:t xml:space="preserve"> Well before the enemy finds that we’ve taken their ship we have to do something fast. We’re not out of this deep water yet let’s go!</w:t>
      </w:r>
    </w:p>
    <w:p w:rsidR="00FA1BB1" w:rsidRDefault="00EC3CCE"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t>Airloft: While you humans were speaking in elation I’ve already been overriding autopilot and engaging the ship in the manual pilot mode. We’re almost halfway to the port. The Kohlingen Navy has taken large casualties. I also detect another Tonsorem Navem Ship traveling by us. They will arrive in port shortly after we do. The mission has been a success.</w:t>
      </w:r>
    </w:p>
    <w:p w:rsidR="00EC3CCE" w:rsidRDefault="00EC3CCE"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t>(A voice begins hailing their ship.)</w:t>
      </w:r>
    </w:p>
    <w:p w:rsidR="00EC3CCE" w:rsidRDefault="00EC3CCE"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t>Port Authority: Welcome to Kohlingen . We are opening the port gates for your entry. Standby for docking.</w:t>
      </w:r>
    </w:p>
    <w:p w:rsidR="00EC0084" w:rsidRDefault="00DF52B7"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t>(The camera fades out and fades in. The king is meeting the party in his throne room.)</w:t>
      </w:r>
      <w:r w:rsidRPr="004859A1">
        <w:rPr>
          <w:rFonts w:ascii="Times New Roman" w:hAnsi="Times New Roman"/>
          <w:color w:val="222222"/>
          <w:lang w:val="en-IN" w:eastAsia="en-IN"/>
        </w:rPr>
        <w:t xml:space="preserve"> </w:t>
      </w:r>
    </w:p>
    <w:p w:rsidR="00DF52B7" w:rsidRDefault="00DF52B7" w:rsidP="004859A1">
      <w:pPr>
        <w:shd w:val="clear" w:color="auto" w:fill="FFFFFF"/>
        <w:spacing w:line="253" w:lineRule="atLeast"/>
        <w:rPr>
          <w:rFonts w:ascii="Times New Roman" w:hAnsi="Times New Roman"/>
        </w:rPr>
      </w:pPr>
      <w:r>
        <w:rPr>
          <w:rFonts w:ascii="Times New Roman" w:hAnsi="Times New Roman"/>
        </w:rPr>
        <w:t>King Ashe of Kohlingen: My Navy was badly damaged, but it was worth the cost. Instead of one Tonsorem Navem Ship we have received two. My engineers have already reverse engineered the technology that allows them to operate their ships underwater. We will begin construction immediately all thanks to you. The one you captured is yours and the other one is ours for further study. I’m releasing your human cargo from my service. I had my engineers modify your ship so it’ll run quieter so you may exit our port without being detected by the Tonsorem Navy. You are free to leave.</w:t>
      </w:r>
    </w:p>
    <w:p w:rsidR="00DF52B7" w:rsidRDefault="00DF52B7"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t>Jester: Thank you my Lord.</w:t>
      </w:r>
    </w:p>
    <w:p w:rsidR="00DF52B7" w:rsidRPr="004859A1" w:rsidRDefault="00DF52B7" w:rsidP="004859A1">
      <w:pPr>
        <w:shd w:val="clear" w:color="auto" w:fill="FFFFFF"/>
        <w:spacing w:line="253" w:lineRule="atLeast"/>
        <w:rPr>
          <w:rFonts w:ascii="Times New Roman" w:hAnsi="Times New Roman"/>
          <w:color w:val="222222"/>
          <w:lang w:val="en-IN" w:eastAsia="en-IN"/>
        </w:rPr>
      </w:pPr>
      <w:r>
        <w:rPr>
          <w:rFonts w:ascii="Times New Roman" w:hAnsi="Times New Roman"/>
          <w:color w:val="222222"/>
          <w:lang w:val="en-IN" w:eastAsia="en-IN"/>
        </w:rPr>
        <w:t>(The party cannot travel</w:t>
      </w:r>
    </w:p>
    <w:p w:rsidR="00E94B0B" w:rsidRPr="00465382" w:rsidRDefault="00E94B0B" w:rsidP="00465382">
      <w:pPr>
        <w:pStyle w:val="Heading1"/>
        <w:rPr>
          <w:sz w:val="44"/>
          <w:szCs w:val="44"/>
        </w:rPr>
      </w:pPr>
      <w:bookmarkStart w:id="120" w:name="_Toc76405295"/>
      <w:bookmarkEnd w:id="119"/>
      <w:r w:rsidRPr="00465382">
        <w:rPr>
          <w:sz w:val="44"/>
          <w:szCs w:val="44"/>
        </w:rPr>
        <w:t>Ocean Floor</w:t>
      </w:r>
      <w:bookmarkEnd w:id="120"/>
      <w:r w:rsidR="00E55766">
        <w:rPr>
          <w:sz w:val="44"/>
          <w:szCs w:val="44"/>
        </w:rPr>
        <w:t xml:space="preserve"> And New Places</w:t>
      </w:r>
      <w:r w:rsidRPr="00465382">
        <w:rPr>
          <w:sz w:val="44"/>
          <w:szCs w:val="44"/>
        </w:rPr>
        <w:t xml:space="preserve"> </w:t>
      </w:r>
    </w:p>
    <w:p w:rsidR="00E94B0B" w:rsidRDefault="00E94B0B" w:rsidP="005F7883">
      <w:pPr>
        <w:spacing w:after="0"/>
        <w:rPr>
          <w:rFonts w:ascii="Times New Roman" w:hAnsi="Times New Roman"/>
        </w:rPr>
      </w:pPr>
      <w:r w:rsidRPr="00877BA7">
        <w:rPr>
          <w:rFonts w:ascii="Times New Roman" w:hAnsi="Times New Roman"/>
        </w:rPr>
        <w:t>The party now has access to many places in the world which they can visit minus the land the</w:t>
      </w:r>
      <w:r w:rsidR="00465382">
        <w:rPr>
          <w:rFonts w:ascii="Times New Roman" w:hAnsi="Times New Roman"/>
        </w:rPr>
        <w:t xml:space="preserve"> Castle of</w:t>
      </w:r>
      <w:r w:rsidRPr="00877BA7">
        <w:rPr>
          <w:rFonts w:ascii="Times New Roman" w:hAnsi="Times New Roman"/>
        </w:rPr>
        <w:t xml:space="preserve"> </w:t>
      </w:r>
      <w:r w:rsidR="004D24F2" w:rsidRPr="00877BA7">
        <w:rPr>
          <w:rFonts w:ascii="Times New Roman" w:hAnsi="Times New Roman"/>
        </w:rPr>
        <w:t>Tonsorem</w:t>
      </w:r>
      <w:r w:rsidRPr="00877BA7">
        <w:rPr>
          <w:rFonts w:ascii="Times New Roman" w:hAnsi="Times New Roman"/>
        </w:rPr>
        <w:t xml:space="preserve"> and </w:t>
      </w:r>
      <w:r w:rsidR="00AF1FEF" w:rsidRPr="00877BA7">
        <w:rPr>
          <w:rFonts w:ascii="Times New Roman" w:hAnsi="Times New Roman"/>
        </w:rPr>
        <w:t>Ehsran</w:t>
      </w:r>
      <w:r w:rsidRPr="00877BA7">
        <w:rPr>
          <w:rFonts w:ascii="Times New Roman" w:hAnsi="Times New Roman"/>
        </w:rPr>
        <w:t>.</w:t>
      </w:r>
    </w:p>
    <w:p w:rsidR="00E55766" w:rsidRPr="00877BA7" w:rsidRDefault="00E55766" w:rsidP="00E55766">
      <w:pPr>
        <w:pStyle w:val="Heading2"/>
        <w:rPr>
          <w:rFonts w:ascii="Times New Roman" w:hAnsi="Times New Roman" w:cs="Times New Roman"/>
        </w:rPr>
      </w:pPr>
      <w:bookmarkStart w:id="121" w:name="_Toc76405305"/>
      <w:r>
        <w:rPr>
          <w:rFonts w:ascii="Times New Roman" w:hAnsi="Times New Roman" w:cs="Times New Roman"/>
        </w:rPr>
        <w:t>Neo</w:t>
      </w:r>
      <w:r w:rsidRPr="00877BA7">
        <w:rPr>
          <w:rFonts w:ascii="Times New Roman" w:hAnsi="Times New Roman" w:cs="Times New Roman"/>
        </w:rPr>
        <w:t xml:space="preserve"> V Revisited</w:t>
      </w:r>
      <w:bookmarkEnd w:id="121"/>
      <w:r w:rsidR="008626E8">
        <w:rPr>
          <w:rFonts w:ascii="Times New Roman" w:hAnsi="Times New Roman" w:cs="Times New Roman"/>
        </w:rPr>
        <w:t xml:space="preserve"> (Optional)</w:t>
      </w:r>
    </w:p>
    <w:p w:rsidR="00E55766" w:rsidRDefault="00E55766" w:rsidP="00E55766">
      <w:pPr>
        <w:rPr>
          <w:rFonts w:ascii="Times New Roman" w:hAnsi="Times New Roman"/>
          <w:lang w:eastAsia="zh-CN"/>
        </w:rPr>
      </w:pPr>
      <w:r>
        <w:rPr>
          <w:rFonts w:ascii="Times New Roman" w:hAnsi="Times New Roman"/>
          <w:lang w:eastAsia="zh-CN"/>
        </w:rPr>
        <w:t>Caeser: I told you I come back for you.</w:t>
      </w:r>
    </w:p>
    <w:p w:rsidR="00E55766" w:rsidRDefault="00E55766" w:rsidP="00E55766">
      <w:pPr>
        <w:rPr>
          <w:rFonts w:ascii="Times New Roman" w:hAnsi="Times New Roman"/>
        </w:rPr>
      </w:pPr>
      <w:r>
        <w:rPr>
          <w:rFonts w:ascii="Times New Roman" w:hAnsi="Times New Roman"/>
        </w:rPr>
        <w:t>Neo V: PO!</w:t>
      </w:r>
    </w:p>
    <w:p w:rsidR="00E55766" w:rsidRDefault="00E55766" w:rsidP="00E55766">
      <w:pPr>
        <w:rPr>
          <w:rFonts w:ascii="Times New Roman" w:hAnsi="Times New Roman"/>
        </w:rPr>
      </w:pPr>
      <w:r>
        <w:rPr>
          <w:rFonts w:ascii="Times New Roman" w:hAnsi="Times New Roman"/>
        </w:rPr>
        <w:t xml:space="preserve"> Caeser: It seems that you have a large family. Are you sure you want to come with us?</w:t>
      </w:r>
    </w:p>
    <w:p w:rsidR="00E55766" w:rsidRDefault="00E55766" w:rsidP="00E55766">
      <w:pPr>
        <w:rPr>
          <w:rFonts w:ascii="Times New Roman" w:hAnsi="Times New Roman"/>
        </w:rPr>
      </w:pPr>
      <w:r>
        <w:rPr>
          <w:rFonts w:ascii="Times New Roman" w:hAnsi="Times New Roman"/>
        </w:rPr>
        <w:t>Neo V: PO!..........PO!</w:t>
      </w:r>
    </w:p>
    <w:p w:rsidR="00E55766" w:rsidRDefault="00E55766" w:rsidP="00E55766">
      <w:pPr>
        <w:rPr>
          <w:rFonts w:ascii="Times New Roman" w:hAnsi="Times New Roman"/>
        </w:rPr>
      </w:pPr>
      <w:r>
        <w:rPr>
          <w:rFonts w:ascii="Times New Roman" w:hAnsi="Times New Roman"/>
          <w:lang w:eastAsia="zh-CN"/>
        </w:rPr>
        <w:t>(</w:t>
      </w:r>
      <w:r>
        <w:rPr>
          <w:rFonts w:ascii="Times New Roman" w:hAnsi="Times New Roman"/>
        </w:rPr>
        <w:t>Neo V begins speaking with his family, moving between on and the other three small Felnis who are his children. Neo V returns to Caesar indicating he’s ready to go.)</w:t>
      </w:r>
    </w:p>
    <w:p w:rsidR="00E55766" w:rsidRDefault="00B33AA1" w:rsidP="00E55766">
      <w:pPr>
        <w:rPr>
          <w:rFonts w:ascii="Times New Roman" w:hAnsi="Times New Roman"/>
        </w:rPr>
      </w:pPr>
      <w:r>
        <w:rPr>
          <w:rFonts w:ascii="Times New Roman" w:hAnsi="Times New Roman"/>
        </w:rPr>
        <w:t>Caeser: You ready to go?</w:t>
      </w:r>
    </w:p>
    <w:p w:rsidR="00B33AA1" w:rsidRDefault="00B33AA1" w:rsidP="00E55766">
      <w:pPr>
        <w:rPr>
          <w:rFonts w:ascii="Times New Roman" w:hAnsi="Times New Roman"/>
        </w:rPr>
      </w:pPr>
      <w:r>
        <w:rPr>
          <w:rFonts w:ascii="Times New Roman" w:hAnsi="Times New Roman"/>
        </w:rPr>
        <w:lastRenderedPageBreak/>
        <w:t>Neo V: PO!</w:t>
      </w:r>
    </w:p>
    <w:p w:rsidR="00C24F88" w:rsidRDefault="00C24F88" w:rsidP="00C24F88">
      <w:pPr>
        <w:pStyle w:val="Heading2"/>
      </w:pPr>
      <w:r w:rsidRPr="00877BA7">
        <w:t>The Island of Magus</w:t>
      </w:r>
      <w:r w:rsidR="0060283B">
        <w:t xml:space="preserve"> And Npcs</w:t>
      </w:r>
      <w:r w:rsidR="008626E8">
        <w:t xml:space="preserve"> (Optional)</w:t>
      </w:r>
    </w:p>
    <w:p w:rsidR="00B33AA1" w:rsidRDefault="0060283B" w:rsidP="00E55766">
      <w:pPr>
        <w:rPr>
          <w:rFonts w:ascii="Times New Roman" w:hAnsi="Times New Roman"/>
        </w:rPr>
      </w:pPr>
      <w:r>
        <w:rPr>
          <w:rFonts w:ascii="Times New Roman" w:hAnsi="Times New Roman"/>
        </w:rPr>
        <w:t>Child Magician: You want to see a trick?</w:t>
      </w:r>
    </w:p>
    <w:p w:rsidR="0060283B" w:rsidRDefault="0060283B" w:rsidP="00E55766">
      <w:pPr>
        <w:rPr>
          <w:rFonts w:ascii="Times New Roman" w:hAnsi="Times New Roman"/>
        </w:rPr>
      </w:pPr>
      <w:r>
        <w:rPr>
          <w:rFonts w:ascii="Times New Roman" w:hAnsi="Times New Roman"/>
        </w:rPr>
        <w:t xml:space="preserve">If yes, </w:t>
      </w:r>
    </w:p>
    <w:p w:rsidR="0060283B" w:rsidRDefault="0060283B" w:rsidP="00E55766">
      <w:pPr>
        <w:rPr>
          <w:rFonts w:ascii="Times New Roman" w:hAnsi="Times New Roman"/>
        </w:rPr>
      </w:pPr>
      <w:r>
        <w:rPr>
          <w:rFonts w:ascii="Times New Roman" w:hAnsi="Times New Roman"/>
        </w:rPr>
        <w:t>Young Child: Here, give me one gold coin. I’m sending your gold coin to a different dimension. Abracadabra abracadabra! You coin is gone. The kid runs off.</w:t>
      </w:r>
    </w:p>
    <w:p w:rsidR="00E55766" w:rsidRDefault="0060283B" w:rsidP="00E55766">
      <w:pPr>
        <w:rPr>
          <w:rFonts w:ascii="Times New Roman" w:hAnsi="Times New Roman"/>
        </w:rPr>
      </w:pPr>
      <w:r>
        <w:rPr>
          <w:rFonts w:ascii="Times New Roman" w:hAnsi="Times New Roman"/>
        </w:rPr>
        <w:t>Caeser: Hey come back here you little thief!</w:t>
      </w:r>
    </w:p>
    <w:p w:rsidR="0060283B" w:rsidRDefault="0060283B" w:rsidP="00E55766">
      <w:pPr>
        <w:rPr>
          <w:rFonts w:ascii="Times New Roman" w:hAnsi="Times New Roman"/>
        </w:rPr>
      </w:pPr>
      <w:r>
        <w:rPr>
          <w:rFonts w:ascii="Times New Roman" w:hAnsi="Times New Roman"/>
        </w:rPr>
        <w:t>Theresa: Let’em go. Kids can be so naughty sometimes.</w:t>
      </w:r>
    </w:p>
    <w:p w:rsidR="0060283B" w:rsidRDefault="0060283B" w:rsidP="00E55766">
      <w:pPr>
        <w:rPr>
          <w:rFonts w:ascii="Times New Roman" w:hAnsi="Times New Roman"/>
        </w:rPr>
      </w:pPr>
      <w:r>
        <w:rPr>
          <w:rFonts w:ascii="Times New Roman" w:hAnsi="Times New Roman"/>
        </w:rPr>
        <w:t>Caeser: Not my kids. I’ll put the foot down if you know what I mean.</w:t>
      </w:r>
    </w:p>
    <w:p w:rsidR="0060283B" w:rsidRDefault="0060283B" w:rsidP="00E55766">
      <w:pPr>
        <w:rPr>
          <w:rFonts w:ascii="Times New Roman" w:hAnsi="Times New Roman"/>
        </w:rPr>
      </w:pPr>
      <w:r>
        <w:rPr>
          <w:rFonts w:ascii="Times New Roman" w:hAnsi="Times New Roman"/>
        </w:rPr>
        <w:t>Theresa: Wow, a strict daddy like your father.</w:t>
      </w:r>
    </w:p>
    <w:p w:rsidR="0060283B" w:rsidRDefault="0060283B" w:rsidP="00E55766">
      <w:pPr>
        <w:rPr>
          <w:rFonts w:ascii="Times New Roman" w:hAnsi="Times New Roman"/>
        </w:rPr>
      </w:pPr>
      <w:r>
        <w:rPr>
          <w:rFonts w:ascii="Times New Roman" w:hAnsi="Times New Roman"/>
        </w:rPr>
        <w:t>Augustus: I wasn’t that strict. I made sure to instill in him the mandates of Corydon Deus. That is why he is so well behaved.</w:t>
      </w:r>
    </w:p>
    <w:p w:rsidR="00757DCC" w:rsidRDefault="0060283B" w:rsidP="00E55766">
      <w:pPr>
        <w:rPr>
          <w:rFonts w:ascii="Times New Roman" w:hAnsi="Times New Roman"/>
        </w:rPr>
      </w:pPr>
      <w:r>
        <w:rPr>
          <w:rFonts w:ascii="Times New Roman" w:hAnsi="Times New Roman"/>
        </w:rPr>
        <w:t>Wandering Tourist:</w:t>
      </w:r>
      <w:r w:rsidR="00757DCC">
        <w:rPr>
          <w:rFonts w:ascii="Times New Roman" w:hAnsi="Times New Roman"/>
        </w:rPr>
        <w:t xml:space="preserve"> I love exploring this place, they have somebody wannabe magicians.</w:t>
      </w:r>
    </w:p>
    <w:p w:rsidR="0060283B" w:rsidRDefault="00757DCC" w:rsidP="00E55766">
      <w:pPr>
        <w:rPr>
          <w:rFonts w:ascii="Times New Roman" w:hAnsi="Times New Roman"/>
        </w:rPr>
      </w:pPr>
      <w:r>
        <w:rPr>
          <w:rFonts w:ascii="Times New Roman" w:hAnsi="Times New Roman"/>
        </w:rPr>
        <w:t>Wandering Tourist: One kid just ran off with my gold coin, but he was so cute and adorable. I just let him go.</w:t>
      </w:r>
    </w:p>
    <w:p w:rsidR="00757DCC" w:rsidRDefault="00757DCC" w:rsidP="00E55766">
      <w:pPr>
        <w:rPr>
          <w:rFonts w:ascii="Times New Roman" w:hAnsi="Times New Roman"/>
        </w:rPr>
      </w:pPr>
      <w:r>
        <w:rPr>
          <w:rFonts w:ascii="Times New Roman" w:hAnsi="Times New Roman"/>
        </w:rPr>
        <w:t xml:space="preserve">Magus Citizen: Magic might be dead but here at the island of Magus we try to keep that spirit alive. </w:t>
      </w:r>
    </w:p>
    <w:p w:rsidR="00757DCC" w:rsidRDefault="006755EA" w:rsidP="00E55766">
      <w:pPr>
        <w:rPr>
          <w:rFonts w:ascii="Times New Roman" w:hAnsi="Times New Roman"/>
        </w:rPr>
      </w:pPr>
      <w:r>
        <w:rPr>
          <w:rFonts w:ascii="Times New Roman" w:hAnsi="Times New Roman"/>
        </w:rPr>
        <w:t>Corydon Deus: Can someone remind me why didn’t completely destroy these people?</w:t>
      </w:r>
    </w:p>
    <w:p w:rsidR="006755EA" w:rsidRDefault="006755EA" w:rsidP="00E55766">
      <w:pPr>
        <w:rPr>
          <w:rFonts w:ascii="Times New Roman" w:hAnsi="Times New Roman"/>
        </w:rPr>
      </w:pPr>
      <w:r>
        <w:rPr>
          <w:rFonts w:ascii="Times New Roman" w:hAnsi="Times New Roman"/>
        </w:rPr>
        <w:t>Magus Historian: Here at the village of Magus a great betrayal of the Fabricius took place. Many lost their lives as Corydon Deus absorbed their Magicia.</w:t>
      </w:r>
    </w:p>
    <w:p w:rsidR="006755EA" w:rsidRDefault="006755EA" w:rsidP="00E55766">
      <w:pPr>
        <w:rPr>
          <w:rFonts w:ascii="Times New Roman" w:hAnsi="Times New Roman"/>
        </w:rPr>
      </w:pPr>
      <w:r>
        <w:rPr>
          <w:rFonts w:ascii="Times New Roman" w:hAnsi="Times New Roman"/>
        </w:rPr>
        <w:t>(The player walks into a large hall.)</w:t>
      </w:r>
    </w:p>
    <w:p w:rsidR="006755EA" w:rsidRDefault="006755EA" w:rsidP="00E55766">
      <w:pPr>
        <w:rPr>
          <w:rFonts w:ascii="Times New Roman" w:hAnsi="Times New Roman"/>
        </w:rPr>
      </w:pPr>
      <w:r>
        <w:rPr>
          <w:rFonts w:ascii="Times New Roman" w:hAnsi="Times New Roman"/>
        </w:rPr>
        <w:t>Usher: Would you like to see the magic show? 10GP?</w:t>
      </w:r>
    </w:p>
    <w:p w:rsidR="006755EA" w:rsidRDefault="006755EA" w:rsidP="00E55766">
      <w:pPr>
        <w:rPr>
          <w:rFonts w:ascii="Times New Roman" w:hAnsi="Times New Roman"/>
        </w:rPr>
      </w:pPr>
      <w:r>
        <w:rPr>
          <w:rFonts w:ascii="Times New Roman" w:hAnsi="Times New Roman"/>
        </w:rPr>
        <w:t>If yes,</w:t>
      </w:r>
    </w:p>
    <w:p w:rsidR="006755EA" w:rsidRDefault="006755EA" w:rsidP="00E55766">
      <w:pPr>
        <w:rPr>
          <w:rFonts w:ascii="Times New Roman" w:hAnsi="Times New Roman"/>
        </w:rPr>
      </w:pPr>
      <w:r>
        <w:rPr>
          <w:rFonts w:ascii="Times New Roman" w:hAnsi="Times New Roman"/>
        </w:rPr>
        <w:t>Usher: Come on in the show is about to begin.</w:t>
      </w:r>
    </w:p>
    <w:p w:rsidR="006755EA" w:rsidRDefault="006755EA" w:rsidP="00E55766">
      <w:pPr>
        <w:rPr>
          <w:rFonts w:ascii="Times New Roman" w:hAnsi="Times New Roman"/>
        </w:rPr>
      </w:pPr>
      <w:r>
        <w:rPr>
          <w:rFonts w:ascii="Times New Roman" w:hAnsi="Times New Roman"/>
        </w:rPr>
        <w:t>If no,</w:t>
      </w:r>
    </w:p>
    <w:p w:rsidR="006755EA" w:rsidRDefault="006755EA" w:rsidP="00E55766">
      <w:pPr>
        <w:rPr>
          <w:rFonts w:ascii="Times New Roman" w:hAnsi="Times New Roman"/>
        </w:rPr>
      </w:pPr>
      <w:r>
        <w:rPr>
          <w:rFonts w:ascii="Times New Roman" w:hAnsi="Times New Roman"/>
        </w:rPr>
        <w:t>Usher:</w:t>
      </w:r>
      <w:r w:rsidR="007E7EAA">
        <w:rPr>
          <w:rFonts w:ascii="Times New Roman" w:hAnsi="Times New Roman"/>
        </w:rPr>
        <w:t xml:space="preserve"> Come back soon. You’re seriously missing the greatest magic show in the world!</w:t>
      </w:r>
    </w:p>
    <w:p w:rsidR="0063694C" w:rsidRDefault="0063694C" w:rsidP="00E55766">
      <w:pPr>
        <w:rPr>
          <w:rFonts w:ascii="Times New Roman" w:hAnsi="Times New Roman"/>
        </w:rPr>
      </w:pPr>
      <w:r>
        <w:rPr>
          <w:rFonts w:ascii="Times New Roman" w:hAnsi="Times New Roman"/>
        </w:rPr>
        <w:t>When Yes,</w:t>
      </w:r>
    </w:p>
    <w:p w:rsidR="0063694C" w:rsidRDefault="0063694C" w:rsidP="00E55766">
      <w:pPr>
        <w:rPr>
          <w:rFonts w:ascii="Times New Roman" w:hAnsi="Times New Roman"/>
        </w:rPr>
      </w:pPr>
      <w:r>
        <w:rPr>
          <w:rFonts w:ascii="Times New Roman" w:hAnsi="Times New Roman"/>
        </w:rPr>
        <w:t>(The player walks into a large, dark, hall with many people sitting in the crowd. Suddenly a spotlight appears and a magic show begins.)</w:t>
      </w:r>
    </w:p>
    <w:p w:rsidR="0063694C" w:rsidRDefault="0063694C" w:rsidP="00E55766">
      <w:pPr>
        <w:rPr>
          <w:rFonts w:ascii="Times New Roman" w:hAnsi="Times New Roman"/>
        </w:rPr>
      </w:pPr>
      <w:r>
        <w:rPr>
          <w:rFonts w:ascii="Times New Roman" w:hAnsi="Times New Roman"/>
        </w:rPr>
        <w:lastRenderedPageBreak/>
        <w:t>Gustav the Magician: For my first trick I will attempt to saw my assistant in half and then reattach her body together again.</w:t>
      </w:r>
      <w:r w:rsidR="00832D69">
        <w:rPr>
          <w:rFonts w:ascii="Times New Roman" w:hAnsi="Times New Roman"/>
        </w:rPr>
        <w:t xml:space="preserve"> </w:t>
      </w:r>
    </w:p>
    <w:p w:rsidR="00832D69" w:rsidRDefault="00832D69" w:rsidP="00E55766">
      <w:pPr>
        <w:rPr>
          <w:rFonts w:ascii="Times New Roman" w:hAnsi="Times New Roman"/>
        </w:rPr>
      </w:pPr>
      <w:r>
        <w:rPr>
          <w:rFonts w:ascii="Times New Roman" w:hAnsi="Times New Roman"/>
        </w:rPr>
        <w:t>(His assistant Marla appears on the stage and begins to wave at the crowd. Marla lays into the box. Gustave the Magician begins to spin around the box to show the audience there’s nothing behind it. He then picks up a saw and waves it around. He then begins to saw her body through a groove in the box. She begins to scream and shout. The children in the crowd begin to cry. Fake blood pours out of the box. One person faints, several get up and leave, some remain fixated to the spectacle before them. Once finished the magician opens the box and shows the crowd her fake innards. Again he joins the box and places a black cloth over it.</w:t>
      </w:r>
    </w:p>
    <w:p w:rsidR="00832D69" w:rsidRDefault="00832D69" w:rsidP="00E55766">
      <w:pPr>
        <w:rPr>
          <w:rFonts w:ascii="Times New Roman" w:hAnsi="Times New Roman"/>
        </w:rPr>
      </w:pPr>
      <w:r>
        <w:rPr>
          <w:rFonts w:ascii="Times New Roman" w:hAnsi="Times New Roman"/>
        </w:rPr>
        <w:t>Gustav the Magician: As you can see I’ve split my dear Marla into two pieces. Now with the power of magic I will join her together again.</w:t>
      </w:r>
    </w:p>
    <w:p w:rsidR="00832D69" w:rsidRDefault="00832D69" w:rsidP="00E55766">
      <w:pPr>
        <w:rPr>
          <w:rFonts w:ascii="Times New Roman" w:hAnsi="Times New Roman"/>
        </w:rPr>
      </w:pPr>
      <w:r>
        <w:rPr>
          <w:rFonts w:ascii="Times New Roman" w:hAnsi="Times New Roman"/>
        </w:rPr>
        <w:t>(Gustav the Magician places a black cloth over the box.)</w:t>
      </w:r>
    </w:p>
    <w:p w:rsidR="00832D69" w:rsidRDefault="00832D69" w:rsidP="00E55766">
      <w:pPr>
        <w:rPr>
          <w:rFonts w:ascii="Times New Roman" w:hAnsi="Times New Roman"/>
        </w:rPr>
      </w:pPr>
      <w:r>
        <w:rPr>
          <w:rFonts w:ascii="Times New Roman" w:hAnsi="Times New Roman"/>
        </w:rPr>
        <w:t>Gustav the Magician: May the true God grant you wisdom.  May the true God grant you power. AbracadabraDE</w:t>
      </w:r>
      <w:r w:rsidR="00B45DDA">
        <w:rPr>
          <w:rFonts w:ascii="Times New Roman" w:hAnsi="Times New Roman"/>
        </w:rPr>
        <w:t>! AbracadabraDO! May Marla’s be one.</w:t>
      </w:r>
    </w:p>
    <w:p w:rsidR="00B45DDA" w:rsidRDefault="00B45DDA" w:rsidP="00E55766">
      <w:pPr>
        <w:rPr>
          <w:rFonts w:ascii="Times New Roman" w:hAnsi="Times New Roman"/>
        </w:rPr>
      </w:pPr>
      <w:r>
        <w:rPr>
          <w:rFonts w:ascii="Times New Roman" w:hAnsi="Times New Roman"/>
        </w:rPr>
        <w:t>(He quickly pulls the block cloth from the box and opens the box to show Marla’s joined body.)</w:t>
      </w:r>
    </w:p>
    <w:p w:rsidR="007E7EAA" w:rsidRDefault="00B45DDA" w:rsidP="00E55766">
      <w:pPr>
        <w:rPr>
          <w:rFonts w:ascii="Times New Roman" w:hAnsi="Times New Roman"/>
        </w:rPr>
      </w:pPr>
      <w:r>
        <w:rPr>
          <w:rFonts w:ascii="Times New Roman" w:hAnsi="Times New Roman"/>
        </w:rPr>
        <w:t>After the show,</w:t>
      </w:r>
    </w:p>
    <w:p w:rsidR="00B45DDA" w:rsidRDefault="00B45DDA" w:rsidP="00E55766">
      <w:pPr>
        <w:rPr>
          <w:rFonts w:ascii="Times New Roman" w:hAnsi="Times New Roman"/>
        </w:rPr>
      </w:pPr>
      <w:r>
        <w:rPr>
          <w:rFonts w:ascii="Times New Roman" w:hAnsi="Times New Roman"/>
        </w:rPr>
        <w:t>Gustav the Magician: Thanks for coming. It’s always wonderful to see outsiders come to our wonderful island of magic. (He wispers to Augustus)  It wasn’t always this way.  My father could cast real magic. How wonderful those days must’ve been. Isn’t that right Corydon Deus?</w:t>
      </w:r>
    </w:p>
    <w:p w:rsidR="00B45DDA" w:rsidRDefault="00B45DDA" w:rsidP="00E55766">
      <w:pPr>
        <w:rPr>
          <w:rFonts w:ascii="Times New Roman" w:hAnsi="Times New Roman"/>
        </w:rPr>
      </w:pPr>
      <w:r>
        <w:rPr>
          <w:rFonts w:ascii="Times New Roman" w:hAnsi="Times New Roman"/>
        </w:rPr>
        <w:t xml:space="preserve">(Before Augustus can respond another person </w:t>
      </w:r>
      <w:r w:rsidR="005367B2">
        <w:rPr>
          <w:rFonts w:ascii="Times New Roman" w:hAnsi="Times New Roman"/>
        </w:rPr>
        <w:t>pushes him</w:t>
      </w:r>
      <w:r>
        <w:rPr>
          <w:rFonts w:ascii="Times New Roman" w:hAnsi="Times New Roman"/>
        </w:rPr>
        <w:t xml:space="preserve"> so they can meet Gustav the Magician.)</w:t>
      </w:r>
    </w:p>
    <w:p w:rsidR="005367B2" w:rsidRDefault="005367B2" w:rsidP="00E55766">
      <w:pPr>
        <w:rPr>
          <w:rFonts w:ascii="Times New Roman" w:hAnsi="Times New Roman"/>
        </w:rPr>
      </w:pPr>
      <w:r>
        <w:rPr>
          <w:rFonts w:ascii="Times New Roman" w:hAnsi="Times New Roman"/>
        </w:rPr>
        <w:t>If the player attempts to talk to Gustav the Magician again,</w:t>
      </w:r>
    </w:p>
    <w:p w:rsidR="005367B2" w:rsidRDefault="005367B2" w:rsidP="00E55766">
      <w:pPr>
        <w:rPr>
          <w:rFonts w:ascii="Times New Roman" w:hAnsi="Times New Roman"/>
        </w:rPr>
      </w:pPr>
      <w:r>
        <w:rPr>
          <w:rFonts w:ascii="Times New Roman" w:hAnsi="Times New Roman"/>
        </w:rPr>
        <w:t>Fan: Hey, you already had your turn! Get back in line and wait like everyone else.</w:t>
      </w:r>
    </w:p>
    <w:p w:rsidR="005367B2" w:rsidRDefault="005367B2" w:rsidP="00E55766">
      <w:pPr>
        <w:rPr>
          <w:rFonts w:ascii="Times New Roman" w:hAnsi="Times New Roman"/>
        </w:rPr>
      </w:pPr>
      <w:r>
        <w:rPr>
          <w:rFonts w:ascii="Times New Roman" w:hAnsi="Times New Roman"/>
        </w:rPr>
        <w:t>Corydon Deus: It is true the people on this island could cast real magic before the War of Magicia. The humans on this island were close to the gate to the Fabricius world. The Fabricius came to this island and saw that the daughters of Magus were beautiful and they took any of them they wanted as a wife. The true God saw this and was displeased at the pride of their d</w:t>
      </w:r>
      <w:r w:rsidR="007C50CC">
        <w:rPr>
          <w:rFonts w:ascii="Times New Roman" w:hAnsi="Times New Roman"/>
        </w:rPr>
        <w:t>escenda</w:t>
      </w:r>
      <w:r>
        <w:rPr>
          <w:rFonts w:ascii="Times New Roman" w:hAnsi="Times New Roman"/>
        </w:rPr>
        <w:t xml:space="preserve">nts </w:t>
      </w:r>
      <w:r w:rsidR="007C50CC">
        <w:rPr>
          <w:rFonts w:ascii="Times New Roman" w:hAnsi="Times New Roman"/>
        </w:rPr>
        <w:t>because they</w:t>
      </w:r>
      <w:r>
        <w:rPr>
          <w:rFonts w:ascii="Times New Roman" w:hAnsi="Times New Roman"/>
        </w:rPr>
        <w:t xml:space="preserve"> inhe</w:t>
      </w:r>
      <w:r w:rsidR="007C50CC">
        <w:rPr>
          <w:rFonts w:ascii="Times New Roman" w:hAnsi="Times New Roman"/>
        </w:rPr>
        <w:t>rited such great magical powers. So he closed the gates between the world of the Fabricius and the world of men. Over time the magical powers of their descendents became weaker as their bloodline was diluted with human blood. Until one day a genetic anomaly, a magical mutation so to speak, one of their descendents was born with great magical power and I used her abilities to reopen the gate for the Fabricius world. She still lives today; I can feel her presence.</w:t>
      </w:r>
    </w:p>
    <w:p w:rsidR="005367B2" w:rsidRDefault="005947D5" w:rsidP="00E55766">
      <w:pPr>
        <w:rPr>
          <w:rFonts w:ascii="Times New Roman" w:hAnsi="Times New Roman"/>
        </w:rPr>
      </w:pPr>
      <w:r>
        <w:rPr>
          <w:rFonts w:ascii="Times New Roman" w:hAnsi="Times New Roman"/>
        </w:rPr>
        <w:t xml:space="preserve">Vendor: The gate to the Fabricius world was once located to the south connected by a inlet to the Southern Continent. During the War of Magicia, the gate and the surrounding </w:t>
      </w:r>
      <w:r>
        <w:rPr>
          <w:rFonts w:ascii="Times New Roman" w:hAnsi="Times New Roman"/>
        </w:rPr>
        <w:lastRenderedPageBreak/>
        <w:t>land floated high in the sky. It must’ve been a beautiful sight. My grandfather always spoke about it to me with such awe.</w:t>
      </w:r>
    </w:p>
    <w:p w:rsidR="005947D5" w:rsidRDefault="005947D5" w:rsidP="00E55766">
      <w:pPr>
        <w:rPr>
          <w:rFonts w:ascii="Times New Roman" w:hAnsi="Times New Roman"/>
        </w:rPr>
      </w:pPr>
      <w:r>
        <w:rPr>
          <w:rFonts w:ascii="Times New Roman" w:hAnsi="Times New Roman"/>
        </w:rPr>
        <w:t xml:space="preserve">Stewart: When the great floating continent fell from the sky one can but wonder where </w:t>
      </w:r>
      <w:r w:rsidR="00E51FB7">
        <w:rPr>
          <w:rFonts w:ascii="Times New Roman" w:hAnsi="Times New Roman"/>
        </w:rPr>
        <w:t>its</w:t>
      </w:r>
      <w:r>
        <w:rPr>
          <w:rFonts w:ascii="Times New Roman" w:hAnsi="Times New Roman"/>
        </w:rPr>
        <w:t xml:space="preserve"> gate landed deep within the ocean.</w:t>
      </w:r>
    </w:p>
    <w:p w:rsidR="00E51FB7" w:rsidRPr="00C64566" w:rsidRDefault="00E51FB7" w:rsidP="00C64566">
      <w:pPr>
        <w:pStyle w:val="Heading1"/>
        <w:rPr>
          <w:sz w:val="48"/>
          <w:szCs w:val="48"/>
        </w:rPr>
      </w:pPr>
      <w:r w:rsidRPr="00C64566">
        <w:rPr>
          <w:sz w:val="48"/>
          <w:szCs w:val="48"/>
        </w:rPr>
        <w:t xml:space="preserve">City of </w:t>
      </w:r>
      <w:r w:rsidR="00B16804" w:rsidRPr="00C64566">
        <w:rPr>
          <w:sz w:val="48"/>
          <w:szCs w:val="48"/>
        </w:rPr>
        <w:t>Pirates</w:t>
      </w:r>
    </w:p>
    <w:p w:rsidR="008626E8" w:rsidRDefault="008626E8" w:rsidP="008626E8">
      <w:pPr>
        <w:spacing w:after="0"/>
        <w:rPr>
          <w:rFonts w:ascii="Times New Roman" w:hAnsi="Times New Roman"/>
        </w:rPr>
      </w:pPr>
      <w:r>
        <w:rPr>
          <w:rFonts w:ascii="Times New Roman" w:hAnsi="Times New Roman"/>
        </w:rPr>
        <w:t>(When the party first submerges)</w:t>
      </w:r>
    </w:p>
    <w:p w:rsidR="008626E8" w:rsidRDefault="008626E8" w:rsidP="008626E8">
      <w:pPr>
        <w:spacing w:after="0"/>
        <w:rPr>
          <w:rFonts w:ascii="Times New Roman" w:hAnsi="Times New Roman"/>
        </w:rPr>
      </w:pPr>
    </w:p>
    <w:p w:rsidR="008626E8" w:rsidRDefault="008626E8" w:rsidP="008626E8">
      <w:pPr>
        <w:spacing w:after="0"/>
        <w:rPr>
          <w:rFonts w:ascii="Times New Roman" w:hAnsi="Times New Roman"/>
        </w:rPr>
      </w:pPr>
      <w:r>
        <w:rPr>
          <w:rFonts w:ascii="Times New Roman" w:hAnsi="Times New Roman"/>
        </w:rPr>
        <w:t>Jester: I know someone who might know the possible location of the Fabricius gate. He’s a pirate known by the name of Mr. Blunderbuss. He knows the seas like the back of his hand.</w:t>
      </w:r>
    </w:p>
    <w:p w:rsidR="008626E8" w:rsidRDefault="008626E8" w:rsidP="005F7883">
      <w:pPr>
        <w:spacing w:after="0"/>
        <w:rPr>
          <w:rFonts w:ascii="Times New Roman" w:hAnsi="Times New Roman"/>
        </w:rPr>
      </w:pPr>
    </w:p>
    <w:p w:rsidR="00E94B0B" w:rsidRDefault="008626E8" w:rsidP="005F7883">
      <w:pPr>
        <w:spacing w:after="0"/>
        <w:rPr>
          <w:rFonts w:ascii="Times New Roman" w:hAnsi="Times New Roman"/>
        </w:rPr>
      </w:pPr>
      <w:r>
        <w:rPr>
          <w:rFonts w:ascii="Times New Roman" w:hAnsi="Times New Roman"/>
        </w:rPr>
        <w:t xml:space="preserve">Jester: </w:t>
      </w:r>
      <w:r w:rsidR="00E51FB7">
        <w:rPr>
          <w:rFonts w:ascii="Times New Roman" w:hAnsi="Times New Roman"/>
        </w:rPr>
        <w:t>(</w:t>
      </w:r>
      <w:r w:rsidR="008F3612">
        <w:rPr>
          <w:rFonts w:ascii="Times New Roman" w:hAnsi="Times New Roman"/>
        </w:rPr>
        <w:t xml:space="preserve">The city of </w:t>
      </w:r>
      <w:r w:rsidR="00071289">
        <w:rPr>
          <w:rFonts w:ascii="Times New Roman" w:hAnsi="Times New Roman"/>
        </w:rPr>
        <w:t>Pirates</w:t>
      </w:r>
      <w:r w:rsidR="008F3612">
        <w:rPr>
          <w:rFonts w:ascii="Times New Roman" w:hAnsi="Times New Roman"/>
        </w:rPr>
        <w:t xml:space="preserve"> is located on the coast of a lagoon which can be accessed by using the Navem ship and submerging through a hole in the reef.)</w:t>
      </w:r>
    </w:p>
    <w:p w:rsidR="008F3612" w:rsidRDefault="008F3612" w:rsidP="005F7883">
      <w:pPr>
        <w:spacing w:after="0"/>
        <w:rPr>
          <w:rFonts w:ascii="Times New Roman" w:hAnsi="Times New Roman"/>
        </w:rPr>
      </w:pPr>
    </w:p>
    <w:p w:rsidR="00677238" w:rsidRDefault="00677238" w:rsidP="005F7883">
      <w:pPr>
        <w:spacing w:after="0"/>
        <w:rPr>
          <w:rFonts w:ascii="Times New Roman" w:hAnsi="Times New Roman"/>
        </w:rPr>
      </w:pPr>
      <w:r>
        <w:rPr>
          <w:rFonts w:ascii="Times New Roman" w:hAnsi="Times New Roman"/>
        </w:rPr>
        <w:t>When the party enters the city,</w:t>
      </w:r>
    </w:p>
    <w:p w:rsidR="00677238" w:rsidRDefault="00677238" w:rsidP="005F7883">
      <w:pPr>
        <w:spacing w:after="0"/>
        <w:rPr>
          <w:rFonts w:ascii="Times New Roman" w:hAnsi="Times New Roman"/>
        </w:rPr>
      </w:pPr>
    </w:p>
    <w:p w:rsidR="008F3612" w:rsidRDefault="008F3612" w:rsidP="005F7883">
      <w:pPr>
        <w:spacing w:after="0"/>
        <w:rPr>
          <w:rFonts w:ascii="Times New Roman" w:hAnsi="Times New Roman"/>
        </w:rPr>
      </w:pPr>
      <w:r>
        <w:rPr>
          <w:rFonts w:ascii="Times New Roman" w:hAnsi="Times New Roman"/>
        </w:rPr>
        <w:t xml:space="preserve">Jester: My home away from home. Welcome to the city of </w:t>
      </w:r>
      <w:r w:rsidR="00071289">
        <w:rPr>
          <w:rFonts w:ascii="Times New Roman" w:hAnsi="Times New Roman"/>
        </w:rPr>
        <w:t>Pirates</w:t>
      </w:r>
      <w:r>
        <w:rPr>
          <w:rFonts w:ascii="Times New Roman" w:hAnsi="Times New Roman"/>
        </w:rPr>
        <w:t xml:space="preserve">. Good ole Blunderbuss should be around here. He’s the king of </w:t>
      </w:r>
      <w:r w:rsidR="00071289">
        <w:rPr>
          <w:rFonts w:ascii="Times New Roman" w:hAnsi="Times New Roman"/>
        </w:rPr>
        <w:t>Pirates</w:t>
      </w:r>
      <w:r>
        <w:rPr>
          <w:rFonts w:ascii="Times New Roman" w:hAnsi="Times New Roman"/>
        </w:rPr>
        <w:t>. Let’s speak to him</w:t>
      </w:r>
      <w:r w:rsidR="00C64566">
        <w:rPr>
          <w:rFonts w:ascii="Times New Roman" w:hAnsi="Times New Roman"/>
        </w:rPr>
        <w:t>. H</w:t>
      </w:r>
      <w:r>
        <w:rPr>
          <w:rFonts w:ascii="Times New Roman" w:hAnsi="Times New Roman"/>
        </w:rPr>
        <w:t xml:space="preserve">e might </w:t>
      </w:r>
      <w:r w:rsidR="00071289">
        <w:rPr>
          <w:rFonts w:ascii="Times New Roman" w:hAnsi="Times New Roman"/>
        </w:rPr>
        <w:t xml:space="preserve">also </w:t>
      </w:r>
      <w:r>
        <w:rPr>
          <w:rFonts w:ascii="Times New Roman" w:hAnsi="Times New Roman"/>
        </w:rPr>
        <w:t>have some work for us.</w:t>
      </w:r>
    </w:p>
    <w:p w:rsidR="008F3612" w:rsidRDefault="008F3612" w:rsidP="005F7883">
      <w:pPr>
        <w:spacing w:after="0"/>
        <w:rPr>
          <w:rFonts w:ascii="Times New Roman" w:hAnsi="Times New Roman"/>
        </w:rPr>
      </w:pPr>
    </w:p>
    <w:p w:rsidR="008F3612" w:rsidRDefault="008F3612" w:rsidP="005F7883">
      <w:pPr>
        <w:spacing w:after="0"/>
        <w:rPr>
          <w:rFonts w:ascii="Times New Roman" w:hAnsi="Times New Roman"/>
        </w:rPr>
      </w:pPr>
      <w:r>
        <w:rPr>
          <w:rFonts w:ascii="Times New Roman" w:hAnsi="Times New Roman"/>
        </w:rPr>
        <w:t>Augustus: I’m no thief.</w:t>
      </w:r>
    </w:p>
    <w:p w:rsidR="008F3612" w:rsidRDefault="008F3612" w:rsidP="005F7883">
      <w:pPr>
        <w:spacing w:after="0"/>
        <w:rPr>
          <w:rFonts w:ascii="Times New Roman" w:hAnsi="Times New Roman"/>
        </w:rPr>
      </w:pPr>
    </w:p>
    <w:p w:rsidR="008F3612" w:rsidRDefault="008F3612" w:rsidP="005F7883">
      <w:pPr>
        <w:spacing w:after="0"/>
        <w:rPr>
          <w:rFonts w:ascii="Times New Roman" w:hAnsi="Times New Roman"/>
        </w:rPr>
      </w:pPr>
      <w:r>
        <w:rPr>
          <w:rFonts w:ascii="Times New Roman" w:hAnsi="Times New Roman"/>
        </w:rPr>
        <w:t>Jester: What is that parked on the beach?</w:t>
      </w:r>
    </w:p>
    <w:p w:rsidR="008F3612" w:rsidRDefault="008F3612" w:rsidP="005F7883">
      <w:pPr>
        <w:spacing w:after="0"/>
        <w:rPr>
          <w:rFonts w:ascii="Times New Roman" w:hAnsi="Times New Roman"/>
        </w:rPr>
      </w:pPr>
    </w:p>
    <w:p w:rsidR="008F3612" w:rsidRDefault="008F3612" w:rsidP="005F7883">
      <w:pPr>
        <w:spacing w:after="0"/>
        <w:rPr>
          <w:rFonts w:ascii="Times New Roman" w:hAnsi="Times New Roman"/>
        </w:rPr>
      </w:pPr>
      <w:r>
        <w:rPr>
          <w:rFonts w:ascii="Times New Roman" w:hAnsi="Times New Roman"/>
        </w:rPr>
        <w:t>Caeser: He does have a point.</w:t>
      </w:r>
    </w:p>
    <w:p w:rsidR="008F3612" w:rsidRDefault="008F3612" w:rsidP="005F7883">
      <w:pPr>
        <w:spacing w:after="0"/>
        <w:rPr>
          <w:rFonts w:ascii="Times New Roman" w:hAnsi="Times New Roman"/>
        </w:rPr>
      </w:pPr>
    </w:p>
    <w:p w:rsidR="008F3612" w:rsidRDefault="008F3612" w:rsidP="005F7883">
      <w:pPr>
        <w:spacing w:after="0"/>
        <w:rPr>
          <w:rFonts w:ascii="Times New Roman" w:hAnsi="Times New Roman"/>
        </w:rPr>
      </w:pPr>
      <w:r>
        <w:rPr>
          <w:rFonts w:ascii="Times New Roman" w:hAnsi="Times New Roman"/>
        </w:rPr>
        <w:t>Theresa: We’re bona fide thieves now.</w:t>
      </w:r>
    </w:p>
    <w:p w:rsidR="008F3612" w:rsidRDefault="008F3612" w:rsidP="005F7883">
      <w:pPr>
        <w:spacing w:after="0"/>
        <w:rPr>
          <w:rFonts w:ascii="Times New Roman" w:hAnsi="Times New Roman"/>
        </w:rPr>
      </w:pPr>
    </w:p>
    <w:p w:rsidR="008F3612" w:rsidRDefault="008F3612" w:rsidP="005F7883">
      <w:pPr>
        <w:spacing w:after="0"/>
        <w:rPr>
          <w:rFonts w:ascii="Times New Roman" w:hAnsi="Times New Roman"/>
        </w:rPr>
      </w:pPr>
      <w:r>
        <w:rPr>
          <w:rFonts w:ascii="Times New Roman" w:hAnsi="Times New Roman"/>
        </w:rPr>
        <w:t xml:space="preserve">Macy: My designer clothes </w:t>
      </w:r>
      <w:r w:rsidR="00071289">
        <w:rPr>
          <w:rFonts w:ascii="Times New Roman" w:hAnsi="Times New Roman"/>
        </w:rPr>
        <w:t>aren’t</w:t>
      </w:r>
      <w:r>
        <w:rPr>
          <w:rFonts w:ascii="Times New Roman" w:hAnsi="Times New Roman"/>
        </w:rPr>
        <w:t xml:space="preserve"> going to buy themselves. That beach looks like a nice place to wear my bikini I just bought.</w:t>
      </w:r>
    </w:p>
    <w:p w:rsidR="008F3612" w:rsidRDefault="008F3612" w:rsidP="005F7883">
      <w:pPr>
        <w:spacing w:after="0"/>
        <w:rPr>
          <w:rFonts w:ascii="Times New Roman" w:hAnsi="Times New Roman"/>
        </w:rPr>
      </w:pPr>
    </w:p>
    <w:p w:rsidR="00063AD8" w:rsidRDefault="008F3612" w:rsidP="005F7883">
      <w:pPr>
        <w:spacing w:after="0"/>
        <w:rPr>
          <w:rFonts w:ascii="Times New Roman" w:hAnsi="Times New Roman"/>
        </w:rPr>
      </w:pPr>
      <w:r>
        <w:rPr>
          <w:rFonts w:ascii="Times New Roman" w:hAnsi="Times New Roman"/>
        </w:rPr>
        <w:t>Theresa: What’s a bikini? Is it like a fancy robe; they only let us were robes in camp</w:t>
      </w:r>
      <w:r w:rsidR="00063AD8">
        <w:rPr>
          <w:rFonts w:ascii="Times New Roman" w:hAnsi="Times New Roman"/>
        </w:rPr>
        <w:t>.</w:t>
      </w:r>
    </w:p>
    <w:p w:rsidR="00063AD8" w:rsidRDefault="00063AD8" w:rsidP="005F7883">
      <w:pPr>
        <w:spacing w:after="0"/>
        <w:rPr>
          <w:rFonts w:ascii="Times New Roman" w:hAnsi="Times New Roman"/>
        </w:rPr>
      </w:pPr>
    </w:p>
    <w:p w:rsidR="008F3612" w:rsidRDefault="00063AD8" w:rsidP="005F7883">
      <w:pPr>
        <w:spacing w:after="0"/>
        <w:rPr>
          <w:rFonts w:ascii="Times New Roman" w:hAnsi="Times New Roman"/>
        </w:rPr>
      </w:pPr>
      <w:r>
        <w:rPr>
          <w:rFonts w:ascii="Times New Roman" w:hAnsi="Times New Roman"/>
        </w:rPr>
        <w:t>Macy: Caeser I’m going to borrow your wife for a bit. We’ll be on the beach in our bikinis come and meet us when you’re done with Mr. Blunderbuss.</w:t>
      </w:r>
    </w:p>
    <w:p w:rsidR="00071289" w:rsidRDefault="00071289" w:rsidP="005F7883">
      <w:pPr>
        <w:spacing w:after="0"/>
        <w:rPr>
          <w:rFonts w:ascii="Times New Roman" w:hAnsi="Times New Roman"/>
        </w:rPr>
      </w:pPr>
    </w:p>
    <w:p w:rsidR="00B16804" w:rsidRDefault="00071289" w:rsidP="005F7883">
      <w:pPr>
        <w:spacing w:after="0"/>
        <w:rPr>
          <w:rFonts w:ascii="Times New Roman" w:hAnsi="Times New Roman"/>
        </w:rPr>
      </w:pPr>
      <w:r>
        <w:rPr>
          <w:rFonts w:ascii="Times New Roman" w:hAnsi="Times New Roman"/>
        </w:rPr>
        <w:t>(The party meets Macy and Theresa</w:t>
      </w:r>
      <w:r w:rsidR="00B16804">
        <w:rPr>
          <w:rFonts w:ascii="Times New Roman" w:hAnsi="Times New Roman"/>
        </w:rPr>
        <w:t xml:space="preserve"> before meeting Mr. Blunderbuss. </w:t>
      </w:r>
    </w:p>
    <w:p w:rsidR="00B16804" w:rsidRDefault="00B16804" w:rsidP="005F7883">
      <w:pPr>
        <w:spacing w:after="0"/>
        <w:rPr>
          <w:rFonts w:ascii="Times New Roman" w:hAnsi="Times New Roman"/>
        </w:rPr>
      </w:pPr>
    </w:p>
    <w:p w:rsidR="00B16804" w:rsidRDefault="00B16804" w:rsidP="00B16804">
      <w:pPr>
        <w:spacing w:after="0"/>
        <w:rPr>
          <w:rFonts w:ascii="Times New Roman" w:hAnsi="Times New Roman"/>
        </w:rPr>
      </w:pPr>
      <w:r>
        <w:rPr>
          <w:rFonts w:ascii="Times New Roman" w:hAnsi="Times New Roman"/>
        </w:rPr>
        <w:t>Caeser: That’s a bikini? Put your clothes on. You’re almost naked.</w:t>
      </w:r>
    </w:p>
    <w:p w:rsidR="00B16804" w:rsidRDefault="00B16804" w:rsidP="00B16804">
      <w:pPr>
        <w:spacing w:after="0"/>
        <w:rPr>
          <w:rFonts w:ascii="Times New Roman" w:hAnsi="Times New Roman"/>
        </w:rPr>
      </w:pPr>
    </w:p>
    <w:p w:rsidR="00B16804" w:rsidRDefault="00B16804" w:rsidP="005F7883">
      <w:pPr>
        <w:spacing w:after="0"/>
        <w:rPr>
          <w:rFonts w:ascii="Times New Roman" w:hAnsi="Times New Roman"/>
        </w:rPr>
      </w:pPr>
      <w:r>
        <w:rPr>
          <w:rFonts w:ascii="Times New Roman" w:hAnsi="Times New Roman"/>
        </w:rPr>
        <w:t>Augustus</w:t>
      </w:r>
      <w:r w:rsidR="00C64566">
        <w:rPr>
          <w:rFonts w:ascii="Times New Roman" w:hAnsi="Times New Roman"/>
        </w:rPr>
        <w:t>: Such clothes or not in accordance with Corydon Deus.</w:t>
      </w:r>
    </w:p>
    <w:p w:rsidR="00C64566" w:rsidRDefault="00C64566" w:rsidP="005F7883">
      <w:pPr>
        <w:spacing w:after="0"/>
        <w:rPr>
          <w:rFonts w:ascii="Times New Roman" w:hAnsi="Times New Roman"/>
        </w:rPr>
      </w:pPr>
    </w:p>
    <w:p w:rsidR="00C64566" w:rsidRDefault="00C64566" w:rsidP="005F7883">
      <w:pPr>
        <w:spacing w:after="0"/>
        <w:rPr>
          <w:rFonts w:ascii="Times New Roman" w:hAnsi="Times New Roman"/>
        </w:rPr>
      </w:pPr>
      <w:r>
        <w:rPr>
          <w:rFonts w:ascii="Times New Roman" w:hAnsi="Times New Roman"/>
        </w:rPr>
        <w:t>Theresa: Macy says you Rediits need to chill out and enjoy life a little bit.</w:t>
      </w:r>
    </w:p>
    <w:p w:rsidR="00C64566" w:rsidRDefault="00C64566" w:rsidP="005F7883">
      <w:pPr>
        <w:spacing w:after="0"/>
        <w:rPr>
          <w:rFonts w:ascii="Times New Roman" w:hAnsi="Times New Roman"/>
        </w:rPr>
      </w:pPr>
    </w:p>
    <w:p w:rsidR="00C64566" w:rsidRDefault="00C64566" w:rsidP="005F7883">
      <w:pPr>
        <w:spacing w:after="0"/>
        <w:rPr>
          <w:rFonts w:ascii="Times New Roman" w:hAnsi="Times New Roman"/>
        </w:rPr>
      </w:pPr>
      <w:r>
        <w:rPr>
          <w:rFonts w:ascii="Times New Roman" w:hAnsi="Times New Roman"/>
        </w:rPr>
        <w:t>Macy: Anyways, she’s got a hot bod. She needs to show it off.</w:t>
      </w:r>
    </w:p>
    <w:p w:rsidR="00C64566" w:rsidRDefault="00C64566" w:rsidP="005F7883">
      <w:pPr>
        <w:spacing w:after="0"/>
        <w:rPr>
          <w:rFonts w:ascii="Times New Roman" w:hAnsi="Times New Roman"/>
        </w:rPr>
      </w:pPr>
    </w:p>
    <w:p w:rsidR="00C64566" w:rsidRDefault="00C64566" w:rsidP="005F7883">
      <w:pPr>
        <w:spacing w:after="0"/>
        <w:rPr>
          <w:rFonts w:ascii="Times New Roman" w:hAnsi="Times New Roman"/>
        </w:rPr>
      </w:pPr>
      <w:r>
        <w:rPr>
          <w:rFonts w:ascii="Times New Roman" w:hAnsi="Times New Roman"/>
        </w:rPr>
        <w:t>Caeser: That hot bod is mine and no one else can look at it.</w:t>
      </w:r>
    </w:p>
    <w:p w:rsidR="00C64566" w:rsidRDefault="00C64566" w:rsidP="005F7883">
      <w:pPr>
        <w:spacing w:after="0"/>
        <w:rPr>
          <w:rFonts w:ascii="Times New Roman" w:hAnsi="Times New Roman"/>
        </w:rPr>
      </w:pPr>
    </w:p>
    <w:p w:rsidR="00C64566" w:rsidRDefault="00C64566" w:rsidP="005F7883">
      <w:pPr>
        <w:spacing w:after="0"/>
        <w:rPr>
          <w:rFonts w:ascii="Times New Roman" w:hAnsi="Times New Roman"/>
        </w:rPr>
      </w:pPr>
      <w:r>
        <w:rPr>
          <w:rFonts w:ascii="Times New Roman" w:hAnsi="Times New Roman"/>
        </w:rPr>
        <w:t xml:space="preserve">Macy: Are </w:t>
      </w:r>
      <w:r w:rsidR="00CB39ED">
        <w:rPr>
          <w:rFonts w:ascii="Times New Roman" w:hAnsi="Times New Roman"/>
        </w:rPr>
        <w:t>you</w:t>
      </w:r>
      <w:r>
        <w:rPr>
          <w:rFonts w:ascii="Times New Roman" w:hAnsi="Times New Roman"/>
        </w:rPr>
        <w:t xml:space="preserve"> jealous?</w:t>
      </w:r>
    </w:p>
    <w:p w:rsidR="00C64566" w:rsidRDefault="00C64566" w:rsidP="005F7883">
      <w:pPr>
        <w:spacing w:after="0"/>
        <w:rPr>
          <w:rFonts w:ascii="Times New Roman" w:hAnsi="Times New Roman"/>
        </w:rPr>
      </w:pPr>
    </w:p>
    <w:p w:rsidR="00C64566" w:rsidRDefault="00C64566" w:rsidP="005F7883">
      <w:pPr>
        <w:spacing w:after="0"/>
        <w:rPr>
          <w:rFonts w:ascii="Times New Roman" w:hAnsi="Times New Roman"/>
        </w:rPr>
      </w:pPr>
      <w:r>
        <w:rPr>
          <w:rFonts w:ascii="Times New Roman" w:hAnsi="Times New Roman"/>
        </w:rPr>
        <w:t>Theresa: Okay. Okay. I’ll put on my clothes.</w:t>
      </w:r>
    </w:p>
    <w:p w:rsidR="00C64566" w:rsidRDefault="00C64566" w:rsidP="005F7883">
      <w:pPr>
        <w:spacing w:after="0"/>
        <w:rPr>
          <w:rFonts w:ascii="Times New Roman" w:hAnsi="Times New Roman"/>
        </w:rPr>
      </w:pPr>
    </w:p>
    <w:p w:rsidR="00C64566" w:rsidRDefault="00C64566" w:rsidP="005F7883">
      <w:pPr>
        <w:spacing w:after="0"/>
        <w:rPr>
          <w:rFonts w:ascii="Times New Roman" w:hAnsi="Times New Roman"/>
        </w:rPr>
      </w:pPr>
      <w:r>
        <w:rPr>
          <w:rFonts w:ascii="Times New Roman" w:hAnsi="Times New Roman"/>
        </w:rPr>
        <w:t>Macy: I know you like what you see.</w:t>
      </w:r>
    </w:p>
    <w:p w:rsidR="00C64566" w:rsidRDefault="00C64566" w:rsidP="005F7883">
      <w:pPr>
        <w:spacing w:after="0"/>
        <w:rPr>
          <w:rFonts w:ascii="Times New Roman" w:hAnsi="Times New Roman"/>
        </w:rPr>
      </w:pPr>
    </w:p>
    <w:p w:rsidR="00C64566" w:rsidRDefault="00C64566" w:rsidP="005F7883">
      <w:pPr>
        <w:spacing w:after="0"/>
        <w:rPr>
          <w:rFonts w:ascii="Times New Roman" w:hAnsi="Times New Roman"/>
        </w:rPr>
      </w:pPr>
      <w:r>
        <w:rPr>
          <w:rFonts w:ascii="Times New Roman" w:hAnsi="Times New Roman"/>
        </w:rPr>
        <w:t>(Caesar blushes. The camera fades out and in and the player has control again)</w:t>
      </w:r>
    </w:p>
    <w:p w:rsidR="00C64566" w:rsidRDefault="00C64566" w:rsidP="005F7883">
      <w:pPr>
        <w:spacing w:after="0"/>
        <w:rPr>
          <w:rFonts w:ascii="Times New Roman" w:hAnsi="Times New Roman"/>
        </w:rPr>
      </w:pPr>
    </w:p>
    <w:p w:rsidR="00B16804" w:rsidRDefault="00B16804" w:rsidP="005F7883">
      <w:pPr>
        <w:spacing w:after="0"/>
        <w:rPr>
          <w:rFonts w:ascii="Times New Roman" w:hAnsi="Times New Roman"/>
        </w:rPr>
      </w:pPr>
      <w:r>
        <w:rPr>
          <w:rFonts w:ascii="Times New Roman" w:hAnsi="Times New Roman"/>
        </w:rPr>
        <w:t>If the party attempts to meet him in the tavern before getting Theresa and Macy,</w:t>
      </w:r>
    </w:p>
    <w:p w:rsidR="00B16804" w:rsidRDefault="00B16804" w:rsidP="005F7883">
      <w:pPr>
        <w:spacing w:after="0"/>
        <w:rPr>
          <w:rFonts w:ascii="Times New Roman" w:hAnsi="Times New Roman"/>
        </w:rPr>
      </w:pPr>
    </w:p>
    <w:p w:rsidR="00071289" w:rsidRDefault="00B16804" w:rsidP="005F7883">
      <w:pPr>
        <w:spacing w:after="0"/>
        <w:rPr>
          <w:rFonts w:ascii="Times New Roman" w:hAnsi="Times New Roman"/>
        </w:rPr>
      </w:pPr>
      <w:r>
        <w:rPr>
          <w:rFonts w:ascii="Times New Roman" w:hAnsi="Times New Roman"/>
        </w:rPr>
        <w:t>Jester: Hey, didnt we forget Theresa and Macy?</w:t>
      </w:r>
      <w:r w:rsidR="00071289">
        <w:rPr>
          <w:rFonts w:ascii="Times New Roman" w:hAnsi="Times New Roman"/>
        </w:rPr>
        <w:t>)</w:t>
      </w:r>
    </w:p>
    <w:p w:rsidR="00071289" w:rsidRDefault="00071289" w:rsidP="005F7883">
      <w:pPr>
        <w:spacing w:after="0"/>
        <w:rPr>
          <w:rFonts w:ascii="Times New Roman" w:hAnsi="Times New Roman"/>
        </w:rPr>
      </w:pPr>
    </w:p>
    <w:p w:rsidR="00063AD8" w:rsidRDefault="00063AD8" w:rsidP="005F7883">
      <w:pPr>
        <w:spacing w:after="0"/>
        <w:rPr>
          <w:rFonts w:ascii="Times New Roman" w:hAnsi="Times New Roman"/>
        </w:rPr>
      </w:pPr>
      <w:r>
        <w:rPr>
          <w:rFonts w:ascii="Times New Roman" w:hAnsi="Times New Roman"/>
        </w:rPr>
        <w:t>(The party finds Mr. Blunderbuss in a tavern. A man is tied by his hands and feet spread out on a spinning wheel. As the man is spun around Mr. Blunderbuss throws a knife trying to hit where there is no flesh.)</w:t>
      </w:r>
    </w:p>
    <w:p w:rsidR="00063AD8" w:rsidRDefault="00063AD8" w:rsidP="005F7883">
      <w:pPr>
        <w:spacing w:after="0"/>
        <w:rPr>
          <w:rFonts w:ascii="Times New Roman" w:hAnsi="Times New Roman"/>
        </w:rPr>
      </w:pPr>
    </w:p>
    <w:p w:rsidR="00063AD8" w:rsidRDefault="00063AD8" w:rsidP="005F7883">
      <w:pPr>
        <w:spacing w:after="0"/>
        <w:rPr>
          <w:rFonts w:ascii="Times New Roman" w:hAnsi="Times New Roman"/>
        </w:rPr>
      </w:pPr>
      <w:r>
        <w:rPr>
          <w:rFonts w:ascii="Times New Roman" w:hAnsi="Times New Roman"/>
        </w:rPr>
        <w:t>Mr. Blunderbuss: Where’s my share of the loot. Nobody steals around here without giving me my share. We are you hiding the Blunderbuss tax?</w:t>
      </w:r>
    </w:p>
    <w:p w:rsidR="00063AD8" w:rsidRDefault="00063AD8" w:rsidP="005F7883">
      <w:pPr>
        <w:spacing w:after="0"/>
        <w:rPr>
          <w:rFonts w:ascii="Times New Roman" w:hAnsi="Times New Roman"/>
        </w:rPr>
      </w:pPr>
    </w:p>
    <w:p w:rsidR="00063AD8" w:rsidRDefault="00063AD8" w:rsidP="005F7883">
      <w:pPr>
        <w:spacing w:after="0"/>
        <w:rPr>
          <w:rFonts w:ascii="Times New Roman" w:hAnsi="Times New Roman"/>
        </w:rPr>
      </w:pPr>
      <w:r>
        <w:rPr>
          <w:rFonts w:ascii="Times New Roman" w:hAnsi="Times New Roman"/>
        </w:rPr>
        <w:t>Spinning Man: I swear to Gaia I gave you everything.</w:t>
      </w:r>
    </w:p>
    <w:p w:rsidR="00063AD8" w:rsidRDefault="00063AD8" w:rsidP="005F7883">
      <w:pPr>
        <w:spacing w:after="0"/>
        <w:rPr>
          <w:rFonts w:ascii="Times New Roman" w:hAnsi="Times New Roman"/>
        </w:rPr>
      </w:pPr>
    </w:p>
    <w:p w:rsidR="00455973" w:rsidRDefault="00455973" w:rsidP="005F7883">
      <w:pPr>
        <w:spacing w:after="0"/>
        <w:rPr>
          <w:rFonts w:ascii="Times New Roman" w:hAnsi="Times New Roman"/>
        </w:rPr>
      </w:pPr>
      <w:r>
        <w:rPr>
          <w:rFonts w:ascii="Times New Roman" w:hAnsi="Times New Roman"/>
        </w:rPr>
        <w:t>(Mr. Blunderbuss throws a knife which lands right between the man’s crotch.)</w:t>
      </w:r>
    </w:p>
    <w:p w:rsidR="00455973" w:rsidRDefault="00455973" w:rsidP="005F7883">
      <w:pPr>
        <w:spacing w:after="0"/>
        <w:rPr>
          <w:rFonts w:ascii="Times New Roman" w:hAnsi="Times New Roman"/>
        </w:rPr>
      </w:pPr>
    </w:p>
    <w:p w:rsidR="00063AD8" w:rsidRDefault="00063AD8" w:rsidP="005F7883">
      <w:pPr>
        <w:spacing w:after="0"/>
        <w:rPr>
          <w:rFonts w:ascii="Times New Roman" w:hAnsi="Times New Roman"/>
        </w:rPr>
      </w:pPr>
      <w:r>
        <w:rPr>
          <w:rFonts w:ascii="Times New Roman" w:hAnsi="Times New Roman"/>
        </w:rPr>
        <w:t>Mr. Blunderbuss:</w:t>
      </w:r>
      <w:r w:rsidR="00455973">
        <w:rPr>
          <w:rFonts w:ascii="Times New Roman" w:hAnsi="Times New Roman"/>
        </w:rPr>
        <w:t xml:space="preserve"> Next one might hit their mark. I almost got it.</w:t>
      </w:r>
    </w:p>
    <w:p w:rsidR="00455973" w:rsidRDefault="00455973" w:rsidP="005F7883">
      <w:pPr>
        <w:spacing w:after="0"/>
        <w:rPr>
          <w:rFonts w:ascii="Times New Roman" w:hAnsi="Times New Roman"/>
        </w:rPr>
      </w:pPr>
    </w:p>
    <w:p w:rsidR="00455973" w:rsidRDefault="00455973" w:rsidP="005F7883">
      <w:pPr>
        <w:spacing w:after="0"/>
        <w:rPr>
          <w:rFonts w:ascii="Times New Roman" w:hAnsi="Times New Roman"/>
        </w:rPr>
      </w:pPr>
      <w:r>
        <w:rPr>
          <w:rFonts w:ascii="Times New Roman" w:hAnsi="Times New Roman"/>
        </w:rPr>
        <w:t>Spinning Man: Ok, ok, it’s buried in Coveman Reef.</w:t>
      </w:r>
    </w:p>
    <w:p w:rsidR="00455973" w:rsidRDefault="00455973" w:rsidP="005F7883">
      <w:pPr>
        <w:spacing w:after="0"/>
        <w:rPr>
          <w:rFonts w:ascii="Times New Roman" w:hAnsi="Times New Roman"/>
        </w:rPr>
      </w:pPr>
    </w:p>
    <w:p w:rsidR="00455973" w:rsidRDefault="00196F30" w:rsidP="005F7883">
      <w:pPr>
        <w:spacing w:after="0"/>
        <w:rPr>
          <w:rFonts w:ascii="Times New Roman" w:hAnsi="Times New Roman"/>
        </w:rPr>
      </w:pPr>
      <w:r>
        <w:rPr>
          <w:rFonts w:ascii="Times New Roman" w:hAnsi="Times New Roman"/>
        </w:rPr>
        <w:t>Mr. Blunderbuss: That’s guarded by Locknessie. She’s an abominable beast with an insatiable appetite for thieves and non-thieves alike. How did you get in there?</w:t>
      </w:r>
    </w:p>
    <w:p w:rsidR="00196F30" w:rsidRDefault="00196F30" w:rsidP="005F7883">
      <w:pPr>
        <w:spacing w:after="0"/>
        <w:rPr>
          <w:rFonts w:ascii="Times New Roman" w:hAnsi="Times New Roman"/>
        </w:rPr>
      </w:pPr>
    </w:p>
    <w:p w:rsidR="00196F30" w:rsidRDefault="00196F30" w:rsidP="005F7883">
      <w:pPr>
        <w:spacing w:after="0"/>
        <w:rPr>
          <w:rFonts w:ascii="Times New Roman" w:hAnsi="Times New Roman"/>
        </w:rPr>
      </w:pPr>
      <w:r>
        <w:rPr>
          <w:rFonts w:ascii="Times New Roman" w:hAnsi="Times New Roman"/>
        </w:rPr>
        <w:t xml:space="preserve">Spinning Man: I told me crewmate that if they come and help me bury me treasure. I give them a share. So when we reach Lochnessie I kick me crewmate into the water and while </w:t>
      </w:r>
      <w:bookmarkStart w:id="122" w:name="OLE_LINK3"/>
      <w:bookmarkStart w:id="123" w:name="OLE_LINK4"/>
      <w:r>
        <w:rPr>
          <w:rFonts w:ascii="Times New Roman" w:hAnsi="Times New Roman"/>
        </w:rPr>
        <w:t xml:space="preserve">Lochnessie </w:t>
      </w:r>
      <w:bookmarkEnd w:id="122"/>
      <w:bookmarkEnd w:id="123"/>
      <w:r>
        <w:rPr>
          <w:rFonts w:ascii="Times New Roman" w:hAnsi="Times New Roman"/>
        </w:rPr>
        <w:t>was a feeding on’em I snuck in. Once I buried me treasure, Lochnessie was asleep; her appetite satiated and all I snuck right back out.</w:t>
      </w:r>
    </w:p>
    <w:p w:rsidR="00196F30" w:rsidRDefault="00196F30" w:rsidP="005F7883">
      <w:pPr>
        <w:spacing w:after="0"/>
        <w:rPr>
          <w:rFonts w:ascii="Times New Roman" w:hAnsi="Times New Roman"/>
        </w:rPr>
      </w:pPr>
    </w:p>
    <w:p w:rsidR="00196F30" w:rsidRDefault="00196F30" w:rsidP="005F7883">
      <w:pPr>
        <w:spacing w:after="0"/>
        <w:rPr>
          <w:rFonts w:ascii="Times New Roman" w:hAnsi="Times New Roman"/>
        </w:rPr>
      </w:pPr>
      <w:r>
        <w:rPr>
          <w:rFonts w:ascii="Times New Roman" w:hAnsi="Times New Roman"/>
        </w:rPr>
        <w:t xml:space="preserve">Mr. Blunderbuss: If ye lying to me I’ll have ye wang dangling on me string of wangs. Now I need one of these scalawags to do my dirty work. Who’s going to </w:t>
      </w:r>
      <w:r w:rsidR="00E515B1">
        <w:rPr>
          <w:rFonts w:ascii="Times New Roman" w:hAnsi="Times New Roman"/>
        </w:rPr>
        <w:t xml:space="preserve">git </w:t>
      </w:r>
      <w:r>
        <w:rPr>
          <w:rFonts w:ascii="Times New Roman" w:hAnsi="Times New Roman"/>
        </w:rPr>
        <w:t xml:space="preserve">what belongs to </w:t>
      </w:r>
      <w:r w:rsidR="00E515B1">
        <w:rPr>
          <w:rFonts w:ascii="Times New Roman" w:hAnsi="Times New Roman"/>
        </w:rPr>
        <w:t>me?</w:t>
      </w:r>
    </w:p>
    <w:p w:rsidR="00E515B1" w:rsidRDefault="00E515B1" w:rsidP="005F7883">
      <w:pPr>
        <w:spacing w:after="0"/>
        <w:rPr>
          <w:rFonts w:ascii="Times New Roman" w:hAnsi="Times New Roman"/>
        </w:rPr>
      </w:pPr>
    </w:p>
    <w:p w:rsidR="00E515B1" w:rsidRDefault="00E515B1" w:rsidP="005F7883">
      <w:pPr>
        <w:spacing w:after="0"/>
        <w:rPr>
          <w:rFonts w:ascii="Times New Roman" w:hAnsi="Times New Roman"/>
        </w:rPr>
      </w:pPr>
      <w:r>
        <w:rPr>
          <w:rFonts w:ascii="Times New Roman" w:hAnsi="Times New Roman"/>
        </w:rPr>
        <w:t>(All his crew mates run out but Jester and party walks in.)</w:t>
      </w:r>
    </w:p>
    <w:p w:rsidR="00E515B1" w:rsidRDefault="00E515B1" w:rsidP="005F7883">
      <w:pPr>
        <w:spacing w:after="0"/>
        <w:rPr>
          <w:rFonts w:ascii="Times New Roman" w:hAnsi="Times New Roman"/>
        </w:rPr>
      </w:pPr>
    </w:p>
    <w:p w:rsidR="00E515B1" w:rsidRDefault="00E515B1" w:rsidP="005F7883">
      <w:pPr>
        <w:spacing w:after="0"/>
        <w:rPr>
          <w:rFonts w:ascii="Times New Roman" w:hAnsi="Times New Roman"/>
        </w:rPr>
      </w:pPr>
      <w:r>
        <w:rPr>
          <w:rFonts w:ascii="Times New Roman" w:hAnsi="Times New Roman"/>
        </w:rPr>
        <w:lastRenderedPageBreak/>
        <w:t>Jester: I’m happy to see you too you quick witted pirate.</w:t>
      </w:r>
      <w:r w:rsidR="00C64566">
        <w:rPr>
          <w:rFonts w:ascii="Times New Roman" w:hAnsi="Times New Roman"/>
        </w:rPr>
        <w:t xml:space="preserve"> I’m in need of some help.</w:t>
      </w:r>
    </w:p>
    <w:p w:rsidR="00F3463B" w:rsidRDefault="00F3463B" w:rsidP="005F7883">
      <w:pPr>
        <w:spacing w:after="0"/>
        <w:rPr>
          <w:rFonts w:ascii="Times New Roman" w:hAnsi="Times New Roman"/>
        </w:rPr>
      </w:pPr>
    </w:p>
    <w:p w:rsidR="00F3463B" w:rsidRDefault="00F3463B" w:rsidP="00F3463B">
      <w:pPr>
        <w:spacing w:after="0"/>
        <w:rPr>
          <w:rFonts w:ascii="Times New Roman" w:hAnsi="Times New Roman"/>
        </w:rPr>
      </w:pPr>
      <w:r>
        <w:rPr>
          <w:rFonts w:ascii="Times New Roman" w:hAnsi="Times New Roman"/>
        </w:rPr>
        <w:t>Mr. Blunderbuss: I ain’t a pirate. You know I hate that word. You see a black patch on my eye or some parakeet on my shoulder. You smell rum on my breath; I hate rum. You scallywag. Call me a thief or I’ll do you in remember this.</w:t>
      </w:r>
    </w:p>
    <w:p w:rsidR="00F3463B" w:rsidRDefault="00F3463B" w:rsidP="005F7883">
      <w:pPr>
        <w:spacing w:after="0"/>
        <w:rPr>
          <w:rFonts w:ascii="Times New Roman" w:hAnsi="Times New Roman"/>
        </w:rPr>
      </w:pPr>
    </w:p>
    <w:p w:rsidR="00C64566" w:rsidRDefault="00F3463B" w:rsidP="005F7883">
      <w:pPr>
        <w:spacing w:after="0"/>
        <w:rPr>
          <w:rFonts w:ascii="Times New Roman" w:hAnsi="Times New Roman"/>
        </w:rPr>
      </w:pPr>
      <w:r>
        <w:rPr>
          <w:rFonts w:ascii="Times New Roman" w:hAnsi="Times New Roman"/>
        </w:rPr>
        <w:t>Jester: Whoa, whoa, only grabbing your tail Blunderbuss</w:t>
      </w:r>
    </w:p>
    <w:p w:rsidR="00F3463B" w:rsidRDefault="00F3463B" w:rsidP="005F7883">
      <w:pPr>
        <w:spacing w:after="0"/>
        <w:rPr>
          <w:rFonts w:ascii="Times New Roman" w:hAnsi="Times New Roman"/>
        </w:rPr>
      </w:pPr>
    </w:p>
    <w:p w:rsidR="00C64566" w:rsidRDefault="00C64566" w:rsidP="00C64566">
      <w:pPr>
        <w:spacing w:after="0"/>
        <w:rPr>
          <w:rFonts w:ascii="Times New Roman" w:hAnsi="Times New Roman"/>
        </w:rPr>
      </w:pPr>
      <w:r>
        <w:rPr>
          <w:rFonts w:ascii="Times New Roman" w:hAnsi="Times New Roman"/>
        </w:rPr>
        <w:t xml:space="preserve">Mr. Blunderbuss: What can I help you with? </w:t>
      </w:r>
    </w:p>
    <w:p w:rsidR="00C64566" w:rsidRDefault="00C64566" w:rsidP="00C64566">
      <w:pPr>
        <w:spacing w:after="0"/>
        <w:rPr>
          <w:rFonts w:ascii="Times New Roman" w:hAnsi="Times New Roman"/>
        </w:rPr>
      </w:pPr>
    </w:p>
    <w:p w:rsidR="00F3463B" w:rsidRDefault="00C64566" w:rsidP="00C64566">
      <w:pPr>
        <w:spacing w:after="0"/>
        <w:rPr>
          <w:rFonts w:ascii="Times New Roman" w:hAnsi="Times New Roman"/>
        </w:rPr>
      </w:pPr>
      <w:r>
        <w:rPr>
          <w:rFonts w:ascii="Times New Roman" w:hAnsi="Times New Roman"/>
        </w:rPr>
        <w:t>Jester: Might you know where the fallen gate of the Fabricius is?</w:t>
      </w:r>
    </w:p>
    <w:p w:rsidR="00F3463B" w:rsidRDefault="00F3463B" w:rsidP="00C64566">
      <w:pPr>
        <w:spacing w:after="0"/>
        <w:rPr>
          <w:rFonts w:ascii="Times New Roman" w:hAnsi="Times New Roman"/>
        </w:rPr>
      </w:pPr>
    </w:p>
    <w:p w:rsidR="00C64566" w:rsidRDefault="00F3463B" w:rsidP="00C64566">
      <w:pPr>
        <w:spacing w:after="0"/>
        <w:rPr>
          <w:rFonts w:ascii="Times New Roman" w:hAnsi="Times New Roman"/>
        </w:rPr>
      </w:pPr>
      <w:r>
        <w:rPr>
          <w:rFonts w:ascii="Times New Roman" w:hAnsi="Times New Roman"/>
        </w:rPr>
        <w:t xml:space="preserve">Mr. Blunderbuss: I have an inkling mate. A thief’s hunch where the gate might be, but first you have to help me. </w:t>
      </w:r>
      <w:r w:rsidR="00C64566">
        <w:rPr>
          <w:rFonts w:ascii="Times New Roman" w:hAnsi="Times New Roman"/>
        </w:rPr>
        <w:t>You came just in the nick of time. I’ll give you half of my share of what belongs to me</w:t>
      </w:r>
      <w:r>
        <w:rPr>
          <w:rFonts w:ascii="Times New Roman" w:hAnsi="Times New Roman"/>
        </w:rPr>
        <w:t xml:space="preserve"> once you find it and I’ll send you in the right direction of where I think the Fabricius gate might be</w:t>
      </w:r>
      <w:r w:rsidR="00C64566">
        <w:rPr>
          <w:rFonts w:ascii="Times New Roman" w:hAnsi="Times New Roman"/>
        </w:rPr>
        <w:t>.</w:t>
      </w:r>
    </w:p>
    <w:p w:rsidR="00F3463B" w:rsidRDefault="00F3463B" w:rsidP="00C64566">
      <w:pPr>
        <w:spacing w:after="0"/>
        <w:rPr>
          <w:rFonts w:ascii="Times New Roman" w:hAnsi="Times New Roman"/>
        </w:rPr>
      </w:pPr>
    </w:p>
    <w:p w:rsidR="00F3463B" w:rsidRDefault="00F3463B" w:rsidP="00C64566">
      <w:pPr>
        <w:spacing w:after="0"/>
        <w:rPr>
          <w:rFonts w:ascii="Times New Roman" w:hAnsi="Times New Roman"/>
        </w:rPr>
      </w:pPr>
      <w:r>
        <w:rPr>
          <w:rFonts w:ascii="Times New Roman" w:hAnsi="Times New Roman"/>
        </w:rPr>
        <w:t>Jester: What work must I do?</w:t>
      </w:r>
    </w:p>
    <w:p w:rsidR="00C64566" w:rsidRDefault="00C64566" w:rsidP="00C64566">
      <w:pPr>
        <w:spacing w:after="0"/>
        <w:rPr>
          <w:rFonts w:ascii="Times New Roman" w:hAnsi="Times New Roman"/>
        </w:rPr>
      </w:pPr>
    </w:p>
    <w:p w:rsidR="00677238" w:rsidRDefault="00677238" w:rsidP="005F7883">
      <w:pPr>
        <w:spacing w:after="0"/>
        <w:rPr>
          <w:rFonts w:ascii="Times New Roman" w:hAnsi="Times New Roman"/>
        </w:rPr>
      </w:pPr>
      <w:r>
        <w:rPr>
          <w:rFonts w:ascii="Times New Roman" w:hAnsi="Times New Roman"/>
        </w:rPr>
        <w:t>Mr. Blunderbuss:</w:t>
      </w:r>
      <w:r w:rsidR="00F3463B">
        <w:rPr>
          <w:rFonts w:ascii="Times New Roman" w:hAnsi="Times New Roman"/>
        </w:rPr>
        <w:t xml:space="preserve"> You must go </w:t>
      </w:r>
      <w:r>
        <w:rPr>
          <w:rFonts w:ascii="Times New Roman" w:hAnsi="Times New Roman"/>
        </w:rPr>
        <w:t xml:space="preserve">a reef you can only access by cave to the east. What belongs to me is buried loot located on the map I’m giving you. </w:t>
      </w:r>
    </w:p>
    <w:p w:rsidR="00677238" w:rsidRDefault="00677238" w:rsidP="005F7883">
      <w:pPr>
        <w:spacing w:after="0"/>
        <w:rPr>
          <w:rFonts w:ascii="Times New Roman" w:hAnsi="Times New Roman"/>
        </w:rPr>
      </w:pPr>
    </w:p>
    <w:p w:rsidR="00677238" w:rsidRDefault="00677238" w:rsidP="005F7883">
      <w:pPr>
        <w:spacing w:after="0"/>
        <w:rPr>
          <w:rFonts w:ascii="Times New Roman" w:hAnsi="Times New Roman"/>
        </w:rPr>
      </w:pPr>
      <w:r>
        <w:rPr>
          <w:rFonts w:ascii="Times New Roman" w:hAnsi="Times New Roman"/>
        </w:rPr>
        <w:t>Jester: Is there anything else we should know?</w:t>
      </w:r>
    </w:p>
    <w:p w:rsidR="00677238" w:rsidRDefault="00677238" w:rsidP="005F7883">
      <w:pPr>
        <w:spacing w:after="0"/>
        <w:rPr>
          <w:rFonts w:ascii="Times New Roman" w:hAnsi="Times New Roman"/>
        </w:rPr>
      </w:pPr>
    </w:p>
    <w:p w:rsidR="00677238" w:rsidRDefault="00677238" w:rsidP="005F7883">
      <w:pPr>
        <w:spacing w:after="0"/>
        <w:rPr>
          <w:rFonts w:ascii="Times New Roman" w:hAnsi="Times New Roman"/>
        </w:rPr>
      </w:pPr>
      <w:r>
        <w:rPr>
          <w:rFonts w:ascii="Times New Roman" w:hAnsi="Times New Roman"/>
        </w:rPr>
        <w:t>Mr. Blunderbuss: Nope, now begon with ya I’m antsy for me loot.</w:t>
      </w:r>
    </w:p>
    <w:p w:rsidR="00677238" w:rsidRDefault="00677238" w:rsidP="005F7883">
      <w:pPr>
        <w:spacing w:after="0"/>
        <w:rPr>
          <w:rFonts w:ascii="Times New Roman" w:hAnsi="Times New Roman"/>
        </w:rPr>
      </w:pPr>
    </w:p>
    <w:p w:rsidR="00677238" w:rsidRDefault="00677238" w:rsidP="005F7883">
      <w:pPr>
        <w:spacing w:after="0"/>
        <w:rPr>
          <w:rFonts w:ascii="Times New Roman" w:hAnsi="Times New Roman"/>
        </w:rPr>
      </w:pPr>
      <w:r>
        <w:rPr>
          <w:rFonts w:ascii="Times New Roman" w:hAnsi="Times New Roman"/>
        </w:rPr>
        <w:t>(As the party is walking out)</w:t>
      </w:r>
    </w:p>
    <w:p w:rsidR="00677238" w:rsidRDefault="00677238" w:rsidP="005F7883">
      <w:pPr>
        <w:spacing w:after="0"/>
        <w:rPr>
          <w:rFonts w:ascii="Times New Roman" w:hAnsi="Times New Roman"/>
        </w:rPr>
      </w:pPr>
    </w:p>
    <w:p w:rsidR="00B75947" w:rsidRDefault="00677238" w:rsidP="005F7883">
      <w:pPr>
        <w:spacing w:after="0"/>
        <w:rPr>
          <w:rFonts w:ascii="Times New Roman" w:hAnsi="Times New Roman"/>
        </w:rPr>
      </w:pPr>
      <w:r>
        <w:rPr>
          <w:rFonts w:ascii="Times New Roman" w:hAnsi="Times New Roman"/>
        </w:rPr>
        <w:t>Augustus:</w:t>
      </w:r>
      <w:r w:rsidR="00B75947">
        <w:rPr>
          <w:rFonts w:ascii="Times New Roman" w:hAnsi="Times New Roman"/>
        </w:rPr>
        <w:t xml:space="preserve"> You trust this guy?</w:t>
      </w:r>
    </w:p>
    <w:p w:rsidR="00B75947" w:rsidRDefault="00B75947" w:rsidP="005F7883">
      <w:pPr>
        <w:spacing w:after="0"/>
        <w:rPr>
          <w:rFonts w:ascii="Times New Roman" w:hAnsi="Times New Roman"/>
        </w:rPr>
      </w:pPr>
    </w:p>
    <w:p w:rsidR="007B6CCD" w:rsidRDefault="00B75947" w:rsidP="005F7883">
      <w:pPr>
        <w:spacing w:after="0"/>
        <w:rPr>
          <w:rFonts w:ascii="Times New Roman" w:hAnsi="Times New Roman"/>
        </w:rPr>
      </w:pPr>
      <w:r>
        <w:rPr>
          <w:rFonts w:ascii="Times New Roman" w:hAnsi="Times New Roman"/>
        </w:rPr>
        <w:t>Jester:</w:t>
      </w:r>
      <w:r w:rsidR="007B6CCD">
        <w:rPr>
          <w:rFonts w:ascii="Times New Roman" w:hAnsi="Times New Roman"/>
        </w:rPr>
        <w:t xml:space="preserve"> Yes, he always pays up for the work we do, but what he doesn’t tell us that I don’t trust.</w:t>
      </w:r>
    </w:p>
    <w:p w:rsidR="007B6CCD" w:rsidRDefault="007B6CCD" w:rsidP="007B6CCD">
      <w:pPr>
        <w:pStyle w:val="Heading2"/>
      </w:pPr>
      <w:r>
        <w:t>Cave to Coveman Reef and Coveman Reef</w:t>
      </w:r>
    </w:p>
    <w:p w:rsidR="00677238" w:rsidRDefault="007B6CCD" w:rsidP="005F7883">
      <w:pPr>
        <w:spacing w:after="0"/>
        <w:rPr>
          <w:rFonts w:ascii="Times New Roman" w:hAnsi="Times New Roman"/>
        </w:rPr>
      </w:pPr>
      <w:r>
        <w:rPr>
          <w:rFonts w:ascii="Times New Roman" w:hAnsi="Times New Roman"/>
        </w:rPr>
        <w:t>(The cave to Coveman Feef is almost like a cavern with ocean parted by a path that leads the way through a mountain. Torches light the way. Many ocean faring monsters inhabit the cavern which the party must fight. When the party exits the cave many palm trees and bushes grow amidst small tufts of grass in between sand. The player has access to a map which leads them to the location of the treasure.</w:t>
      </w:r>
      <w:r w:rsidR="003334C0">
        <w:rPr>
          <w:rFonts w:ascii="Times New Roman" w:hAnsi="Times New Roman"/>
        </w:rPr>
        <w:t>)</w:t>
      </w:r>
    </w:p>
    <w:p w:rsidR="009141CE" w:rsidRDefault="009141CE" w:rsidP="005F7883">
      <w:pPr>
        <w:spacing w:after="0"/>
        <w:rPr>
          <w:rFonts w:ascii="Times New Roman" w:hAnsi="Times New Roman"/>
        </w:rPr>
      </w:pPr>
    </w:p>
    <w:p w:rsidR="003334C0" w:rsidRDefault="003334C0" w:rsidP="005F7883">
      <w:pPr>
        <w:spacing w:after="0"/>
        <w:rPr>
          <w:rFonts w:ascii="Times New Roman" w:hAnsi="Times New Roman"/>
        </w:rPr>
      </w:pPr>
      <w:r>
        <w:rPr>
          <w:rFonts w:ascii="Times New Roman" w:hAnsi="Times New Roman"/>
        </w:rPr>
        <w:t>The party reaches the treasure,</w:t>
      </w:r>
    </w:p>
    <w:p w:rsidR="003334C0" w:rsidRDefault="003334C0" w:rsidP="005F7883">
      <w:pPr>
        <w:spacing w:after="0"/>
        <w:rPr>
          <w:rFonts w:ascii="Times New Roman" w:hAnsi="Times New Roman"/>
        </w:rPr>
      </w:pPr>
    </w:p>
    <w:p w:rsidR="003334C0" w:rsidRDefault="003334C0" w:rsidP="005F7883">
      <w:pPr>
        <w:spacing w:after="0"/>
        <w:rPr>
          <w:rFonts w:ascii="Times New Roman" w:hAnsi="Times New Roman"/>
        </w:rPr>
      </w:pPr>
      <w:r>
        <w:rPr>
          <w:rFonts w:ascii="Times New Roman" w:hAnsi="Times New Roman"/>
        </w:rPr>
        <w:t>Theresa: That was easy enough. Why didn’t he send some of his latchkeys to come and dig this up?</w:t>
      </w:r>
    </w:p>
    <w:p w:rsidR="003334C0" w:rsidRDefault="003334C0" w:rsidP="005F7883">
      <w:pPr>
        <w:spacing w:after="0"/>
        <w:rPr>
          <w:rFonts w:ascii="Times New Roman" w:hAnsi="Times New Roman"/>
        </w:rPr>
      </w:pPr>
    </w:p>
    <w:p w:rsidR="003334C0" w:rsidRDefault="003334C0" w:rsidP="005F7883">
      <w:pPr>
        <w:spacing w:after="0"/>
        <w:rPr>
          <w:rFonts w:ascii="Times New Roman" w:hAnsi="Times New Roman"/>
        </w:rPr>
      </w:pPr>
      <w:r>
        <w:rPr>
          <w:rFonts w:ascii="Times New Roman" w:hAnsi="Times New Roman"/>
        </w:rPr>
        <w:t>Caeser: That’s a good question.</w:t>
      </w:r>
    </w:p>
    <w:p w:rsidR="003334C0" w:rsidRDefault="003334C0" w:rsidP="005F7883">
      <w:pPr>
        <w:spacing w:after="0"/>
        <w:rPr>
          <w:rFonts w:ascii="Times New Roman" w:hAnsi="Times New Roman"/>
        </w:rPr>
      </w:pPr>
    </w:p>
    <w:p w:rsidR="003334C0" w:rsidRDefault="003334C0" w:rsidP="005F7883">
      <w:pPr>
        <w:spacing w:after="0"/>
        <w:rPr>
          <w:rFonts w:ascii="Times New Roman" w:hAnsi="Times New Roman"/>
        </w:rPr>
      </w:pPr>
      <w:r>
        <w:rPr>
          <w:rFonts w:ascii="Times New Roman" w:hAnsi="Times New Roman"/>
        </w:rPr>
        <w:t xml:space="preserve">(A large object appears within the water near the treasure location.) </w:t>
      </w:r>
    </w:p>
    <w:p w:rsidR="003334C0" w:rsidRDefault="003334C0" w:rsidP="005F7883">
      <w:pPr>
        <w:spacing w:after="0"/>
        <w:rPr>
          <w:rFonts w:ascii="Times New Roman" w:hAnsi="Times New Roman"/>
        </w:rPr>
      </w:pPr>
    </w:p>
    <w:p w:rsidR="0042712B" w:rsidRDefault="003334C0" w:rsidP="005F7883">
      <w:pPr>
        <w:spacing w:after="0"/>
        <w:rPr>
          <w:rFonts w:ascii="Times New Roman" w:hAnsi="Times New Roman"/>
        </w:rPr>
      </w:pPr>
      <w:r>
        <w:rPr>
          <w:rFonts w:ascii="Times New Roman" w:hAnsi="Times New Roman"/>
        </w:rPr>
        <w:t>Airloft: I sense a large organic object within our location</w:t>
      </w:r>
      <w:r w:rsidR="0042712B">
        <w:rPr>
          <w:rFonts w:ascii="Times New Roman" w:hAnsi="Times New Roman"/>
        </w:rPr>
        <w:t>.</w:t>
      </w:r>
    </w:p>
    <w:p w:rsidR="0042712B" w:rsidRDefault="0042712B" w:rsidP="005F7883">
      <w:pPr>
        <w:spacing w:after="0"/>
        <w:rPr>
          <w:rFonts w:ascii="Times New Roman" w:hAnsi="Times New Roman"/>
        </w:rPr>
      </w:pPr>
    </w:p>
    <w:p w:rsidR="003334C0" w:rsidRDefault="0042712B" w:rsidP="005F7883">
      <w:pPr>
        <w:spacing w:after="0"/>
        <w:rPr>
          <w:rFonts w:ascii="Times New Roman" w:hAnsi="Times New Roman"/>
        </w:rPr>
      </w:pPr>
      <w:r>
        <w:rPr>
          <w:rFonts w:ascii="Times New Roman" w:hAnsi="Times New Roman"/>
        </w:rPr>
        <w:t>Theresa: A what?</w:t>
      </w:r>
    </w:p>
    <w:p w:rsidR="0042712B" w:rsidRDefault="0042712B" w:rsidP="005F7883">
      <w:pPr>
        <w:spacing w:after="0"/>
        <w:rPr>
          <w:rFonts w:ascii="Times New Roman" w:hAnsi="Times New Roman"/>
        </w:rPr>
      </w:pPr>
    </w:p>
    <w:p w:rsidR="0042712B" w:rsidRDefault="0042712B" w:rsidP="005F7883">
      <w:pPr>
        <w:spacing w:after="0"/>
        <w:rPr>
          <w:rFonts w:ascii="Times New Roman" w:hAnsi="Times New Roman"/>
        </w:rPr>
      </w:pPr>
      <w:r>
        <w:rPr>
          <w:rFonts w:ascii="Times New Roman" w:hAnsi="Times New Roman"/>
        </w:rPr>
        <w:t>(Suddenly a large beast arises from the shallow water. It is a massive hulking beast with two heads and large fins like a Leviathan. It’s heads look like those of a Dragon.)</w:t>
      </w:r>
    </w:p>
    <w:p w:rsidR="0042712B" w:rsidRDefault="0042712B" w:rsidP="005F7883">
      <w:pPr>
        <w:spacing w:after="0"/>
        <w:rPr>
          <w:rFonts w:ascii="Times New Roman" w:hAnsi="Times New Roman"/>
        </w:rPr>
      </w:pPr>
    </w:p>
    <w:p w:rsidR="0042712B" w:rsidRDefault="0042712B" w:rsidP="005F7883">
      <w:pPr>
        <w:spacing w:after="0"/>
        <w:rPr>
          <w:rFonts w:ascii="Times New Roman" w:hAnsi="Times New Roman"/>
        </w:rPr>
      </w:pPr>
      <w:r>
        <w:rPr>
          <w:rFonts w:ascii="Times New Roman" w:hAnsi="Times New Roman"/>
        </w:rPr>
        <w:t>Theresa: A monster!</w:t>
      </w:r>
    </w:p>
    <w:p w:rsidR="0042712B" w:rsidRDefault="0042712B" w:rsidP="005F7883">
      <w:pPr>
        <w:spacing w:after="0"/>
        <w:rPr>
          <w:rFonts w:ascii="Times New Roman" w:hAnsi="Times New Roman"/>
        </w:rPr>
      </w:pPr>
    </w:p>
    <w:p w:rsidR="0042712B" w:rsidRDefault="0042712B" w:rsidP="005F7883">
      <w:pPr>
        <w:spacing w:after="0"/>
        <w:rPr>
          <w:rFonts w:ascii="Times New Roman" w:hAnsi="Times New Roman"/>
        </w:rPr>
      </w:pPr>
      <w:r>
        <w:rPr>
          <w:rFonts w:ascii="Times New Roman" w:hAnsi="Times New Roman"/>
        </w:rPr>
        <w:t>Airloft: Yes, what humanoids call monsters.</w:t>
      </w:r>
    </w:p>
    <w:p w:rsidR="0042712B" w:rsidRDefault="0042712B" w:rsidP="005F7883">
      <w:pPr>
        <w:spacing w:after="0"/>
        <w:rPr>
          <w:rFonts w:ascii="Times New Roman" w:hAnsi="Times New Roman"/>
        </w:rPr>
      </w:pPr>
    </w:p>
    <w:p w:rsidR="0042712B" w:rsidRDefault="0042712B" w:rsidP="005F7883">
      <w:pPr>
        <w:spacing w:after="0"/>
        <w:rPr>
          <w:rFonts w:ascii="Times New Roman" w:hAnsi="Times New Roman"/>
        </w:rPr>
      </w:pPr>
      <w:r>
        <w:rPr>
          <w:rFonts w:ascii="Times New Roman" w:hAnsi="Times New Roman"/>
        </w:rPr>
        <w:t>Augustus: Looks like we’re gonna have some fish fry.</w:t>
      </w:r>
    </w:p>
    <w:p w:rsidR="0042712B" w:rsidRDefault="0042712B" w:rsidP="005F7883">
      <w:pPr>
        <w:spacing w:after="0"/>
        <w:rPr>
          <w:rFonts w:ascii="Times New Roman" w:hAnsi="Times New Roman"/>
        </w:rPr>
      </w:pPr>
    </w:p>
    <w:p w:rsidR="0042712B" w:rsidRDefault="0042712B" w:rsidP="005F7883">
      <w:pPr>
        <w:spacing w:after="0"/>
        <w:rPr>
          <w:rFonts w:ascii="Times New Roman" w:hAnsi="Times New Roman"/>
        </w:rPr>
      </w:pPr>
      <w:r>
        <w:rPr>
          <w:rFonts w:ascii="Times New Roman" w:hAnsi="Times New Roman"/>
        </w:rPr>
        <w:t>Jester: That’s enough fish to feed us for a month let’s kill it.</w:t>
      </w:r>
    </w:p>
    <w:p w:rsidR="0042712B" w:rsidRDefault="0042712B" w:rsidP="005F7883">
      <w:pPr>
        <w:spacing w:after="0"/>
        <w:rPr>
          <w:rFonts w:ascii="Times New Roman" w:hAnsi="Times New Roman"/>
        </w:rPr>
      </w:pPr>
    </w:p>
    <w:p w:rsidR="0042712B" w:rsidRDefault="0042712B" w:rsidP="005F7883">
      <w:pPr>
        <w:spacing w:after="0"/>
        <w:rPr>
          <w:rFonts w:ascii="Times New Roman" w:hAnsi="Times New Roman"/>
        </w:rPr>
      </w:pPr>
      <w:r>
        <w:rPr>
          <w:rFonts w:ascii="Times New Roman" w:hAnsi="Times New Roman"/>
        </w:rPr>
        <w:t>(Battle begins)</w:t>
      </w:r>
    </w:p>
    <w:p w:rsidR="009D080F" w:rsidRDefault="009D080F" w:rsidP="005F7883">
      <w:pPr>
        <w:spacing w:after="0"/>
        <w:rPr>
          <w:rFonts w:ascii="Times New Roman" w:hAnsi="Times New Roman"/>
        </w:rPr>
      </w:pPr>
    </w:p>
    <w:p w:rsidR="009D080F" w:rsidRDefault="009D080F" w:rsidP="005F7883">
      <w:pPr>
        <w:spacing w:after="0"/>
        <w:rPr>
          <w:rFonts w:ascii="Times New Roman" w:hAnsi="Times New Roman"/>
        </w:rPr>
      </w:pPr>
      <w:r>
        <w:rPr>
          <w:rFonts w:ascii="Times New Roman" w:hAnsi="Times New Roman"/>
        </w:rPr>
        <w:t>After Battle,</w:t>
      </w:r>
    </w:p>
    <w:p w:rsidR="009D080F" w:rsidRDefault="009D080F" w:rsidP="005F7883">
      <w:pPr>
        <w:spacing w:after="0"/>
        <w:rPr>
          <w:rFonts w:ascii="Times New Roman" w:hAnsi="Times New Roman"/>
        </w:rPr>
      </w:pPr>
    </w:p>
    <w:p w:rsidR="009D080F" w:rsidRDefault="009D080F" w:rsidP="005F7883">
      <w:pPr>
        <w:spacing w:after="0"/>
        <w:rPr>
          <w:rFonts w:ascii="Times New Roman" w:hAnsi="Times New Roman"/>
        </w:rPr>
      </w:pPr>
      <w:r>
        <w:rPr>
          <w:rFonts w:ascii="Times New Roman" w:hAnsi="Times New Roman"/>
        </w:rPr>
        <w:t xml:space="preserve">(It’s night now and the party is around a big bonfire. There’s a large slab of meat rotating on a rotisserie.) </w:t>
      </w:r>
    </w:p>
    <w:p w:rsidR="009D080F" w:rsidRDefault="009D080F" w:rsidP="005F7883">
      <w:pPr>
        <w:spacing w:after="0"/>
        <w:rPr>
          <w:rFonts w:ascii="Times New Roman" w:hAnsi="Times New Roman"/>
        </w:rPr>
      </w:pPr>
    </w:p>
    <w:p w:rsidR="009D080F" w:rsidRDefault="009D080F" w:rsidP="005F7883">
      <w:pPr>
        <w:spacing w:after="0"/>
        <w:rPr>
          <w:rFonts w:ascii="Times New Roman" w:hAnsi="Times New Roman"/>
        </w:rPr>
      </w:pPr>
      <w:r>
        <w:rPr>
          <w:rFonts w:ascii="Times New Roman" w:hAnsi="Times New Roman"/>
        </w:rPr>
        <w:t>Caeser: Nothing like an open flame and massive Leviathan meat to go.</w:t>
      </w:r>
    </w:p>
    <w:p w:rsidR="009D080F" w:rsidRDefault="009D080F" w:rsidP="005F7883">
      <w:pPr>
        <w:spacing w:after="0"/>
        <w:rPr>
          <w:rFonts w:ascii="Times New Roman" w:hAnsi="Times New Roman"/>
        </w:rPr>
      </w:pPr>
    </w:p>
    <w:p w:rsidR="009D080F" w:rsidRDefault="009D080F" w:rsidP="005F7883">
      <w:pPr>
        <w:spacing w:after="0"/>
        <w:rPr>
          <w:rFonts w:ascii="Times New Roman" w:hAnsi="Times New Roman"/>
        </w:rPr>
      </w:pPr>
      <w:r>
        <w:rPr>
          <w:rFonts w:ascii="Times New Roman" w:hAnsi="Times New Roman"/>
        </w:rPr>
        <w:t>Theresa: This could feed our entire camp for two months.</w:t>
      </w:r>
    </w:p>
    <w:p w:rsidR="009D080F" w:rsidRDefault="009D080F" w:rsidP="005F7883">
      <w:pPr>
        <w:spacing w:after="0"/>
        <w:rPr>
          <w:rFonts w:ascii="Times New Roman" w:hAnsi="Times New Roman"/>
        </w:rPr>
      </w:pPr>
    </w:p>
    <w:p w:rsidR="009D080F" w:rsidRDefault="009D080F" w:rsidP="005F7883">
      <w:pPr>
        <w:spacing w:after="0"/>
        <w:rPr>
          <w:rFonts w:ascii="Times New Roman" w:hAnsi="Times New Roman"/>
        </w:rPr>
      </w:pPr>
      <w:r>
        <w:rPr>
          <w:rFonts w:ascii="Times New Roman" w:hAnsi="Times New Roman"/>
        </w:rPr>
        <w:t>Macy: I don’t like fish I’ll pass. Actually I’m vegetarian.</w:t>
      </w:r>
    </w:p>
    <w:p w:rsidR="009D080F" w:rsidRDefault="009D080F" w:rsidP="005F7883">
      <w:pPr>
        <w:spacing w:after="0"/>
        <w:rPr>
          <w:rFonts w:ascii="Times New Roman" w:hAnsi="Times New Roman"/>
        </w:rPr>
      </w:pPr>
    </w:p>
    <w:p w:rsidR="009D080F" w:rsidRDefault="009D080F" w:rsidP="005F7883">
      <w:pPr>
        <w:spacing w:after="0"/>
        <w:rPr>
          <w:rFonts w:ascii="Times New Roman" w:hAnsi="Times New Roman"/>
        </w:rPr>
      </w:pPr>
      <w:r>
        <w:rPr>
          <w:rFonts w:ascii="Times New Roman" w:hAnsi="Times New Roman"/>
        </w:rPr>
        <w:t>Jester: A vegan assassin. So let me get this straight, you can kill people, but you can’t kill animals and eat them.</w:t>
      </w:r>
    </w:p>
    <w:p w:rsidR="009D080F" w:rsidRDefault="009D080F" w:rsidP="005F7883">
      <w:pPr>
        <w:spacing w:after="0"/>
        <w:rPr>
          <w:rFonts w:ascii="Times New Roman" w:hAnsi="Times New Roman"/>
        </w:rPr>
      </w:pPr>
    </w:p>
    <w:p w:rsidR="009D080F" w:rsidRDefault="009D080F" w:rsidP="005F7883">
      <w:pPr>
        <w:spacing w:after="0"/>
        <w:rPr>
          <w:rFonts w:ascii="Times New Roman" w:hAnsi="Times New Roman"/>
        </w:rPr>
      </w:pPr>
      <w:r>
        <w:rPr>
          <w:rFonts w:ascii="Times New Roman" w:hAnsi="Times New Roman"/>
        </w:rPr>
        <w:t>Macy: Animals are good</w:t>
      </w:r>
      <w:r w:rsidR="001500F5">
        <w:rPr>
          <w:rFonts w:ascii="Times New Roman" w:hAnsi="Times New Roman"/>
        </w:rPr>
        <w:t>. P</w:t>
      </w:r>
      <w:r>
        <w:rPr>
          <w:rFonts w:ascii="Times New Roman" w:hAnsi="Times New Roman"/>
        </w:rPr>
        <w:t xml:space="preserve">eople are bad. That animal never stole from anybody; it’s </w:t>
      </w:r>
      <w:r w:rsidR="001500F5">
        <w:rPr>
          <w:rFonts w:ascii="Times New Roman" w:hAnsi="Times New Roman"/>
        </w:rPr>
        <w:t xml:space="preserve">just </w:t>
      </w:r>
      <w:r>
        <w:rPr>
          <w:rFonts w:ascii="Times New Roman" w:hAnsi="Times New Roman"/>
        </w:rPr>
        <w:t>trying to survive.</w:t>
      </w:r>
    </w:p>
    <w:p w:rsidR="009D080F" w:rsidRDefault="009D080F" w:rsidP="005F7883">
      <w:pPr>
        <w:spacing w:after="0"/>
        <w:rPr>
          <w:rFonts w:ascii="Times New Roman" w:hAnsi="Times New Roman"/>
        </w:rPr>
      </w:pPr>
    </w:p>
    <w:p w:rsidR="009D080F" w:rsidRDefault="009D080F" w:rsidP="005F7883">
      <w:pPr>
        <w:spacing w:after="0"/>
        <w:rPr>
          <w:rFonts w:ascii="Times New Roman" w:hAnsi="Times New Roman"/>
        </w:rPr>
      </w:pPr>
      <w:r>
        <w:rPr>
          <w:rFonts w:ascii="Times New Roman" w:hAnsi="Times New Roman"/>
        </w:rPr>
        <w:t>Jester: Hey, I also steal to survive. It’s a dog eat dog world out there</w:t>
      </w:r>
      <w:r w:rsidR="001500F5">
        <w:rPr>
          <w:rFonts w:ascii="Times New Roman" w:hAnsi="Times New Roman"/>
        </w:rPr>
        <w:t>. I only steal from people who deserve to be stolen from anyways. It’s a survival of the fittest baby and I’m not going to be on the bottom of the food chain.</w:t>
      </w:r>
    </w:p>
    <w:p w:rsidR="009141CE" w:rsidRDefault="009141CE" w:rsidP="005F7883">
      <w:pPr>
        <w:spacing w:after="0"/>
        <w:rPr>
          <w:rFonts w:ascii="Times New Roman" w:hAnsi="Times New Roman"/>
        </w:rPr>
      </w:pPr>
    </w:p>
    <w:p w:rsidR="008626E8" w:rsidRDefault="008626E8" w:rsidP="005F7883">
      <w:pPr>
        <w:spacing w:after="0"/>
        <w:rPr>
          <w:rFonts w:ascii="Times New Roman" w:hAnsi="Times New Roman"/>
        </w:rPr>
      </w:pPr>
      <w:r>
        <w:rPr>
          <w:rFonts w:ascii="Times New Roman" w:hAnsi="Times New Roman"/>
        </w:rPr>
        <w:t>Macy: We are the same kind of animals you and I Augustus. We only kill those who are corrupt. We fight for justice. You on the other hand Jester only steal for you.</w:t>
      </w:r>
    </w:p>
    <w:p w:rsidR="008626E8" w:rsidRDefault="008626E8" w:rsidP="005F7883">
      <w:pPr>
        <w:spacing w:after="0"/>
        <w:rPr>
          <w:rFonts w:ascii="Times New Roman" w:hAnsi="Times New Roman"/>
        </w:rPr>
      </w:pPr>
    </w:p>
    <w:p w:rsidR="008626E8" w:rsidRDefault="008626E8" w:rsidP="005F7883">
      <w:pPr>
        <w:spacing w:after="0"/>
        <w:rPr>
          <w:rFonts w:ascii="Times New Roman" w:hAnsi="Times New Roman"/>
        </w:rPr>
      </w:pPr>
      <w:r>
        <w:rPr>
          <w:rFonts w:ascii="Times New Roman" w:hAnsi="Times New Roman"/>
        </w:rPr>
        <w:t>Augustus: There’s a sense of purity when one kills those who are unjust is it not Macy?</w:t>
      </w:r>
    </w:p>
    <w:p w:rsidR="009141CE" w:rsidRDefault="009141CE" w:rsidP="005F7883">
      <w:pPr>
        <w:spacing w:after="0"/>
        <w:rPr>
          <w:rFonts w:ascii="Times New Roman" w:hAnsi="Times New Roman"/>
        </w:rPr>
      </w:pPr>
    </w:p>
    <w:p w:rsidR="009141CE" w:rsidRDefault="009141CE" w:rsidP="005F7883">
      <w:pPr>
        <w:spacing w:after="0"/>
        <w:rPr>
          <w:rFonts w:ascii="Times New Roman" w:hAnsi="Times New Roman"/>
        </w:rPr>
      </w:pPr>
      <w:r>
        <w:rPr>
          <w:rFonts w:ascii="Times New Roman" w:hAnsi="Times New Roman"/>
        </w:rPr>
        <w:lastRenderedPageBreak/>
        <w:t>Macy: It’s like one is taking part in the rebirth of Gaia. I’m her midwife and she holds my hand and screams as she morphs into another being.</w:t>
      </w:r>
    </w:p>
    <w:p w:rsidR="009141CE" w:rsidRDefault="009141CE" w:rsidP="005F7883">
      <w:pPr>
        <w:spacing w:after="0"/>
        <w:rPr>
          <w:rFonts w:ascii="Times New Roman" w:hAnsi="Times New Roman"/>
        </w:rPr>
      </w:pPr>
    </w:p>
    <w:p w:rsidR="009141CE" w:rsidRDefault="009141CE" w:rsidP="005F7883">
      <w:pPr>
        <w:spacing w:after="0"/>
        <w:rPr>
          <w:rFonts w:ascii="Times New Roman" w:hAnsi="Times New Roman"/>
        </w:rPr>
      </w:pPr>
      <w:r>
        <w:rPr>
          <w:rFonts w:ascii="Times New Roman" w:hAnsi="Times New Roman"/>
        </w:rPr>
        <w:t>Augustus: There is purity in her screams of her rebirth.</w:t>
      </w:r>
    </w:p>
    <w:p w:rsidR="009141CE" w:rsidRDefault="009141CE" w:rsidP="005F7883">
      <w:pPr>
        <w:spacing w:after="0"/>
        <w:rPr>
          <w:rFonts w:ascii="Times New Roman" w:hAnsi="Times New Roman"/>
        </w:rPr>
      </w:pPr>
    </w:p>
    <w:p w:rsidR="009141CE" w:rsidRDefault="009141CE" w:rsidP="005F7883">
      <w:pPr>
        <w:spacing w:after="0"/>
        <w:rPr>
          <w:rFonts w:ascii="Times New Roman" w:hAnsi="Times New Roman"/>
        </w:rPr>
      </w:pPr>
      <w:r>
        <w:rPr>
          <w:rFonts w:ascii="Times New Roman" w:hAnsi="Times New Roman"/>
        </w:rPr>
        <w:t>Jester: You two are on another level of psycho you know that? I’m full; going to bed.</w:t>
      </w:r>
    </w:p>
    <w:p w:rsidR="004939B1" w:rsidRDefault="004939B1" w:rsidP="004939B1">
      <w:pPr>
        <w:pStyle w:val="Heading2"/>
      </w:pPr>
      <w:r>
        <w:t>The City of Pirates Post Coveman Quest</w:t>
      </w:r>
    </w:p>
    <w:p w:rsidR="009141CE" w:rsidRDefault="009141CE" w:rsidP="005F7883">
      <w:pPr>
        <w:spacing w:after="0"/>
        <w:rPr>
          <w:rFonts w:ascii="Times New Roman" w:hAnsi="Times New Roman"/>
        </w:rPr>
      </w:pPr>
      <w:r>
        <w:rPr>
          <w:rFonts w:ascii="Times New Roman" w:hAnsi="Times New Roman"/>
        </w:rPr>
        <w:t>(The party drops the chest in front of Mr. Blunderbuss.)</w:t>
      </w:r>
    </w:p>
    <w:p w:rsidR="009141CE" w:rsidRDefault="009141CE" w:rsidP="005F7883">
      <w:pPr>
        <w:spacing w:after="0"/>
        <w:rPr>
          <w:rFonts w:ascii="Times New Roman" w:hAnsi="Times New Roman"/>
        </w:rPr>
      </w:pPr>
    </w:p>
    <w:p w:rsidR="009141CE" w:rsidRDefault="00AB320A" w:rsidP="005F7883">
      <w:pPr>
        <w:spacing w:after="0"/>
        <w:rPr>
          <w:rFonts w:ascii="Times New Roman" w:hAnsi="Times New Roman"/>
        </w:rPr>
      </w:pPr>
      <w:r>
        <w:rPr>
          <w:rFonts w:ascii="Times New Roman" w:hAnsi="Times New Roman"/>
        </w:rPr>
        <w:t>Mr. Blunderbuss: Here’s your share. No</w:t>
      </w:r>
      <w:r w:rsidR="00110A46">
        <w:rPr>
          <w:rFonts w:ascii="Times New Roman" w:hAnsi="Times New Roman"/>
        </w:rPr>
        <w:t>w regarding the Fabricius gate,</w:t>
      </w:r>
      <w:r>
        <w:rPr>
          <w:rFonts w:ascii="Times New Roman" w:hAnsi="Times New Roman"/>
        </w:rPr>
        <w:t xml:space="preserve"> I’m not quite sure what you intend to do by finding this place since the gate can only be opened by magic. But that’s yer business.</w:t>
      </w:r>
      <w:r w:rsidR="00040E5C">
        <w:rPr>
          <w:rFonts w:ascii="Times New Roman" w:hAnsi="Times New Roman"/>
        </w:rPr>
        <w:t xml:space="preserve"> Before I became a thief I was the captain of a Tonsorem Navem Ship. We had a dysfunction in our hypostatic field which caused us to sink uncontrollably in the depths of the ocean. All sensors indicated that we should have been hitting the bottom of the ocean, but we kept going.</w:t>
      </w:r>
      <w:r w:rsidR="00CB39ED">
        <w:rPr>
          <w:rFonts w:ascii="Times New Roman" w:hAnsi="Times New Roman"/>
        </w:rPr>
        <w:t xml:space="preserve">  The floating continent had created a massive crater within the ocean. When we finally gained control of our ship we had reached the gate.  I’ll mark on your map where to go. It was nice doing business with you. </w:t>
      </w:r>
    </w:p>
    <w:p w:rsidR="00034772" w:rsidRPr="00465382" w:rsidRDefault="00E94B0B" w:rsidP="00465382">
      <w:pPr>
        <w:pStyle w:val="Heading1"/>
        <w:rPr>
          <w:sz w:val="44"/>
          <w:szCs w:val="44"/>
        </w:rPr>
      </w:pPr>
      <w:bookmarkStart w:id="124" w:name="_Toc76405296"/>
      <w:r w:rsidRPr="00465382">
        <w:rPr>
          <w:sz w:val="44"/>
          <w:szCs w:val="44"/>
        </w:rPr>
        <w:t xml:space="preserve">Gate of the </w:t>
      </w:r>
      <w:r w:rsidR="004D24F2" w:rsidRPr="00465382">
        <w:rPr>
          <w:sz w:val="44"/>
          <w:szCs w:val="44"/>
        </w:rPr>
        <w:t>Fabricius</w:t>
      </w:r>
      <w:r w:rsidRPr="00465382">
        <w:rPr>
          <w:sz w:val="44"/>
          <w:szCs w:val="44"/>
        </w:rPr>
        <w:t xml:space="preserve"> World</w:t>
      </w:r>
      <w:bookmarkEnd w:id="124"/>
    </w:p>
    <w:p w:rsidR="003D01D7" w:rsidRDefault="00110A46" w:rsidP="00E94B0B">
      <w:pPr>
        <w:rPr>
          <w:rFonts w:ascii="Times New Roman" w:hAnsi="Times New Roman"/>
          <w:lang w:eastAsia="zh-CN"/>
        </w:rPr>
      </w:pPr>
      <w:r>
        <w:rPr>
          <w:rFonts w:ascii="Times New Roman" w:hAnsi="Times New Roman"/>
          <w:lang w:eastAsia="zh-CN"/>
        </w:rPr>
        <w:t>(</w:t>
      </w:r>
      <w:r w:rsidR="003D01D7" w:rsidRPr="00877BA7">
        <w:rPr>
          <w:rFonts w:ascii="Times New Roman" w:hAnsi="Times New Roman"/>
          <w:lang w:eastAsia="zh-CN"/>
        </w:rPr>
        <w:t xml:space="preserve">The gate of the </w:t>
      </w:r>
      <w:r w:rsidR="00A119C3" w:rsidRPr="00877BA7">
        <w:rPr>
          <w:rFonts w:ascii="Times New Roman" w:hAnsi="Times New Roman"/>
          <w:lang w:eastAsia="zh-CN"/>
        </w:rPr>
        <w:t>Fabricius</w:t>
      </w:r>
      <w:r w:rsidR="003D01D7" w:rsidRPr="00877BA7">
        <w:rPr>
          <w:rFonts w:ascii="Times New Roman" w:hAnsi="Times New Roman"/>
          <w:lang w:eastAsia="zh-CN"/>
        </w:rPr>
        <w:t xml:space="preserve"> world is located through a series of underwater tunnels</w:t>
      </w:r>
      <w:r>
        <w:rPr>
          <w:rFonts w:ascii="Times New Roman" w:hAnsi="Times New Roman"/>
          <w:lang w:eastAsia="zh-CN"/>
        </w:rPr>
        <w:t xml:space="preserve"> in the middle of the crater.</w:t>
      </w:r>
      <w:r w:rsidR="003D01D7" w:rsidRPr="00877BA7">
        <w:rPr>
          <w:rFonts w:ascii="Times New Roman" w:hAnsi="Times New Roman"/>
          <w:lang w:eastAsia="zh-CN"/>
        </w:rPr>
        <w:t xml:space="preserve"> Once they</w:t>
      </w:r>
      <w:r w:rsidR="00434B34">
        <w:rPr>
          <w:rFonts w:ascii="Times New Roman" w:hAnsi="Times New Roman"/>
          <w:lang w:eastAsia="zh-CN"/>
        </w:rPr>
        <w:t xml:space="preserve"> reach the end of the tunnels </w:t>
      </w:r>
      <w:r w:rsidR="003D01D7" w:rsidRPr="00877BA7">
        <w:rPr>
          <w:rFonts w:ascii="Times New Roman" w:hAnsi="Times New Roman"/>
          <w:lang w:eastAsia="zh-CN"/>
        </w:rPr>
        <w:t xml:space="preserve">they are able to surface and walk in </w:t>
      </w:r>
      <w:r>
        <w:rPr>
          <w:rFonts w:ascii="Times New Roman" w:hAnsi="Times New Roman"/>
          <w:lang w:eastAsia="zh-CN"/>
        </w:rPr>
        <w:t>a</w:t>
      </w:r>
      <w:r w:rsidR="003D01D7" w:rsidRPr="00877BA7">
        <w:rPr>
          <w:rFonts w:ascii="Times New Roman" w:hAnsi="Times New Roman"/>
          <w:lang w:eastAsia="zh-CN"/>
        </w:rPr>
        <w:t xml:space="preserve"> cave.</w:t>
      </w:r>
      <w:r w:rsidR="00434B34">
        <w:rPr>
          <w:rFonts w:ascii="Times New Roman" w:hAnsi="Times New Roman"/>
          <w:lang w:eastAsia="zh-CN"/>
        </w:rPr>
        <w:t xml:space="preserve"> Once they reach the gate </w:t>
      </w:r>
      <w:r w:rsidR="003D01D7" w:rsidRPr="00877BA7">
        <w:rPr>
          <w:rFonts w:ascii="Times New Roman" w:hAnsi="Times New Roman"/>
          <w:lang w:eastAsia="zh-CN"/>
        </w:rPr>
        <w:t xml:space="preserve">they attacked by </w:t>
      </w:r>
      <w:r w:rsidRPr="00877BA7">
        <w:rPr>
          <w:rFonts w:ascii="Times New Roman" w:hAnsi="Times New Roman"/>
          <w:lang w:eastAsia="zh-CN"/>
        </w:rPr>
        <w:t>a</w:t>
      </w:r>
      <w:r w:rsidR="003D01D7" w:rsidRPr="00877BA7">
        <w:rPr>
          <w:rFonts w:ascii="Times New Roman" w:hAnsi="Times New Roman"/>
          <w:lang w:eastAsia="zh-CN"/>
        </w:rPr>
        <w:t xml:space="preserve"> giant octopus which surfaces from a water-filled crevice located</w:t>
      </w:r>
      <w:r w:rsidR="00434B34">
        <w:rPr>
          <w:rFonts w:ascii="Times New Roman" w:hAnsi="Times New Roman"/>
          <w:lang w:eastAsia="zh-CN"/>
        </w:rPr>
        <w:t xml:space="preserve"> nearby</w:t>
      </w:r>
      <w:r w:rsidR="003D01D7" w:rsidRPr="00877BA7">
        <w:rPr>
          <w:rFonts w:ascii="Times New Roman" w:hAnsi="Times New Roman"/>
          <w:lang w:eastAsia="zh-CN"/>
        </w:rPr>
        <w:t>.</w:t>
      </w:r>
      <w:r>
        <w:rPr>
          <w:rFonts w:ascii="Times New Roman" w:hAnsi="Times New Roman"/>
          <w:lang w:eastAsia="zh-CN"/>
        </w:rPr>
        <w:t>)</w:t>
      </w:r>
    </w:p>
    <w:p w:rsidR="00110A46" w:rsidRDefault="00110A46" w:rsidP="00E94B0B">
      <w:pPr>
        <w:rPr>
          <w:rFonts w:ascii="Times New Roman" w:hAnsi="Times New Roman"/>
          <w:lang w:eastAsia="zh-CN"/>
        </w:rPr>
      </w:pPr>
      <w:r>
        <w:rPr>
          <w:rFonts w:ascii="Times New Roman" w:hAnsi="Times New Roman"/>
          <w:lang w:eastAsia="zh-CN"/>
        </w:rPr>
        <w:t>When the party reaches the gate,</w:t>
      </w:r>
    </w:p>
    <w:p w:rsidR="00110A46" w:rsidRDefault="00110A46" w:rsidP="00110A46">
      <w:pPr>
        <w:rPr>
          <w:rFonts w:ascii="Times New Roman" w:hAnsi="Times New Roman"/>
          <w:lang w:eastAsia="zh-CN"/>
        </w:rPr>
      </w:pPr>
      <w:r>
        <w:rPr>
          <w:rFonts w:ascii="Times New Roman" w:hAnsi="Times New Roman"/>
          <w:lang w:eastAsia="zh-CN"/>
        </w:rPr>
        <w:t>Augustus: Finally, our people’s redemption is within reach.</w:t>
      </w:r>
    </w:p>
    <w:p w:rsidR="00110A46" w:rsidRDefault="00110A46" w:rsidP="00110A46">
      <w:pPr>
        <w:rPr>
          <w:rFonts w:ascii="Times New Roman" w:hAnsi="Times New Roman"/>
          <w:lang w:eastAsia="zh-CN"/>
        </w:rPr>
      </w:pPr>
      <w:r>
        <w:rPr>
          <w:rFonts w:ascii="Times New Roman" w:hAnsi="Times New Roman"/>
          <w:lang w:eastAsia="zh-CN"/>
        </w:rPr>
        <w:t>Corydon Deus: We’re almost there. I can feel immense power surging through that gate. The time for my resurrection draws near.</w:t>
      </w:r>
    </w:p>
    <w:p w:rsidR="00110A46" w:rsidRDefault="00110A46" w:rsidP="00110A46">
      <w:pPr>
        <w:rPr>
          <w:rFonts w:ascii="Times New Roman" w:hAnsi="Times New Roman"/>
          <w:lang w:eastAsia="zh-CN"/>
        </w:rPr>
      </w:pPr>
      <w:r>
        <w:rPr>
          <w:rFonts w:ascii="Times New Roman" w:hAnsi="Times New Roman"/>
          <w:lang w:eastAsia="zh-CN"/>
        </w:rPr>
        <w:t>Jester: I will be the richest man in the world.</w:t>
      </w:r>
    </w:p>
    <w:p w:rsidR="00110A46" w:rsidRDefault="00110A46" w:rsidP="00110A46">
      <w:pPr>
        <w:rPr>
          <w:rFonts w:ascii="Times New Roman" w:hAnsi="Times New Roman"/>
          <w:lang w:eastAsia="zh-CN"/>
        </w:rPr>
      </w:pPr>
      <w:r>
        <w:rPr>
          <w:rFonts w:ascii="Times New Roman" w:hAnsi="Times New Roman"/>
          <w:lang w:eastAsia="zh-CN"/>
        </w:rPr>
        <w:t>Caeser: I hope it was worth it father coming all this way and going through so much.</w:t>
      </w:r>
    </w:p>
    <w:p w:rsidR="00434B34" w:rsidRDefault="00110A46" w:rsidP="00110A46">
      <w:pPr>
        <w:rPr>
          <w:rFonts w:ascii="Times New Roman" w:hAnsi="Times New Roman"/>
          <w:lang w:eastAsia="zh-CN"/>
        </w:rPr>
      </w:pPr>
      <w:r>
        <w:rPr>
          <w:rFonts w:ascii="Times New Roman" w:hAnsi="Times New Roman"/>
          <w:lang w:eastAsia="zh-CN"/>
        </w:rPr>
        <w:t>Theresa:</w:t>
      </w:r>
      <w:r w:rsidR="00434B34">
        <w:rPr>
          <w:rFonts w:ascii="Times New Roman" w:hAnsi="Times New Roman"/>
          <w:lang w:eastAsia="zh-CN"/>
        </w:rPr>
        <w:t xml:space="preserve"> I can’t wait to get back home and start our</w:t>
      </w:r>
      <w:r w:rsidR="00CD41BB">
        <w:rPr>
          <w:rFonts w:ascii="Times New Roman" w:hAnsi="Times New Roman"/>
          <w:b/>
          <w:lang w:eastAsia="zh-CN"/>
        </w:rPr>
        <w:t xml:space="preserve"> Theresa Theresa and</w:t>
      </w:r>
      <w:r w:rsidR="00434B34">
        <w:rPr>
          <w:rFonts w:ascii="Times New Roman" w:hAnsi="Times New Roman"/>
          <w:lang w:eastAsia="zh-CN"/>
        </w:rPr>
        <w:t>.</w:t>
      </w:r>
    </w:p>
    <w:p w:rsidR="00110A46" w:rsidRPr="00877BA7" w:rsidRDefault="00434B34" w:rsidP="00110A46">
      <w:pPr>
        <w:rPr>
          <w:rFonts w:ascii="Times New Roman" w:hAnsi="Times New Roman"/>
          <w:lang w:eastAsia="zh-CN"/>
        </w:rPr>
      </w:pPr>
      <w:r>
        <w:rPr>
          <w:rFonts w:ascii="Times New Roman" w:hAnsi="Times New Roman"/>
          <w:lang w:eastAsia="zh-CN"/>
        </w:rPr>
        <w:t>Macy: Infinite power. I’ll be the ultimate assassin.</w:t>
      </w:r>
    </w:p>
    <w:p w:rsidR="00110A46" w:rsidRDefault="00110A46" w:rsidP="00E94B0B">
      <w:pPr>
        <w:rPr>
          <w:rFonts w:ascii="Times New Roman" w:hAnsi="Times New Roman"/>
          <w:lang w:eastAsia="zh-CN"/>
        </w:rPr>
      </w:pPr>
      <w:r>
        <w:rPr>
          <w:rFonts w:ascii="Times New Roman" w:hAnsi="Times New Roman"/>
          <w:lang w:eastAsia="zh-CN"/>
        </w:rPr>
        <w:t>When the octopus attacks,</w:t>
      </w:r>
    </w:p>
    <w:p w:rsidR="00110A46" w:rsidRDefault="00110A46" w:rsidP="00E94B0B">
      <w:pPr>
        <w:rPr>
          <w:rFonts w:ascii="Times New Roman" w:hAnsi="Times New Roman"/>
          <w:lang w:eastAsia="zh-CN"/>
        </w:rPr>
      </w:pPr>
      <w:r>
        <w:rPr>
          <w:rFonts w:ascii="Times New Roman" w:hAnsi="Times New Roman"/>
          <w:lang w:eastAsia="zh-CN"/>
        </w:rPr>
        <w:t>Augustus: A two headed Leviathan now a giant octopus. The oceans have become crazy.</w:t>
      </w:r>
    </w:p>
    <w:p w:rsidR="00D25C4D" w:rsidRDefault="00D25C4D" w:rsidP="00E94B0B">
      <w:pPr>
        <w:rPr>
          <w:rFonts w:ascii="Times New Roman" w:hAnsi="Times New Roman"/>
          <w:lang w:eastAsia="zh-CN"/>
        </w:rPr>
      </w:pPr>
      <w:r>
        <w:rPr>
          <w:rFonts w:ascii="Times New Roman" w:hAnsi="Times New Roman"/>
          <w:lang w:eastAsia="zh-CN"/>
        </w:rPr>
        <w:t xml:space="preserve">(Octopus is defeated) </w:t>
      </w:r>
    </w:p>
    <w:p w:rsidR="00D25C4D" w:rsidRDefault="00D25C4D" w:rsidP="00E94B0B">
      <w:pPr>
        <w:rPr>
          <w:rFonts w:ascii="Times New Roman" w:hAnsi="Times New Roman"/>
          <w:lang w:eastAsia="zh-CN"/>
        </w:rPr>
      </w:pPr>
      <w:r>
        <w:rPr>
          <w:rFonts w:ascii="Times New Roman" w:hAnsi="Times New Roman"/>
          <w:lang w:eastAsia="zh-CN"/>
        </w:rPr>
        <w:lastRenderedPageBreak/>
        <w:t>Jester: I think we have enough seafood to feed all of Kohlingen and Tandoor for a couple of months.</w:t>
      </w:r>
    </w:p>
    <w:p w:rsidR="00CD41BB" w:rsidRDefault="00CD41BB" w:rsidP="00E94B0B">
      <w:pPr>
        <w:rPr>
          <w:rFonts w:ascii="Times New Roman" w:hAnsi="Times New Roman"/>
          <w:lang w:eastAsia="zh-CN"/>
        </w:rPr>
      </w:pPr>
      <w:r>
        <w:rPr>
          <w:rFonts w:ascii="Times New Roman" w:hAnsi="Times New Roman"/>
          <w:lang w:eastAsia="zh-CN"/>
        </w:rPr>
        <w:t>Theresa: I’m sick of seafood now.</w:t>
      </w:r>
    </w:p>
    <w:p w:rsidR="00CD41BB" w:rsidRDefault="00CD41BB" w:rsidP="00E94B0B">
      <w:pPr>
        <w:rPr>
          <w:rFonts w:ascii="Times New Roman" w:hAnsi="Times New Roman"/>
          <w:lang w:eastAsia="zh-CN"/>
        </w:rPr>
      </w:pPr>
      <w:r>
        <w:rPr>
          <w:rFonts w:ascii="Times New Roman" w:hAnsi="Times New Roman"/>
          <w:lang w:eastAsia="zh-CN"/>
        </w:rPr>
        <w:t>Macy: Who wants to eat octopus anyways?</w:t>
      </w:r>
    </w:p>
    <w:p w:rsidR="00CD41BB" w:rsidRDefault="00CD41BB" w:rsidP="00E94B0B">
      <w:pPr>
        <w:rPr>
          <w:rFonts w:ascii="Times New Roman" w:hAnsi="Times New Roman"/>
          <w:lang w:eastAsia="zh-CN"/>
        </w:rPr>
      </w:pPr>
      <w:r>
        <w:rPr>
          <w:rFonts w:ascii="Times New Roman" w:hAnsi="Times New Roman"/>
          <w:lang w:eastAsia="zh-CN"/>
        </w:rPr>
        <w:t>Neo V: Po! Po! Po! Po!</w:t>
      </w:r>
    </w:p>
    <w:p w:rsidR="00D25C4D" w:rsidRDefault="00CD41BB" w:rsidP="00E94B0B">
      <w:pPr>
        <w:rPr>
          <w:rFonts w:ascii="Times New Roman" w:hAnsi="Times New Roman"/>
          <w:lang w:eastAsia="zh-CN"/>
        </w:rPr>
      </w:pPr>
      <w:r>
        <w:rPr>
          <w:rFonts w:ascii="Times New Roman" w:hAnsi="Times New Roman"/>
          <w:lang w:eastAsia="zh-CN"/>
        </w:rPr>
        <w:t>Caeser: I can try it. I’ll eat anything.</w:t>
      </w:r>
    </w:p>
    <w:p w:rsidR="00803857" w:rsidRDefault="00803857" w:rsidP="00E94B0B">
      <w:pPr>
        <w:rPr>
          <w:rFonts w:ascii="Times New Roman" w:hAnsi="Times New Roman"/>
          <w:lang w:eastAsia="zh-CN"/>
        </w:rPr>
      </w:pPr>
      <w:r>
        <w:rPr>
          <w:rFonts w:ascii="Times New Roman" w:hAnsi="Times New Roman"/>
          <w:lang w:eastAsia="zh-CN"/>
        </w:rPr>
        <w:t>Theresa: You used to avoid my dark root porridge.</w:t>
      </w:r>
    </w:p>
    <w:p w:rsidR="00803857" w:rsidRDefault="00803857" w:rsidP="00E94B0B">
      <w:pPr>
        <w:rPr>
          <w:rFonts w:ascii="Times New Roman" w:hAnsi="Times New Roman"/>
          <w:lang w:eastAsia="zh-CN"/>
        </w:rPr>
      </w:pPr>
      <w:r>
        <w:rPr>
          <w:rFonts w:ascii="Times New Roman" w:hAnsi="Times New Roman"/>
          <w:lang w:eastAsia="zh-CN"/>
        </w:rPr>
        <w:t>Caeser: I don’t think it’s just me that avoids dark root porridge. There’s not a single person in camp who can cook that good.</w:t>
      </w:r>
    </w:p>
    <w:p w:rsidR="00803857" w:rsidRDefault="00803857" w:rsidP="00E94B0B">
      <w:pPr>
        <w:rPr>
          <w:rFonts w:ascii="Times New Roman" w:hAnsi="Times New Roman"/>
          <w:lang w:eastAsia="zh-CN"/>
        </w:rPr>
      </w:pPr>
      <w:r>
        <w:rPr>
          <w:rFonts w:ascii="Times New Roman" w:hAnsi="Times New Roman"/>
          <w:lang w:eastAsia="zh-CN"/>
        </w:rPr>
        <w:t>Augustus: Ok. It’s time to open the gate.</w:t>
      </w:r>
    </w:p>
    <w:p w:rsidR="00784483" w:rsidRDefault="00803857" w:rsidP="00E94B0B">
      <w:pPr>
        <w:rPr>
          <w:rFonts w:ascii="Times New Roman" w:hAnsi="Times New Roman"/>
          <w:lang w:eastAsia="zh-CN"/>
        </w:rPr>
      </w:pPr>
      <w:r>
        <w:rPr>
          <w:rFonts w:ascii="Times New Roman" w:hAnsi="Times New Roman"/>
          <w:lang w:eastAsia="zh-CN"/>
        </w:rPr>
        <w:t xml:space="preserve">(Augustus begins murmuring all the magical </w:t>
      </w:r>
      <w:r w:rsidR="00784483">
        <w:rPr>
          <w:rFonts w:ascii="Times New Roman" w:hAnsi="Times New Roman"/>
          <w:lang w:eastAsia="zh-CN"/>
        </w:rPr>
        <w:t>in</w:t>
      </w:r>
      <w:r>
        <w:rPr>
          <w:rFonts w:ascii="Times New Roman" w:hAnsi="Times New Roman"/>
          <w:lang w:eastAsia="zh-CN"/>
        </w:rPr>
        <w:t>cantations he knows</w:t>
      </w:r>
      <w:r w:rsidR="00784483">
        <w:rPr>
          <w:rFonts w:ascii="Times New Roman" w:hAnsi="Times New Roman"/>
          <w:lang w:eastAsia="zh-CN"/>
        </w:rPr>
        <w:t>. The gate remains sealed despite his best efforts.)</w:t>
      </w:r>
    </w:p>
    <w:p w:rsidR="00784483" w:rsidRDefault="00784483" w:rsidP="00E94B0B">
      <w:pPr>
        <w:rPr>
          <w:rFonts w:ascii="Times New Roman" w:hAnsi="Times New Roman"/>
          <w:lang w:eastAsia="zh-CN"/>
        </w:rPr>
      </w:pPr>
      <w:r>
        <w:rPr>
          <w:rFonts w:ascii="Times New Roman" w:hAnsi="Times New Roman"/>
          <w:lang w:eastAsia="zh-CN"/>
        </w:rPr>
        <w:t>Corydon Deus: Give me your soul. Give me your entire soul. You will now cease to be Augustus. You will now be Corydon Deus incarnated. Then only I can give you the magic powers you need to open this gate.</w:t>
      </w:r>
    </w:p>
    <w:p w:rsidR="009D7F7A" w:rsidRDefault="00784483" w:rsidP="00E94B0B">
      <w:pPr>
        <w:rPr>
          <w:rFonts w:ascii="Times New Roman" w:hAnsi="Times New Roman"/>
          <w:lang w:eastAsia="zh-CN"/>
        </w:rPr>
      </w:pPr>
      <w:r>
        <w:rPr>
          <w:rFonts w:ascii="Times New Roman" w:hAnsi="Times New Roman"/>
          <w:lang w:eastAsia="zh-CN"/>
        </w:rPr>
        <w:t>Augustus: I cannot. My wife, my son,</w:t>
      </w:r>
      <w:r w:rsidR="009D7F7A">
        <w:rPr>
          <w:rFonts w:ascii="Times New Roman" w:hAnsi="Times New Roman"/>
          <w:lang w:eastAsia="zh-CN"/>
        </w:rPr>
        <w:t xml:space="preserve"> they’ll lose their husband and father. I cannot.</w:t>
      </w:r>
    </w:p>
    <w:p w:rsidR="00803857" w:rsidRDefault="009D7F7A" w:rsidP="00E94B0B">
      <w:pPr>
        <w:rPr>
          <w:rFonts w:ascii="Times New Roman" w:hAnsi="Times New Roman"/>
          <w:lang w:eastAsia="zh-CN"/>
        </w:rPr>
      </w:pPr>
      <w:r>
        <w:rPr>
          <w:rFonts w:ascii="Times New Roman" w:hAnsi="Times New Roman"/>
          <w:lang w:eastAsia="zh-CN"/>
        </w:rPr>
        <w:t>Corydon Deus: Doesn’t matter now what you want; you’re mine now.</w:t>
      </w:r>
    </w:p>
    <w:p w:rsidR="009D7F7A" w:rsidRDefault="009D7F7A" w:rsidP="00E94B0B">
      <w:pPr>
        <w:rPr>
          <w:rFonts w:ascii="Times New Roman" w:hAnsi="Times New Roman"/>
          <w:lang w:eastAsia="zh-CN"/>
        </w:rPr>
      </w:pPr>
      <w:r>
        <w:rPr>
          <w:rFonts w:ascii="Times New Roman" w:hAnsi="Times New Roman"/>
          <w:lang w:eastAsia="zh-CN"/>
        </w:rPr>
        <w:t>Augustus: No! No!</w:t>
      </w:r>
    </w:p>
    <w:p w:rsidR="009D7F7A" w:rsidRDefault="009D7F7A" w:rsidP="00E94B0B">
      <w:pPr>
        <w:rPr>
          <w:rFonts w:ascii="Times New Roman" w:hAnsi="Times New Roman"/>
          <w:lang w:eastAsia="zh-CN"/>
        </w:rPr>
      </w:pPr>
      <w:r>
        <w:rPr>
          <w:rFonts w:ascii="Times New Roman" w:hAnsi="Times New Roman"/>
          <w:lang w:eastAsia="zh-CN"/>
        </w:rPr>
        <w:t>(Augustus is there somewhere hidden deep within his soul. Augustus is now Corydon Deus.)</w:t>
      </w:r>
    </w:p>
    <w:p w:rsidR="009D7F7A" w:rsidRDefault="009D7F7A" w:rsidP="00E94B0B">
      <w:pPr>
        <w:rPr>
          <w:rFonts w:ascii="Times New Roman" w:hAnsi="Times New Roman"/>
          <w:lang w:eastAsia="zh-CN"/>
        </w:rPr>
      </w:pPr>
      <w:r>
        <w:rPr>
          <w:rFonts w:ascii="Times New Roman" w:hAnsi="Times New Roman"/>
          <w:lang w:eastAsia="zh-CN"/>
        </w:rPr>
        <w:t xml:space="preserve">Corydon Deus: Open now gate! </w:t>
      </w:r>
    </w:p>
    <w:p w:rsidR="009D7F7A" w:rsidRDefault="009D7F7A" w:rsidP="00E94B0B">
      <w:pPr>
        <w:rPr>
          <w:rFonts w:ascii="Times New Roman" w:hAnsi="Times New Roman"/>
          <w:lang w:eastAsia="zh-CN"/>
        </w:rPr>
      </w:pPr>
      <w:r>
        <w:rPr>
          <w:rFonts w:ascii="Times New Roman" w:hAnsi="Times New Roman"/>
          <w:lang w:eastAsia="zh-CN"/>
        </w:rPr>
        <w:t>(Suddenly the rubble that was blocking the way flies to the side and the massive gate swings open.)</w:t>
      </w:r>
    </w:p>
    <w:p w:rsidR="009D7F7A" w:rsidRDefault="009D7F7A" w:rsidP="00E94B0B">
      <w:pPr>
        <w:rPr>
          <w:rFonts w:ascii="Times New Roman" w:hAnsi="Times New Roman"/>
          <w:lang w:eastAsia="zh-CN"/>
        </w:rPr>
      </w:pPr>
      <w:r>
        <w:rPr>
          <w:rFonts w:ascii="Times New Roman" w:hAnsi="Times New Roman"/>
          <w:lang w:eastAsia="zh-CN"/>
        </w:rPr>
        <w:t>Corydon Deus: Now I can be whole again. Come all of you. You will be my servants in the Fabricius realm and help restore me to my former glory. Then we will come back to this world and bring it to its knees.</w:t>
      </w:r>
    </w:p>
    <w:p w:rsidR="00CC283E" w:rsidRDefault="00CC283E" w:rsidP="00E94B0B">
      <w:pPr>
        <w:rPr>
          <w:rFonts w:ascii="Times New Roman" w:hAnsi="Times New Roman"/>
          <w:lang w:eastAsia="zh-CN"/>
        </w:rPr>
      </w:pPr>
      <w:r>
        <w:rPr>
          <w:rFonts w:ascii="Times New Roman" w:hAnsi="Times New Roman"/>
          <w:lang w:eastAsia="zh-CN"/>
        </w:rPr>
        <w:t>(Augustus begins laughing in a strange and maniacal way.)</w:t>
      </w:r>
    </w:p>
    <w:p w:rsidR="009D7F7A" w:rsidRDefault="009D7F7A" w:rsidP="00E94B0B">
      <w:pPr>
        <w:rPr>
          <w:rFonts w:ascii="Times New Roman" w:hAnsi="Times New Roman"/>
          <w:lang w:eastAsia="zh-CN"/>
        </w:rPr>
      </w:pPr>
      <w:r>
        <w:rPr>
          <w:rFonts w:ascii="Times New Roman" w:hAnsi="Times New Roman"/>
          <w:lang w:eastAsia="zh-CN"/>
        </w:rPr>
        <w:t>Caeser: Father, is that you, is something wrong?</w:t>
      </w:r>
    </w:p>
    <w:p w:rsidR="009D7F7A" w:rsidRDefault="009D7F7A" w:rsidP="00E94B0B">
      <w:pPr>
        <w:rPr>
          <w:rFonts w:ascii="Times New Roman" w:hAnsi="Times New Roman"/>
          <w:lang w:eastAsia="zh-CN"/>
        </w:rPr>
      </w:pPr>
      <w:r>
        <w:rPr>
          <w:rFonts w:ascii="Times New Roman" w:hAnsi="Times New Roman"/>
          <w:lang w:eastAsia="zh-CN"/>
        </w:rPr>
        <w:t>Corydon Deus: Yes it’s still me. Sorry I got a little bit carried away there. What I meant to say was “Come let us enter the gate and revive Corydon Deus.”</w:t>
      </w:r>
    </w:p>
    <w:p w:rsidR="009D7F7A" w:rsidRDefault="00CC283E" w:rsidP="00E94B0B">
      <w:pPr>
        <w:rPr>
          <w:rFonts w:ascii="Times New Roman" w:hAnsi="Times New Roman"/>
          <w:lang w:eastAsia="zh-CN"/>
        </w:rPr>
      </w:pPr>
      <w:r>
        <w:rPr>
          <w:rFonts w:ascii="Times New Roman" w:hAnsi="Times New Roman"/>
          <w:lang w:eastAsia="zh-CN"/>
        </w:rPr>
        <w:t>(The party enters the gate.)</w:t>
      </w:r>
    </w:p>
    <w:p w:rsidR="00CC283E" w:rsidRDefault="00CC283E" w:rsidP="00E94B0B">
      <w:pPr>
        <w:rPr>
          <w:rFonts w:ascii="Times New Roman" w:hAnsi="Times New Roman"/>
          <w:lang w:eastAsia="zh-CN"/>
        </w:rPr>
      </w:pPr>
    </w:p>
    <w:p w:rsidR="00784483" w:rsidRDefault="00784483" w:rsidP="00E94B0B">
      <w:pPr>
        <w:rPr>
          <w:rFonts w:ascii="Times New Roman" w:hAnsi="Times New Roman"/>
          <w:lang w:eastAsia="zh-CN"/>
        </w:rPr>
      </w:pPr>
    </w:p>
    <w:p w:rsidR="00CD41BB" w:rsidRDefault="00CD41BB" w:rsidP="00E94B0B">
      <w:pPr>
        <w:rPr>
          <w:rFonts w:ascii="Times New Roman" w:hAnsi="Times New Roman"/>
          <w:lang w:eastAsia="zh-CN"/>
        </w:rPr>
      </w:pPr>
    </w:p>
    <w:p w:rsidR="00E94B0B" w:rsidRPr="00CB39ED" w:rsidRDefault="00EA71AE" w:rsidP="00CB39ED">
      <w:pPr>
        <w:pStyle w:val="Heading1"/>
        <w:rPr>
          <w:sz w:val="44"/>
          <w:szCs w:val="44"/>
        </w:rPr>
      </w:pPr>
      <w:bookmarkStart w:id="125" w:name="_Toc76405297"/>
      <w:r w:rsidRPr="00CB39ED">
        <w:rPr>
          <w:sz w:val="44"/>
          <w:szCs w:val="44"/>
        </w:rPr>
        <w:t xml:space="preserve">The </w:t>
      </w:r>
      <w:r w:rsidR="00A119C3" w:rsidRPr="00CB39ED">
        <w:rPr>
          <w:sz w:val="44"/>
          <w:szCs w:val="44"/>
        </w:rPr>
        <w:t>Fabricius</w:t>
      </w:r>
      <w:r w:rsidRPr="00CB39ED">
        <w:rPr>
          <w:sz w:val="44"/>
          <w:szCs w:val="44"/>
        </w:rPr>
        <w:t xml:space="preserve"> World</w:t>
      </w:r>
      <w:bookmarkEnd w:id="125"/>
    </w:p>
    <w:p w:rsidR="00D74499" w:rsidRDefault="00D74499" w:rsidP="00D74499">
      <w:pPr>
        <w:pStyle w:val="Heading2"/>
      </w:pPr>
      <w:r>
        <w:t>The Hunt</w:t>
      </w:r>
    </w:p>
    <w:p w:rsidR="009445EB" w:rsidRDefault="005F2AD7" w:rsidP="00EA71AE">
      <w:pPr>
        <w:rPr>
          <w:rFonts w:ascii="Times New Roman" w:hAnsi="Times New Roman"/>
          <w:lang w:eastAsia="zh-CN"/>
        </w:rPr>
      </w:pPr>
      <w:r>
        <w:rPr>
          <w:rFonts w:ascii="Times New Roman" w:hAnsi="Times New Roman"/>
          <w:lang w:eastAsia="zh-CN"/>
        </w:rPr>
        <w:t>(Once through the gate the party enters a portal which acts as a wormhole through time and space transferring the party to a different dimension. The world of the Fabricius is much like the world of Gaia. When the party steps out of the portal there are trees, sky, and small animals. The portal the party exits is located near a lake</w:t>
      </w:r>
      <w:r w:rsidR="009445EB">
        <w:rPr>
          <w:rFonts w:ascii="Times New Roman" w:hAnsi="Times New Roman"/>
          <w:lang w:eastAsia="zh-CN"/>
        </w:rPr>
        <w:t xml:space="preserve"> that</w:t>
      </w:r>
      <w:r>
        <w:rPr>
          <w:rFonts w:ascii="Times New Roman" w:hAnsi="Times New Roman"/>
          <w:lang w:eastAsia="zh-CN"/>
        </w:rPr>
        <w:t xml:space="preserve"> which</w:t>
      </w:r>
      <w:r w:rsidR="009445EB">
        <w:rPr>
          <w:rFonts w:ascii="Times New Roman" w:hAnsi="Times New Roman"/>
          <w:lang w:eastAsia="zh-CN"/>
        </w:rPr>
        <w:t xml:space="preserve"> sits below a massive waterfall</w:t>
      </w:r>
      <w:r>
        <w:rPr>
          <w:rFonts w:ascii="Times New Roman" w:hAnsi="Times New Roman"/>
          <w:lang w:eastAsia="zh-CN"/>
        </w:rPr>
        <w:t>.)</w:t>
      </w:r>
    </w:p>
    <w:p w:rsidR="00CD250B" w:rsidRDefault="009445EB" w:rsidP="00EA71AE">
      <w:pPr>
        <w:rPr>
          <w:rFonts w:ascii="Times New Roman" w:hAnsi="Times New Roman"/>
          <w:lang w:eastAsia="zh-CN"/>
        </w:rPr>
      </w:pPr>
      <w:r>
        <w:rPr>
          <w:rFonts w:ascii="Times New Roman" w:hAnsi="Times New Roman"/>
          <w:lang w:eastAsia="zh-CN"/>
        </w:rPr>
        <w:t>Corydon Deus:</w:t>
      </w:r>
      <w:r w:rsidR="00CD250B">
        <w:rPr>
          <w:rFonts w:ascii="Times New Roman" w:hAnsi="Times New Roman"/>
          <w:lang w:eastAsia="zh-CN"/>
        </w:rPr>
        <w:t xml:space="preserve"> Now we must hunt the Fabricius. The Fabricius are despicable form of beast which can be very dangerous when attacked. Once they are defeated they turn into Magicia. I just need a few then I will be able to hunt them on my own.</w:t>
      </w:r>
    </w:p>
    <w:p w:rsidR="00CD250B" w:rsidRDefault="00CD250B" w:rsidP="00EA71AE">
      <w:pPr>
        <w:rPr>
          <w:rFonts w:ascii="Times New Roman" w:hAnsi="Times New Roman"/>
          <w:lang w:eastAsia="zh-CN"/>
        </w:rPr>
      </w:pPr>
      <w:r>
        <w:rPr>
          <w:rFonts w:ascii="Times New Roman" w:hAnsi="Times New Roman"/>
          <w:lang w:eastAsia="zh-CN"/>
        </w:rPr>
        <w:t>Jester: What about the treasure?</w:t>
      </w:r>
    </w:p>
    <w:p w:rsidR="00917600" w:rsidRDefault="00CD250B" w:rsidP="00EA71AE">
      <w:pPr>
        <w:rPr>
          <w:rFonts w:ascii="Times New Roman" w:hAnsi="Times New Roman"/>
          <w:lang w:eastAsia="zh-CN"/>
        </w:rPr>
      </w:pPr>
      <w:r>
        <w:rPr>
          <w:rFonts w:ascii="Times New Roman" w:hAnsi="Times New Roman"/>
          <w:lang w:eastAsia="zh-CN"/>
        </w:rPr>
        <w:t>Corydon Deus: The treasure you can find in their lairs. Now let’s set out from here. Hopefully we can capture a few before nightfall.</w:t>
      </w:r>
    </w:p>
    <w:p w:rsidR="00917600" w:rsidRDefault="00917600" w:rsidP="00EA71AE">
      <w:pPr>
        <w:rPr>
          <w:rFonts w:ascii="Times New Roman" w:hAnsi="Times New Roman"/>
          <w:lang w:eastAsia="zh-CN"/>
        </w:rPr>
      </w:pPr>
      <w:r>
        <w:rPr>
          <w:rFonts w:ascii="Times New Roman" w:hAnsi="Times New Roman"/>
          <w:lang w:eastAsia="zh-CN"/>
        </w:rPr>
        <w:t>(The party is now tasked with walking through a forest in search of Fabricius. As the player walks to the forest they will stumble upon tracks in the ground. If the player follows the tracks they will reach of Fabricius.)</w:t>
      </w:r>
    </w:p>
    <w:p w:rsidR="00A738A1" w:rsidRDefault="00917600" w:rsidP="00EA71AE">
      <w:pPr>
        <w:rPr>
          <w:rFonts w:ascii="Times New Roman" w:hAnsi="Times New Roman"/>
          <w:lang w:eastAsia="zh-CN"/>
        </w:rPr>
      </w:pPr>
      <w:r>
        <w:rPr>
          <w:rFonts w:ascii="Times New Roman" w:hAnsi="Times New Roman"/>
          <w:lang w:eastAsia="zh-CN"/>
        </w:rPr>
        <w:t>(Player reaches Fabricius</w:t>
      </w:r>
      <w:r w:rsidR="00A738A1">
        <w:rPr>
          <w:rFonts w:ascii="Times New Roman" w:hAnsi="Times New Roman"/>
          <w:lang w:eastAsia="zh-CN"/>
        </w:rPr>
        <w:t>. The Fabricius, whose name is Typhon, upon seeing the humans gets threatened. He’s a massive creature with wings like a bat, and upper torso like a human, a bottom torso like a snake.)</w:t>
      </w:r>
    </w:p>
    <w:p w:rsidR="00A738A1" w:rsidRDefault="00A738A1" w:rsidP="00EA71AE">
      <w:pPr>
        <w:rPr>
          <w:rFonts w:ascii="Times New Roman" w:hAnsi="Times New Roman"/>
          <w:lang w:eastAsia="zh-CN"/>
        </w:rPr>
      </w:pPr>
      <w:r>
        <w:rPr>
          <w:rFonts w:ascii="Times New Roman" w:hAnsi="Times New Roman"/>
          <w:lang w:eastAsia="zh-CN"/>
        </w:rPr>
        <w:t>Typhon: Humans, you come again in our realm ready to make the same mistake you did last time and I see you brought Corydon Deus with you. I suppose you intend to hunt me now but don’t think I’ll go down without a fight.</w:t>
      </w:r>
    </w:p>
    <w:p w:rsidR="00A738A1" w:rsidRDefault="00A738A1" w:rsidP="00EA71AE">
      <w:pPr>
        <w:rPr>
          <w:rFonts w:ascii="Times New Roman" w:hAnsi="Times New Roman"/>
          <w:lang w:eastAsia="zh-CN"/>
        </w:rPr>
      </w:pPr>
      <w:r>
        <w:rPr>
          <w:rFonts w:ascii="Times New Roman" w:hAnsi="Times New Roman"/>
          <w:lang w:eastAsia="zh-CN"/>
        </w:rPr>
        <w:t>Caeser: You can speak the common language.</w:t>
      </w:r>
    </w:p>
    <w:p w:rsidR="00917600" w:rsidRDefault="00A738A1" w:rsidP="00EA71AE">
      <w:pPr>
        <w:rPr>
          <w:rFonts w:ascii="Times New Roman" w:hAnsi="Times New Roman"/>
          <w:lang w:eastAsia="zh-CN"/>
        </w:rPr>
      </w:pPr>
      <w:r>
        <w:rPr>
          <w:rFonts w:ascii="Times New Roman" w:hAnsi="Times New Roman"/>
          <w:lang w:eastAsia="zh-CN"/>
        </w:rPr>
        <w:t>Corydon Deus: Don’t listen to the beast. It is a wicked fiend which must die now.</w:t>
      </w:r>
    </w:p>
    <w:p w:rsidR="00A738A1" w:rsidRDefault="00A738A1" w:rsidP="00EA71AE">
      <w:pPr>
        <w:rPr>
          <w:rFonts w:ascii="Times New Roman" w:hAnsi="Times New Roman"/>
          <w:lang w:eastAsia="zh-CN"/>
        </w:rPr>
      </w:pPr>
      <w:r>
        <w:rPr>
          <w:rFonts w:ascii="Times New Roman" w:hAnsi="Times New Roman"/>
          <w:lang w:eastAsia="zh-CN"/>
        </w:rPr>
        <w:t>(Battle Begins)</w:t>
      </w:r>
    </w:p>
    <w:p w:rsidR="00A738A1" w:rsidRDefault="00A738A1" w:rsidP="00EA71AE">
      <w:pPr>
        <w:rPr>
          <w:rFonts w:ascii="Times New Roman" w:hAnsi="Times New Roman"/>
          <w:lang w:eastAsia="zh-CN"/>
        </w:rPr>
      </w:pPr>
      <w:r>
        <w:rPr>
          <w:rFonts w:ascii="Times New Roman" w:hAnsi="Times New Roman"/>
          <w:lang w:eastAsia="zh-CN"/>
        </w:rPr>
        <w:t>(After battle the Fabricius turns in the Magicia. Corydon Deus absorbs the Magicia, whose form takes on a strange glowing crystal. After doing Corydon Deus emits a strange glowing aura over his entire body.)</w:t>
      </w:r>
    </w:p>
    <w:p w:rsidR="00A738A1" w:rsidRDefault="00EB37DF" w:rsidP="00EA71AE">
      <w:pPr>
        <w:rPr>
          <w:rFonts w:ascii="Times New Roman" w:hAnsi="Times New Roman"/>
          <w:lang w:eastAsia="zh-CN"/>
        </w:rPr>
      </w:pPr>
      <w:r>
        <w:rPr>
          <w:rFonts w:ascii="Times New Roman" w:hAnsi="Times New Roman"/>
          <w:lang w:eastAsia="zh-CN"/>
        </w:rPr>
        <w:lastRenderedPageBreak/>
        <w:t>Caeser: Father, that beast was more human in nature and could speak just like us. Are you sure they’re the creatures Corydon Deus has been telling you. Are you sure we should be doing this? This doesn’t feel right.</w:t>
      </w:r>
    </w:p>
    <w:p w:rsidR="00EB37DF" w:rsidRDefault="00EB37DF" w:rsidP="00EA71AE">
      <w:pPr>
        <w:rPr>
          <w:rFonts w:ascii="Times New Roman" w:hAnsi="Times New Roman"/>
          <w:lang w:eastAsia="zh-CN"/>
        </w:rPr>
      </w:pPr>
      <w:r>
        <w:rPr>
          <w:rFonts w:ascii="Times New Roman" w:hAnsi="Times New Roman"/>
          <w:lang w:eastAsia="zh-CN"/>
        </w:rPr>
        <w:t>Theresa: Did you see the pain in his eyes? I don’t think he had any ill will against us. I think we just murdered that thing.</w:t>
      </w:r>
    </w:p>
    <w:p w:rsidR="00EB37DF" w:rsidRDefault="00EB37DF" w:rsidP="00EA71AE">
      <w:pPr>
        <w:rPr>
          <w:rFonts w:ascii="Times New Roman" w:hAnsi="Times New Roman"/>
          <w:lang w:eastAsia="zh-CN"/>
        </w:rPr>
      </w:pPr>
      <w:r>
        <w:rPr>
          <w:rFonts w:ascii="Times New Roman" w:hAnsi="Times New Roman"/>
          <w:lang w:eastAsia="zh-CN"/>
        </w:rPr>
        <w:t>Jester:</w:t>
      </w:r>
      <w:r w:rsidR="00E10AC9">
        <w:rPr>
          <w:rFonts w:ascii="Times New Roman" w:hAnsi="Times New Roman"/>
          <w:lang w:eastAsia="zh-CN"/>
        </w:rPr>
        <w:t xml:space="preserve"> Where can I find the loot now?</w:t>
      </w:r>
    </w:p>
    <w:p w:rsidR="00E10AC9" w:rsidRDefault="00E10AC9" w:rsidP="00EA71AE">
      <w:pPr>
        <w:rPr>
          <w:rFonts w:ascii="Times New Roman" w:hAnsi="Times New Roman"/>
          <w:lang w:eastAsia="zh-CN"/>
        </w:rPr>
      </w:pPr>
      <w:r>
        <w:rPr>
          <w:rFonts w:ascii="Times New Roman" w:hAnsi="Times New Roman"/>
          <w:lang w:eastAsia="zh-CN"/>
        </w:rPr>
        <w:t>Corydon Deus: Now we must find its lair by following its trail. Once there you will receive its loot.</w:t>
      </w:r>
    </w:p>
    <w:p w:rsidR="00EB37DF" w:rsidRDefault="00EB37DF" w:rsidP="00EA71AE">
      <w:pPr>
        <w:rPr>
          <w:rFonts w:ascii="Times New Roman" w:hAnsi="Times New Roman"/>
          <w:lang w:eastAsia="zh-CN"/>
        </w:rPr>
      </w:pPr>
      <w:r>
        <w:rPr>
          <w:rFonts w:ascii="Times New Roman" w:hAnsi="Times New Roman"/>
          <w:lang w:eastAsia="zh-CN"/>
        </w:rPr>
        <w:t>Macy:</w:t>
      </w:r>
      <w:r w:rsidR="00E10AC9">
        <w:rPr>
          <w:rFonts w:ascii="Times New Roman" w:hAnsi="Times New Roman"/>
          <w:lang w:eastAsia="zh-CN"/>
        </w:rPr>
        <w:t xml:space="preserve"> That being was incredibly powerful. Had there been more of them we might have been destroyed. I can see why the ancients coveted their power greatly. I’m fully with your Augustus please share with me that power. </w:t>
      </w:r>
    </w:p>
    <w:p w:rsidR="00E10AC9" w:rsidRDefault="00E10AC9" w:rsidP="00EA71AE">
      <w:pPr>
        <w:rPr>
          <w:rFonts w:ascii="Times New Roman" w:hAnsi="Times New Roman"/>
          <w:lang w:eastAsia="zh-CN"/>
        </w:rPr>
      </w:pPr>
      <w:r>
        <w:rPr>
          <w:rFonts w:ascii="Times New Roman" w:hAnsi="Times New Roman"/>
          <w:lang w:eastAsia="zh-CN"/>
        </w:rPr>
        <w:t xml:space="preserve">Caeser: Sorry father we’re going to sit this one out. Continue your hunt. We will </w:t>
      </w:r>
      <w:r w:rsidR="00F70FF5">
        <w:rPr>
          <w:rFonts w:ascii="Times New Roman" w:hAnsi="Times New Roman"/>
          <w:lang w:eastAsia="zh-CN"/>
        </w:rPr>
        <w:t>set</w:t>
      </w:r>
      <w:r>
        <w:rPr>
          <w:rFonts w:ascii="Times New Roman" w:hAnsi="Times New Roman"/>
          <w:lang w:eastAsia="zh-CN"/>
        </w:rPr>
        <w:t xml:space="preserve"> up camp and wait for you.</w:t>
      </w:r>
    </w:p>
    <w:p w:rsidR="00E10AC9" w:rsidRDefault="00E10AC9" w:rsidP="00EA71AE">
      <w:pPr>
        <w:rPr>
          <w:rFonts w:ascii="Times New Roman" w:hAnsi="Times New Roman"/>
          <w:lang w:eastAsia="zh-CN"/>
        </w:rPr>
      </w:pPr>
      <w:r>
        <w:rPr>
          <w:rFonts w:ascii="Times New Roman" w:hAnsi="Times New Roman"/>
          <w:lang w:eastAsia="zh-CN"/>
        </w:rPr>
        <w:t>Corydon Deus: Macy, Jester, shall we continue.</w:t>
      </w:r>
    </w:p>
    <w:p w:rsidR="00F70FF5" w:rsidRDefault="00F70FF5" w:rsidP="00EA71AE">
      <w:pPr>
        <w:rPr>
          <w:rFonts w:ascii="Times New Roman" w:hAnsi="Times New Roman"/>
          <w:lang w:eastAsia="zh-CN"/>
        </w:rPr>
      </w:pPr>
      <w:r>
        <w:rPr>
          <w:rFonts w:ascii="Times New Roman" w:hAnsi="Times New Roman"/>
          <w:lang w:eastAsia="zh-CN"/>
        </w:rPr>
        <w:t>(Theresa, Caeser, Airloft, and Neo V stay at the camp.)</w:t>
      </w:r>
    </w:p>
    <w:p w:rsidR="00F70FF5" w:rsidRDefault="00F70FF5" w:rsidP="00F70FF5">
      <w:pPr>
        <w:pStyle w:val="Heading2"/>
      </w:pPr>
      <w:r>
        <w:t>Slaughter</w:t>
      </w:r>
    </w:p>
    <w:p w:rsidR="005F2AD7" w:rsidRDefault="00F70FF5" w:rsidP="00EA71AE">
      <w:pPr>
        <w:rPr>
          <w:rFonts w:ascii="Times New Roman" w:hAnsi="Times New Roman"/>
          <w:lang w:eastAsia="zh-CN"/>
        </w:rPr>
      </w:pPr>
      <w:r>
        <w:rPr>
          <w:rFonts w:ascii="Times New Roman" w:hAnsi="Times New Roman"/>
          <w:lang w:eastAsia="zh-CN"/>
        </w:rPr>
        <w:t>(The party leaves the site of the hunt and follows the creatures tracks leading away from the battle. Eventually they reach the home of Typhon. The home is built underground in the side of a hill. Corydon Deus attempts to open the door but is locked</w:t>
      </w:r>
      <w:r w:rsidR="00EA6DAB">
        <w:rPr>
          <w:rFonts w:ascii="Times New Roman" w:hAnsi="Times New Roman"/>
          <w:lang w:eastAsia="zh-CN"/>
        </w:rPr>
        <w:t>. So he knocks. Echidna, the wife of</w:t>
      </w:r>
      <w:r w:rsidR="00EA6DAB" w:rsidRPr="00EA6DAB">
        <w:rPr>
          <w:rFonts w:ascii="Times New Roman" w:hAnsi="Times New Roman"/>
          <w:lang w:eastAsia="zh-CN"/>
        </w:rPr>
        <w:t xml:space="preserve"> </w:t>
      </w:r>
      <w:r w:rsidR="00EA6DAB">
        <w:rPr>
          <w:rFonts w:ascii="Times New Roman" w:hAnsi="Times New Roman"/>
          <w:lang w:eastAsia="zh-CN"/>
        </w:rPr>
        <w:t>Typhon opens the door.</w:t>
      </w:r>
      <w:r w:rsidR="004F6EAA">
        <w:rPr>
          <w:rFonts w:ascii="Times New Roman" w:hAnsi="Times New Roman"/>
          <w:lang w:eastAsia="zh-CN"/>
        </w:rPr>
        <w:t xml:space="preserve"> Echidna is also half human and half snake. Her upper torso is exposed. Her hair is in curls and extends to her shoulders.</w:t>
      </w:r>
    </w:p>
    <w:p w:rsidR="004F6EAA" w:rsidRDefault="004F6EAA" w:rsidP="00EA71AE">
      <w:pPr>
        <w:rPr>
          <w:rFonts w:ascii="Times New Roman" w:hAnsi="Times New Roman"/>
          <w:lang w:eastAsia="zh-CN"/>
        </w:rPr>
      </w:pPr>
      <w:r>
        <w:rPr>
          <w:rFonts w:ascii="Times New Roman" w:hAnsi="Times New Roman"/>
          <w:lang w:eastAsia="zh-CN"/>
        </w:rPr>
        <w:t>Echidna (Opens the door): Can I help you. Hu…..Humans.</w:t>
      </w:r>
    </w:p>
    <w:p w:rsidR="004F6EAA" w:rsidRDefault="004F6EAA" w:rsidP="00EA71AE">
      <w:pPr>
        <w:rPr>
          <w:rFonts w:ascii="Times New Roman" w:hAnsi="Times New Roman"/>
          <w:lang w:eastAsia="zh-CN"/>
        </w:rPr>
      </w:pPr>
      <w:r>
        <w:rPr>
          <w:rFonts w:ascii="Times New Roman" w:hAnsi="Times New Roman"/>
          <w:lang w:eastAsia="zh-CN"/>
        </w:rPr>
        <w:t>(She tries to close the door, but Augustus prevents her from doing so and breaks in. She grabs her spear.)</w:t>
      </w:r>
    </w:p>
    <w:p w:rsidR="004F6EAA" w:rsidRDefault="004F6EAA" w:rsidP="00EA71AE">
      <w:pPr>
        <w:rPr>
          <w:rFonts w:ascii="Times New Roman" w:hAnsi="Times New Roman"/>
          <w:lang w:eastAsia="zh-CN"/>
        </w:rPr>
      </w:pPr>
      <w:r>
        <w:rPr>
          <w:rFonts w:ascii="Times New Roman" w:hAnsi="Times New Roman"/>
          <w:lang w:eastAsia="zh-CN"/>
        </w:rPr>
        <w:t>Echidna: Child, prepare for battle, humans are here.</w:t>
      </w:r>
    </w:p>
    <w:p w:rsidR="00D26E2B" w:rsidRDefault="004F6EAA" w:rsidP="00EA71AE">
      <w:pPr>
        <w:rPr>
          <w:rFonts w:ascii="Times New Roman" w:hAnsi="Times New Roman"/>
          <w:lang w:eastAsia="zh-CN"/>
        </w:rPr>
      </w:pPr>
      <w:r>
        <w:rPr>
          <w:rFonts w:ascii="Times New Roman" w:hAnsi="Times New Roman"/>
          <w:lang w:eastAsia="zh-CN"/>
        </w:rPr>
        <w:t>(</w:t>
      </w:r>
      <w:r w:rsidR="00D26E2B">
        <w:rPr>
          <w:rFonts w:ascii="Times New Roman" w:hAnsi="Times New Roman"/>
          <w:lang w:eastAsia="zh-CN"/>
        </w:rPr>
        <w:t>Echidna’s child is a large, multicolored, bird twice the size of an eagle. It can breathe flame.)</w:t>
      </w:r>
    </w:p>
    <w:p w:rsidR="00D26E2B" w:rsidRDefault="00D26E2B" w:rsidP="00EA71AE">
      <w:pPr>
        <w:rPr>
          <w:rFonts w:ascii="Times New Roman" w:hAnsi="Times New Roman"/>
          <w:lang w:eastAsia="zh-CN"/>
        </w:rPr>
      </w:pPr>
      <w:r>
        <w:rPr>
          <w:rFonts w:ascii="Times New Roman" w:hAnsi="Times New Roman"/>
          <w:lang w:eastAsia="zh-CN"/>
        </w:rPr>
        <w:t>Echidna: I can see you met my dear husband. I sense his power coursing through you Corydon Deus. I will now have my revenge.</w:t>
      </w:r>
    </w:p>
    <w:p w:rsidR="00D26E2B" w:rsidRDefault="00D26E2B" w:rsidP="00EA71AE">
      <w:pPr>
        <w:rPr>
          <w:rFonts w:ascii="Times New Roman" w:hAnsi="Times New Roman"/>
          <w:lang w:eastAsia="zh-CN"/>
        </w:rPr>
      </w:pPr>
      <w:r>
        <w:rPr>
          <w:rFonts w:ascii="Times New Roman" w:hAnsi="Times New Roman"/>
          <w:lang w:eastAsia="zh-CN"/>
        </w:rPr>
        <w:t>(Battle begins)</w:t>
      </w:r>
    </w:p>
    <w:p w:rsidR="00D26E2B" w:rsidRDefault="00D26E2B" w:rsidP="00EA71AE">
      <w:pPr>
        <w:rPr>
          <w:rFonts w:ascii="Times New Roman" w:hAnsi="Times New Roman"/>
          <w:lang w:eastAsia="zh-CN"/>
        </w:rPr>
      </w:pPr>
      <w:r>
        <w:rPr>
          <w:rFonts w:ascii="Times New Roman" w:hAnsi="Times New Roman"/>
          <w:lang w:eastAsia="zh-CN"/>
        </w:rPr>
        <w:t>After battle,</w:t>
      </w:r>
    </w:p>
    <w:p w:rsidR="00D26E2B" w:rsidRDefault="00D26E2B" w:rsidP="00EA71AE">
      <w:pPr>
        <w:rPr>
          <w:rFonts w:ascii="Times New Roman" w:hAnsi="Times New Roman"/>
          <w:lang w:eastAsia="zh-CN"/>
        </w:rPr>
      </w:pPr>
      <w:r>
        <w:rPr>
          <w:rFonts w:ascii="Times New Roman" w:hAnsi="Times New Roman"/>
          <w:lang w:eastAsia="zh-CN"/>
        </w:rPr>
        <w:t>Corydon Deus (After absorbing the Magicia.): I am powerful enough now to take them on my own. You two are no longer needed.</w:t>
      </w:r>
    </w:p>
    <w:p w:rsidR="00D26E2B" w:rsidRDefault="00D26E2B" w:rsidP="00EA71AE">
      <w:pPr>
        <w:rPr>
          <w:rFonts w:ascii="Times New Roman" w:hAnsi="Times New Roman"/>
          <w:lang w:eastAsia="zh-CN"/>
        </w:rPr>
      </w:pPr>
      <w:r>
        <w:rPr>
          <w:rFonts w:ascii="Times New Roman" w:hAnsi="Times New Roman"/>
          <w:lang w:eastAsia="zh-CN"/>
        </w:rPr>
        <w:lastRenderedPageBreak/>
        <w:t>Jester: But where’s the treasure you promised me?</w:t>
      </w:r>
    </w:p>
    <w:p w:rsidR="00D26E2B" w:rsidRDefault="00D26E2B" w:rsidP="00EA71AE">
      <w:pPr>
        <w:rPr>
          <w:rFonts w:ascii="Times New Roman" w:hAnsi="Times New Roman"/>
          <w:lang w:eastAsia="zh-CN"/>
        </w:rPr>
      </w:pPr>
      <w:r>
        <w:rPr>
          <w:rFonts w:ascii="Times New Roman" w:hAnsi="Times New Roman"/>
          <w:lang w:eastAsia="zh-CN"/>
        </w:rPr>
        <w:t>Corydon Deus: Your great reward, your most prized possession, is standing right in front you. Feast your eyes on the power emanating from my body. A flame Dragon shoots out from Corydon Deus’ hand and courses through the air around the underground home.</w:t>
      </w:r>
    </w:p>
    <w:p w:rsidR="00527E0B" w:rsidRDefault="00D26E2B" w:rsidP="00EA71AE">
      <w:pPr>
        <w:rPr>
          <w:rFonts w:ascii="Times New Roman" w:hAnsi="Times New Roman"/>
          <w:lang w:eastAsia="zh-CN"/>
        </w:rPr>
      </w:pPr>
      <w:r>
        <w:rPr>
          <w:rFonts w:ascii="Times New Roman" w:hAnsi="Times New Roman"/>
          <w:lang w:eastAsia="zh-CN"/>
        </w:rPr>
        <w:t>Jester: You deceived me. This wasn’t part of the deal.</w:t>
      </w:r>
    </w:p>
    <w:p w:rsidR="00D26E2B" w:rsidRDefault="00527E0B" w:rsidP="00EA71AE">
      <w:pPr>
        <w:rPr>
          <w:rFonts w:ascii="Times New Roman" w:hAnsi="Times New Roman"/>
          <w:lang w:eastAsia="zh-CN"/>
        </w:rPr>
      </w:pPr>
      <w:r>
        <w:rPr>
          <w:rFonts w:ascii="Times New Roman" w:hAnsi="Times New Roman"/>
          <w:lang w:eastAsia="zh-CN"/>
        </w:rPr>
        <w:t>Corydon Deus: You have two choices now Jester.</w:t>
      </w:r>
      <w:r w:rsidR="00F45ECF">
        <w:rPr>
          <w:rFonts w:ascii="Times New Roman" w:hAnsi="Times New Roman"/>
          <w:lang w:eastAsia="zh-CN"/>
        </w:rPr>
        <w:t xml:space="preserve"> You either follow me or you die. The choice is yours. </w:t>
      </w:r>
    </w:p>
    <w:p w:rsidR="00F45ECF" w:rsidRDefault="00F45ECF" w:rsidP="00EA71AE">
      <w:pPr>
        <w:rPr>
          <w:rFonts w:ascii="Times New Roman" w:hAnsi="Times New Roman"/>
          <w:lang w:eastAsia="zh-CN"/>
        </w:rPr>
      </w:pPr>
      <w:r>
        <w:rPr>
          <w:rFonts w:ascii="Times New Roman" w:hAnsi="Times New Roman"/>
          <w:lang w:eastAsia="zh-CN"/>
        </w:rPr>
        <w:t>Macy: I’m with you to the end. When you rule the world make me your Queen.</w:t>
      </w:r>
    </w:p>
    <w:p w:rsidR="00F45ECF" w:rsidRDefault="00F45ECF" w:rsidP="00EA71AE">
      <w:pPr>
        <w:rPr>
          <w:rFonts w:ascii="Times New Roman" w:hAnsi="Times New Roman"/>
          <w:lang w:eastAsia="zh-CN"/>
        </w:rPr>
      </w:pPr>
      <w:r>
        <w:rPr>
          <w:rFonts w:ascii="Times New Roman" w:hAnsi="Times New Roman"/>
          <w:lang w:eastAsia="zh-CN"/>
        </w:rPr>
        <w:t>(Jester remains quiet not saying anything.)</w:t>
      </w:r>
    </w:p>
    <w:p w:rsidR="00F45ECF" w:rsidRDefault="00F45ECF" w:rsidP="00EA71AE">
      <w:pPr>
        <w:rPr>
          <w:rFonts w:ascii="Times New Roman" w:hAnsi="Times New Roman"/>
          <w:lang w:eastAsia="zh-CN"/>
        </w:rPr>
      </w:pPr>
      <w:r>
        <w:rPr>
          <w:rFonts w:ascii="Times New Roman" w:hAnsi="Times New Roman"/>
          <w:lang w:eastAsia="zh-CN"/>
        </w:rPr>
        <w:t>Corydon Deus: Now, if you don’t have any further objections both of you, we shall return to everyone else.</w:t>
      </w:r>
    </w:p>
    <w:p w:rsidR="00F45ECF" w:rsidRDefault="00F45ECF" w:rsidP="00EA71AE">
      <w:pPr>
        <w:rPr>
          <w:rFonts w:ascii="Times New Roman" w:hAnsi="Times New Roman"/>
          <w:lang w:eastAsia="zh-CN"/>
        </w:rPr>
      </w:pPr>
      <w:r>
        <w:rPr>
          <w:rFonts w:ascii="Times New Roman" w:hAnsi="Times New Roman"/>
          <w:lang w:eastAsia="zh-CN"/>
        </w:rPr>
        <w:t>(Corydon Deus reaches camp.</w:t>
      </w:r>
      <w:r w:rsidR="005C6189">
        <w:rPr>
          <w:rFonts w:ascii="Times New Roman" w:hAnsi="Times New Roman"/>
          <w:lang w:eastAsia="zh-CN"/>
        </w:rPr>
        <w:t xml:space="preserve"> During night Caesar is unable to sleep. While everyone is asleep he sneaks out from camp. </w:t>
      </w:r>
      <w:r w:rsidR="005C6189">
        <w:rPr>
          <w:rFonts w:ascii="Times New Roman" w:hAnsi="Times New Roman"/>
          <w:lang w:eastAsia="zh-CN"/>
        </w:rPr>
        <w:t>Caeser begins searching to the woods.</w:t>
      </w:r>
      <w:r>
        <w:rPr>
          <w:rFonts w:ascii="Times New Roman" w:hAnsi="Times New Roman"/>
          <w:lang w:eastAsia="zh-CN"/>
        </w:rPr>
        <w:t>)</w:t>
      </w:r>
    </w:p>
    <w:p w:rsidR="005C6189" w:rsidRDefault="005C6189" w:rsidP="00EA71AE">
      <w:pPr>
        <w:rPr>
          <w:rFonts w:ascii="Times New Roman" w:hAnsi="Times New Roman"/>
          <w:lang w:eastAsia="zh-CN"/>
        </w:rPr>
      </w:pPr>
      <w:r>
        <w:rPr>
          <w:rFonts w:ascii="Times New Roman" w:hAnsi="Times New Roman"/>
          <w:lang w:eastAsia="zh-CN"/>
        </w:rPr>
        <w:t>Caeser: I must speak with the Fabricius to know the truth. Who is Corydon Deus? Why did he destroy the Annals of Time?</w:t>
      </w:r>
    </w:p>
    <w:p w:rsidR="0025111A" w:rsidRDefault="0025111A" w:rsidP="00EA71AE">
      <w:pPr>
        <w:rPr>
          <w:rFonts w:ascii="Times New Roman" w:hAnsi="Times New Roman"/>
          <w:lang w:eastAsia="zh-CN"/>
        </w:rPr>
      </w:pPr>
      <w:r>
        <w:rPr>
          <w:rFonts w:ascii="Times New Roman" w:hAnsi="Times New Roman"/>
          <w:lang w:eastAsia="zh-CN"/>
        </w:rPr>
        <w:t>(Caesar finds a settlement of Fabricius near a clearing outside the woods. Caeser walks into the camp. The Fabricius there immediately attack him and the player enters into battle. The player must defend every time while Caeser is talking to the Fabricius. If the player attacks, the Fabricius will use a powerful magic spell which immediately kills Caeser.)</w:t>
      </w:r>
    </w:p>
    <w:p w:rsidR="0025111A" w:rsidRDefault="0025111A" w:rsidP="00EA71AE">
      <w:pPr>
        <w:rPr>
          <w:rFonts w:ascii="Times New Roman" w:hAnsi="Times New Roman"/>
          <w:lang w:eastAsia="zh-CN"/>
        </w:rPr>
      </w:pPr>
      <w:r>
        <w:rPr>
          <w:rFonts w:ascii="Times New Roman" w:hAnsi="Times New Roman"/>
          <w:lang w:eastAsia="zh-CN"/>
        </w:rPr>
        <w:t>During battle,</w:t>
      </w:r>
    </w:p>
    <w:p w:rsidR="0025111A" w:rsidRDefault="0025111A" w:rsidP="00EA71AE">
      <w:pPr>
        <w:rPr>
          <w:rFonts w:ascii="Times New Roman" w:hAnsi="Times New Roman"/>
          <w:lang w:eastAsia="zh-CN"/>
        </w:rPr>
      </w:pPr>
      <w:r>
        <w:rPr>
          <w:rFonts w:ascii="Times New Roman" w:hAnsi="Times New Roman"/>
          <w:lang w:eastAsia="zh-CN"/>
        </w:rPr>
        <w:t>Caeser: Wait! I just want to talk!</w:t>
      </w:r>
    </w:p>
    <w:p w:rsidR="00C60DF0" w:rsidRDefault="00C60DF0" w:rsidP="00EA71AE">
      <w:pPr>
        <w:rPr>
          <w:rFonts w:ascii="Times New Roman" w:hAnsi="Times New Roman"/>
          <w:lang w:eastAsia="zh-CN"/>
        </w:rPr>
      </w:pPr>
      <w:r>
        <w:rPr>
          <w:rFonts w:ascii="Times New Roman" w:hAnsi="Times New Roman"/>
          <w:lang w:eastAsia="zh-CN"/>
        </w:rPr>
        <w:t>Morena: I know what you want human. There is no point talking.</w:t>
      </w:r>
    </w:p>
    <w:p w:rsidR="00C60DF0" w:rsidRDefault="00C60DF0" w:rsidP="00EA71AE">
      <w:pPr>
        <w:rPr>
          <w:rFonts w:ascii="Times New Roman" w:hAnsi="Times New Roman"/>
          <w:lang w:eastAsia="zh-CN"/>
        </w:rPr>
      </w:pPr>
      <w:r>
        <w:rPr>
          <w:rFonts w:ascii="Times New Roman" w:hAnsi="Times New Roman"/>
          <w:lang w:eastAsia="zh-CN"/>
        </w:rPr>
        <w:t>Caeser: My father has been possessed by Corydon Deus. He’s already killed several of you and absorbed your power.</w:t>
      </w:r>
    </w:p>
    <w:p w:rsidR="00C60DF0" w:rsidRDefault="00C60DF0" w:rsidP="00EA71AE">
      <w:pPr>
        <w:rPr>
          <w:rFonts w:ascii="Times New Roman" w:hAnsi="Times New Roman"/>
          <w:lang w:eastAsia="zh-CN"/>
        </w:rPr>
      </w:pPr>
      <w:r>
        <w:rPr>
          <w:rFonts w:ascii="Times New Roman" w:hAnsi="Times New Roman"/>
          <w:lang w:eastAsia="zh-CN"/>
        </w:rPr>
        <w:t>(The monster attacks.)</w:t>
      </w:r>
    </w:p>
    <w:p w:rsidR="00C60DF0" w:rsidRDefault="00C60DF0" w:rsidP="00EA71AE">
      <w:pPr>
        <w:rPr>
          <w:rFonts w:ascii="Times New Roman" w:hAnsi="Times New Roman"/>
          <w:lang w:eastAsia="zh-CN"/>
        </w:rPr>
      </w:pPr>
      <w:r>
        <w:rPr>
          <w:rFonts w:ascii="Times New Roman" w:hAnsi="Times New Roman"/>
          <w:lang w:eastAsia="zh-CN"/>
        </w:rPr>
        <w:t>Morena: What do you want human? It was foolish for you to come here and speak with me.</w:t>
      </w:r>
    </w:p>
    <w:p w:rsidR="00C60DF0" w:rsidRDefault="00C60DF0" w:rsidP="00EA71AE">
      <w:pPr>
        <w:rPr>
          <w:rFonts w:ascii="Times New Roman" w:hAnsi="Times New Roman"/>
          <w:lang w:eastAsia="zh-CN"/>
        </w:rPr>
      </w:pPr>
      <w:r>
        <w:rPr>
          <w:rFonts w:ascii="Times New Roman" w:hAnsi="Times New Roman"/>
          <w:lang w:eastAsia="zh-CN"/>
        </w:rPr>
        <w:t>Caeser: I do not want power. I just want to save my father.</w:t>
      </w:r>
    </w:p>
    <w:p w:rsidR="00CB73A9" w:rsidRDefault="00C60DF0" w:rsidP="00EA71AE">
      <w:pPr>
        <w:rPr>
          <w:rFonts w:ascii="Times New Roman" w:hAnsi="Times New Roman"/>
          <w:lang w:eastAsia="zh-CN"/>
        </w:rPr>
      </w:pPr>
      <w:r>
        <w:rPr>
          <w:rFonts w:ascii="Times New Roman" w:hAnsi="Times New Roman"/>
          <w:lang w:eastAsia="zh-CN"/>
        </w:rPr>
        <w:t>Morena: If he is in the clutches of Corydon Deus he is already gone. Corydon Deus is a liar and a deceiver. Many years ago he tricked our people into entering a peace treaty with Emperor Gestalt. H</w:t>
      </w:r>
      <w:r>
        <w:rPr>
          <w:rFonts w:ascii="Times New Roman" w:hAnsi="Times New Roman"/>
          <w:lang w:eastAsia="zh-CN"/>
        </w:rPr>
        <w:t>e use</w:t>
      </w:r>
      <w:r>
        <w:rPr>
          <w:rFonts w:ascii="Times New Roman" w:hAnsi="Times New Roman"/>
          <w:lang w:eastAsia="zh-CN"/>
        </w:rPr>
        <w:t>d</w:t>
      </w:r>
      <w:r>
        <w:rPr>
          <w:rFonts w:ascii="Times New Roman" w:hAnsi="Times New Roman"/>
          <w:lang w:eastAsia="zh-CN"/>
        </w:rPr>
        <w:t xml:space="preserve"> the opportunity to kill many of my brethren</w:t>
      </w:r>
      <w:r>
        <w:rPr>
          <w:rFonts w:ascii="Times New Roman" w:hAnsi="Times New Roman"/>
          <w:lang w:eastAsia="zh-CN"/>
        </w:rPr>
        <w:t xml:space="preserve"> when our guard was down. We as a species were almost eliminated. Thankfully his desire for conquest in your world distracted him from finishing the few remaining of us left.</w:t>
      </w:r>
      <w:r w:rsidR="00CB73A9">
        <w:rPr>
          <w:rFonts w:ascii="Times New Roman" w:hAnsi="Times New Roman"/>
          <w:lang w:eastAsia="zh-CN"/>
        </w:rPr>
        <w:t xml:space="preserve"> </w:t>
      </w:r>
      <w:r w:rsidR="00CB73A9">
        <w:rPr>
          <w:rFonts w:ascii="Times New Roman" w:hAnsi="Times New Roman"/>
          <w:lang w:eastAsia="zh-CN"/>
        </w:rPr>
        <w:lastRenderedPageBreak/>
        <w:t>Corydon Deus must be intent on reviving his divinity on Gaia. But as you know he is a fake god. He is not the true God.</w:t>
      </w:r>
    </w:p>
    <w:p w:rsidR="00CB73A9" w:rsidRDefault="00CB73A9" w:rsidP="00EA71AE">
      <w:pPr>
        <w:rPr>
          <w:rFonts w:ascii="Times New Roman" w:hAnsi="Times New Roman"/>
          <w:lang w:eastAsia="zh-CN"/>
        </w:rPr>
      </w:pPr>
      <w:r>
        <w:rPr>
          <w:rFonts w:ascii="Times New Roman" w:hAnsi="Times New Roman"/>
          <w:lang w:eastAsia="zh-CN"/>
        </w:rPr>
        <w:t>Caeser: It all makes sense now. If Corydon Deus is the false God, then who’s the true God?</w:t>
      </w:r>
    </w:p>
    <w:p w:rsidR="00CB73A9" w:rsidRDefault="00CB73A9" w:rsidP="00EA71AE">
      <w:pPr>
        <w:rPr>
          <w:rFonts w:ascii="Times New Roman" w:hAnsi="Times New Roman"/>
          <w:lang w:eastAsia="zh-CN"/>
        </w:rPr>
      </w:pPr>
      <w:r>
        <w:rPr>
          <w:rFonts w:ascii="Times New Roman" w:hAnsi="Times New Roman"/>
          <w:lang w:eastAsia="zh-CN"/>
        </w:rPr>
        <w:t>Morena: The true God remains quiet and only reveals himself when things become desperate. I sense Corydon Deus is now incredibly powerful with just the few Magicia he has absorbed. It is senseless for us to try to fight him, but you might be able to help Caesar. With our help and the power of the true God you might be able to defeat Corydon Deus.</w:t>
      </w:r>
    </w:p>
    <w:p w:rsidR="0025111A" w:rsidRDefault="00CB73A9" w:rsidP="00EA71AE">
      <w:pPr>
        <w:rPr>
          <w:rFonts w:ascii="Times New Roman" w:hAnsi="Times New Roman"/>
          <w:lang w:eastAsia="zh-CN"/>
        </w:rPr>
      </w:pPr>
      <w:r>
        <w:rPr>
          <w:rFonts w:ascii="Times New Roman" w:hAnsi="Times New Roman"/>
          <w:lang w:eastAsia="zh-CN"/>
        </w:rPr>
        <w:t>Caeser: But what of the fate of my father?</w:t>
      </w:r>
    </w:p>
    <w:p w:rsidR="00CB73A9" w:rsidRDefault="00CB73A9" w:rsidP="00EA71AE">
      <w:pPr>
        <w:rPr>
          <w:rFonts w:ascii="Times New Roman" w:hAnsi="Times New Roman"/>
          <w:lang w:eastAsia="zh-CN"/>
        </w:rPr>
      </w:pPr>
    </w:p>
    <w:p w:rsidR="00EA71AE" w:rsidRPr="00877BA7" w:rsidRDefault="00EA71AE" w:rsidP="00EA71AE">
      <w:pPr>
        <w:rPr>
          <w:rFonts w:ascii="Times New Roman" w:hAnsi="Times New Roman"/>
          <w:lang w:eastAsia="zh-CN"/>
        </w:rPr>
      </w:pPr>
      <w:bookmarkStart w:id="126" w:name="_GoBack"/>
      <w:bookmarkEnd w:id="126"/>
      <w:r w:rsidRPr="00877BA7">
        <w:rPr>
          <w:rFonts w:ascii="Times New Roman" w:hAnsi="Times New Roman"/>
          <w:lang w:eastAsia="zh-CN"/>
        </w:rPr>
        <w:t>They tell him the entire story of how they became so deformed and how they became infused with magic and what his father is actually trying to do. They know the immense power his father has that’s why they have tried to scatter to remain undetected knowing his ability to completely eradicate and absorb them.</w:t>
      </w:r>
      <w:r w:rsidR="00B925C6" w:rsidRPr="00877BA7">
        <w:rPr>
          <w:rFonts w:ascii="Times New Roman" w:hAnsi="Times New Roman"/>
          <w:lang w:eastAsia="zh-CN"/>
        </w:rPr>
        <w:t xml:space="preserve"> Caesar remembers his dream and now understands its meaning. He realizes that his father has become </w:t>
      </w:r>
      <w:r w:rsidR="004C63A6" w:rsidRPr="00877BA7">
        <w:rPr>
          <w:rFonts w:ascii="Times New Roman" w:hAnsi="Times New Roman"/>
          <w:lang w:eastAsia="zh-CN"/>
        </w:rPr>
        <w:t>Corydon Deus</w:t>
      </w:r>
      <w:r w:rsidR="00B925C6" w:rsidRPr="00877BA7">
        <w:rPr>
          <w:rFonts w:ascii="Times New Roman" w:hAnsi="Times New Roman"/>
          <w:lang w:eastAsia="zh-CN"/>
        </w:rPr>
        <w:t xml:space="preserve"> is now going to destroy the world.</w:t>
      </w:r>
    </w:p>
    <w:p w:rsidR="00627B89" w:rsidRPr="00877BA7" w:rsidRDefault="00627B89" w:rsidP="00EA71AE">
      <w:pPr>
        <w:rPr>
          <w:rFonts w:ascii="Times New Roman" w:hAnsi="Times New Roman"/>
          <w:lang w:eastAsia="zh-CN"/>
        </w:rPr>
      </w:pPr>
      <w:r w:rsidRPr="00877BA7">
        <w:rPr>
          <w:rFonts w:ascii="Times New Roman" w:hAnsi="Times New Roman"/>
          <w:lang w:eastAsia="zh-CN"/>
        </w:rPr>
        <w:t>The Fabricius tell of how their world was once shaken before by a man named</w:t>
      </w:r>
      <w:r w:rsidR="00C3088E" w:rsidRPr="00877BA7">
        <w:rPr>
          <w:rFonts w:ascii="Times New Roman" w:hAnsi="Times New Roman"/>
          <w:lang w:eastAsia="zh-CN"/>
        </w:rPr>
        <w:t xml:space="preserve"> Corydon Deus. They tell how they watched this wicked man slaughter the parents before their very eyes and absorb the powers as his very own. Helpless, their parents hid their children deep within their world, distracting him with their lives so that what was left of them could survive. After he was done with the slaughter he left there world sealing the gate behind him.</w:t>
      </w:r>
    </w:p>
    <w:p w:rsidR="00B925C6" w:rsidRPr="00877BA7" w:rsidRDefault="009E36A2" w:rsidP="00EA71AE">
      <w:pPr>
        <w:rPr>
          <w:rFonts w:ascii="Times New Roman" w:hAnsi="Times New Roman"/>
          <w:lang w:eastAsia="zh-CN"/>
        </w:rPr>
      </w:pPr>
      <w:r w:rsidRPr="00877BA7">
        <w:rPr>
          <w:rFonts w:ascii="Times New Roman" w:hAnsi="Times New Roman"/>
          <w:lang w:eastAsia="zh-CN"/>
        </w:rPr>
        <w:t>First Caesar tells Jester his father has been planning.</w:t>
      </w:r>
      <w:r w:rsidR="003D166C" w:rsidRPr="00877BA7">
        <w:rPr>
          <w:rFonts w:ascii="Times New Roman" w:hAnsi="Times New Roman"/>
          <w:lang w:eastAsia="zh-CN"/>
        </w:rPr>
        <w:t xml:space="preserve"> Jester realizes they have been scammed and decides to help Caesar. </w:t>
      </w:r>
      <w:r w:rsidRPr="00877BA7">
        <w:rPr>
          <w:rFonts w:ascii="Times New Roman" w:hAnsi="Times New Roman"/>
          <w:lang w:eastAsia="zh-CN"/>
        </w:rPr>
        <w:t xml:space="preserve">Jester and Caesar use the remaining </w:t>
      </w:r>
      <w:r w:rsidR="006E72D7" w:rsidRPr="00877BA7">
        <w:rPr>
          <w:rFonts w:ascii="Times New Roman" w:hAnsi="Times New Roman"/>
          <w:lang w:eastAsia="zh-CN"/>
        </w:rPr>
        <w:t>Magicia</w:t>
      </w:r>
      <w:r w:rsidRPr="00877BA7">
        <w:rPr>
          <w:rFonts w:ascii="Times New Roman" w:hAnsi="Times New Roman"/>
          <w:lang w:eastAsia="zh-CN"/>
        </w:rPr>
        <w:t xml:space="preserve"> to strengthen their magic abilities before confronting Augustus</w:t>
      </w:r>
      <w:r w:rsidR="00543D41" w:rsidRPr="00877BA7">
        <w:rPr>
          <w:rFonts w:ascii="Times New Roman" w:hAnsi="Times New Roman"/>
          <w:lang w:eastAsia="zh-CN"/>
        </w:rPr>
        <w:t xml:space="preserve">. Caesar </w:t>
      </w:r>
      <w:r w:rsidRPr="00877BA7">
        <w:rPr>
          <w:rFonts w:ascii="Times New Roman" w:hAnsi="Times New Roman"/>
          <w:lang w:eastAsia="zh-CN"/>
        </w:rPr>
        <w:t>and Jester tell</w:t>
      </w:r>
      <w:r w:rsidR="00543D41" w:rsidRPr="00877BA7">
        <w:rPr>
          <w:rFonts w:ascii="Times New Roman" w:hAnsi="Times New Roman"/>
          <w:lang w:eastAsia="zh-CN"/>
        </w:rPr>
        <w:t xml:space="preserve"> his father that</w:t>
      </w:r>
      <w:r w:rsidRPr="00877BA7">
        <w:rPr>
          <w:rFonts w:ascii="Times New Roman" w:hAnsi="Times New Roman"/>
          <w:lang w:eastAsia="zh-CN"/>
        </w:rPr>
        <w:t xml:space="preserve"> they </w:t>
      </w:r>
      <w:r w:rsidR="00543D41" w:rsidRPr="00877BA7">
        <w:rPr>
          <w:rFonts w:ascii="Times New Roman" w:hAnsi="Times New Roman"/>
          <w:lang w:eastAsia="zh-CN"/>
        </w:rPr>
        <w:t xml:space="preserve">will help him no longer. He begs his father to return back to the </w:t>
      </w:r>
      <w:r w:rsidR="001407A4" w:rsidRPr="00877BA7">
        <w:rPr>
          <w:rFonts w:ascii="Times New Roman" w:hAnsi="Times New Roman"/>
          <w:lang w:eastAsia="zh-CN"/>
        </w:rPr>
        <w:t>Rediit</w:t>
      </w:r>
      <w:r w:rsidR="00543D41" w:rsidRPr="00877BA7">
        <w:rPr>
          <w:rFonts w:ascii="Times New Roman" w:hAnsi="Times New Roman"/>
          <w:lang w:eastAsia="zh-CN"/>
        </w:rPr>
        <w:t xml:space="preserve"> camp. Caesar argues that his father has done enough to liberate his people from the </w:t>
      </w:r>
      <w:r w:rsidR="00060196" w:rsidRPr="00877BA7">
        <w:rPr>
          <w:rFonts w:ascii="Times New Roman" w:hAnsi="Times New Roman"/>
          <w:lang w:eastAsia="zh-CN"/>
        </w:rPr>
        <w:t>Reditus</w:t>
      </w:r>
      <w:r w:rsidR="00543D41" w:rsidRPr="00877BA7">
        <w:rPr>
          <w:rFonts w:ascii="Times New Roman" w:hAnsi="Times New Roman"/>
          <w:lang w:eastAsia="zh-CN"/>
        </w:rPr>
        <w:t xml:space="preserve">. He will not allow him to destroy the world as the </w:t>
      </w:r>
      <w:r w:rsidR="00A119C3" w:rsidRPr="00877BA7">
        <w:rPr>
          <w:rFonts w:ascii="Times New Roman" w:hAnsi="Times New Roman"/>
          <w:lang w:eastAsia="zh-CN"/>
        </w:rPr>
        <w:t>Fabricius</w:t>
      </w:r>
      <w:r w:rsidR="00543D41" w:rsidRPr="00877BA7">
        <w:rPr>
          <w:rFonts w:ascii="Times New Roman" w:hAnsi="Times New Roman"/>
          <w:lang w:eastAsia="zh-CN"/>
        </w:rPr>
        <w:t xml:space="preserve"> had foretold. </w:t>
      </w:r>
      <w:r w:rsidRPr="00877BA7">
        <w:rPr>
          <w:rFonts w:ascii="Times New Roman" w:hAnsi="Times New Roman"/>
          <w:lang w:eastAsia="zh-CN"/>
        </w:rPr>
        <w:t>Macy</w:t>
      </w:r>
      <w:r w:rsidR="008D353F" w:rsidRPr="00877BA7">
        <w:rPr>
          <w:rFonts w:ascii="Times New Roman" w:hAnsi="Times New Roman"/>
          <w:lang w:eastAsia="zh-CN"/>
        </w:rPr>
        <w:t>,</w:t>
      </w:r>
      <w:r w:rsidRPr="00877BA7">
        <w:rPr>
          <w:rFonts w:ascii="Times New Roman" w:hAnsi="Times New Roman"/>
          <w:lang w:eastAsia="zh-CN"/>
        </w:rPr>
        <w:t xml:space="preserve"> </w:t>
      </w:r>
      <w:r w:rsidR="00A00835" w:rsidRPr="00877BA7">
        <w:rPr>
          <w:rFonts w:ascii="Times New Roman" w:hAnsi="Times New Roman"/>
          <w:lang w:eastAsia="zh-CN"/>
        </w:rPr>
        <w:t>has been completely deceived by the lure of absolute power</w:t>
      </w:r>
      <w:r w:rsidR="008D353F" w:rsidRPr="00877BA7">
        <w:rPr>
          <w:rFonts w:ascii="Times New Roman" w:hAnsi="Times New Roman"/>
          <w:lang w:eastAsia="zh-CN"/>
        </w:rPr>
        <w:t>,</w:t>
      </w:r>
      <w:r w:rsidR="00A00835" w:rsidRPr="00877BA7">
        <w:rPr>
          <w:rFonts w:ascii="Times New Roman" w:hAnsi="Times New Roman"/>
          <w:lang w:eastAsia="zh-CN"/>
        </w:rPr>
        <w:t xml:space="preserve"> helps Augustus</w:t>
      </w:r>
      <w:r w:rsidR="008D353F" w:rsidRPr="00877BA7">
        <w:rPr>
          <w:rFonts w:ascii="Times New Roman" w:hAnsi="Times New Roman"/>
          <w:lang w:eastAsia="zh-CN"/>
        </w:rPr>
        <w:t>. Augustus, who</w:t>
      </w:r>
      <w:r w:rsidRPr="00877BA7">
        <w:rPr>
          <w:rFonts w:ascii="Times New Roman" w:hAnsi="Times New Roman"/>
          <w:lang w:eastAsia="zh-CN"/>
        </w:rPr>
        <w:t xml:space="preserve"> by now is fully under the control of </w:t>
      </w:r>
      <w:r w:rsidR="004C63A6" w:rsidRPr="00877BA7">
        <w:rPr>
          <w:rFonts w:ascii="Times New Roman" w:hAnsi="Times New Roman"/>
          <w:lang w:eastAsia="zh-CN"/>
        </w:rPr>
        <w:t>Corydon Deus</w:t>
      </w:r>
      <w:r w:rsidRPr="00877BA7">
        <w:rPr>
          <w:rFonts w:ascii="Times New Roman" w:hAnsi="Times New Roman"/>
          <w:lang w:eastAsia="zh-CN"/>
        </w:rPr>
        <w:t>,</w:t>
      </w:r>
      <w:r w:rsidR="00543D41" w:rsidRPr="00877BA7">
        <w:rPr>
          <w:rFonts w:ascii="Times New Roman" w:hAnsi="Times New Roman"/>
          <w:lang w:eastAsia="zh-CN"/>
        </w:rPr>
        <w:t xml:space="preserve"> attempts to kill Caesar in a battle that ensues</w:t>
      </w:r>
      <w:r w:rsidR="00A00835" w:rsidRPr="00877BA7">
        <w:rPr>
          <w:rFonts w:ascii="Times New Roman" w:hAnsi="Times New Roman"/>
          <w:lang w:eastAsia="zh-CN"/>
        </w:rPr>
        <w:t>.</w:t>
      </w:r>
      <w:r w:rsidR="00543D41" w:rsidRPr="00877BA7">
        <w:rPr>
          <w:rFonts w:ascii="Times New Roman" w:hAnsi="Times New Roman"/>
          <w:lang w:eastAsia="zh-CN"/>
        </w:rPr>
        <w:t xml:space="preserve"> </w:t>
      </w:r>
      <w:r w:rsidR="00A00835" w:rsidRPr="00877BA7">
        <w:rPr>
          <w:rFonts w:ascii="Times New Roman" w:hAnsi="Times New Roman"/>
          <w:lang w:eastAsia="zh-CN"/>
        </w:rPr>
        <w:t xml:space="preserve">The battle fares badly for Caeser.  </w:t>
      </w:r>
      <w:r w:rsidR="004C63A6" w:rsidRPr="00877BA7">
        <w:rPr>
          <w:rFonts w:ascii="Times New Roman" w:hAnsi="Times New Roman"/>
          <w:lang w:eastAsia="zh-CN"/>
        </w:rPr>
        <w:t>Corydon Deus</w:t>
      </w:r>
      <w:r w:rsidR="00A00835" w:rsidRPr="00877BA7">
        <w:rPr>
          <w:rFonts w:ascii="Times New Roman" w:hAnsi="Times New Roman"/>
          <w:lang w:eastAsia="zh-CN"/>
        </w:rPr>
        <w:t xml:space="preserve"> is already gained most of his power back and retains his form as the absolute most powerful magical being in the universe. After being defeated Augustus is poised to kill Caesar, but </w:t>
      </w:r>
      <w:r w:rsidR="00543D41" w:rsidRPr="00877BA7">
        <w:rPr>
          <w:rFonts w:ascii="Times New Roman" w:hAnsi="Times New Roman"/>
          <w:lang w:eastAsia="zh-CN"/>
        </w:rPr>
        <w:t>Theresa jumps in the way of Augustus’s magic and dies saving Caesar.</w:t>
      </w:r>
      <w:r w:rsidR="00B925C6" w:rsidRPr="00877BA7">
        <w:rPr>
          <w:rFonts w:ascii="Times New Roman" w:hAnsi="Times New Roman"/>
          <w:lang w:eastAsia="zh-CN"/>
        </w:rPr>
        <w:t xml:space="preserve">  Before Augustus can cast another spell</w:t>
      </w:r>
      <w:r w:rsidRPr="00877BA7">
        <w:rPr>
          <w:rFonts w:ascii="Times New Roman" w:hAnsi="Times New Roman"/>
          <w:lang w:eastAsia="zh-CN"/>
        </w:rPr>
        <w:t xml:space="preserve"> Airloft</w:t>
      </w:r>
      <w:r w:rsidR="00B925C6" w:rsidRPr="00877BA7">
        <w:rPr>
          <w:rFonts w:ascii="Times New Roman" w:hAnsi="Times New Roman"/>
          <w:lang w:eastAsia="zh-CN"/>
        </w:rPr>
        <w:t xml:space="preserve"> quickly lifts Caesar and Jester away. </w:t>
      </w:r>
      <w:r w:rsidR="006C1B13" w:rsidRPr="00877BA7">
        <w:rPr>
          <w:rFonts w:ascii="Times New Roman" w:hAnsi="Times New Roman"/>
          <w:lang w:eastAsia="zh-CN"/>
        </w:rPr>
        <w:t>Augustus ceases to be Augustus, but rather a reincarnation of Corydon Dues.</w:t>
      </w:r>
    </w:p>
    <w:p w:rsidR="00517156" w:rsidRPr="00877BA7" w:rsidRDefault="00B925C6" w:rsidP="00EA71AE">
      <w:pPr>
        <w:rPr>
          <w:rFonts w:ascii="Times New Roman" w:hAnsi="Times New Roman"/>
          <w:lang w:eastAsia="zh-CN"/>
        </w:rPr>
      </w:pPr>
      <w:r w:rsidRPr="00877BA7">
        <w:rPr>
          <w:rFonts w:ascii="Times New Roman" w:hAnsi="Times New Roman"/>
          <w:lang w:eastAsia="zh-CN"/>
        </w:rPr>
        <w:t xml:space="preserve">The world of the </w:t>
      </w:r>
      <w:r w:rsidR="00A119C3" w:rsidRPr="00877BA7">
        <w:rPr>
          <w:rFonts w:ascii="Times New Roman" w:hAnsi="Times New Roman"/>
          <w:lang w:eastAsia="zh-CN"/>
        </w:rPr>
        <w:t>Fabricius</w:t>
      </w:r>
      <w:r w:rsidRPr="00877BA7">
        <w:rPr>
          <w:rFonts w:ascii="Times New Roman" w:hAnsi="Times New Roman"/>
          <w:lang w:eastAsia="zh-CN"/>
        </w:rPr>
        <w:t xml:space="preserve"> begins to shake and slowly disintegrate as the entire world is being sucked into a giant power vacuum with Augustus at the center of it. Just before the entire world of the </w:t>
      </w:r>
      <w:r w:rsidR="00A119C3" w:rsidRPr="00877BA7">
        <w:rPr>
          <w:rFonts w:ascii="Times New Roman" w:hAnsi="Times New Roman"/>
          <w:lang w:eastAsia="zh-CN"/>
        </w:rPr>
        <w:t>Fabricius</w:t>
      </w:r>
      <w:r w:rsidRPr="00877BA7">
        <w:rPr>
          <w:rFonts w:ascii="Times New Roman" w:hAnsi="Times New Roman"/>
          <w:lang w:eastAsia="zh-CN"/>
        </w:rPr>
        <w:t xml:space="preserve"> is absorbed by Augustus</w:t>
      </w:r>
      <w:r w:rsidR="008D353F" w:rsidRPr="00877BA7">
        <w:rPr>
          <w:rFonts w:ascii="Times New Roman" w:hAnsi="Times New Roman"/>
          <w:lang w:eastAsia="zh-CN"/>
        </w:rPr>
        <w:t>,</w:t>
      </w:r>
      <w:r w:rsidRPr="00877BA7">
        <w:rPr>
          <w:rFonts w:ascii="Times New Roman" w:hAnsi="Times New Roman"/>
          <w:lang w:eastAsia="zh-CN"/>
        </w:rPr>
        <w:t xml:space="preserve"> Caesar and Jester escape to the gate before it disappears into nothing.</w:t>
      </w:r>
      <w:r w:rsidR="008D353F" w:rsidRPr="00877BA7">
        <w:rPr>
          <w:rFonts w:ascii="Times New Roman" w:hAnsi="Times New Roman"/>
          <w:lang w:eastAsia="zh-CN"/>
        </w:rPr>
        <w:t xml:space="preserve"> Caesar reaches the surface.</w:t>
      </w:r>
      <w:r w:rsidR="00517156" w:rsidRPr="00877BA7">
        <w:rPr>
          <w:rFonts w:ascii="Times New Roman" w:hAnsi="Times New Roman"/>
          <w:lang w:eastAsia="zh-CN"/>
        </w:rPr>
        <w:t xml:space="preserve"> Suddenly the sky </w:t>
      </w:r>
      <w:r w:rsidR="00517156" w:rsidRPr="00877BA7">
        <w:rPr>
          <w:rFonts w:ascii="Times New Roman" w:hAnsi="Times New Roman"/>
          <w:lang w:eastAsia="zh-CN"/>
        </w:rPr>
        <w:lastRenderedPageBreak/>
        <w:t>darkens and th</w:t>
      </w:r>
      <w:r w:rsidR="00531CFA" w:rsidRPr="00877BA7">
        <w:rPr>
          <w:rFonts w:ascii="Times New Roman" w:hAnsi="Times New Roman"/>
          <w:lang w:eastAsia="zh-CN"/>
        </w:rPr>
        <w:t>e</w:t>
      </w:r>
      <w:r w:rsidR="00517156" w:rsidRPr="00877BA7">
        <w:rPr>
          <w:rFonts w:ascii="Times New Roman" w:hAnsi="Times New Roman"/>
          <w:lang w:eastAsia="zh-CN"/>
        </w:rPr>
        <w:t xml:space="preserve"> moon turns to blood. Then a giant beam of energy propels itself from the moon into Gaia’s crust and continues to exert great force heating up Gaia’s oceans. The water levels begin to drop.</w:t>
      </w:r>
    </w:p>
    <w:p w:rsidR="00543D41" w:rsidRPr="00877BA7" w:rsidRDefault="00517156" w:rsidP="00EA71AE">
      <w:pPr>
        <w:rPr>
          <w:rFonts w:ascii="Times New Roman" w:hAnsi="Times New Roman"/>
          <w:lang w:eastAsia="zh-CN"/>
        </w:rPr>
      </w:pPr>
      <w:r w:rsidRPr="00877BA7">
        <w:rPr>
          <w:rFonts w:ascii="Times New Roman" w:hAnsi="Times New Roman"/>
          <w:lang w:eastAsia="zh-CN"/>
        </w:rPr>
        <w:t xml:space="preserve">The immense amount of energy in the water begins to affect the Caesar’s Navem ship. </w:t>
      </w:r>
      <w:r w:rsidR="00B62058" w:rsidRPr="00877BA7">
        <w:rPr>
          <w:rFonts w:ascii="Times New Roman" w:hAnsi="Times New Roman"/>
          <w:lang w:eastAsia="zh-CN"/>
        </w:rPr>
        <w:t>T</w:t>
      </w:r>
      <w:r w:rsidRPr="00877BA7">
        <w:rPr>
          <w:rFonts w:ascii="Times New Roman" w:hAnsi="Times New Roman"/>
          <w:lang w:eastAsia="zh-CN"/>
        </w:rPr>
        <w:t>he navigation controls</w:t>
      </w:r>
      <w:r w:rsidR="00B62058" w:rsidRPr="00877BA7">
        <w:rPr>
          <w:rFonts w:ascii="Times New Roman" w:hAnsi="Times New Roman"/>
          <w:lang w:eastAsia="zh-CN"/>
        </w:rPr>
        <w:t xml:space="preserve"> malfunction and </w:t>
      </w:r>
      <w:r w:rsidRPr="00877BA7">
        <w:rPr>
          <w:rFonts w:ascii="Times New Roman" w:hAnsi="Times New Roman"/>
          <w:lang w:eastAsia="zh-CN"/>
        </w:rPr>
        <w:t>the ship begins to speed up</w:t>
      </w:r>
      <w:r w:rsidR="00B62058" w:rsidRPr="00877BA7">
        <w:rPr>
          <w:rFonts w:ascii="Times New Roman" w:hAnsi="Times New Roman"/>
          <w:lang w:eastAsia="zh-CN"/>
        </w:rPr>
        <w:t xml:space="preserve"> heading towards the coast. Caesar tries as hard as he can to regain control of the ship but is unable to. The ship crashes into coastal rocks. Jester and Caesar wake up lying on the beaches near </w:t>
      </w:r>
      <w:r w:rsidR="004D24F2" w:rsidRPr="00877BA7">
        <w:rPr>
          <w:rFonts w:ascii="Times New Roman" w:hAnsi="Times New Roman"/>
          <w:lang w:eastAsia="zh-CN"/>
        </w:rPr>
        <w:t>Tonsorem</w:t>
      </w:r>
      <w:r w:rsidR="00B62058" w:rsidRPr="00877BA7">
        <w:rPr>
          <w:rFonts w:ascii="Times New Roman" w:hAnsi="Times New Roman"/>
          <w:lang w:eastAsia="zh-CN"/>
        </w:rPr>
        <w:t xml:space="preserve"> Castle. Dazed and stumbling Caesar makes his way inland with the blood red moon hanging like crescent death over the black sky. </w:t>
      </w:r>
    </w:p>
    <w:p w:rsidR="00B62058" w:rsidRPr="00877BA7" w:rsidRDefault="00A119C3" w:rsidP="00B62058">
      <w:pPr>
        <w:pStyle w:val="Heading2"/>
        <w:rPr>
          <w:rFonts w:ascii="Times New Roman" w:hAnsi="Times New Roman" w:cs="Times New Roman"/>
          <w:color w:val="auto"/>
          <w:sz w:val="24"/>
          <w:szCs w:val="24"/>
        </w:rPr>
      </w:pPr>
      <w:bookmarkStart w:id="127" w:name="_Toc76405298"/>
      <w:r w:rsidRPr="00877BA7">
        <w:rPr>
          <w:rFonts w:ascii="Times New Roman" w:hAnsi="Times New Roman" w:cs="Times New Roman"/>
          <w:color w:val="auto"/>
          <w:sz w:val="24"/>
          <w:szCs w:val="24"/>
        </w:rPr>
        <w:t>Tonsorem</w:t>
      </w:r>
      <w:r w:rsidR="00B62058" w:rsidRPr="00877BA7">
        <w:rPr>
          <w:rFonts w:ascii="Times New Roman" w:hAnsi="Times New Roman" w:cs="Times New Roman"/>
          <w:color w:val="auto"/>
          <w:sz w:val="24"/>
          <w:szCs w:val="24"/>
        </w:rPr>
        <w:t xml:space="preserve"> castle</w:t>
      </w:r>
      <w:bookmarkEnd w:id="127"/>
    </w:p>
    <w:p w:rsidR="00531CFA" w:rsidRPr="00877BA7" w:rsidRDefault="00B62058" w:rsidP="00B62058">
      <w:pPr>
        <w:rPr>
          <w:rFonts w:ascii="Times New Roman" w:hAnsi="Times New Roman"/>
          <w:lang w:eastAsia="zh-CN"/>
        </w:rPr>
      </w:pPr>
      <w:r w:rsidRPr="00877BA7">
        <w:rPr>
          <w:rFonts w:ascii="Times New Roman" w:hAnsi="Times New Roman"/>
          <w:lang w:eastAsia="zh-CN"/>
        </w:rPr>
        <w:t xml:space="preserve">Caesar enters </w:t>
      </w:r>
      <w:r w:rsidR="004D24F2" w:rsidRPr="00877BA7">
        <w:rPr>
          <w:rFonts w:ascii="Times New Roman" w:hAnsi="Times New Roman"/>
          <w:lang w:eastAsia="zh-CN"/>
        </w:rPr>
        <w:t>Tonsorem</w:t>
      </w:r>
      <w:r w:rsidRPr="00877BA7">
        <w:rPr>
          <w:rFonts w:ascii="Times New Roman" w:hAnsi="Times New Roman"/>
          <w:lang w:eastAsia="zh-CN"/>
        </w:rPr>
        <w:t xml:space="preserve"> castle with the people running around scared and crazy. Jester admits that he was blinded by his greed and was unable to see Augustus’s true ambition. Caesar also shows remorse. His love for his father had drowned out all voice</w:t>
      </w:r>
      <w:r w:rsidR="00531CFA" w:rsidRPr="00877BA7">
        <w:rPr>
          <w:rFonts w:ascii="Times New Roman" w:hAnsi="Times New Roman"/>
          <w:lang w:eastAsia="zh-CN"/>
        </w:rPr>
        <w:t>s</w:t>
      </w:r>
      <w:r w:rsidRPr="00877BA7">
        <w:rPr>
          <w:rFonts w:ascii="Times New Roman" w:hAnsi="Times New Roman"/>
          <w:lang w:eastAsia="zh-CN"/>
        </w:rPr>
        <w:t xml:space="preserve"> of reason</w:t>
      </w:r>
      <w:r w:rsidR="00531CFA" w:rsidRPr="00877BA7">
        <w:rPr>
          <w:rFonts w:ascii="Times New Roman" w:hAnsi="Times New Roman"/>
          <w:lang w:eastAsia="zh-CN"/>
        </w:rPr>
        <w:t xml:space="preserve"> that should’ve stopped his father before things reached their present condition. They decide to try to work with the </w:t>
      </w:r>
      <w:r w:rsidR="004E44FD" w:rsidRPr="00877BA7">
        <w:rPr>
          <w:rFonts w:ascii="Times New Roman" w:hAnsi="Times New Roman"/>
          <w:lang w:eastAsia="zh-CN"/>
        </w:rPr>
        <w:t>Reditu</w:t>
      </w:r>
      <w:r w:rsidR="00531CFA" w:rsidRPr="00877BA7">
        <w:rPr>
          <w:rFonts w:ascii="Times New Roman" w:hAnsi="Times New Roman"/>
          <w:lang w:eastAsia="zh-CN"/>
        </w:rPr>
        <w:t>s to stop Augustus.</w:t>
      </w:r>
    </w:p>
    <w:p w:rsidR="00B62058" w:rsidRPr="00877BA7" w:rsidRDefault="00681445" w:rsidP="00B62058">
      <w:pPr>
        <w:rPr>
          <w:rFonts w:ascii="Times New Roman" w:hAnsi="Times New Roman"/>
          <w:shd w:val="clear" w:color="auto" w:fill="FFFFFF"/>
        </w:rPr>
      </w:pPr>
      <w:r w:rsidRPr="00877BA7">
        <w:rPr>
          <w:rFonts w:ascii="Times New Roman" w:hAnsi="Times New Roman"/>
          <w:lang w:eastAsia="zh-CN"/>
        </w:rPr>
        <w:t>Caeser</w:t>
      </w:r>
      <w:r w:rsidR="00531CFA" w:rsidRPr="00877BA7">
        <w:rPr>
          <w:rFonts w:ascii="Times New Roman" w:hAnsi="Times New Roman"/>
          <w:lang w:eastAsia="zh-CN"/>
        </w:rPr>
        <w:t xml:space="preserve"> tries to gain entrance to the castle, but is stopped by a decree from the king preventing commoners from entering. Jester shows the signed letter of Adm. Anthony. At first the guards scoff at him, but on further inspection of the letter it is proved to be genuine. In the presence of the king Caesar humbly apologizes</w:t>
      </w:r>
      <w:r w:rsidR="006F4920" w:rsidRPr="00877BA7">
        <w:rPr>
          <w:rFonts w:ascii="Times New Roman" w:hAnsi="Times New Roman"/>
          <w:lang w:eastAsia="zh-CN"/>
        </w:rPr>
        <w:t xml:space="preserve"> taking full responsibility for the dire Straits that is come upon Gaia. Caesar reiterates the entire story and pledges his loyalty to the </w:t>
      </w:r>
      <w:r w:rsidR="004E44FD" w:rsidRPr="00877BA7">
        <w:rPr>
          <w:rFonts w:ascii="Times New Roman" w:hAnsi="Times New Roman"/>
          <w:lang w:eastAsia="zh-CN"/>
        </w:rPr>
        <w:t>Reditus</w:t>
      </w:r>
      <w:r w:rsidR="006F4920" w:rsidRPr="00877BA7">
        <w:rPr>
          <w:rFonts w:ascii="Times New Roman" w:hAnsi="Times New Roman"/>
          <w:lang w:eastAsia="zh-CN"/>
        </w:rPr>
        <w:t xml:space="preserve"> cause. The king, whose name is </w:t>
      </w:r>
      <w:r w:rsidR="006F4920" w:rsidRPr="00877BA7">
        <w:rPr>
          <w:rFonts w:ascii="Times New Roman" w:hAnsi="Times New Roman"/>
          <w:shd w:val="clear" w:color="auto" w:fill="FFFFFF"/>
        </w:rPr>
        <w:t>Eduardus</w:t>
      </w:r>
      <w:r w:rsidR="00627B89" w:rsidRPr="00877BA7">
        <w:rPr>
          <w:rFonts w:ascii="Times New Roman" w:hAnsi="Times New Roman"/>
          <w:shd w:val="clear" w:color="auto" w:fill="FFFFFF"/>
        </w:rPr>
        <w:t xml:space="preserve"> </w:t>
      </w:r>
      <w:r w:rsidR="004E44FD" w:rsidRPr="00877BA7">
        <w:rPr>
          <w:rFonts w:ascii="Times New Roman" w:hAnsi="Times New Roman"/>
          <w:shd w:val="clear" w:color="auto" w:fill="FFFFFF"/>
        </w:rPr>
        <w:t>II</w:t>
      </w:r>
      <w:r w:rsidR="006F4920" w:rsidRPr="00877BA7">
        <w:rPr>
          <w:rFonts w:ascii="Times New Roman" w:hAnsi="Times New Roman"/>
          <w:shd w:val="clear" w:color="auto" w:fill="FFFFFF"/>
        </w:rPr>
        <w:t>, wishes to speak to his mother before allowing them to join their ranks.</w:t>
      </w:r>
    </w:p>
    <w:p w:rsidR="006F4920" w:rsidRPr="00877BA7" w:rsidRDefault="007A1FDA" w:rsidP="00741671">
      <w:pPr>
        <w:pStyle w:val="Heading2"/>
        <w:pBdr>
          <w:bottom w:val="single" w:sz="2" w:space="3" w:color="808080"/>
        </w:pBdr>
        <w:rPr>
          <w:rFonts w:ascii="Times New Roman" w:hAnsi="Times New Roman" w:cs="Times New Roman"/>
          <w:color w:val="auto"/>
          <w:sz w:val="24"/>
          <w:szCs w:val="24"/>
        </w:rPr>
      </w:pPr>
      <w:bookmarkStart w:id="128" w:name="_Toc76405299"/>
      <w:r>
        <w:rPr>
          <w:rFonts w:ascii="Times New Roman" w:hAnsi="Times New Roman" w:cs="Times New Roman"/>
          <w:color w:val="auto"/>
          <w:sz w:val="24"/>
          <w:szCs w:val="24"/>
        </w:rPr>
        <w:t>Terrae</w:t>
      </w:r>
      <w:r w:rsidR="00627B89" w:rsidRPr="00877BA7">
        <w:rPr>
          <w:rFonts w:ascii="Times New Roman" w:hAnsi="Times New Roman" w:cs="Times New Roman"/>
          <w:color w:val="auto"/>
          <w:sz w:val="24"/>
          <w:szCs w:val="24"/>
        </w:rPr>
        <w:t>e</w:t>
      </w:r>
      <w:bookmarkEnd w:id="128"/>
    </w:p>
    <w:p w:rsidR="00E77D1B" w:rsidRPr="00877BA7" w:rsidRDefault="004E44FD" w:rsidP="00B62058">
      <w:pPr>
        <w:rPr>
          <w:rFonts w:ascii="Times New Roman" w:hAnsi="Times New Roman"/>
          <w:lang w:eastAsia="zh-CN"/>
        </w:rPr>
      </w:pPr>
      <w:r w:rsidRPr="00877BA7">
        <w:rPr>
          <w:rFonts w:ascii="Times New Roman" w:hAnsi="Times New Roman"/>
          <w:lang w:eastAsia="zh-CN"/>
        </w:rPr>
        <w:t xml:space="preserve">We find </w:t>
      </w:r>
      <w:r w:rsidR="007A1FDA">
        <w:rPr>
          <w:rFonts w:ascii="Times New Roman" w:hAnsi="Times New Roman"/>
          <w:lang w:eastAsia="zh-CN"/>
        </w:rPr>
        <w:t>Terrae</w:t>
      </w:r>
      <w:r w:rsidRPr="00877BA7">
        <w:rPr>
          <w:rFonts w:ascii="Times New Roman" w:hAnsi="Times New Roman"/>
          <w:lang w:eastAsia="zh-CN"/>
        </w:rPr>
        <w:t>e standing in front of her late husband’s grave</w:t>
      </w:r>
      <w:r w:rsidR="00E77D1B" w:rsidRPr="00877BA7">
        <w:rPr>
          <w:rFonts w:ascii="Times New Roman" w:hAnsi="Times New Roman"/>
          <w:lang w:eastAsia="zh-CN"/>
        </w:rPr>
        <w:t xml:space="preserve"> with the blood red moon in the background</w:t>
      </w:r>
      <w:r w:rsidRPr="00877BA7">
        <w:rPr>
          <w:rFonts w:ascii="Times New Roman" w:hAnsi="Times New Roman"/>
          <w:lang w:eastAsia="zh-CN"/>
        </w:rPr>
        <w:t xml:space="preserve">. Eduardus had died 50 years ago from this day. </w:t>
      </w:r>
      <w:r w:rsidR="007A1FDA">
        <w:rPr>
          <w:rFonts w:ascii="Times New Roman" w:hAnsi="Times New Roman"/>
          <w:lang w:eastAsia="zh-CN"/>
        </w:rPr>
        <w:t>Terrae</w:t>
      </w:r>
      <w:r w:rsidRPr="00877BA7">
        <w:rPr>
          <w:rFonts w:ascii="Times New Roman" w:hAnsi="Times New Roman"/>
          <w:lang w:eastAsia="zh-CN"/>
        </w:rPr>
        <w:t>e has not aged a bit since she fell in love with Eduardus and married him. She is half human and half Fabricius. The part of her that is Fabricius never truly stopped existing since the destruction of magic in the world. Her love for humans allowed</w:t>
      </w:r>
      <w:r w:rsidR="00E77D1B" w:rsidRPr="00877BA7">
        <w:rPr>
          <w:rFonts w:ascii="Times New Roman" w:hAnsi="Times New Roman"/>
          <w:lang w:eastAsia="zh-CN"/>
        </w:rPr>
        <w:t xml:space="preserve"> that part of her which is human </w:t>
      </w:r>
      <w:r w:rsidRPr="00877BA7">
        <w:rPr>
          <w:rFonts w:ascii="Times New Roman" w:hAnsi="Times New Roman"/>
          <w:lang w:eastAsia="zh-CN"/>
        </w:rPr>
        <w:t>to exist in this world and her love for her Fabricius father allowed the magical part of her to exist in this world as well. The Fabricius do not age as humans do</w:t>
      </w:r>
      <w:r w:rsidR="00E77D1B" w:rsidRPr="00877BA7">
        <w:rPr>
          <w:rFonts w:ascii="Times New Roman" w:hAnsi="Times New Roman"/>
          <w:lang w:eastAsia="zh-CN"/>
        </w:rPr>
        <w:t>. Since magic represents the infinite essence in the world so does their age span that of a thousand years or more.</w:t>
      </w:r>
    </w:p>
    <w:p w:rsidR="00B62058" w:rsidRPr="00877BA7" w:rsidRDefault="00E77D1B" w:rsidP="00B62058">
      <w:pPr>
        <w:rPr>
          <w:rFonts w:ascii="Times New Roman" w:hAnsi="Times New Roman"/>
          <w:lang w:eastAsia="zh-CN"/>
        </w:rPr>
      </w:pPr>
      <w:r w:rsidRPr="00877BA7">
        <w:rPr>
          <w:rFonts w:ascii="Times New Roman" w:hAnsi="Times New Roman"/>
          <w:lang w:eastAsia="zh-CN"/>
        </w:rPr>
        <w:t xml:space="preserve">Eduardus II comes and stands by her side. He tells her about that has transpired. She tells him that she must make haste to Adm. Anthony in Ehsran. </w:t>
      </w:r>
      <w:r w:rsidR="007A1FDA">
        <w:rPr>
          <w:rFonts w:ascii="Times New Roman" w:hAnsi="Times New Roman"/>
          <w:lang w:eastAsia="zh-CN"/>
        </w:rPr>
        <w:t>Terrae</w:t>
      </w:r>
      <w:r w:rsidR="0059026A" w:rsidRPr="00877BA7">
        <w:rPr>
          <w:rFonts w:ascii="Times New Roman" w:hAnsi="Times New Roman"/>
          <w:lang w:eastAsia="zh-CN"/>
        </w:rPr>
        <w:t xml:space="preserve">e </w:t>
      </w:r>
      <w:r w:rsidRPr="00877BA7">
        <w:rPr>
          <w:rFonts w:ascii="Times New Roman" w:hAnsi="Times New Roman"/>
          <w:lang w:eastAsia="zh-CN"/>
        </w:rPr>
        <w:t xml:space="preserve">meets with Caesar and tells them she believes his sincerity. </w:t>
      </w:r>
      <w:r w:rsidR="005A2972" w:rsidRPr="00877BA7">
        <w:rPr>
          <w:rFonts w:ascii="Times New Roman" w:hAnsi="Times New Roman"/>
          <w:lang w:eastAsia="zh-CN"/>
        </w:rPr>
        <w:t xml:space="preserve">Tonsorem is struck by a large ray of light which destroys its fleet of drop ships. </w:t>
      </w:r>
      <w:r w:rsidR="007B7A42" w:rsidRPr="00877BA7">
        <w:rPr>
          <w:rFonts w:ascii="Times New Roman" w:hAnsi="Times New Roman"/>
          <w:lang w:eastAsia="zh-CN"/>
        </w:rPr>
        <w:t xml:space="preserve">Out from the light emerges many monsters. During the chaos the Chancellor tells the Queen to quickly go to </w:t>
      </w:r>
      <w:r w:rsidR="0059026A" w:rsidRPr="00877BA7">
        <w:rPr>
          <w:rFonts w:ascii="Times New Roman" w:hAnsi="Times New Roman"/>
          <w:lang w:eastAsia="zh-CN"/>
        </w:rPr>
        <w:t>Ehsran</w:t>
      </w:r>
      <w:r w:rsidR="007B7A42" w:rsidRPr="00877BA7">
        <w:rPr>
          <w:rFonts w:ascii="Times New Roman" w:hAnsi="Times New Roman"/>
          <w:lang w:eastAsia="zh-CN"/>
        </w:rPr>
        <w:t xml:space="preserve"> while they hold Tonsorem</w:t>
      </w:r>
      <w:r w:rsidR="0059026A" w:rsidRPr="00877BA7">
        <w:rPr>
          <w:rFonts w:ascii="Times New Roman" w:hAnsi="Times New Roman"/>
          <w:lang w:eastAsia="zh-CN"/>
        </w:rPr>
        <w:t>. They must travel by land to the north which is a perilous journey. Eduardus</w:t>
      </w:r>
      <w:r w:rsidR="007B7A42" w:rsidRPr="00877BA7">
        <w:rPr>
          <w:rFonts w:ascii="Times New Roman" w:hAnsi="Times New Roman"/>
          <w:lang w:eastAsia="zh-CN"/>
        </w:rPr>
        <w:t xml:space="preserve"> II</w:t>
      </w:r>
      <w:r w:rsidR="0059026A" w:rsidRPr="00877BA7">
        <w:rPr>
          <w:rFonts w:ascii="Times New Roman" w:hAnsi="Times New Roman"/>
          <w:lang w:eastAsia="zh-CN"/>
        </w:rPr>
        <w:t xml:space="preserve"> opposes this, but then relents when </w:t>
      </w:r>
      <w:r w:rsidR="007A1FDA">
        <w:rPr>
          <w:rFonts w:ascii="Times New Roman" w:hAnsi="Times New Roman"/>
          <w:lang w:eastAsia="zh-CN"/>
        </w:rPr>
        <w:t>Terrae</w:t>
      </w:r>
      <w:r w:rsidR="0059026A" w:rsidRPr="00877BA7">
        <w:rPr>
          <w:rFonts w:ascii="Times New Roman" w:hAnsi="Times New Roman"/>
          <w:lang w:eastAsia="zh-CN"/>
        </w:rPr>
        <w:t>e agrees to allow Eduardus II to come with them.</w:t>
      </w:r>
    </w:p>
    <w:p w:rsidR="00681445" w:rsidRPr="00877BA7" w:rsidRDefault="0059026A" w:rsidP="00681445">
      <w:pPr>
        <w:pStyle w:val="Heading2"/>
        <w:rPr>
          <w:rFonts w:ascii="Times New Roman" w:hAnsi="Times New Roman" w:cs="Times New Roman"/>
          <w:color w:val="auto"/>
          <w:sz w:val="24"/>
          <w:szCs w:val="24"/>
        </w:rPr>
      </w:pPr>
      <w:bookmarkStart w:id="129" w:name="_Toc76405300"/>
      <w:r w:rsidRPr="00877BA7">
        <w:rPr>
          <w:rFonts w:ascii="Times New Roman" w:hAnsi="Times New Roman" w:cs="Times New Roman"/>
          <w:color w:val="auto"/>
          <w:sz w:val="24"/>
          <w:szCs w:val="24"/>
        </w:rPr>
        <w:lastRenderedPageBreak/>
        <w:t>The Road to Ehsran</w:t>
      </w:r>
      <w:bookmarkEnd w:id="129"/>
    </w:p>
    <w:p w:rsidR="00B62058" w:rsidRPr="00877BA7" w:rsidRDefault="00681445" w:rsidP="00B62058">
      <w:pPr>
        <w:rPr>
          <w:rFonts w:ascii="Times New Roman" w:hAnsi="Times New Roman"/>
          <w:lang w:eastAsia="zh-CN"/>
        </w:rPr>
      </w:pPr>
      <w:r w:rsidRPr="00877BA7">
        <w:rPr>
          <w:rFonts w:ascii="Times New Roman" w:hAnsi="Times New Roman"/>
          <w:lang w:eastAsia="zh-CN"/>
        </w:rPr>
        <w:t xml:space="preserve">The road to </w:t>
      </w:r>
      <w:r w:rsidRPr="00877BA7">
        <w:rPr>
          <w:rFonts w:ascii="Times New Roman" w:hAnsi="Times New Roman"/>
        </w:rPr>
        <w:t xml:space="preserve">Ehsran Caesar is attacked by hordes of monsters. Whatever energy that is directing itself from the moon towards the oceans also directs itself to </w:t>
      </w:r>
      <w:r w:rsidR="00AD7773">
        <w:rPr>
          <w:rFonts w:ascii="Times New Roman" w:hAnsi="Times New Roman"/>
        </w:rPr>
        <w:t>Caeser</w:t>
      </w:r>
      <w:r w:rsidRPr="00877BA7">
        <w:rPr>
          <w:rFonts w:ascii="Times New Roman" w:hAnsi="Times New Roman"/>
        </w:rPr>
        <w:t xml:space="preserve"> and his party in the materialization of monstrosities the likes of which have never been seen before.</w:t>
      </w:r>
      <w:r w:rsidR="00570749" w:rsidRPr="00877BA7">
        <w:rPr>
          <w:rFonts w:ascii="Times New Roman" w:hAnsi="Times New Roman"/>
        </w:rPr>
        <w:t xml:space="preserve"> Caesar begins running away from the monsters.</w:t>
      </w:r>
      <w:r w:rsidRPr="00877BA7">
        <w:rPr>
          <w:rFonts w:ascii="Times New Roman" w:hAnsi="Times New Roman"/>
        </w:rPr>
        <w:t xml:space="preserve"> Luckily, the Chancellor of</w:t>
      </w:r>
      <w:r w:rsidRPr="00877BA7">
        <w:rPr>
          <w:rFonts w:ascii="Times New Roman" w:hAnsi="Times New Roman"/>
          <w:lang w:eastAsia="zh-CN"/>
        </w:rPr>
        <w:t xml:space="preserve"> Tonsorem sent reinforcements</w:t>
      </w:r>
      <w:r w:rsidR="00570749" w:rsidRPr="00877BA7">
        <w:rPr>
          <w:rFonts w:ascii="Times New Roman" w:hAnsi="Times New Roman"/>
          <w:lang w:eastAsia="zh-CN"/>
        </w:rPr>
        <w:t xml:space="preserve"> foreseeing that </w:t>
      </w:r>
      <w:r w:rsidR="007A1FDA">
        <w:rPr>
          <w:rFonts w:ascii="Times New Roman" w:hAnsi="Times New Roman"/>
          <w:lang w:eastAsia="zh-CN"/>
        </w:rPr>
        <w:t>Terrae</w:t>
      </w:r>
      <w:r w:rsidR="00570749" w:rsidRPr="00877BA7">
        <w:rPr>
          <w:rFonts w:ascii="Times New Roman" w:hAnsi="Times New Roman"/>
          <w:lang w:eastAsia="zh-CN"/>
        </w:rPr>
        <w:t>e was in grave danger with the reports of other attacks by monsters coming in around the countryside. What ensues is a tactical battle with the monsters and Tonsorem soldiers mounted on Khews.</w:t>
      </w:r>
    </w:p>
    <w:p w:rsidR="00147500" w:rsidRPr="00877BA7" w:rsidRDefault="00147500" w:rsidP="00147500">
      <w:pPr>
        <w:pStyle w:val="Heading2"/>
        <w:rPr>
          <w:rFonts w:ascii="Times New Roman" w:hAnsi="Times New Roman" w:cs="Times New Roman"/>
          <w:color w:val="auto"/>
          <w:sz w:val="24"/>
          <w:szCs w:val="24"/>
        </w:rPr>
      </w:pPr>
      <w:bookmarkStart w:id="130" w:name="_Toc76405301"/>
      <w:r w:rsidRPr="00877BA7">
        <w:rPr>
          <w:rFonts w:ascii="Times New Roman" w:hAnsi="Times New Roman" w:cs="Times New Roman"/>
          <w:color w:val="auto"/>
          <w:sz w:val="24"/>
          <w:szCs w:val="24"/>
        </w:rPr>
        <w:t>Ehsran</w:t>
      </w:r>
      <w:bookmarkEnd w:id="130"/>
    </w:p>
    <w:p w:rsidR="009A04FE" w:rsidRPr="00877BA7" w:rsidRDefault="00147500" w:rsidP="00B62058">
      <w:pPr>
        <w:rPr>
          <w:rFonts w:ascii="Times New Roman" w:hAnsi="Times New Roman"/>
          <w:lang w:eastAsia="zh-CN"/>
        </w:rPr>
      </w:pPr>
      <w:r w:rsidRPr="00877BA7">
        <w:rPr>
          <w:rFonts w:ascii="Times New Roman" w:hAnsi="Times New Roman"/>
          <w:lang w:eastAsia="zh-CN"/>
        </w:rPr>
        <w:t xml:space="preserve">Ceaser and his party arrive in </w:t>
      </w:r>
      <w:r w:rsidRPr="00877BA7">
        <w:rPr>
          <w:rFonts w:ascii="Times New Roman" w:hAnsi="Times New Roman"/>
        </w:rPr>
        <w:t>Ehsran only to find</w:t>
      </w:r>
      <w:r w:rsidR="00AF1FEF" w:rsidRPr="00877BA7">
        <w:rPr>
          <w:rFonts w:ascii="Times New Roman" w:hAnsi="Times New Roman"/>
        </w:rPr>
        <w:t xml:space="preserve"> it</w:t>
      </w:r>
      <w:r w:rsidRPr="00877BA7">
        <w:rPr>
          <w:rFonts w:ascii="Times New Roman" w:hAnsi="Times New Roman"/>
        </w:rPr>
        <w:t xml:space="preserve"> under attack.</w:t>
      </w:r>
      <w:r w:rsidR="00CD3324" w:rsidRPr="00877BA7">
        <w:rPr>
          <w:rFonts w:ascii="Times New Roman" w:hAnsi="Times New Roman"/>
        </w:rPr>
        <w:t xml:space="preserve"> Ehsran is the most technologically advanced planet on Gaia. It’s walls are heavily fortified with laser cannons. </w:t>
      </w:r>
      <w:r w:rsidRPr="00877BA7">
        <w:rPr>
          <w:rFonts w:ascii="Times New Roman" w:hAnsi="Times New Roman"/>
        </w:rPr>
        <w:t xml:space="preserve">Caesar must sneak his way to the forces that are currently surrounding Ehsran. Once inside the </w:t>
      </w:r>
      <w:r w:rsidRPr="00877BA7">
        <w:rPr>
          <w:rFonts w:ascii="Times New Roman" w:hAnsi="Times New Roman"/>
          <w:lang w:eastAsia="zh-CN"/>
        </w:rPr>
        <w:t>Reditus base Caesar</w:t>
      </w:r>
      <w:r w:rsidR="00AF1FEF" w:rsidRPr="00877BA7">
        <w:rPr>
          <w:rFonts w:ascii="Times New Roman" w:hAnsi="Times New Roman"/>
          <w:lang w:eastAsia="zh-CN"/>
        </w:rPr>
        <w:t xml:space="preserve"> meets </w:t>
      </w:r>
      <w:r w:rsidRPr="00877BA7">
        <w:rPr>
          <w:rFonts w:ascii="Times New Roman" w:hAnsi="Times New Roman"/>
          <w:lang w:eastAsia="zh-CN"/>
        </w:rPr>
        <w:t>Adm. Anthony and</w:t>
      </w:r>
      <w:r w:rsidR="00AF1FEF" w:rsidRPr="00877BA7">
        <w:rPr>
          <w:rFonts w:ascii="Times New Roman" w:hAnsi="Times New Roman"/>
          <w:lang w:eastAsia="zh-CN"/>
        </w:rPr>
        <w:t xml:space="preserve"> Vice Adm. Constantine. </w:t>
      </w:r>
      <w:r w:rsidR="007A1FDA">
        <w:rPr>
          <w:rFonts w:ascii="Times New Roman" w:hAnsi="Times New Roman"/>
          <w:lang w:eastAsia="zh-CN"/>
        </w:rPr>
        <w:t>Terrae</w:t>
      </w:r>
      <w:r w:rsidR="00AF1FEF" w:rsidRPr="00877BA7">
        <w:rPr>
          <w:rFonts w:ascii="Times New Roman" w:hAnsi="Times New Roman"/>
          <w:lang w:eastAsia="zh-CN"/>
        </w:rPr>
        <w:t>e explains what had happened. Adm. Anthony explains</w:t>
      </w:r>
      <w:r w:rsidR="00C74E5C" w:rsidRPr="00877BA7">
        <w:rPr>
          <w:rFonts w:ascii="Times New Roman" w:hAnsi="Times New Roman"/>
          <w:lang w:eastAsia="zh-CN"/>
        </w:rPr>
        <w:t xml:space="preserve"> how his family has plotted their revenge against Corydon Deus if he were to ever revive again</w:t>
      </w:r>
      <w:r w:rsidR="00AF1FEF" w:rsidRPr="00877BA7">
        <w:rPr>
          <w:rFonts w:ascii="Times New Roman" w:hAnsi="Times New Roman"/>
          <w:lang w:eastAsia="zh-CN"/>
        </w:rPr>
        <w:t xml:space="preserve">. </w:t>
      </w:r>
      <w:r w:rsidR="00C74E5C" w:rsidRPr="00877BA7">
        <w:rPr>
          <w:rFonts w:ascii="Times New Roman" w:hAnsi="Times New Roman"/>
          <w:lang w:eastAsia="zh-CN"/>
        </w:rPr>
        <w:t xml:space="preserve">They’ve known about his potential revival for 100 years. </w:t>
      </w:r>
      <w:r w:rsidR="00AF1FEF" w:rsidRPr="00877BA7">
        <w:rPr>
          <w:rFonts w:ascii="Times New Roman" w:hAnsi="Times New Roman"/>
          <w:lang w:eastAsia="zh-CN"/>
        </w:rPr>
        <w:t xml:space="preserve">He tells about how long ago his great grandfather, a great general named </w:t>
      </w:r>
      <w:r w:rsidR="006D1916" w:rsidRPr="00877BA7">
        <w:rPr>
          <w:rFonts w:ascii="Times New Roman" w:hAnsi="Times New Roman"/>
          <w:lang w:eastAsia="zh-CN"/>
        </w:rPr>
        <w:t>Leonidas</w:t>
      </w:r>
      <w:r w:rsidR="00AF1FEF" w:rsidRPr="00877BA7">
        <w:rPr>
          <w:rFonts w:ascii="Times New Roman" w:hAnsi="Times New Roman"/>
          <w:lang w:eastAsia="zh-CN"/>
        </w:rPr>
        <w:t>, had actually opposed Corydon Deus. They both ate at the same table and served the same Emperor</w:t>
      </w:r>
      <w:r w:rsidR="00C74E5C" w:rsidRPr="00877BA7">
        <w:rPr>
          <w:rFonts w:ascii="Times New Roman" w:hAnsi="Times New Roman"/>
          <w:lang w:eastAsia="zh-CN"/>
        </w:rPr>
        <w:t xml:space="preserve">, but Corydon Deus lust for power drove him to murder </w:t>
      </w:r>
      <w:r w:rsidR="006D1916" w:rsidRPr="00877BA7">
        <w:rPr>
          <w:rFonts w:ascii="Times New Roman" w:hAnsi="Times New Roman"/>
          <w:lang w:eastAsia="zh-CN"/>
        </w:rPr>
        <w:t>Leonidas</w:t>
      </w:r>
      <w:r w:rsidR="00C74E5C" w:rsidRPr="00877BA7">
        <w:rPr>
          <w:rFonts w:ascii="Times New Roman" w:hAnsi="Times New Roman"/>
          <w:lang w:eastAsia="zh-CN"/>
        </w:rPr>
        <w:t xml:space="preserve"> when </w:t>
      </w:r>
      <w:r w:rsidR="006D1916" w:rsidRPr="00877BA7">
        <w:rPr>
          <w:rFonts w:ascii="Times New Roman" w:hAnsi="Times New Roman"/>
          <w:lang w:eastAsia="zh-CN"/>
        </w:rPr>
        <w:t>Leonidas</w:t>
      </w:r>
      <w:r w:rsidR="00C74E5C" w:rsidRPr="00877BA7">
        <w:rPr>
          <w:rFonts w:ascii="Times New Roman" w:hAnsi="Times New Roman"/>
          <w:lang w:eastAsia="zh-CN"/>
        </w:rPr>
        <w:t xml:space="preserve"> opposed the slaughter of the Fabricius.</w:t>
      </w:r>
      <w:r w:rsidR="009A04FE" w:rsidRPr="00877BA7">
        <w:rPr>
          <w:rFonts w:ascii="Times New Roman" w:hAnsi="Times New Roman"/>
          <w:lang w:eastAsia="zh-CN"/>
        </w:rPr>
        <w:t xml:space="preserve"> The plan involves bringing back to life </w:t>
      </w:r>
      <w:r w:rsidR="006D1916" w:rsidRPr="00877BA7">
        <w:rPr>
          <w:rFonts w:ascii="Times New Roman" w:hAnsi="Times New Roman"/>
          <w:lang w:eastAsia="zh-CN"/>
        </w:rPr>
        <w:t>Leonidas</w:t>
      </w:r>
      <w:r w:rsidR="009A04FE" w:rsidRPr="00877BA7">
        <w:rPr>
          <w:rFonts w:ascii="Times New Roman" w:hAnsi="Times New Roman"/>
          <w:lang w:eastAsia="zh-CN"/>
        </w:rPr>
        <w:t xml:space="preserve"> using the power of the Phoenix, an ancient bird, who if defeated, may grant its power of resurrection to the author of its defeat. The Phoenix is located north of an island</w:t>
      </w:r>
      <w:r w:rsidR="005A2972" w:rsidRPr="00877BA7">
        <w:rPr>
          <w:rFonts w:ascii="Times New Roman" w:hAnsi="Times New Roman"/>
          <w:lang w:eastAsia="zh-CN"/>
        </w:rPr>
        <w:t xml:space="preserve"> named Magus</w:t>
      </w:r>
      <w:r w:rsidR="009A04FE" w:rsidRPr="00877BA7">
        <w:rPr>
          <w:rFonts w:ascii="Times New Roman" w:hAnsi="Times New Roman"/>
          <w:lang w:eastAsia="zh-CN"/>
        </w:rPr>
        <w:t xml:space="preserve"> whose inhabitants used to know magic.</w:t>
      </w:r>
      <w:r w:rsidR="005A2972" w:rsidRPr="00877BA7">
        <w:rPr>
          <w:rFonts w:ascii="Times New Roman" w:hAnsi="Times New Roman"/>
          <w:lang w:eastAsia="zh-CN"/>
        </w:rPr>
        <w:t xml:space="preserve"> In order to reach the island they must travel by air in a dropship.</w:t>
      </w:r>
      <w:r w:rsidR="007B7A42" w:rsidRPr="00877BA7">
        <w:rPr>
          <w:rFonts w:ascii="Times New Roman" w:hAnsi="Times New Roman"/>
          <w:lang w:eastAsia="zh-CN"/>
        </w:rPr>
        <w:t xml:space="preserve"> The party obtains a dropship.</w:t>
      </w:r>
    </w:p>
    <w:p w:rsidR="006249B2" w:rsidRPr="00877BA7" w:rsidRDefault="006249B2" w:rsidP="006249B2">
      <w:pPr>
        <w:pStyle w:val="Heading2"/>
        <w:rPr>
          <w:rFonts w:ascii="Times New Roman" w:hAnsi="Times New Roman" w:cs="Times New Roman"/>
          <w:color w:val="auto"/>
          <w:sz w:val="24"/>
          <w:szCs w:val="24"/>
        </w:rPr>
      </w:pPr>
      <w:r w:rsidRPr="00877BA7">
        <w:rPr>
          <w:rFonts w:ascii="Times New Roman" w:hAnsi="Times New Roman" w:cs="Times New Roman"/>
          <w:color w:val="auto"/>
          <w:sz w:val="24"/>
          <w:szCs w:val="24"/>
        </w:rPr>
        <w:t xml:space="preserve">                        </w:t>
      </w:r>
      <w:bookmarkStart w:id="131" w:name="_Toc76405302"/>
      <w:r w:rsidRPr="00877BA7">
        <w:rPr>
          <w:rFonts w:ascii="Times New Roman" w:hAnsi="Times New Roman" w:cs="Times New Roman"/>
          <w:color w:val="auto"/>
          <w:sz w:val="24"/>
          <w:szCs w:val="24"/>
        </w:rPr>
        <w:t>---Areas Opened Up By Dropship---</w:t>
      </w:r>
      <w:bookmarkEnd w:id="131"/>
    </w:p>
    <w:p w:rsidR="006249B2" w:rsidRPr="00877BA7" w:rsidRDefault="006249B2" w:rsidP="006249B2">
      <w:pPr>
        <w:pStyle w:val="Heading2"/>
        <w:rPr>
          <w:rFonts w:ascii="Times New Roman" w:hAnsi="Times New Roman" w:cs="Times New Roman"/>
          <w:color w:val="auto"/>
          <w:sz w:val="24"/>
          <w:szCs w:val="24"/>
        </w:rPr>
      </w:pPr>
      <w:bookmarkStart w:id="132" w:name="_Toc76405303"/>
      <w:r w:rsidRPr="00877BA7">
        <w:rPr>
          <w:rFonts w:ascii="Times New Roman" w:hAnsi="Times New Roman" w:cs="Times New Roman"/>
          <w:color w:val="auto"/>
          <w:sz w:val="24"/>
          <w:szCs w:val="24"/>
        </w:rPr>
        <w:t>Excalibur</w:t>
      </w:r>
      <w:bookmarkEnd w:id="132"/>
    </w:p>
    <w:p w:rsidR="006249B2" w:rsidRPr="00877BA7" w:rsidRDefault="006249B2" w:rsidP="006249B2">
      <w:pPr>
        <w:rPr>
          <w:rFonts w:ascii="Times New Roman" w:hAnsi="Times New Roman"/>
          <w:lang w:eastAsia="zh-CN"/>
        </w:rPr>
      </w:pPr>
      <w:r w:rsidRPr="00877BA7">
        <w:rPr>
          <w:rFonts w:ascii="Times New Roman" w:hAnsi="Times New Roman"/>
          <w:lang w:eastAsia="zh-CN"/>
        </w:rPr>
        <w:t>Ceaser is able to travel back to his home. If he talks to the seer, the Seer tells him he is ready to take back his home. He must fight the mighty being that dwells inside. If he defeats his cat he can obtain the most powerful sword in the game.</w:t>
      </w:r>
    </w:p>
    <w:p w:rsidR="006249B2" w:rsidRPr="00877BA7" w:rsidRDefault="006249B2" w:rsidP="006249B2">
      <w:pPr>
        <w:pStyle w:val="Heading2"/>
        <w:rPr>
          <w:rFonts w:ascii="Times New Roman" w:hAnsi="Times New Roman" w:cs="Times New Roman"/>
          <w:color w:val="auto"/>
          <w:sz w:val="24"/>
          <w:szCs w:val="24"/>
        </w:rPr>
      </w:pPr>
      <w:bookmarkStart w:id="133" w:name="_Toc76405304"/>
      <w:r w:rsidRPr="00877BA7">
        <w:rPr>
          <w:rFonts w:ascii="Times New Roman" w:hAnsi="Times New Roman" w:cs="Times New Roman"/>
          <w:color w:val="auto"/>
          <w:sz w:val="24"/>
          <w:szCs w:val="24"/>
        </w:rPr>
        <w:t>The Tower of Corydon Deus</w:t>
      </w:r>
      <w:bookmarkEnd w:id="133"/>
    </w:p>
    <w:p w:rsidR="006249B2" w:rsidRPr="00877BA7" w:rsidRDefault="006249B2" w:rsidP="006249B2">
      <w:pPr>
        <w:rPr>
          <w:rFonts w:ascii="Times New Roman" w:hAnsi="Times New Roman"/>
          <w:lang w:eastAsia="zh-CN"/>
        </w:rPr>
      </w:pPr>
      <w:r w:rsidRPr="00877BA7">
        <w:rPr>
          <w:rFonts w:ascii="Times New Roman" w:hAnsi="Times New Roman"/>
          <w:lang w:eastAsia="zh-CN"/>
        </w:rPr>
        <w:t>Emboldened</w:t>
      </w:r>
      <w:r w:rsidR="00785B57" w:rsidRPr="00877BA7">
        <w:rPr>
          <w:rFonts w:ascii="Times New Roman" w:hAnsi="Times New Roman"/>
          <w:lang w:eastAsia="zh-CN"/>
        </w:rPr>
        <w:t xml:space="preserve"> by the resurgence of Corydon Deus the </w:t>
      </w:r>
      <w:r w:rsidR="001407A4" w:rsidRPr="00877BA7">
        <w:rPr>
          <w:rFonts w:ascii="Times New Roman" w:hAnsi="Times New Roman"/>
          <w:lang w:eastAsia="zh-CN"/>
        </w:rPr>
        <w:t>Rediit</w:t>
      </w:r>
      <w:r w:rsidR="00785B57" w:rsidRPr="00877BA7">
        <w:rPr>
          <w:rFonts w:ascii="Times New Roman" w:hAnsi="Times New Roman"/>
          <w:lang w:eastAsia="zh-CN"/>
        </w:rPr>
        <w:t xml:space="preserve">s have rebuilt their tower to Corydon Deus. Since Caesar has joined the Reditus the </w:t>
      </w:r>
      <w:r w:rsidR="001407A4" w:rsidRPr="00877BA7">
        <w:rPr>
          <w:rFonts w:ascii="Times New Roman" w:hAnsi="Times New Roman"/>
          <w:lang w:eastAsia="zh-CN"/>
        </w:rPr>
        <w:t>Rediit</w:t>
      </w:r>
      <w:r w:rsidR="00785B57" w:rsidRPr="00877BA7">
        <w:rPr>
          <w:rFonts w:ascii="Times New Roman" w:hAnsi="Times New Roman"/>
          <w:lang w:eastAsia="zh-CN"/>
        </w:rPr>
        <w:t xml:space="preserve">s now treat him as an enemy. Only the seer and his mother speak nicely to him. Caesar attempts to destroy the tower. Caesar’s climb to the tower is met with fierce resistance from the beasts and monsters which Corydon Deus </w:t>
      </w:r>
      <w:r w:rsidR="00520277" w:rsidRPr="00877BA7">
        <w:rPr>
          <w:rFonts w:ascii="Times New Roman" w:hAnsi="Times New Roman"/>
          <w:lang w:eastAsia="zh-CN"/>
        </w:rPr>
        <w:t>has</w:t>
      </w:r>
      <w:r w:rsidR="00785B57" w:rsidRPr="00877BA7">
        <w:rPr>
          <w:rFonts w:ascii="Times New Roman" w:hAnsi="Times New Roman"/>
          <w:lang w:eastAsia="zh-CN"/>
        </w:rPr>
        <w:t xml:space="preserve"> unleashed upon the world. Caesar is also unable to use magic while climbing. Corydon Deus has put a giant force field around the tower which emanates an eerie aura that gives the tower</w:t>
      </w:r>
      <w:r w:rsidR="00520277" w:rsidRPr="00877BA7">
        <w:rPr>
          <w:rFonts w:ascii="Times New Roman" w:hAnsi="Times New Roman"/>
          <w:lang w:eastAsia="zh-CN"/>
        </w:rPr>
        <w:t xml:space="preserve"> a </w:t>
      </w:r>
      <w:r w:rsidR="00785B57" w:rsidRPr="00877BA7">
        <w:rPr>
          <w:rFonts w:ascii="Times New Roman" w:hAnsi="Times New Roman"/>
          <w:lang w:eastAsia="zh-CN"/>
        </w:rPr>
        <w:t>luminescent glow</w:t>
      </w:r>
      <w:r w:rsidR="00520277" w:rsidRPr="00877BA7">
        <w:rPr>
          <w:rFonts w:ascii="Times New Roman" w:hAnsi="Times New Roman"/>
          <w:lang w:eastAsia="zh-CN"/>
        </w:rPr>
        <w:t xml:space="preserve"> that is both ominous and majestic. This force field prevents Caesar from using magic.</w:t>
      </w:r>
    </w:p>
    <w:p w:rsidR="00F43A1B" w:rsidRPr="00877BA7" w:rsidRDefault="00F43A1B" w:rsidP="00F43A1B">
      <w:pPr>
        <w:pStyle w:val="Heading2"/>
        <w:rPr>
          <w:rFonts w:ascii="Times New Roman" w:hAnsi="Times New Roman" w:cs="Times New Roman"/>
        </w:rPr>
      </w:pPr>
      <w:bookmarkStart w:id="134" w:name="_Toc76405306"/>
      <w:r w:rsidRPr="00877BA7">
        <w:rPr>
          <w:rFonts w:ascii="Times New Roman" w:hAnsi="Times New Roman" w:cs="Times New Roman"/>
        </w:rPr>
        <w:lastRenderedPageBreak/>
        <w:t xml:space="preserve">Cannibal </w:t>
      </w:r>
      <w:r w:rsidR="001407A4" w:rsidRPr="00877BA7">
        <w:rPr>
          <w:rFonts w:ascii="Times New Roman" w:hAnsi="Times New Roman" w:cs="Times New Roman"/>
        </w:rPr>
        <w:t>Rediit</w:t>
      </w:r>
      <w:bookmarkEnd w:id="134"/>
    </w:p>
    <w:p w:rsidR="0045480F" w:rsidRPr="00877BA7" w:rsidRDefault="00F43A1B" w:rsidP="00F43A1B">
      <w:pPr>
        <w:rPr>
          <w:rFonts w:ascii="Times New Roman" w:hAnsi="Times New Roman"/>
          <w:lang w:eastAsia="zh-CN"/>
        </w:rPr>
      </w:pPr>
      <w:r w:rsidRPr="00877BA7">
        <w:rPr>
          <w:rFonts w:ascii="Times New Roman" w:hAnsi="Times New Roman"/>
          <w:lang w:eastAsia="zh-CN"/>
        </w:rPr>
        <w:t xml:space="preserve">If the player chose to allow the Cannibal </w:t>
      </w:r>
      <w:r w:rsidR="001407A4" w:rsidRPr="00877BA7">
        <w:rPr>
          <w:rFonts w:ascii="Times New Roman" w:hAnsi="Times New Roman"/>
          <w:lang w:eastAsia="zh-CN"/>
        </w:rPr>
        <w:t>Rediit</w:t>
      </w:r>
      <w:r w:rsidRPr="00877BA7">
        <w:rPr>
          <w:rFonts w:ascii="Times New Roman" w:hAnsi="Times New Roman"/>
          <w:lang w:eastAsia="zh-CN"/>
        </w:rPr>
        <w:t xml:space="preserve"> to live this opens up the possibility of fighting a special breed of dog she bred while you were gone. Again she tries to eat you if you talk to her and a battle ensues. Once you beat her the player receives a special item.</w:t>
      </w:r>
    </w:p>
    <w:p w:rsidR="00F43A1B" w:rsidRPr="00877BA7" w:rsidRDefault="0045480F" w:rsidP="0045480F">
      <w:pPr>
        <w:pStyle w:val="Heading2"/>
        <w:rPr>
          <w:rFonts w:ascii="Times New Roman" w:hAnsi="Times New Roman" w:cs="Times New Roman"/>
        </w:rPr>
      </w:pPr>
      <w:bookmarkStart w:id="135" w:name="_Toc76405307"/>
      <w:r w:rsidRPr="00877BA7">
        <w:rPr>
          <w:rFonts w:ascii="Times New Roman" w:hAnsi="Times New Roman" w:cs="Times New Roman"/>
        </w:rPr>
        <w:t>The Security Protocol Defense Bot</w:t>
      </w:r>
      <w:bookmarkEnd w:id="135"/>
    </w:p>
    <w:p w:rsidR="0045480F" w:rsidRPr="00877BA7" w:rsidRDefault="00676B20" w:rsidP="0045480F">
      <w:pPr>
        <w:rPr>
          <w:rFonts w:ascii="Times New Roman" w:hAnsi="Times New Roman"/>
          <w:lang w:eastAsia="zh-CN"/>
        </w:rPr>
      </w:pPr>
      <w:r w:rsidRPr="00877BA7">
        <w:rPr>
          <w:rFonts w:ascii="Times New Roman" w:hAnsi="Times New Roman"/>
          <w:lang w:eastAsia="zh-CN"/>
        </w:rPr>
        <w:t>This boss the player can once again revisit and fight.</w:t>
      </w:r>
    </w:p>
    <w:p w:rsidR="00F43A1B" w:rsidRPr="00877BA7" w:rsidRDefault="00F43A1B" w:rsidP="00F43A1B">
      <w:pPr>
        <w:pStyle w:val="Heading2"/>
        <w:rPr>
          <w:rFonts w:ascii="Times New Roman" w:hAnsi="Times New Roman" w:cs="Times New Roman"/>
          <w:color w:val="auto"/>
          <w:sz w:val="24"/>
          <w:szCs w:val="24"/>
        </w:rPr>
      </w:pPr>
      <w:r w:rsidRPr="00877BA7">
        <w:rPr>
          <w:rFonts w:ascii="Times New Roman" w:hAnsi="Times New Roman" w:cs="Times New Roman"/>
          <w:color w:val="auto"/>
          <w:sz w:val="24"/>
          <w:szCs w:val="24"/>
        </w:rPr>
        <w:t xml:space="preserve">                        </w:t>
      </w:r>
      <w:bookmarkStart w:id="136" w:name="_Toc76405308"/>
      <w:r w:rsidRPr="00877BA7">
        <w:rPr>
          <w:rFonts w:ascii="Times New Roman" w:hAnsi="Times New Roman" w:cs="Times New Roman"/>
          <w:color w:val="auto"/>
          <w:sz w:val="24"/>
          <w:szCs w:val="24"/>
        </w:rPr>
        <w:t>---Areas Opened Up By Dropship---</w:t>
      </w:r>
      <w:bookmarkEnd w:id="136"/>
    </w:p>
    <w:p w:rsidR="00F43A1B" w:rsidRPr="00877BA7" w:rsidRDefault="00F43A1B" w:rsidP="006249B2">
      <w:pPr>
        <w:rPr>
          <w:rFonts w:ascii="Times New Roman" w:hAnsi="Times New Roman"/>
          <w:lang w:eastAsia="zh-CN"/>
        </w:rPr>
      </w:pPr>
    </w:p>
    <w:p w:rsidR="005A2972" w:rsidRPr="00877BA7" w:rsidRDefault="00676B20" w:rsidP="005A2972">
      <w:pPr>
        <w:pStyle w:val="Heading2"/>
        <w:rPr>
          <w:rFonts w:ascii="Times New Roman" w:hAnsi="Times New Roman" w:cs="Times New Roman"/>
          <w:color w:val="auto"/>
          <w:sz w:val="24"/>
          <w:szCs w:val="24"/>
        </w:rPr>
      </w:pPr>
      <w:bookmarkStart w:id="137" w:name="_Toc76405309"/>
      <w:r w:rsidRPr="00877BA7">
        <w:rPr>
          <w:rFonts w:ascii="Times New Roman" w:hAnsi="Times New Roman" w:cs="Times New Roman"/>
          <w:color w:val="auto"/>
          <w:sz w:val="24"/>
          <w:szCs w:val="24"/>
        </w:rPr>
        <w:t xml:space="preserve">The Island of </w:t>
      </w:r>
      <w:r w:rsidR="005A2972" w:rsidRPr="00877BA7">
        <w:rPr>
          <w:rFonts w:ascii="Times New Roman" w:hAnsi="Times New Roman" w:cs="Times New Roman"/>
          <w:color w:val="auto"/>
          <w:sz w:val="24"/>
          <w:szCs w:val="24"/>
        </w:rPr>
        <w:t>Magus</w:t>
      </w:r>
      <w:r w:rsidRPr="00877BA7">
        <w:rPr>
          <w:rFonts w:ascii="Times New Roman" w:hAnsi="Times New Roman" w:cs="Times New Roman"/>
          <w:color w:val="auto"/>
          <w:sz w:val="24"/>
          <w:szCs w:val="24"/>
        </w:rPr>
        <w:t xml:space="preserve"> and Johannes</w:t>
      </w:r>
      <w:bookmarkEnd w:id="137"/>
    </w:p>
    <w:p w:rsidR="006249B2" w:rsidRPr="00877BA7" w:rsidRDefault="007B7A42" w:rsidP="005A2972">
      <w:pPr>
        <w:rPr>
          <w:rFonts w:ascii="Times New Roman" w:hAnsi="Times New Roman"/>
          <w:lang w:eastAsia="zh-CN"/>
        </w:rPr>
      </w:pPr>
      <w:r w:rsidRPr="00877BA7">
        <w:rPr>
          <w:rFonts w:ascii="Times New Roman" w:hAnsi="Times New Roman"/>
          <w:lang w:eastAsia="zh-CN"/>
        </w:rPr>
        <w:t xml:space="preserve">The people of Magus greet </w:t>
      </w:r>
      <w:r w:rsidR="007A1FDA">
        <w:rPr>
          <w:rFonts w:ascii="Times New Roman" w:hAnsi="Times New Roman"/>
          <w:lang w:eastAsia="zh-CN"/>
        </w:rPr>
        <w:t>Terrae</w:t>
      </w:r>
      <w:r w:rsidRPr="00877BA7">
        <w:rPr>
          <w:rFonts w:ascii="Times New Roman" w:hAnsi="Times New Roman"/>
          <w:lang w:eastAsia="zh-CN"/>
        </w:rPr>
        <w:t xml:space="preserve">e and Caesar with open arms. </w:t>
      </w:r>
      <w:r w:rsidR="007A1FDA">
        <w:rPr>
          <w:rFonts w:ascii="Times New Roman" w:hAnsi="Times New Roman"/>
          <w:lang w:eastAsia="zh-CN"/>
        </w:rPr>
        <w:t>Terrae</w:t>
      </w:r>
      <w:r w:rsidRPr="00877BA7">
        <w:rPr>
          <w:rFonts w:ascii="Times New Roman" w:hAnsi="Times New Roman"/>
          <w:lang w:eastAsia="zh-CN"/>
        </w:rPr>
        <w:t>e tells him of their predicament and their need to get to the island to the north. A man named Johannes, a magician, who has held the ideas of magic in high regard keeping them safe throughout the generations, offers to help them. Only a person of Magus descent is able to enter the island of the Phoenix.</w:t>
      </w:r>
      <w:r w:rsidR="006249B2" w:rsidRPr="00877BA7">
        <w:rPr>
          <w:rFonts w:ascii="Times New Roman" w:hAnsi="Times New Roman"/>
          <w:lang w:eastAsia="zh-CN"/>
        </w:rPr>
        <w:t xml:space="preserve"> A small boat is given to them and they travel to the north.</w:t>
      </w:r>
      <w:r w:rsidR="00471497" w:rsidRPr="00877BA7">
        <w:rPr>
          <w:rFonts w:ascii="Times New Roman" w:hAnsi="Times New Roman"/>
          <w:lang w:eastAsia="zh-CN"/>
        </w:rPr>
        <w:t xml:space="preserve"> Before entering they visit Leonidas ‘s grave which is also located in Magus.</w:t>
      </w:r>
    </w:p>
    <w:p w:rsidR="005A2972" w:rsidRPr="00877BA7" w:rsidRDefault="006249B2" w:rsidP="006249B2">
      <w:pPr>
        <w:pStyle w:val="Heading2"/>
        <w:rPr>
          <w:rFonts w:ascii="Times New Roman" w:hAnsi="Times New Roman" w:cs="Times New Roman"/>
          <w:color w:val="auto"/>
          <w:sz w:val="24"/>
          <w:szCs w:val="24"/>
        </w:rPr>
      </w:pPr>
      <w:bookmarkStart w:id="138" w:name="_Toc76405310"/>
      <w:r w:rsidRPr="00877BA7">
        <w:rPr>
          <w:rFonts w:ascii="Times New Roman" w:hAnsi="Times New Roman" w:cs="Times New Roman"/>
          <w:color w:val="auto"/>
          <w:sz w:val="24"/>
          <w:szCs w:val="24"/>
        </w:rPr>
        <w:t>Island of the Phoenix</w:t>
      </w:r>
      <w:bookmarkEnd w:id="138"/>
    </w:p>
    <w:p w:rsidR="00472049" w:rsidRPr="00877BA7" w:rsidRDefault="0015639F" w:rsidP="00472049">
      <w:pPr>
        <w:rPr>
          <w:rFonts w:ascii="Times New Roman" w:hAnsi="Times New Roman"/>
          <w:lang w:eastAsia="zh-CN"/>
        </w:rPr>
      </w:pPr>
      <w:r w:rsidRPr="00877BA7">
        <w:rPr>
          <w:rFonts w:ascii="Times New Roman" w:hAnsi="Times New Roman"/>
          <w:lang w:eastAsia="zh-CN"/>
        </w:rPr>
        <w:t>When they land on the island they must solve a series of puzzles in order to access the cave of the Phoenix. These puzzles are only solvable with the powers of Johannes. Johannes is able to transport small objects through time and space. These objects which are found in the island in sequential order from 1 to 10 must be placed in order related to the numerical value in which their found.</w:t>
      </w:r>
      <w:r w:rsidR="00C5668D" w:rsidRPr="00877BA7">
        <w:rPr>
          <w:rFonts w:ascii="Times New Roman" w:hAnsi="Times New Roman"/>
          <w:lang w:eastAsia="zh-CN"/>
        </w:rPr>
        <w:t xml:space="preserve"> So the 1</w:t>
      </w:r>
      <w:r w:rsidR="00C5668D" w:rsidRPr="00877BA7">
        <w:rPr>
          <w:rFonts w:ascii="Times New Roman" w:hAnsi="Times New Roman"/>
          <w:vertAlign w:val="superscript"/>
          <w:lang w:eastAsia="zh-CN"/>
        </w:rPr>
        <w:t>st</w:t>
      </w:r>
      <w:r w:rsidR="00C5668D" w:rsidRPr="00877BA7">
        <w:rPr>
          <w:rFonts w:ascii="Times New Roman" w:hAnsi="Times New Roman"/>
          <w:lang w:eastAsia="zh-CN"/>
        </w:rPr>
        <w:t xml:space="preserve"> stone to be found as the value of one and has the power to multiply by 1. 2 </w:t>
      </w:r>
      <w:r w:rsidR="00520277" w:rsidRPr="00877BA7">
        <w:rPr>
          <w:rFonts w:ascii="Times New Roman" w:hAnsi="Times New Roman"/>
          <w:lang w:eastAsia="zh-CN"/>
        </w:rPr>
        <w:t>have</w:t>
      </w:r>
      <w:r w:rsidR="00C5668D" w:rsidRPr="00877BA7">
        <w:rPr>
          <w:rFonts w:ascii="Times New Roman" w:hAnsi="Times New Roman"/>
          <w:lang w:eastAsia="zh-CN"/>
        </w:rPr>
        <w:t xml:space="preserve"> power to multiply by 2. On top of the mountain are many large stones having a number written on them. There is a groove below each of the stones to which the stones you find on the island can be transported to. When each stone has been transported to the groove below the larger stones t</w:t>
      </w:r>
      <w:r w:rsidRPr="00877BA7">
        <w:rPr>
          <w:rFonts w:ascii="Times New Roman" w:hAnsi="Times New Roman"/>
          <w:lang w:eastAsia="zh-CN"/>
        </w:rPr>
        <w:t xml:space="preserve">he total </w:t>
      </w:r>
      <w:r w:rsidR="00C5668D" w:rsidRPr="00877BA7">
        <w:rPr>
          <w:rFonts w:ascii="Times New Roman" w:hAnsi="Times New Roman"/>
          <w:lang w:eastAsia="zh-CN"/>
        </w:rPr>
        <w:t xml:space="preserve">multiplied </w:t>
      </w:r>
      <w:r w:rsidRPr="00877BA7">
        <w:rPr>
          <w:rFonts w:ascii="Times New Roman" w:hAnsi="Times New Roman"/>
          <w:lang w:eastAsia="zh-CN"/>
        </w:rPr>
        <w:t>must equal the gematria value of the name Johannes which is 834.</w:t>
      </w:r>
    </w:p>
    <w:p w:rsidR="006249B2" w:rsidRPr="00877BA7" w:rsidRDefault="00520277" w:rsidP="00520277">
      <w:pPr>
        <w:pStyle w:val="Heading2"/>
        <w:rPr>
          <w:rFonts w:ascii="Times New Roman" w:hAnsi="Times New Roman" w:cs="Times New Roman"/>
        </w:rPr>
      </w:pPr>
      <w:bookmarkStart w:id="139" w:name="_Toc76405311"/>
      <w:r w:rsidRPr="00877BA7">
        <w:rPr>
          <w:rFonts w:ascii="Times New Roman" w:hAnsi="Times New Roman" w:cs="Times New Roman"/>
        </w:rPr>
        <w:t>Inside the Cave of the Phoenix</w:t>
      </w:r>
      <w:bookmarkEnd w:id="139"/>
    </w:p>
    <w:p w:rsidR="001761B0" w:rsidRPr="00877BA7" w:rsidRDefault="001761B0" w:rsidP="001761B0">
      <w:pPr>
        <w:rPr>
          <w:rFonts w:ascii="Times New Roman" w:hAnsi="Times New Roman"/>
          <w:lang w:eastAsia="zh-CN"/>
        </w:rPr>
      </w:pPr>
      <w:r w:rsidRPr="00877BA7">
        <w:rPr>
          <w:rFonts w:ascii="Times New Roman" w:hAnsi="Times New Roman"/>
          <w:lang w:eastAsia="zh-CN"/>
        </w:rPr>
        <w:t xml:space="preserve">The cave is filled with fire shooting from the ground. The player must use Johannes’s </w:t>
      </w:r>
      <w:r w:rsidR="00EF6781" w:rsidRPr="00877BA7">
        <w:rPr>
          <w:rFonts w:ascii="Times New Roman" w:hAnsi="Times New Roman"/>
          <w:lang w:eastAsia="zh-CN"/>
        </w:rPr>
        <w:t xml:space="preserve">relativity </w:t>
      </w:r>
      <w:r w:rsidRPr="00877BA7">
        <w:rPr>
          <w:rFonts w:ascii="Times New Roman" w:hAnsi="Times New Roman"/>
          <w:lang w:eastAsia="zh-CN"/>
        </w:rPr>
        <w:t>skill to move boulders which block the player’s way.</w:t>
      </w:r>
      <w:r w:rsidR="00EF6781" w:rsidRPr="00877BA7">
        <w:rPr>
          <w:rFonts w:ascii="Times New Roman" w:hAnsi="Times New Roman"/>
          <w:lang w:eastAsia="zh-CN"/>
        </w:rPr>
        <w:t xml:space="preserve"> The player reaches the Phoenix. They speak with the Phoenix and tell him that which they wish to do. The Phoenix agrees to help Caesar resurrect Leonidas, but only if they prove they are worthy in combat. After defeating the Phoenix, the Phoenix flies in the air above the island and bursts into a giant ball of fire which illuminates the entire sky. His ashes fall to the ground, and as they slowly fall to the ground, they slowly materialize in the form Leonidas. </w:t>
      </w:r>
    </w:p>
    <w:p w:rsidR="00EF6781" w:rsidRPr="00877BA7" w:rsidRDefault="00EF6781" w:rsidP="00EF6781">
      <w:pPr>
        <w:pStyle w:val="Heading2"/>
        <w:rPr>
          <w:rFonts w:ascii="Times New Roman" w:hAnsi="Times New Roman" w:cs="Times New Roman"/>
        </w:rPr>
      </w:pPr>
      <w:bookmarkStart w:id="140" w:name="_Toc76405312"/>
      <w:r w:rsidRPr="00877BA7">
        <w:rPr>
          <w:rFonts w:ascii="Times New Roman" w:hAnsi="Times New Roman" w:cs="Times New Roman"/>
        </w:rPr>
        <w:t>Leonidas Sword</w:t>
      </w:r>
      <w:bookmarkEnd w:id="140"/>
    </w:p>
    <w:p w:rsidR="001761B0" w:rsidRPr="00877BA7" w:rsidRDefault="00471497" w:rsidP="001761B0">
      <w:pPr>
        <w:rPr>
          <w:rFonts w:ascii="Times New Roman" w:hAnsi="Times New Roman"/>
          <w:lang w:eastAsia="zh-CN"/>
        </w:rPr>
      </w:pPr>
      <w:r w:rsidRPr="00877BA7">
        <w:rPr>
          <w:rFonts w:ascii="Times New Roman" w:hAnsi="Times New Roman"/>
          <w:lang w:eastAsia="zh-CN"/>
        </w:rPr>
        <w:t>Leonidas’s sword has been stolen and they must track it down.</w:t>
      </w:r>
    </w:p>
    <w:p w:rsidR="00471497" w:rsidRPr="00877BA7" w:rsidRDefault="00471497" w:rsidP="00471497">
      <w:pPr>
        <w:pStyle w:val="Heading2"/>
        <w:rPr>
          <w:rFonts w:ascii="Times New Roman" w:hAnsi="Times New Roman" w:cs="Times New Roman"/>
        </w:rPr>
      </w:pPr>
      <w:bookmarkStart w:id="141" w:name="_Toc76405313"/>
      <w:r w:rsidRPr="00877BA7">
        <w:rPr>
          <w:rFonts w:ascii="Times New Roman" w:hAnsi="Times New Roman" w:cs="Times New Roman"/>
        </w:rPr>
        <w:lastRenderedPageBreak/>
        <w:t>Ehsran</w:t>
      </w:r>
      <w:r w:rsidR="00CD3324" w:rsidRPr="00877BA7">
        <w:rPr>
          <w:rFonts w:ascii="Times New Roman" w:hAnsi="Times New Roman" w:cs="Times New Roman"/>
        </w:rPr>
        <w:t xml:space="preserve"> Rocket</w:t>
      </w:r>
      <w:bookmarkEnd w:id="141"/>
    </w:p>
    <w:p w:rsidR="00471497" w:rsidRPr="00877BA7" w:rsidRDefault="00471497" w:rsidP="001761B0">
      <w:pPr>
        <w:rPr>
          <w:rFonts w:ascii="Times New Roman" w:hAnsi="Times New Roman"/>
          <w:lang w:eastAsia="zh-CN"/>
        </w:rPr>
      </w:pPr>
      <w:r w:rsidRPr="00877BA7">
        <w:rPr>
          <w:rFonts w:ascii="Times New Roman" w:hAnsi="Times New Roman"/>
          <w:lang w:eastAsia="zh-CN"/>
        </w:rPr>
        <w:t>After meeting Leonidas, Adm. Anthony explains his plan to reach the moon. A senior science advisor named</w:t>
      </w:r>
      <w:r w:rsidR="001F571E" w:rsidRPr="00877BA7">
        <w:rPr>
          <w:rFonts w:ascii="Times New Roman" w:hAnsi="Times New Roman"/>
          <w:lang w:eastAsia="zh-CN"/>
        </w:rPr>
        <w:t xml:space="preserve"> Mortis </w:t>
      </w:r>
      <w:r w:rsidR="00374C10" w:rsidRPr="00877BA7">
        <w:rPr>
          <w:rFonts w:ascii="Times New Roman" w:hAnsi="Times New Roman"/>
          <w:lang w:eastAsia="zh-CN"/>
        </w:rPr>
        <w:t>Shinra</w:t>
      </w:r>
      <w:r w:rsidR="00CD3324" w:rsidRPr="00877BA7">
        <w:rPr>
          <w:rFonts w:ascii="Times New Roman" w:hAnsi="Times New Roman"/>
          <w:lang w:eastAsia="zh-CN"/>
        </w:rPr>
        <w:t xml:space="preserve"> has developed a fuel which uses </w:t>
      </w:r>
      <w:r w:rsidRPr="00877BA7">
        <w:rPr>
          <w:rFonts w:ascii="Times New Roman" w:hAnsi="Times New Roman"/>
          <w:lang w:eastAsia="zh-CN"/>
        </w:rPr>
        <w:t>crystals from the earth</w:t>
      </w:r>
      <w:r w:rsidR="00CD3324" w:rsidRPr="00877BA7">
        <w:rPr>
          <w:rFonts w:ascii="Times New Roman" w:hAnsi="Times New Roman"/>
          <w:lang w:eastAsia="zh-CN"/>
        </w:rPr>
        <w:t xml:space="preserve">. The fuel is extracted from the crystals and is named pistis. </w:t>
      </w:r>
      <w:r w:rsidR="00B1510B" w:rsidRPr="00877BA7">
        <w:rPr>
          <w:rFonts w:ascii="Times New Roman" w:hAnsi="Times New Roman"/>
          <w:lang w:eastAsia="zh-CN"/>
        </w:rPr>
        <w:t xml:space="preserve">Mortis Shinra explains he named his rocket after his daughter Midgar. </w:t>
      </w:r>
      <w:r w:rsidR="00CD3324" w:rsidRPr="00877BA7">
        <w:rPr>
          <w:rFonts w:ascii="Times New Roman" w:hAnsi="Times New Roman"/>
          <w:lang w:eastAsia="zh-CN"/>
        </w:rPr>
        <w:t>The only problem is that the</w:t>
      </w:r>
      <w:r w:rsidR="00115EE7" w:rsidRPr="00877BA7">
        <w:rPr>
          <w:rFonts w:ascii="Times New Roman" w:hAnsi="Times New Roman"/>
          <w:lang w:eastAsia="zh-CN"/>
        </w:rPr>
        <w:t xml:space="preserve"> rocket</w:t>
      </w:r>
      <w:r w:rsidR="00CD3324" w:rsidRPr="00877BA7">
        <w:rPr>
          <w:rFonts w:ascii="Times New Roman" w:hAnsi="Times New Roman"/>
          <w:lang w:eastAsia="zh-CN"/>
        </w:rPr>
        <w:t xml:space="preserve"> base inside Ehsran is currently occupied by the monsters of Corydon Deus. Caesar and company must split up into different groups in order to reach the rocketship. One group must </w:t>
      </w:r>
      <w:r w:rsidR="005309AC" w:rsidRPr="00877BA7">
        <w:rPr>
          <w:rFonts w:ascii="Times New Roman" w:hAnsi="Times New Roman"/>
          <w:lang w:eastAsia="zh-CN"/>
        </w:rPr>
        <w:t>fill the rocketship with pistis, w</w:t>
      </w:r>
      <w:r w:rsidR="00CD3324" w:rsidRPr="00877BA7">
        <w:rPr>
          <w:rFonts w:ascii="Times New Roman" w:hAnsi="Times New Roman"/>
          <w:lang w:eastAsia="zh-CN"/>
        </w:rPr>
        <w:t>hile the other group distracts the monsters</w:t>
      </w:r>
      <w:r w:rsidR="005309AC" w:rsidRPr="00877BA7">
        <w:rPr>
          <w:rFonts w:ascii="Times New Roman" w:hAnsi="Times New Roman"/>
          <w:lang w:eastAsia="zh-CN"/>
        </w:rPr>
        <w:t>.</w:t>
      </w:r>
      <w:r w:rsidR="00115EE7" w:rsidRPr="00877BA7">
        <w:rPr>
          <w:rFonts w:ascii="Times New Roman" w:hAnsi="Times New Roman"/>
          <w:lang w:eastAsia="zh-CN"/>
        </w:rPr>
        <w:t xml:space="preserve"> Caesar and company regroup after defeating the monsters and their leader.</w:t>
      </w:r>
    </w:p>
    <w:p w:rsidR="00115EE7" w:rsidRPr="00877BA7" w:rsidRDefault="00115EE7" w:rsidP="001761B0">
      <w:pPr>
        <w:rPr>
          <w:rFonts w:ascii="Times New Roman" w:hAnsi="Times New Roman"/>
          <w:lang w:eastAsia="zh-CN"/>
        </w:rPr>
      </w:pPr>
    </w:p>
    <w:p w:rsidR="00115EE7" w:rsidRPr="00877BA7" w:rsidRDefault="00115EE7" w:rsidP="00115EE7">
      <w:pPr>
        <w:pStyle w:val="Heading2"/>
        <w:rPr>
          <w:rFonts w:ascii="Times New Roman" w:hAnsi="Times New Roman" w:cs="Times New Roman"/>
        </w:rPr>
      </w:pPr>
      <w:bookmarkStart w:id="142" w:name="_Toc76405314"/>
      <w:r w:rsidRPr="00877BA7">
        <w:rPr>
          <w:rFonts w:ascii="Times New Roman" w:hAnsi="Times New Roman" w:cs="Times New Roman"/>
        </w:rPr>
        <w:t>Ehsran Rocket Launch</w:t>
      </w:r>
      <w:bookmarkEnd w:id="142"/>
    </w:p>
    <w:p w:rsidR="00115EE7" w:rsidRPr="00877BA7" w:rsidRDefault="00115EE7" w:rsidP="00115EE7">
      <w:pPr>
        <w:rPr>
          <w:rFonts w:ascii="Times New Roman" w:hAnsi="Times New Roman"/>
        </w:rPr>
      </w:pPr>
      <w:r w:rsidRPr="00877BA7">
        <w:rPr>
          <w:rFonts w:ascii="Times New Roman" w:hAnsi="Times New Roman"/>
          <w:lang w:eastAsia="zh-CN"/>
        </w:rPr>
        <w:t xml:space="preserve">The player is treated to a cut scene where a countdown is initiated and the rocket Midgar is launched into space while the battle rages for Ehsran. </w:t>
      </w:r>
    </w:p>
    <w:p w:rsidR="00115EE7" w:rsidRPr="00877BA7" w:rsidRDefault="00115EE7" w:rsidP="00115EE7">
      <w:pPr>
        <w:pStyle w:val="Heading2"/>
        <w:rPr>
          <w:rFonts w:ascii="Times New Roman" w:hAnsi="Times New Roman" w:cs="Times New Roman"/>
        </w:rPr>
      </w:pPr>
      <w:bookmarkStart w:id="143" w:name="_Toc76405315"/>
      <w:r w:rsidRPr="00877BA7">
        <w:rPr>
          <w:rFonts w:ascii="Times New Roman" w:hAnsi="Times New Roman" w:cs="Times New Roman"/>
        </w:rPr>
        <w:t>Space</w:t>
      </w:r>
      <w:bookmarkEnd w:id="143"/>
    </w:p>
    <w:p w:rsidR="005309AC" w:rsidRPr="00877BA7" w:rsidRDefault="005309AC" w:rsidP="00520277">
      <w:pPr>
        <w:rPr>
          <w:rFonts w:ascii="Times New Roman" w:hAnsi="Times New Roman"/>
          <w:lang w:eastAsia="zh-CN"/>
        </w:rPr>
      </w:pPr>
      <w:r w:rsidRPr="00877BA7">
        <w:rPr>
          <w:rFonts w:ascii="Times New Roman" w:hAnsi="Times New Roman"/>
          <w:lang w:eastAsia="zh-CN"/>
        </w:rPr>
        <w:t>Space is minigame where you control the rocketship in the top-down arcade shoot’em up of the 90s.</w:t>
      </w:r>
      <w:r w:rsidR="00B1510B" w:rsidRPr="00877BA7">
        <w:rPr>
          <w:rFonts w:ascii="Times New Roman" w:hAnsi="Times New Roman"/>
          <w:lang w:eastAsia="zh-CN"/>
        </w:rPr>
        <w:t xml:space="preserve"> I’m developing the game on unreal engine 4 so I might be able to make this part looks slightly 3D. </w:t>
      </w:r>
      <w:r w:rsidRPr="00877BA7">
        <w:rPr>
          <w:rFonts w:ascii="Times New Roman" w:hAnsi="Times New Roman"/>
          <w:lang w:eastAsia="zh-CN"/>
        </w:rPr>
        <w:t xml:space="preserve"> The final boss of the space between Gaia and the moon is a giant eye</w:t>
      </w:r>
      <w:r w:rsidR="00B1510B" w:rsidRPr="00877BA7">
        <w:rPr>
          <w:rFonts w:ascii="Times New Roman" w:hAnsi="Times New Roman"/>
          <w:lang w:eastAsia="zh-CN"/>
        </w:rPr>
        <w:t xml:space="preserve"> that</w:t>
      </w:r>
      <w:r w:rsidRPr="00877BA7">
        <w:rPr>
          <w:rFonts w:ascii="Times New Roman" w:hAnsi="Times New Roman"/>
          <w:lang w:eastAsia="zh-CN"/>
        </w:rPr>
        <w:t xml:space="preserve"> is constantly looking at the spaceship wherever it moves and shooting a plasma beam and other small projectiles. He is the eye of Corydon Deus.</w:t>
      </w:r>
    </w:p>
    <w:p w:rsidR="00520277" w:rsidRPr="00877BA7" w:rsidRDefault="005309AC" w:rsidP="005309AC">
      <w:pPr>
        <w:pStyle w:val="Heading2"/>
        <w:rPr>
          <w:rFonts w:ascii="Times New Roman" w:hAnsi="Times New Roman" w:cs="Times New Roman"/>
        </w:rPr>
      </w:pPr>
      <w:bookmarkStart w:id="144" w:name="_Toc76405316"/>
      <w:r w:rsidRPr="00877BA7">
        <w:rPr>
          <w:rFonts w:ascii="Times New Roman" w:hAnsi="Times New Roman" w:cs="Times New Roman"/>
        </w:rPr>
        <w:t>The Moon</w:t>
      </w:r>
      <w:bookmarkEnd w:id="144"/>
    </w:p>
    <w:p w:rsidR="00475490" w:rsidRPr="00877BA7" w:rsidRDefault="00B1510B" w:rsidP="00475490">
      <w:pPr>
        <w:rPr>
          <w:rFonts w:ascii="Times New Roman" w:hAnsi="Times New Roman"/>
          <w:lang w:eastAsia="zh-CN"/>
        </w:rPr>
      </w:pPr>
      <w:r w:rsidRPr="00877BA7">
        <w:rPr>
          <w:rFonts w:ascii="Times New Roman" w:hAnsi="Times New Roman"/>
          <w:lang w:eastAsia="zh-CN"/>
        </w:rPr>
        <w:t>The spaceship lands on the moon</w:t>
      </w:r>
      <w:r w:rsidR="00115EE7" w:rsidRPr="00877BA7">
        <w:rPr>
          <w:rFonts w:ascii="Times New Roman" w:hAnsi="Times New Roman"/>
          <w:lang w:eastAsia="zh-CN"/>
        </w:rPr>
        <w:t>. A massive stone edifice in the distance is where the party surmises that Corydon Deus has made his throne.</w:t>
      </w:r>
      <w:r w:rsidR="00F43A1B" w:rsidRPr="00877BA7">
        <w:rPr>
          <w:rFonts w:ascii="Times New Roman" w:hAnsi="Times New Roman"/>
          <w:lang w:eastAsia="zh-CN"/>
        </w:rPr>
        <w:t xml:space="preserve"> The party gets lost because the path to the massive stone edifice is blocked with many cracks and stone slabs that rise and sink on the moon’s surface. The party becomes discouraged and when all hope seems lost a small creature the size of a child appears from behind a rising arch.</w:t>
      </w:r>
    </w:p>
    <w:p w:rsidR="00676B20" w:rsidRPr="00877BA7" w:rsidRDefault="00676B20" w:rsidP="00676B20">
      <w:pPr>
        <w:pStyle w:val="Heading2"/>
        <w:rPr>
          <w:rFonts w:ascii="Times New Roman" w:hAnsi="Times New Roman" w:cs="Times New Roman"/>
        </w:rPr>
      </w:pPr>
      <w:bookmarkStart w:id="145" w:name="_Toc76405317"/>
      <w:r w:rsidRPr="00877BA7">
        <w:rPr>
          <w:rFonts w:ascii="Times New Roman" w:hAnsi="Times New Roman" w:cs="Times New Roman"/>
        </w:rPr>
        <w:t>The Party so Far</w:t>
      </w:r>
      <w:bookmarkEnd w:id="145"/>
    </w:p>
    <w:p w:rsidR="00345EE0" w:rsidRPr="00877BA7" w:rsidRDefault="00676B20" w:rsidP="00676B20">
      <w:pPr>
        <w:rPr>
          <w:rFonts w:ascii="Times New Roman" w:hAnsi="Times New Roman"/>
          <w:lang w:eastAsia="zh-CN"/>
        </w:rPr>
      </w:pPr>
      <w:r w:rsidRPr="00877BA7">
        <w:rPr>
          <w:rFonts w:ascii="Times New Roman" w:hAnsi="Times New Roman"/>
          <w:lang w:eastAsia="zh-CN"/>
        </w:rPr>
        <w:t>Ceaser</w:t>
      </w:r>
      <w:r w:rsidRPr="00877BA7">
        <w:rPr>
          <w:rFonts w:ascii="Times New Roman" w:hAnsi="Times New Roman"/>
          <w:lang w:eastAsia="zh-CN"/>
        </w:rPr>
        <w:tab/>
        <w:t>Eduardus II</w:t>
      </w:r>
      <w:r w:rsidRPr="00877BA7">
        <w:rPr>
          <w:rFonts w:ascii="Times New Roman" w:hAnsi="Times New Roman"/>
          <w:lang w:eastAsia="zh-CN"/>
        </w:rPr>
        <w:tab/>
      </w:r>
      <w:r w:rsidR="007A1FDA">
        <w:rPr>
          <w:rFonts w:ascii="Times New Roman" w:hAnsi="Times New Roman"/>
          <w:lang w:eastAsia="zh-CN"/>
        </w:rPr>
        <w:t>Terrae</w:t>
      </w:r>
      <w:r w:rsidRPr="00877BA7">
        <w:rPr>
          <w:rFonts w:ascii="Times New Roman" w:hAnsi="Times New Roman"/>
          <w:lang w:eastAsia="zh-CN"/>
        </w:rPr>
        <w:t>e</w:t>
      </w:r>
      <w:r w:rsidRPr="00877BA7">
        <w:rPr>
          <w:rFonts w:ascii="Times New Roman" w:hAnsi="Times New Roman"/>
          <w:lang w:eastAsia="zh-CN"/>
        </w:rPr>
        <w:tab/>
        <w:t>Jester Johannes Airloft Leonidas</w:t>
      </w:r>
      <w:r w:rsidR="00345EE0" w:rsidRPr="00877BA7">
        <w:rPr>
          <w:rFonts w:ascii="Times New Roman" w:hAnsi="Times New Roman"/>
          <w:lang w:eastAsia="zh-CN"/>
        </w:rPr>
        <w:t xml:space="preserve"> </w:t>
      </w:r>
    </w:p>
    <w:p w:rsidR="00676B20" w:rsidRPr="00877BA7" w:rsidRDefault="00574B41" w:rsidP="00676B20">
      <w:pPr>
        <w:rPr>
          <w:rFonts w:ascii="Times New Roman" w:hAnsi="Times New Roman"/>
          <w:lang w:eastAsia="zh-CN"/>
        </w:rPr>
      </w:pPr>
      <w:r>
        <w:rPr>
          <w:rFonts w:ascii="Times New Roman" w:hAnsi="Times New Roman"/>
          <w:lang w:eastAsia="zh-CN"/>
        </w:rPr>
        <w:t>Neo</w:t>
      </w:r>
      <w:r w:rsidR="00345EE0" w:rsidRPr="00877BA7">
        <w:rPr>
          <w:rFonts w:ascii="Times New Roman" w:hAnsi="Times New Roman"/>
          <w:lang w:eastAsia="zh-CN"/>
        </w:rPr>
        <w:t xml:space="preserve"> V (optional)</w:t>
      </w:r>
    </w:p>
    <w:p w:rsidR="00676B20" w:rsidRPr="00877BA7" w:rsidRDefault="00676B20" w:rsidP="00676B20">
      <w:pPr>
        <w:pStyle w:val="Heading2"/>
        <w:rPr>
          <w:rFonts w:ascii="Times New Roman" w:hAnsi="Times New Roman" w:cs="Times New Roman"/>
        </w:rPr>
      </w:pPr>
      <w:bookmarkStart w:id="146" w:name="_Toc76405318"/>
      <w:r w:rsidRPr="00877BA7">
        <w:rPr>
          <w:rFonts w:ascii="Times New Roman" w:hAnsi="Times New Roman" w:cs="Times New Roman"/>
        </w:rPr>
        <w:t>Resputin</w:t>
      </w:r>
      <w:r w:rsidR="00864EA3" w:rsidRPr="00877BA7">
        <w:rPr>
          <w:rFonts w:ascii="Times New Roman" w:hAnsi="Times New Roman" w:cs="Times New Roman"/>
        </w:rPr>
        <w:t xml:space="preserve"> the Great</w:t>
      </w:r>
      <w:bookmarkEnd w:id="146"/>
    </w:p>
    <w:p w:rsidR="00CC5A03" w:rsidRPr="00877BA7" w:rsidRDefault="00864EA3" w:rsidP="00864EA3">
      <w:pPr>
        <w:rPr>
          <w:rFonts w:ascii="Times New Roman" w:hAnsi="Times New Roman"/>
          <w:lang w:eastAsia="zh-CN"/>
        </w:rPr>
      </w:pPr>
      <w:r w:rsidRPr="00877BA7">
        <w:rPr>
          <w:rFonts w:ascii="Times New Roman" w:hAnsi="Times New Roman"/>
          <w:lang w:eastAsia="zh-CN"/>
        </w:rPr>
        <w:t>Resputin the Great is an eccentric alien personality who is a blend of different human historical figures which he has learned about through his occasional visits to Gaia. He leads Caesar and his party to his underground colony where he and other aliens</w:t>
      </w:r>
      <w:r w:rsidR="0084142E" w:rsidRPr="00877BA7">
        <w:rPr>
          <w:rFonts w:ascii="Times New Roman" w:hAnsi="Times New Roman"/>
          <w:lang w:eastAsia="zh-CN"/>
        </w:rPr>
        <w:t>, who are called The Wanderers,</w:t>
      </w:r>
      <w:r w:rsidRPr="00877BA7">
        <w:rPr>
          <w:rFonts w:ascii="Times New Roman" w:hAnsi="Times New Roman"/>
          <w:lang w:eastAsia="zh-CN"/>
        </w:rPr>
        <w:t xml:space="preserve"> have lived for thousands of years. The colony</w:t>
      </w:r>
      <w:r w:rsidR="00CC5A03" w:rsidRPr="00877BA7">
        <w:rPr>
          <w:rFonts w:ascii="Times New Roman" w:hAnsi="Times New Roman"/>
          <w:lang w:eastAsia="zh-CN"/>
        </w:rPr>
        <w:t xml:space="preserve"> has knowledge of </w:t>
      </w:r>
      <w:r w:rsidRPr="00877BA7">
        <w:rPr>
          <w:rFonts w:ascii="Times New Roman" w:hAnsi="Times New Roman"/>
          <w:lang w:eastAsia="zh-CN"/>
        </w:rPr>
        <w:t>every language known to man</w:t>
      </w:r>
      <w:r w:rsidR="00CC5A03" w:rsidRPr="00877BA7">
        <w:rPr>
          <w:rFonts w:ascii="Times New Roman" w:hAnsi="Times New Roman"/>
          <w:lang w:eastAsia="zh-CN"/>
        </w:rPr>
        <w:t xml:space="preserve"> from many years of studying the human race. The aliens attempt to speak to </w:t>
      </w:r>
      <w:r w:rsidRPr="00877BA7">
        <w:rPr>
          <w:rFonts w:ascii="Times New Roman" w:hAnsi="Times New Roman"/>
          <w:lang w:eastAsia="zh-CN"/>
        </w:rPr>
        <w:t>Caesar and his party</w:t>
      </w:r>
      <w:r w:rsidR="00CC5A03" w:rsidRPr="00877BA7">
        <w:rPr>
          <w:rFonts w:ascii="Times New Roman" w:hAnsi="Times New Roman"/>
          <w:lang w:eastAsia="zh-CN"/>
        </w:rPr>
        <w:t xml:space="preserve"> in these old languages, but Caesar and his party h</w:t>
      </w:r>
      <w:r w:rsidRPr="00877BA7">
        <w:rPr>
          <w:rFonts w:ascii="Times New Roman" w:hAnsi="Times New Roman"/>
          <w:lang w:eastAsia="zh-CN"/>
        </w:rPr>
        <w:t>ave no knowledge of</w:t>
      </w:r>
      <w:r w:rsidR="00CC5A03" w:rsidRPr="00877BA7">
        <w:rPr>
          <w:rFonts w:ascii="Times New Roman" w:hAnsi="Times New Roman"/>
          <w:lang w:eastAsia="zh-CN"/>
        </w:rPr>
        <w:t xml:space="preserve"> these</w:t>
      </w:r>
      <w:r w:rsidRPr="00877BA7">
        <w:rPr>
          <w:rFonts w:ascii="Times New Roman" w:hAnsi="Times New Roman"/>
          <w:lang w:eastAsia="zh-CN"/>
        </w:rPr>
        <w:t xml:space="preserve"> past languages.</w:t>
      </w:r>
      <w:r w:rsidR="00CC5A03" w:rsidRPr="00877BA7">
        <w:rPr>
          <w:rFonts w:ascii="Times New Roman" w:hAnsi="Times New Roman"/>
          <w:lang w:eastAsia="zh-CN"/>
        </w:rPr>
        <w:t xml:space="preserve"> If the player wishes to know what the NPC’s are saying they must access an outside source in the real world regarding different </w:t>
      </w:r>
      <w:r w:rsidR="00CC5A03" w:rsidRPr="00877BA7">
        <w:rPr>
          <w:rFonts w:ascii="Times New Roman" w:hAnsi="Times New Roman"/>
          <w:lang w:eastAsia="zh-CN"/>
        </w:rPr>
        <w:lastRenderedPageBreak/>
        <w:t>languages to be able to understand what they’re saying. Rasputin pretends to be Napoleon and Gandhi on several occasions.</w:t>
      </w:r>
    </w:p>
    <w:p w:rsidR="00864EA3" w:rsidRPr="00877BA7" w:rsidRDefault="00CC5A03" w:rsidP="00864EA3">
      <w:pPr>
        <w:rPr>
          <w:rFonts w:ascii="Times New Roman" w:hAnsi="Times New Roman"/>
          <w:lang w:eastAsia="zh-CN"/>
        </w:rPr>
      </w:pPr>
      <w:r w:rsidRPr="00877BA7">
        <w:rPr>
          <w:rFonts w:ascii="Times New Roman" w:hAnsi="Times New Roman"/>
          <w:lang w:eastAsia="zh-CN"/>
        </w:rPr>
        <w:t>After the party has been given a chance to replenish their supplies and wander the colony they must return to</w:t>
      </w:r>
      <w:r w:rsidR="0084142E" w:rsidRPr="00877BA7">
        <w:rPr>
          <w:rFonts w:ascii="Times New Roman" w:hAnsi="Times New Roman"/>
          <w:lang w:eastAsia="zh-CN"/>
        </w:rPr>
        <w:t xml:space="preserve"> respite and </w:t>
      </w:r>
      <w:r w:rsidR="00B43B35" w:rsidRPr="00877BA7">
        <w:rPr>
          <w:rFonts w:ascii="Times New Roman" w:hAnsi="Times New Roman"/>
          <w:lang w:eastAsia="zh-CN"/>
        </w:rPr>
        <w:t>the Great’s home to begin their quest to the</w:t>
      </w:r>
      <w:r w:rsidR="0084142E" w:rsidRPr="00877BA7">
        <w:rPr>
          <w:rFonts w:ascii="Times New Roman" w:hAnsi="Times New Roman"/>
          <w:lang w:eastAsia="zh-CN"/>
        </w:rPr>
        <w:t xml:space="preserve"> redoubt </w:t>
      </w:r>
      <w:r w:rsidR="00B43B35" w:rsidRPr="00877BA7">
        <w:rPr>
          <w:rFonts w:ascii="Times New Roman" w:hAnsi="Times New Roman"/>
          <w:lang w:eastAsia="zh-CN"/>
        </w:rPr>
        <w:t xml:space="preserve">of Corydon Deus. </w:t>
      </w:r>
      <w:r w:rsidRPr="00877BA7">
        <w:rPr>
          <w:rFonts w:ascii="Times New Roman" w:hAnsi="Times New Roman"/>
          <w:lang w:eastAsia="zh-CN"/>
        </w:rPr>
        <w:t>Rasputin the Great shows them a hidden passage which is a narrow path that leads to a cave in the underground area of the moon the cave leads to Corydon Deus</w:t>
      </w:r>
      <w:r w:rsidR="00B43B35" w:rsidRPr="00877BA7">
        <w:rPr>
          <w:rFonts w:ascii="Times New Roman" w:hAnsi="Times New Roman"/>
          <w:lang w:eastAsia="zh-CN"/>
        </w:rPr>
        <w:t>. The cave itself is zero gravity so the party must float and jump through the cave. A boss awaits the party at the end of the cave. The boss has 4 heads in the shape of giant worms which have small teeth protruding from its interlayer. The body is shaped after the Minotaur.</w:t>
      </w:r>
    </w:p>
    <w:p w:rsidR="00017E4C" w:rsidRPr="00877BA7" w:rsidRDefault="00017E4C" w:rsidP="00017E4C">
      <w:pPr>
        <w:pStyle w:val="Heading2"/>
        <w:rPr>
          <w:rFonts w:ascii="Times New Roman" w:hAnsi="Times New Roman" w:cs="Times New Roman"/>
        </w:rPr>
      </w:pPr>
      <w:bookmarkStart w:id="147" w:name="_Toc76405319"/>
      <w:r w:rsidRPr="00877BA7">
        <w:rPr>
          <w:rFonts w:ascii="Times New Roman" w:hAnsi="Times New Roman" w:cs="Times New Roman"/>
        </w:rPr>
        <w:t>The Edifice of Corydon Deus</w:t>
      </w:r>
      <w:bookmarkEnd w:id="147"/>
    </w:p>
    <w:p w:rsidR="00E276C9" w:rsidRPr="00877BA7" w:rsidRDefault="00E276C9" w:rsidP="00676B20">
      <w:pPr>
        <w:rPr>
          <w:rFonts w:ascii="Times New Roman" w:hAnsi="Times New Roman"/>
          <w:lang w:eastAsia="zh-CN"/>
        </w:rPr>
      </w:pPr>
      <w:r w:rsidRPr="00877BA7">
        <w:rPr>
          <w:rFonts w:ascii="Times New Roman" w:hAnsi="Times New Roman"/>
          <w:lang w:eastAsia="zh-CN"/>
        </w:rPr>
        <w:t xml:space="preserve">The player has control over </w:t>
      </w:r>
      <w:r w:rsidR="007A1FDA">
        <w:rPr>
          <w:rFonts w:ascii="Times New Roman" w:hAnsi="Times New Roman"/>
          <w:lang w:eastAsia="zh-CN"/>
        </w:rPr>
        <w:t>Terrae</w:t>
      </w:r>
      <w:r w:rsidRPr="00877BA7">
        <w:rPr>
          <w:rFonts w:ascii="Times New Roman" w:hAnsi="Times New Roman"/>
          <w:lang w:eastAsia="zh-CN"/>
        </w:rPr>
        <w:t>e and Airloft once inside the Edifice. They must make their way to the gate control room in order to open the gate for the others.</w:t>
      </w:r>
      <w:r w:rsidR="00017E4C" w:rsidRPr="00877BA7">
        <w:rPr>
          <w:rFonts w:ascii="Times New Roman" w:hAnsi="Times New Roman"/>
          <w:lang w:eastAsia="zh-CN"/>
        </w:rPr>
        <w:t xml:space="preserve"> When they enter the Edifice there on the 3</w:t>
      </w:r>
      <w:r w:rsidR="00017E4C" w:rsidRPr="00877BA7">
        <w:rPr>
          <w:rFonts w:ascii="Times New Roman" w:hAnsi="Times New Roman"/>
          <w:vertAlign w:val="superscript"/>
          <w:lang w:eastAsia="zh-CN"/>
        </w:rPr>
        <w:t>rd</w:t>
      </w:r>
      <w:r w:rsidR="00017E4C" w:rsidRPr="00877BA7">
        <w:rPr>
          <w:rFonts w:ascii="Times New Roman" w:hAnsi="Times New Roman"/>
          <w:lang w:eastAsia="zh-CN"/>
        </w:rPr>
        <w:t xml:space="preserve"> floor they must make their way down two</w:t>
      </w:r>
      <w:r w:rsidR="00F85B8A" w:rsidRPr="00877BA7">
        <w:rPr>
          <w:rFonts w:ascii="Times New Roman" w:hAnsi="Times New Roman"/>
          <w:lang w:eastAsia="zh-CN"/>
        </w:rPr>
        <w:t xml:space="preserve"> floors to enter the control room. When they reach the room they find Macy guarding the door along with the manifestation of Corydon Deus. The Manifestation of Corydon Deus takes the shape of a right hand but with twisted green scales that cover the hand with corruption. Macy tries to convince </w:t>
      </w:r>
      <w:r w:rsidR="007A1FDA">
        <w:rPr>
          <w:rFonts w:ascii="Times New Roman" w:hAnsi="Times New Roman"/>
          <w:lang w:eastAsia="zh-CN"/>
        </w:rPr>
        <w:t>Terrae</w:t>
      </w:r>
      <w:r w:rsidR="00F85B8A" w:rsidRPr="00877BA7">
        <w:rPr>
          <w:rFonts w:ascii="Times New Roman" w:hAnsi="Times New Roman"/>
          <w:lang w:eastAsia="zh-CN"/>
        </w:rPr>
        <w:t xml:space="preserve">e to abandon their cause. When convincing fails </w:t>
      </w:r>
      <w:r w:rsidR="00345EE0" w:rsidRPr="00877BA7">
        <w:rPr>
          <w:rFonts w:ascii="Times New Roman" w:hAnsi="Times New Roman"/>
          <w:lang w:eastAsia="zh-CN"/>
        </w:rPr>
        <w:t>her</w:t>
      </w:r>
      <w:r w:rsidR="00F85B8A" w:rsidRPr="00877BA7">
        <w:rPr>
          <w:rFonts w:ascii="Times New Roman" w:hAnsi="Times New Roman"/>
          <w:lang w:eastAsia="zh-CN"/>
        </w:rPr>
        <w:t xml:space="preserve"> </w:t>
      </w:r>
      <w:r w:rsidR="00345EE0" w:rsidRPr="00877BA7">
        <w:rPr>
          <w:rFonts w:ascii="Times New Roman" w:hAnsi="Times New Roman"/>
          <w:lang w:eastAsia="zh-CN"/>
        </w:rPr>
        <w:t xml:space="preserve">she </w:t>
      </w:r>
      <w:r w:rsidR="00F85B8A" w:rsidRPr="00877BA7">
        <w:rPr>
          <w:rFonts w:ascii="Times New Roman" w:hAnsi="Times New Roman"/>
          <w:lang w:eastAsia="zh-CN"/>
        </w:rPr>
        <w:t xml:space="preserve">steps back </w:t>
      </w:r>
      <w:r w:rsidR="00345EE0" w:rsidRPr="00877BA7">
        <w:rPr>
          <w:rFonts w:ascii="Times New Roman" w:hAnsi="Times New Roman"/>
          <w:lang w:eastAsia="zh-CN"/>
        </w:rPr>
        <w:t xml:space="preserve">and </w:t>
      </w:r>
      <w:r w:rsidR="00F85B8A" w:rsidRPr="00877BA7">
        <w:rPr>
          <w:rFonts w:ascii="Times New Roman" w:hAnsi="Times New Roman"/>
          <w:lang w:eastAsia="zh-CN"/>
        </w:rPr>
        <w:t>commands the Manifestation of Corydon Deus to attack</w:t>
      </w:r>
      <w:r w:rsidR="00345EE0" w:rsidRPr="00877BA7">
        <w:rPr>
          <w:rFonts w:ascii="Times New Roman" w:hAnsi="Times New Roman"/>
          <w:lang w:eastAsia="zh-CN"/>
        </w:rPr>
        <w:t>.</w:t>
      </w:r>
    </w:p>
    <w:p w:rsidR="00EA2723" w:rsidRPr="00877BA7" w:rsidRDefault="00EA2723" w:rsidP="00EA2723">
      <w:pPr>
        <w:pStyle w:val="Heading2"/>
        <w:rPr>
          <w:rFonts w:ascii="Times New Roman" w:hAnsi="Times New Roman" w:cs="Times New Roman"/>
        </w:rPr>
      </w:pPr>
      <w:bookmarkStart w:id="148" w:name="_Toc76405320"/>
      <w:r w:rsidRPr="00877BA7">
        <w:rPr>
          <w:rFonts w:ascii="Times New Roman" w:hAnsi="Times New Roman" w:cs="Times New Roman"/>
        </w:rPr>
        <w:t>The Redoubt of Corydon Deus</w:t>
      </w:r>
      <w:bookmarkEnd w:id="148"/>
    </w:p>
    <w:p w:rsidR="00EA2723" w:rsidRPr="00877BA7" w:rsidRDefault="00EA2723" w:rsidP="00EA2723">
      <w:pPr>
        <w:rPr>
          <w:rFonts w:ascii="Times New Roman" w:hAnsi="Times New Roman"/>
          <w:lang w:eastAsia="zh-CN"/>
        </w:rPr>
      </w:pPr>
      <w:r w:rsidRPr="00877BA7">
        <w:rPr>
          <w:rFonts w:ascii="Times New Roman" w:hAnsi="Times New Roman"/>
          <w:lang w:eastAsia="zh-CN"/>
        </w:rPr>
        <w:t>Small forts surround Corydon Deus’s edifice. The tunnel places them in the basement of the redoubt. Caesar’s party makes their way through the redoubt until they finally reach the walls. When they reach the walls Rasputin begins to glow causing the surface of the moon to take on different shades of colors. The Wanderers physiology is deeply connected to the moon. The Wanderers communicate through small minute biological matter that exists in the form of bacteria that exists all over the surface of the moon. When there are d</w:t>
      </w:r>
      <w:r w:rsidR="00082E44">
        <w:rPr>
          <w:rFonts w:ascii="Times New Roman" w:hAnsi="Times New Roman"/>
          <w:lang w:eastAsia="zh-CN"/>
        </w:rPr>
        <w:t>Fabricius</w:t>
      </w:r>
      <w:r w:rsidRPr="00877BA7">
        <w:rPr>
          <w:rFonts w:ascii="Times New Roman" w:hAnsi="Times New Roman"/>
          <w:lang w:eastAsia="zh-CN"/>
        </w:rPr>
        <w:t>ate circumstances the bacteria automatically reflect the inner being of The Wanderers.</w:t>
      </w:r>
    </w:p>
    <w:p w:rsidR="00EA2723" w:rsidRPr="00877BA7" w:rsidRDefault="00EA2723" w:rsidP="00EA2723">
      <w:pPr>
        <w:rPr>
          <w:rFonts w:ascii="Times New Roman" w:hAnsi="Times New Roman"/>
          <w:lang w:eastAsia="zh-CN"/>
        </w:rPr>
      </w:pPr>
      <w:r w:rsidRPr="00877BA7">
        <w:rPr>
          <w:rFonts w:ascii="Times New Roman" w:hAnsi="Times New Roman"/>
          <w:lang w:eastAsia="zh-CN"/>
        </w:rPr>
        <w:t xml:space="preserve">In response to the biological stimuli other Wanderers emerge from the crust of the moon and begin attacking Corydon Deus’s redoubt. Using the attack as a distraction the party is able to make it to the gates of Corydon Deus’s Edifice. Once they reach the gates Leonidas charges forth and breaks through a group of monsters. </w:t>
      </w:r>
      <w:r w:rsidR="007A1FDA">
        <w:rPr>
          <w:rFonts w:ascii="Times New Roman" w:hAnsi="Times New Roman"/>
          <w:lang w:eastAsia="zh-CN"/>
        </w:rPr>
        <w:t>Terrae</w:t>
      </w:r>
      <w:r w:rsidRPr="00877BA7">
        <w:rPr>
          <w:rFonts w:ascii="Times New Roman" w:hAnsi="Times New Roman"/>
          <w:lang w:eastAsia="zh-CN"/>
        </w:rPr>
        <w:t xml:space="preserve">e changes into her Fabricius form which has long lain dormant since the day magic was suppressed. Caesar shoots a rocket into the wall of the edifice creating a hole. </w:t>
      </w:r>
      <w:r w:rsidR="007A1FDA">
        <w:rPr>
          <w:rFonts w:ascii="Times New Roman" w:hAnsi="Times New Roman"/>
          <w:lang w:eastAsia="zh-CN"/>
        </w:rPr>
        <w:t>Terrae</w:t>
      </w:r>
      <w:r w:rsidRPr="00877BA7">
        <w:rPr>
          <w:rFonts w:ascii="Times New Roman" w:hAnsi="Times New Roman"/>
          <w:lang w:eastAsia="zh-CN"/>
        </w:rPr>
        <w:t xml:space="preserve">e flies through the whole supported by Airloft who is shooting enemies that try to attack her. Jester saves Leonidas who was about to be stabbed in the back by a monster. If </w:t>
      </w:r>
      <w:r w:rsidR="00574B41">
        <w:rPr>
          <w:rFonts w:ascii="Times New Roman" w:hAnsi="Times New Roman"/>
          <w:lang w:eastAsia="zh-CN"/>
        </w:rPr>
        <w:t>Neo</w:t>
      </w:r>
      <w:r w:rsidRPr="00877BA7">
        <w:rPr>
          <w:rFonts w:ascii="Times New Roman" w:hAnsi="Times New Roman"/>
          <w:lang w:eastAsia="zh-CN"/>
        </w:rPr>
        <w:t xml:space="preserve"> V is in the party he charges at the enemies with a spear.</w:t>
      </w:r>
    </w:p>
    <w:p w:rsidR="00EA2723" w:rsidRPr="00877BA7" w:rsidRDefault="00EA2723">
      <w:pPr>
        <w:rPr>
          <w:rFonts w:ascii="Times New Roman" w:hAnsi="Times New Roman"/>
        </w:rPr>
      </w:pPr>
    </w:p>
    <w:p w:rsidR="00EA2723" w:rsidRPr="00877BA7" w:rsidRDefault="00EA2723" w:rsidP="00EA2723">
      <w:pPr>
        <w:pStyle w:val="Heading2"/>
        <w:rPr>
          <w:rFonts w:ascii="Times New Roman" w:hAnsi="Times New Roman" w:cs="Times New Roman"/>
        </w:rPr>
      </w:pPr>
      <w:bookmarkStart w:id="149" w:name="_Toc76405321"/>
      <w:r w:rsidRPr="00877BA7">
        <w:rPr>
          <w:rFonts w:ascii="Times New Roman" w:hAnsi="Times New Roman" w:cs="Times New Roman"/>
        </w:rPr>
        <w:lastRenderedPageBreak/>
        <w:t>The Gate Opens</w:t>
      </w:r>
      <w:bookmarkEnd w:id="149"/>
    </w:p>
    <w:p w:rsidR="00EA2723" w:rsidRPr="00877BA7" w:rsidRDefault="00EA2723" w:rsidP="00EA2723">
      <w:pPr>
        <w:rPr>
          <w:rFonts w:ascii="Times New Roman" w:hAnsi="Times New Roman"/>
          <w:lang w:eastAsia="zh-CN"/>
        </w:rPr>
      </w:pPr>
      <w:r w:rsidRPr="00877BA7">
        <w:rPr>
          <w:rFonts w:ascii="Times New Roman" w:hAnsi="Times New Roman"/>
          <w:lang w:eastAsia="zh-CN"/>
        </w:rPr>
        <w:t>Macy, unwilling to commit her strength is teleported to the throne room of Corydon Deus. The party regroups and fights their way to the throne room of Corydon Dues for the final boss battle begins.</w:t>
      </w:r>
    </w:p>
    <w:p w:rsidR="00EA2723" w:rsidRPr="00877BA7" w:rsidRDefault="00EA2723" w:rsidP="00EA2723">
      <w:pPr>
        <w:rPr>
          <w:rFonts w:ascii="Times New Roman" w:hAnsi="Times New Roman"/>
          <w:lang w:eastAsia="zh-CN"/>
        </w:rPr>
      </w:pPr>
    </w:p>
    <w:p w:rsidR="00EA2723" w:rsidRPr="00877BA7" w:rsidRDefault="00EA2723">
      <w:pPr>
        <w:rPr>
          <w:rFonts w:ascii="Times New Roman" w:hAnsi="Times New Roman"/>
        </w:rPr>
      </w:pPr>
    </w:p>
    <w:sectPr w:rsidR="00EA2723" w:rsidRPr="00877BA7" w:rsidSect="00E57E78">
      <w:footerReference w:type="even" r:id="rId9"/>
      <w:footerReference w:type="default" r:id="rId10"/>
      <w:pgSz w:w="12240" w:h="15840" w:code="1"/>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408E" w:rsidRDefault="0039408E" w:rsidP="00E57E78">
      <w:r>
        <w:separator/>
      </w:r>
    </w:p>
  </w:endnote>
  <w:endnote w:type="continuationSeparator" w:id="0">
    <w:p w:rsidR="0039408E" w:rsidRDefault="0039408E" w:rsidP="00E57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7E0B" w:rsidRDefault="00527E0B" w:rsidP="00E57E78">
    <w:pPr>
      <w:pStyle w:val="Footer"/>
    </w:pPr>
    <w:r>
      <w:fldChar w:fldCharType="begin"/>
    </w:r>
    <w:r>
      <w:instrText xml:space="preserve">PAGE  </w:instrText>
    </w:r>
    <w:r>
      <w:fldChar w:fldCharType="end"/>
    </w:r>
  </w:p>
  <w:p w:rsidR="00527E0B" w:rsidRDefault="00527E0B" w:rsidP="00E57E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7E0B" w:rsidRDefault="00527E0B" w:rsidP="00E57E78">
    <w:pPr>
      <w:pStyle w:val="Footer"/>
    </w:pPr>
    <w:r>
      <w:fldChar w:fldCharType="begin"/>
    </w:r>
    <w:r>
      <w:instrText xml:space="preserve"> PAGE   \* MERGEFORMAT </w:instrText>
    </w:r>
    <w:r>
      <w:fldChar w:fldCharType="separate"/>
    </w:r>
    <w:r w:rsidR="00636498">
      <w:rPr>
        <w:noProof/>
      </w:rPr>
      <w:t>153</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408E" w:rsidRDefault="0039408E" w:rsidP="00E57E78">
      <w:r>
        <w:separator/>
      </w:r>
    </w:p>
  </w:footnote>
  <w:footnote w:type="continuationSeparator" w:id="0">
    <w:p w:rsidR="0039408E" w:rsidRDefault="0039408E" w:rsidP="00E57E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678B2C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E90431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0C243D0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188AC86A"/>
    <w:lvl w:ilvl="0">
      <w:start w:val="1"/>
      <w:numFmt w:val="decimal"/>
      <w:pStyle w:val="ListNumber2"/>
      <w:lvlText w:val="%1."/>
      <w:lvlJc w:val="left"/>
      <w:pPr>
        <w:tabs>
          <w:tab w:val="num" w:pos="720"/>
        </w:tabs>
        <w:ind w:left="720" w:hanging="360"/>
      </w:pPr>
    </w:lvl>
  </w:abstractNum>
  <w:abstractNum w:abstractNumId="4">
    <w:nsid w:val="FFFFFF80"/>
    <w:multiLevelType w:val="singleLevel"/>
    <w:tmpl w:val="DC32ECB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E3AC742"/>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9C5AC5D0"/>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BE90563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4CBE9AB2"/>
    <w:lvl w:ilvl="0">
      <w:start w:val="1"/>
      <w:numFmt w:val="decimal"/>
      <w:pStyle w:val="ListNumber"/>
      <w:lvlText w:val="%1."/>
      <w:lvlJc w:val="left"/>
      <w:pPr>
        <w:tabs>
          <w:tab w:val="num" w:pos="360"/>
        </w:tabs>
        <w:ind w:left="360" w:hanging="360"/>
      </w:pPr>
    </w:lvl>
  </w:abstractNum>
  <w:abstractNum w:abstractNumId="9">
    <w:nsid w:val="FFFFFF89"/>
    <w:multiLevelType w:val="singleLevel"/>
    <w:tmpl w:val="C78CE91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6D002C6"/>
    <w:multiLevelType w:val="hybridMultilevel"/>
    <w:tmpl w:val="DF28A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75D2FD7"/>
    <w:multiLevelType w:val="hybridMultilevel"/>
    <w:tmpl w:val="12861490"/>
    <w:lvl w:ilvl="0" w:tplc="B68000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8A72BEA"/>
    <w:multiLevelType w:val="hybridMultilevel"/>
    <w:tmpl w:val="E08AC0D4"/>
    <w:lvl w:ilvl="0" w:tplc="777097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B7119C8"/>
    <w:multiLevelType w:val="hybridMultilevel"/>
    <w:tmpl w:val="5486FD4E"/>
    <w:lvl w:ilvl="0" w:tplc="E3EED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62D01BB"/>
    <w:multiLevelType w:val="hybridMultilevel"/>
    <w:tmpl w:val="AA1EF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7653193"/>
    <w:multiLevelType w:val="hybridMultilevel"/>
    <w:tmpl w:val="A92C97E4"/>
    <w:lvl w:ilvl="0" w:tplc="8124E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B900BD3"/>
    <w:multiLevelType w:val="hybridMultilevel"/>
    <w:tmpl w:val="A48AD020"/>
    <w:lvl w:ilvl="0" w:tplc="4300B5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301205F"/>
    <w:multiLevelType w:val="hybridMultilevel"/>
    <w:tmpl w:val="7BFAABA6"/>
    <w:lvl w:ilvl="0" w:tplc="08F4EC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67C2A98"/>
    <w:multiLevelType w:val="hybridMultilevel"/>
    <w:tmpl w:val="39F836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6BD64BA"/>
    <w:multiLevelType w:val="hybridMultilevel"/>
    <w:tmpl w:val="960823DE"/>
    <w:lvl w:ilvl="0" w:tplc="39EA4C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9DC2A8F"/>
    <w:multiLevelType w:val="hybridMultilevel"/>
    <w:tmpl w:val="10D86A96"/>
    <w:lvl w:ilvl="0" w:tplc="682498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AE76BE1"/>
    <w:multiLevelType w:val="hybridMultilevel"/>
    <w:tmpl w:val="D4C40014"/>
    <w:lvl w:ilvl="0" w:tplc="1CBCAE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D3D1EA1"/>
    <w:multiLevelType w:val="hybridMultilevel"/>
    <w:tmpl w:val="3EC8FB9C"/>
    <w:lvl w:ilvl="0" w:tplc="515E1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3E6ACE"/>
    <w:multiLevelType w:val="hybridMultilevel"/>
    <w:tmpl w:val="401A78C0"/>
    <w:lvl w:ilvl="0" w:tplc="28B061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666709F"/>
    <w:multiLevelType w:val="hybridMultilevel"/>
    <w:tmpl w:val="5058B7BA"/>
    <w:lvl w:ilvl="0" w:tplc="2F985D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05B7454"/>
    <w:multiLevelType w:val="hybridMultilevel"/>
    <w:tmpl w:val="DE981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1BE1FCA"/>
    <w:multiLevelType w:val="hybridMultilevel"/>
    <w:tmpl w:val="98CA2882"/>
    <w:lvl w:ilvl="0" w:tplc="54BC27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08544B"/>
    <w:multiLevelType w:val="hybridMultilevel"/>
    <w:tmpl w:val="B1A0EC1E"/>
    <w:lvl w:ilvl="0" w:tplc="CCD47E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2A72673"/>
    <w:multiLevelType w:val="hybridMultilevel"/>
    <w:tmpl w:val="F2904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C6C69C1"/>
    <w:multiLevelType w:val="hybridMultilevel"/>
    <w:tmpl w:val="8D4E4A7E"/>
    <w:lvl w:ilvl="0" w:tplc="78EA1F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DD340F7"/>
    <w:multiLevelType w:val="hybridMultilevel"/>
    <w:tmpl w:val="F3A001A4"/>
    <w:lvl w:ilvl="0" w:tplc="EF52CB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5D4350"/>
    <w:multiLevelType w:val="hybridMultilevel"/>
    <w:tmpl w:val="E3D4EF4C"/>
    <w:lvl w:ilvl="0" w:tplc="85CECA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3771711"/>
    <w:multiLevelType w:val="hybridMultilevel"/>
    <w:tmpl w:val="006A1D96"/>
    <w:lvl w:ilvl="0" w:tplc="25EEA6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545616B"/>
    <w:multiLevelType w:val="hybridMultilevel"/>
    <w:tmpl w:val="F454F594"/>
    <w:lvl w:ilvl="0" w:tplc="F194692A">
      <w:start w:val="1"/>
      <w:numFmt w:val="decimal"/>
      <w:lvlText w:val="(%1)"/>
      <w:lvlJc w:val="left"/>
      <w:pPr>
        <w:ind w:left="1590" w:hanging="123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84B633F"/>
    <w:multiLevelType w:val="hybridMultilevel"/>
    <w:tmpl w:val="3EC8FB9C"/>
    <w:lvl w:ilvl="0" w:tplc="515E1B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5B8714C"/>
    <w:multiLevelType w:val="hybridMultilevel"/>
    <w:tmpl w:val="AEA6BF0C"/>
    <w:lvl w:ilvl="0" w:tplc="F3DAA2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25"/>
  </w:num>
  <w:num w:numId="13">
    <w:abstractNumId w:val="27"/>
  </w:num>
  <w:num w:numId="14">
    <w:abstractNumId w:val="31"/>
  </w:num>
  <w:num w:numId="15">
    <w:abstractNumId w:val="11"/>
  </w:num>
  <w:num w:numId="16">
    <w:abstractNumId w:val="13"/>
  </w:num>
  <w:num w:numId="17">
    <w:abstractNumId w:val="16"/>
  </w:num>
  <w:num w:numId="18">
    <w:abstractNumId w:val="30"/>
  </w:num>
  <w:num w:numId="19">
    <w:abstractNumId w:val="35"/>
  </w:num>
  <w:num w:numId="20">
    <w:abstractNumId w:val="29"/>
  </w:num>
  <w:num w:numId="21">
    <w:abstractNumId w:val="32"/>
  </w:num>
  <w:num w:numId="22">
    <w:abstractNumId w:val="12"/>
  </w:num>
  <w:num w:numId="23">
    <w:abstractNumId w:val="26"/>
  </w:num>
  <w:num w:numId="24">
    <w:abstractNumId w:val="24"/>
  </w:num>
  <w:num w:numId="25">
    <w:abstractNumId w:val="15"/>
  </w:num>
  <w:num w:numId="26">
    <w:abstractNumId w:val="14"/>
  </w:num>
  <w:num w:numId="27">
    <w:abstractNumId w:val="20"/>
  </w:num>
  <w:num w:numId="28">
    <w:abstractNumId w:val="28"/>
  </w:num>
  <w:num w:numId="29">
    <w:abstractNumId w:val="10"/>
  </w:num>
  <w:num w:numId="30">
    <w:abstractNumId w:val="18"/>
  </w:num>
  <w:num w:numId="31">
    <w:abstractNumId w:val="33"/>
  </w:num>
  <w:num w:numId="32">
    <w:abstractNumId w:val="17"/>
  </w:num>
  <w:num w:numId="33">
    <w:abstractNumId w:val="21"/>
  </w:num>
  <w:num w:numId="34">
    <w:abstractNumId w:val="19"/>
  </w:num>
  <w:num w:numId="35">
    <w:abstractNumId w:val="34"/>
  </w:num>
  <w:num w:numId="36">
    <w:abstractNumId w:val="22"/>
  </w:num>
  <w:num w:numId="3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D22B3077-FF40-4445-8EE5-0B7FE6870808}"/>
    <w:docVar w:name="dgnword-eventsink" w:val="275587896"/>
  </w:docVars>
  <w:rsids>
    <w:rsidRoot w:val="009137FD"/>
    <w:rsid w:val="00000870"/>
    <w:rsid w:val="00001039"/>
    <w:rsid w:val="000034C6"/>
    <w:rsid w:val="00004DF6"/>
    <w:rsid w:val="00006E28"/>
    <w:rsid w:val="000071AB"/>
    <w:rsid w:val="0001418C"/>
    <w:rsid w:val="00015EA8"/>
    <w:rsid w:val="000161C6"/>
    <w:rsid w:val="000167CA"/>
    <w:rsid w:val="000178A3"/>
    <w:rsid w:val="00017E4C"/>
    <w:rsid w:val="0002215C"/>
    <w:rsid w:val="00022BDE"/>
    <w:rsid w:val="00023FB4"/>
    <w:rsid w:val="000245B3"/>
    <w:rsid w:val="00025F08"/>
    <w:rsid w:val="00025F90"/>
    <w:rsid w:val="00027D10"/>
    <w:rsid w:val="00032AB0"/>
    <w:rsid w:val="00034772"/>
    <w:rsid w:val="00035C60"/>
    <w:rsid w:val="00040E5C"/>
    <w:rsid w:val="00041947"/>
    <w:rsid w:val="00041EDC"/>
    <w:rsid w:val="00042D84"/>
    <w:rsid w:val="00044E46"/>
    <w:rsid w:val="00045654"/>
    <w:rsid w:val="00046941"/>
    <w:rsid w:val="0005035B"/>
    <w:rsid w:val="0005252D"/>
    <w:rsid w:val="00053691"/>
    <w:rsid w:val="00054AAB"/>
    <w:rsid w:val="00056D5F"/>
    <w:rsid w:val="00060196"/>
    <w:rsid w:val="00061EF4"/>
    <w:rsid w:val="00062219"/>
    <w:rsid w:val="00062497"/>
    <w:rsid w:val="00063AD8"/>
    <w:rsid w:val="000651BE"/>
    <w:rsid w:val="0006781B"/>
    <w:rsid w:val="00071289"/>
    <w:rsid w:val="00071FEE"/>
    <w:rsid w:val="00072820"/>
    <w:rsid w:val="0007598B"/>
    <w:rsid w:val="00077750"/>
    <w:rsid w:val="000804DD"/>
    <w:rsid w:val="000805BA"/>
    <w:rsid w:val="0008087B"/>
    <w:rsid w:val="000809A6"/>
    <w:rsid w:val="00080A56"/>
    <w:rsid w:val="0008128B"/>
    <w:rsid w:val="000812AE"/>
    <w:rsid w:val="00081CD1"/>
    <w:rsid w:val="00082E44"/>
    <w:rsid w:val="00083D3C"/>
    <w:rsid w:val="00086960"/>
    <w:rsid w:val="0009068A"/>
    <w:rsid w:val="00091358"/>
    <w:rsid w:val="0009183C"/>
    <w:rsid w:val="0009368E"/>
    <w:rsid w:val="00093783"/>
    <w:rsid w:val="00093ED8"/>
    <w:rsid w:val="00094839"/>
    <w:rsid w:val="00097949"/>
    <w:rsid w:val="000A1AC1"/>
    <w:rsid w:val="000A1D67"/>
    <w:rsid w:val="000A2A91"/>
    <w:rsid w:val="000A3A80"/>
    <w:rsid w:val="000A4B71"/>
    <w:rsid w:val="000A5FE1"/>
    <w:rsid w:val="000A6FB9"/>
    <w:rsid w:val="000B05BD"/>
    <w:rsid w:val="000B12EE"/>
    <w:rsid w:val="000B215D"/>
    <w:rsid w:val="000B6410"/>
    <w:rsid w:val="000C043D"/>
    <w:rsid w:val="000C0A58"/>
    <w:rsid w:val="000C0D5C"/>
    <w:rsid w:val="000C0DB8"/>
    <w:rsid w:val="000C1E9E"/>
    <w:rsid w:val="000C2326"/>
    <w:rsid w:val="000C325D"/>
    <w:rsid w:val="000C6F62"/>
    <w:rsid w:val="000C7059"/>
    <w:rsid w:val="000D2447"/>
    <w:rsid w:val="000D3A0B"/>
    <w:rsid w:val="000D6643"/>
    <w:rsid w:val="000D7932"/>
    <w:rsid w:val="000E01EE"/>
    <w:rsid w:val="000E061F"/>
    <w:rsid w:val="000E1669"/>
    <w:rsid w:val="000E1F3A"/>
    <w:rsid w:val="000E66E8"/>
    <w:rsid w:val="000E7104"/>
    <w:rsid w:val="000F0DAC"/>
    <w:rsid w:val="000F1707"/>
    <w:rsid w:val="000F175B"/>
    <w:rsid w:val="000F3B08"/>
    <w:rsid w:val="000F560D"/>
    <w:rsid w:val="000F645B"/>
    <w:rsid w:val="001024E4"/>
    <w:rsid w:val="00104064"/>
    <w:rsid w:val="00107A34"/>
    <w:rsid w:val="0011001D"/>
    <w:rsid w:val="00110A46"/>
    <w:rsid w:val="00112E1B"/>
    <w:rsid w:val="0011303D"/>
    <w:rsid w:val="001130E4"/>
    <w:rsid w:val="00115EE7"/>
    <w:rsid w:val="00116196"/>
    <w:rsid w:val="00116F05"/>
    <w:rsid w:val="0011730D"/>
    <w:rsid w:val="001173A4"/>
    <w:rsid w:val="00117440"/>
    <w:rsid w:val="00121D0D"/>
    <w:rsid w:val="00122FB4"/>
    <w:rsid w:val="0012330C"/>
    <w:rsid w:val="00123BB9"/>
    <w:rsid w:val="0012515B"/>
    <w:rsid w:val="0012584A"/>
    <w:rsid w:val="0013152E"/>
    <w:rsid w:val="00132EFA"/>
    <w:rsid w:val="0013303C"/>
    <w:rsid w:val="001363A1"/>
    <w:rsid w:val="001376C0"/>
    <w:rsid w:val="00137D4C"/>
    <w:rsid w:val="001407A4"/>
    <w:rsid w:val="00141C5F"/>
    <w:rsid w:val="00141D1B"/>
    <w:rsid w:val="0014547C"/>
    <w:rsid w:val="001454A2"/>
    <w:rsid w:val="00145CBA"/>
    <w:rsid w:val="00146EE6"/>
    <w:rsid w:val="00147500"/>
    <w:rsid w:val="001500F5"/>
    <w:rsid w:val="0015075A"/>
    <w:rsid w:val="0015364E"/>
    <w:rsid w:val="0015639F"/>
    <w:rsid w:val="001604FC"/>
    <w:rsid w:val="00161BB7"/>
    <w:rsid w:val="0016386B"/>
    <w:rsid w:val="00163C27"/>
    <w:rsid w:val="00163CC6"/>
    <w:rsid w:val="00163F44"/>
    <w:rsid w:val="00167630"/>
    <w:rsid w:val="001677CB"/>
    <w:rsid w:val="00170A64"/>
    <w:rsid w:val="00171415"/>
    <w:rsid w:val="00172248"/>
    <w:rsid w:val="00172818"/>
    <w:rsid w:val="00172A31"/>
    <w:rsid w:val="00172B06"/>
    <w:rsid w:val="00174A3E"/>
    <w:rsid w:val="00175239"/>
    <w:rsid w:val="001761B0"/>
    <w:rsid w:val="0017728B"/>
    <w:rsid w:val="001817AB"/>
    <w:rsid w:val="00185236"/>
    <w:rsid w:val="00185CDD"/>
    <w:rsid w:val="001868A4"/>
    <w:rsid w:val="001874FA"/>
    <w:rsid w:val="00191185"/>
    <w:rsid w:val="00192187"/>
    <w:rsid w:val="00192440"/>
    <w:rsid w:val="001936BF"/>
    <w:rsid w:val="00193792"/>
    <w:rsid w:val="0019613F"/>
    <w:rsid w:val="001964F5"/>
    <w:rsid w:val="001966AE"/>
    <w:rsid w:val="00196DDC"/>
    <w:rsid w:val="00196DF6"/>
    <w:rsid w:val="00196F30"/>
    <w:rsid w:val="001A02A5"/>
    <w:rsid w:val="001A039E"/>
    <w:rsid w:val="001A0CF3"/>
    <w:rsid w:val="001A26B9"/>
    <w:rsid w:val="001A5339"/>
    <w:rsid w:val="001A63FE"/>
    <w:rsid w:val="001B0796"/>
    <w:rsid w:val="001B33D8"/>
    <w:rsid w:val="001B477B"/>
    <w:rsid w:val="001B6CDE"/>
    <w:rsid w:val="001C0297"/>
    <w:rsid w:val="001C2CC4"/>
    <w:rsid w:val="001C58CF"/>
    <w:rsid w:val="001C5CC0"/>
    <w:rsid w:val="001C5F23"/>
    <w:rsid w:val="001C6167"/>
    <w:rsid w:val="001C6B32"/>
    <w:rsid w:val="001D28C2"/>
    <w:rsid w:val="001D2B8B"/>
    <w:rsid w:val="001D39D9"/>
    <w:rsid w:val="001D4C67"/>
    <w:rsid w:val="001D5753"/>
    <w:rsid w:val="001D610F"/>
    <w:rsid w:val="001E1D0D"/>
    <w:rsid w:val="001E2F0D"/>
    <w:rsid w:val="001E6523"/>
    <w:rsid w:val="001F202B"/>
    <w:rsid w:val="001F2ACE"/>
    <w:rsid w:val="001F571E"/>
    <w:rsid w:val="001F5B7C"/>
    <w:rsid w:val="0020288F"/>
    <w:rsid w:val="00204F7D"/>
    <w:rsid w:val="002054DE"/>
    <w:rsid w:val="00205B2C"/>
    <w:rsid w:val="002068CA"/>
    <w:rsid w:val="0021147E"/>
    <w:rsid w:val="00211DC6"/>
    <w:rsid w:val="002123CF"/>
    <w:rsid w:val="0021416D"/>
    <w:rsid w:val="00220177"/>
    <w:rsid w:val="00220D2C"/>
    <w:rsid w:val="00220FAB"/>
    <w:rsid w:val="00222991"/>
    <w:rsid w:val="00223B09"/>
    <w:rsid w:val="00225FBA"/>
    <w:rsid w:val="00225FF3"/>
    <w:rsid w:val="00227396"/>
    <w:rsid w:val="0022768F"/>
    <w:rsid w:val="00230BB5"/>
    <w:rsid w:val="0023550D"/>
    <w:rsid w:val="00236241"/>
    <w:rsid w:val="00237505"/>
    <w:rsid w:val="00237D99"/>
    <w:rsid w:val="0024124B"/>
    <w:rsid w:val="00242764"/>
    <w:rsid w:val="00243D47"/>
    <w:rsid w:val="00244D61"/>
    <w:rsid w:val="00246AB7"/>
    <w:rsid w:val="002475D3"/>
    <w:rsid w:val="0025111A"/>
    <w:rsid w:val="00254C31"/>
    <w:rsid w:val="00260DCA"/>
    <w:rsid w:val="00261F0D"/>
    <w:rsid w:val="00262D89"/>
    <w:rsid w:val="00265BC2"/>
    <w:rsid w:val="00265C15"/>
    <w:rsid w:val="00270E46"/>
    <w:rsid w:val="00272751"/>
    <w:rsid w:val="00272F45"/>
    <w:rsid w:val="0027389D"/>
    <w:rsid w:val="00282820"/>
    <w:rsid w:val="00282FFA"/>
    <w:rsid w:val="00286DC4"/>
    <w:rsid w:val="00293BFB"/>
    <w:rsid w:val="00293F77"/>
    <w:rsid w:val="00296787"/>
    <w:rsid w:val="00297C11"/>
    <w:rsid w:val="002A055C"/>
    <w:rsid w:val="002A0A2A"/>
    <w:rsid w:val="002A2789"/>
    <w:rsid w:val="002A5439"/>
    <w:rsid w:val="002A61E9"/>
    <w:rsid w:val="002A6C52"/>
    <w:rsid w:val="002A7402"/>
    <w:rsid w:val="002B0B6B"/>
    <w:rsid w:val="002B1138"/>
    <w:rsid w:val="002B50B6"/>
    <w:rsid w:val="002B6EA1"/>
    <w:rsid w:val="002B73E9"/>
    <w:rsid w:val="002C17BE"/>
    <w:rsid w:val="002C2C61"/>
    <w:rsid w:val="002C2C8E"/>
    <w:rsid w:val="002C3A47"/>
    <w:rsid w:val="002C4E65"/>
    <w:rsid w:val="002C54EE"/>
    <w:rsid w:val="002C54F8"/>
    <w:rsid w:val="002C6C28"/>
    <w:rsid w:val="002C7373"/>
    <w:rsid w:val="002C7D0A"/>
    <w:rsid w:val="002D0103"/>
    <w:rsid w:val="002D0DA7"/>
    <w:rsid w:val="002D0EC7"/>
    <w:rsid w:val="002D42E1"/>
    <w:rsid w:val="002D5CDA"/>
    <w:rsid w:val="002D6663"/>
    <w:rsid w:val="002D7EC4"/>
    <w:rsid w:val="002E0C15"/>
    <w:rsid w:val="002E3CFD"/>
    <w:rsid w:val="002E7172"/>
    <w:rsid w:val="002E745D"/>
    <w:rsid w:val="002E7774"/>
    <w:rsid w:val="002F0569"/>
    <w:rsid w:val="002F1B3F"/>
    <w:rsid w:val="002F1E4B"/>
    <w:rsid w:val="002F3267"/>
    <w:rsid w:val="002F3D55"/>
    <w:rsid w:val="002F418A"/>
    <w:rsid w:val="002F4F89"/>
    <w:rsid w:val="002F5555"/>
    <w:rsid w:val="00300ED8"/>
    <w:rsid w:val="00302325"/>
    <w:rsid w:val="00305A7E"/>
    <w:rsid w:val="00305BCA"/>
    <w:rsid w:val="00306A7D"/>
    <w:rsid w:val="00306CD8"/>
    <w:rsid w:val="00307C1F"/>
    <w:rsid w:val="00310CC4"/>
    <w:rsid w:val="00312589"/>
    <w:rsid w:val="003137F5"/>
    <w:rsid w:val="003147D0"/>
    <w:rsid w:val="00315C07"/>
    <w:rsid w:val="00316B98"/>
    <w:rsid w:val="00316C49"/>
    <w:rsid w:val="003174E6"/>
    <w:rsid w:val="00321E84"/>
    <w:rsid w:val="003226B6"/>
    <w:rsid w:val="00323BF4"/>
    <w:rsid w:val="00332423"/>
    <w:rsid w:val="003334C0"/>
    <w:rsid w:val="003366CC"/>
    <w:rsid w:val="00336B4D"/>
    <w:rsid w:val="003413D7"/>
    <w:rsid w:val="0034171E"/>
    <w:rsid w:val="00344A79"/>
    <w:rsid w:val="00345EE0"/>
    <w:rsid w:val="003501F5"/>
    <w:rsid w:val="00352DCB"/>
    <w:rsid w:val="00354070"/>
    <w:rsid w:val="00354136"/>
    <w:rsid w:val="00354F3C"/>
    <w:rsid w:val="00355097"/>
    <w:rsid w:val="00356DA3"/>
    <w:rsid w:val="003571B9"/>
    <w:rsid w:val="003575C8"/>
    <w:rsid w:val="00360465"/>
    <w:rsid w:val="00360784"/>
    <w:rsid w:val="0036650E"/>
    <w:rsid w:val="003665ED"/>
    <w:rsid w:val="00366A15"/>
    <w:rsid w:val="00370284"/>
    <w:rsid w:val="003703E9"/>
    <w:rsid w:val="00370836"/>
    <w:rsid w:val="00371660"/>
    <w:rsid w:val="003725FD"/>
    <w:rsid w:val="003727AB"/>
    <w:rsid w:val="003744C3"/>
    <w:rsid w:val="00374BD3"/>
    <w:rsid w:val="00374C10"/>
    <w:rsid w:val="003778F4"/>
    <w:rsid w:val="003804E3"/>
    <w:rsid w:val="00380CF2"/>
    <w:rsid w:val="00380D69"/>
    <w:rsid w:val="00380E58"/>
    <w:rsid w:val="003841FE"/>
    <w:rsid w:val="003848C7"/>
    <w:rsid w:val="00385DEB"/>
    <w:rsid w:val="00386DF8"/>
    <w:rsid w:val="00386FE5"/>
    <w:rsid w:val="00392221"/>
    <w:rsid w:val="0039408E"/>
    <w:rsid w:val="0039505D"/>
    <w:rsid w:val="00396A9D"/>
    <w:rsid w:val="00396EB5"/>
    <w:rsid w:val="003A06A8"/>
    <w:rsid w:val="003A10F6"/>
    <w:rsid w:val="003A2C16"/>
    <w:rsid w:val="003A3335"/>
    <w:rsid w:val="003A75C9"/>
    <w:rsid w:val="003A78BF"/>
    <w:rsid w:val="003B5873"/>
    <w:rsid w:val="003B63FA"/>
    <w:rsid w:val="003C1530"/>
    <w:rsid w:val="003C27C4"/>
    <w:rsid w:val="003C2C0D"/>
    <w:rsid w:val="003C56D6"/>
    <w:rsid w:val="003C7FD2"/>
    <w:rsid w:val="003D01D7"/>
    <w:rsid w:val="003D166C"/>
    <w:rsid w:val="003D1C80"/>
    <w:rsid w:val="003D396B"/>
    <w:rsid w:val="003D62AE"/>
    <w:rsid w:val="003D64FA"/>
    <w:rsid w:val="003D6681"/>
    <w:rsid w:val="003E06A0"/>
    <w:rsid w:val="003E2131"/>
    <w:rsid w:val="003E2DD3"/>
    <w:rsid w:val="003E3D09"/>
    <w:rsid w:val="003E5419"/>
    <w:rsid w:val="003E639B"/>
    <w:rsid w:val="003E7887"/>
    <w:rsid w:val="003E7B3C"/>
    <w:rsid w:val="003F00DA"/>
    <w:rsid w:val="003F209F"/>
    <w:rsid w:val="003F31C0"/>
    <w:rsid w:val="003F4C2F"/>
    <w:rsid w:val="003F5774"/>
    <w:rsid w:val="003F7EE7"/>
    <w:rsid w:val="00400114"/>
    <w:rsid w:val="00401EC6"/>
    <w:rsid w:val="00404ABC"/>
    <w:rsid w:val="004051F9"/>
    <w:rsid w:val="00405232"/>
    <w:rsid w:val="00405DF3"/>
    <w:rsid w:val="004112A0"/>
    <w:rsid w:val="004125CE"/>
    <w:rsid w:val="00414D4E"/>
    <w:rsid w:val="00417E9F"/>
    <w:rsid w:val="004237B5"/>
    <w:rsid w:val="0042466C"/>
    <w:rsid w:val="00426F35"/>
    <w:rsid w:val="00426F67"/>
    <w:rsid w:val="0042712B"/>
    <w:rsid w:val="00427F05"/>
    <w:rsid w:val="0043378E"/>
    <w:rsid w:val="00434B34"/>
    <w:rsid w:val="00434F9B"/>
    <w:rsid w:val="00435FE5"/>
    <w:rsid w:val="00437B2D"/>
    <w:rsid w:val="00445B30"/>
    <w:rsid w:val="00446465"/>
    <w:rsid w:val="004531EC"/>
    <w:rsid w:val="0045480F"/>
    <w:rsid w:val="00454B24"/>
    <w:rsid w:val="004556FB"/>
    <w:rsid w:val="00455973"/>
    <w:rsid w:val="004623A5"/>
    <w:rsid w:val="00463AC5"/>
    <w:rsid w:val="00465382"/>
    <w:rsid w:val="00466165"/>
    <w:rsid w:val="004665A8"/>
    <w:rsid w:val="00466623"/>
    <w:rsid w:val="00467C1E"/>
    <w:rsid w:val="00467F88"/>
    <w:rsid w:val="00471497"/>
    <w:rsid w:val="00472049"/>
    <w:rsid w:val="00472CCA"/>
    <w:rsid w:val="004733D6"/>
    <w:rsid w:val="00473698"/>
    <w:rsid w:val="00475490"/>
    <w:rsid w:val="004859A1"/>
    <w:rsid w:val="00485B1F"/>
    <w:rsid w:val="00487C01"/>
    <w:rsid w:val="0049014E"/>
    <w:rsid w:val="00490597"/>
    <w:rsid w:val="004911DB"/>
    <w:rsid w:val="0049191D"/>
    <w:rsid w:val="00491D88"/>
    <w:rsid w:val="004939B1"/>
    <w:rsid w:val="00494C2A"/>
    <w:rsid w:val="00495DF1"/>
    <w:rsid w:val="0049682E"/>
    <w:rsid w:val="004A11F9"/>
    <w:rsid w:val="004A1F40"/>
    <w:rsid w:val="004A3D2B"/>
    <w:rsid w:val="004A5A39"/>
    <w:rsid w:val="004B50C3"/>
    <w:rsid w:val="004B5717"/>
    <w:rsid w:val="004B642F"/>
    <w:rsid w:val="004C13D4"/>
    <w:rsid w:val="004C1F74"/>
    <w:rsid w:val="004C339D"/>
    <w:rsid w:val="004C63A6"/>
    <w:rsid w:val="004C7BDB"/>
    <w:rsid w:val="004D037C"/>
    <w:rsid w:val="004D24F2"/>
    <w:rsid w:val="004D2B71"/>
    <w:rsid w:val="004D3A84"/>
    <w:rsid w:val="004D3D28"/>
    <w:rsid w:val="004D5FC4"/>
    <w:rsid w:val="004D76D5"/>
    <w:rsid w:val="004D782F"/>
    <w:rsid w:val="004E1571"/>
    <w:rsid w:val="004E44FD"/>
    <w:rsid w:val="004E4A82"/>
    <w:rsid w:val="004E6294"/>
    <w:rsid w:val="004F13A5"/>
    <w:rsid w:val="004F2A9E"/>
    <w:rsid w:val="004F3012"/>
    <w:rsid w:val="004F3A4D"/>
    <w:rsid w:val="004F6EAA"/>
    <w:rsid w:val="004F6ED5"/>
    <w:rsid w:val="004F7035"/>
    <w:rsid w:val="005000EE"/>
    <w:rsid w:val="00506A78"/>
    <w:rsid w:val="00506B18"/>
    <w:rsid w:val="005070C4"/>
    <w:rsid w:val="00507FD9"/>
    <w:rsid w:val="0051069B"/>
    <w:rsid w:val="005114D8"/>
    <w:rsid w:val="005115E5"/>
    <w:rsid w:val="00512AE5"/>
    <w:rsid w:val="005133FE"/>
    <w:rsid w:val="00516228"/>
    <w:rsid w:val="005166FF"/>
    <w:rsid w:val="00516A1E"/>
    <w:rsid w:val="00517156"/>
    <w:rsid w:val="00520277"/>
    <w:rsid w:val="00520A80"/>
    <w:rsid w:val="00520D76"/>
    <w:rsid w:val="005214F3"/>
    <w:rsid w:val="00525E84"/>
    <w:rsid w:val="00527E0B"/>
    <w:rsid w:val="00530134"/>
    <w:rsid w:val="005309AC"/>
    <w:rsid w:val="00531CFA"/>
    <w:rsid w:val="005367B2"/>
    <w:rsid w:val="005367B7"/>
    <w:rsid w:val="005372FB"/>
    <w:rsid w:val="00537B26"/>
    <w:rsid w:val="005408F6"/>
    <w:rsid w:val="00541ADC"/>
    <w:rsid w:val="00542176"/>
    <w:rsid w:val="0054235F"/>
    <w:rsid w:val="005438F2"/>
    <w:rsid w:val="00543D41"/>
    <w:rsid w:val="00545B21"/>
    <w:rsid w:val="00545E5E"/>
    <w:rsid w:val="00546DC5"/>
    <w:rsid w:val="00553CEF"/>
    <w:rsid w:val="0055459B"/>
    <w:rsid w:val="0055519B"/>
    <w:rsid w:val="005600BD"/>
    <w:rsid w:val="005639B9"/>
    <w:rsid w:val="0056525D"/>
    <w:rsid w:val="00566CBF"/>
    <w:rsid w:val="00567569"/>
    <w:rsid w:val="005703C2"/>
    <w:rsid w:val="00570749"/>
    <w:rsid w:val="00570890"/>
    <w:rsid w:val="00572260"/>
    <w:rsid w:val="00574B41"/>
    <w:rsid w:val="00575773"/>
    <w:rsid w:val="00577C1C"/>
    <w:rsid w:val="00580E73"/>
    <w:rsid w:val="00581CBF"/>
    <w:rsid w:val="00582973"/>
    <w:rsid w:val="00582C9C"/>
    <w:rsid w:val="005831C1"/>
    <w:rsid w:val="0059026A"/>
    <w:rsid w:val="00593C4D"/>
    <w:rsid w:val="00593D01"/>
    <w:rsid w:val="005947D5"/>
    <w:rsid w:val="00595BEF"/>
    <w:rsid w:val="005965BC"/>
    <w:rsid w:val="005A0781"/>
    <w:rsid w:val="005A0AF6"/>
    <w:rsid w:val="005A0CA3"/>
    <w:rsid w:val="005A2972"/>
    <w:rsid w:val="005A2B1D"/>
    <w:rsid w:val="005A3668"/>
    <w:rsid w:val="005A7FEE"/>
    <w:rsid w:val="005B0030"/>
    <w:rsid w:val="005B27E7"/>
    <w:rsid w:val="005C0D15"/>
    <w:rsid w:val="005C1EEF"/>
    <w:rsid w:val="005C2F60"/>
    <w:rsid w:val="005C3743"/>
    <w:rsid w:val="005C3B06"/>
    <w:rsid w:val="005C431A"/>
    <w:rsid w:val="005C464E"/>
    <w:rsid w:val="005C6107"/>
    <w:rsid w:val="005C6189"/>
    <w:rsid w:val="005C6931"/>
    <w:rsid w:val="005C6DF0"/>
    <w:rsid w:val="005D27BA"/>
    <w:rsid w:val="005D2856"/>
    <w:rsid w:val="005D3A28"/>
    <w:rsid w:val="005D5912"/>
    <w:rsid w:val="005D5DE7"/>
    <w:rsid w:val="005D6F7A"/>
    <w:rsid w:val="005E06A9"/>
    <w:rsid w:val="005E4798"/>
    <w:rsid w:val="005E4E64"/>
    <w:rsid w:val="005E6298"/>
    <w:rsid w:val="005E6C79"/>
    <w:rsid w:val="005F00B8"/>
    <w:rsid w:val="005F00BC"/>
    <w:rsid w:val="005F0846"/>
    <w:rsid w:val="005F1A93"/>
    <w:rsid w:val="005F2AD7"/>
    <w:rsid w:val="005F4653"/>
    <w:rsid w:val="005F72B9"/>
    <w:rsid w:val="005F7883"/>
    <w:rsid w:val="005F7885"/>
    <w:rsid w:val="0060283B"/>
    <w:rsid w:val="00611069"/>
    <w:rsid w:val="006111AB"/>
    <w:rsid w:val="00615322"/>
    <w:rsid w:val="006249B2"/>
    <w:rsid w:val="0062584A"/>
    <w:rsid w:val="00626EDD"/>
    <w:rsid w:val="00627B89"/>
    <w:rsid w:val="00631C48"/>
    <w:rsid w:val="00633403"/>
    <w:rsid w:val="00633DB8"/>
    <w:rsid w:val="00635C0E"/>
    <w:rsid w:val="00636498"/>
    <w:rsid w:val="006367E5"/>
    <w:rsid w:val="0063694C"/>
    <w:rsid w:val="00643393"/>
    <w:rsid w:val="00645121"/>
    <w:rsid w:val="00645B74"/>
    <w:rsid w:val="00645BAA"/>
    <w:rsid w:val="00650721"/>
    <w:rsid w:val="00650AF0"/>
    <w:rsid w:val="006517BF"/>
    <w:rsid w:val="006533A5"/>
    <w:rsid w:val="00656C20"/>
    <w:rsid w:val="00672E98"/>
    <w:rsid w:val="006731EB"/>
    <w:rsid w:val="006755EA"/>
    <w:rsid w:val="00676136"/>
    <w:rsid w:val="00676B0B"/>
    <w:rsid w:val="00676B0F"/>
    <w:rsid w:val="00676B20"/>
    <w:rsid w:val="00677238"/>
    <w:rsid w:val="0067740D"/>
    <w:rsid w:val="0067750E"/>
    <w:rsid w:val="00677849"/>
    <w:rsid w:val="0068031F"/>
    <w:rsid w:val="006804DB"/>
    <w:rsid w:val="00681445"/>
    <w:rsid w:val="00681564"/>
    <w:rsid w:val="00681E36"/>
    <w:rsid w:val="00682152"/>
    <w:rsid w:val="006825C3"/>
    <w:rsid w:val="00684573"/>
    <w:rsid w:val="006855F5"/>
    <w:rsid w:val="00686065"/>
    <w:rsid w:val="00686824"/>
    <w:rsid w:val="00687BF7"/>
    <w:rsid w:val="006905E8"/>
    <w:rsid w:val="00691FC9"/>
    <w:rsid w:val="006945C1"/>
    <w:rsid w:val="00694806"/>
    <w:rsid w:val="00694AF9"/>
    <w:rsid w:val="006A08D2"/>
    <w:rsid w:val="006A123E"/>
    <w:rsid w:val="006A19D5"/>
    <w:rsid w:val="006A1A97"/>
    <w:rsid w:val="006A1B46"/>
    <w:rsid w:val="006A32ED"/>
    <w:rsid w:val="006B4591"/>
    <w:rsid w:val="006B4F35"/>
    <w:rsid w:val="006B5627"/>
    <w:rsid w:val="006B5E76"/>
    <w:rsid w:val="006C0828"/>
    <w:rsid w:val="006C1B13"/>
    <w:rsid w:val="006C2CD5"/>
    <w:rsid w:val="006C3BDD"/>
    <w:rsid w:val="006C6486"/>
    <w:rsid w:val="006C6D35"/>
    <w:rsid w:val="006C7CFF"/>
    <w:rsid w:val="006D1916"/>
    <w:rsid w:val="006D1CCF"/>
    <w:rsid w:val="006D2D34"/>
    <w:rsid w:val="006D2FC6"/>
    <w:rsid w:val="006D3610"/>
    <w:rsid w:val="006E1003"/>
    <w:rsid w:val="006E3F26"/>
    <w:rsid w:val="006E5635"/>
    <w:rsid w:val="006E72D7"/>
    <w:rsid w:val="006E738E"/>
    <w:rsid w:val="006F16C7"/>
    <w:rsid w:val="006F4920"/>
    <w:rsid w:val="006F553E"/>
    <w:rsid w:val="0070034D"/>
    <w:rsid w:val="00700629"/>
    <w:rsid w:val="00701128"/>
    <w:rsid w:val="0070136B"/>
    <w:rsid w:val="00703145"/>
    <w:rsid w:val="0070315B"/>
    <w:rsid w:val="00704B76"/>
    <w:rsid w:val="007060E2"/>
    <w:rsid w:val="00706E34"/>
    <w:rsid w:val="00710889"/>
    <w:rsid w:val="00710C9C"/>
    <w:rsid w:val="00714082"/>
    <w:rsid w:val="0071495D"/>
    <w:rsid w:val="0071693F"/>
    <w:rsid w:val="00716DEA"/>
    <w:rsid w:val="007177A1"/>
    <w:rsid w:val="00717EF1"/>
    <w:rsid w:val="0072038D"/>
    <w:rsid w:val="00722659"/>
    <w:rsid w:val="00722785"/>
    <w:rsid w:val="00723E7B"/>
    <w:rsid w:val="0073253C"/>
    <w:rsid w:val="00733F9A"/>
    <w:rsid w:val="00734522"/>
    <w:rsid w:val="00734685"/>
    <w:rsid w:val="00741671"/>
    <w:rsid w:val="007424DC"/>
    <w:rsid w:val="00742A3A"/>
    <w:rsid w:val="00742B31"/>
    <w:rsid w:val="00742FBF"/>
    <w:rsid w:val="00745385"/>
    <w:rsid w:val="0074665F"/>
    <w:rsid w:val="00747083"/>
    <w:rsid w:val="00747377"/>
    <w:rsid w:val="0074747A"/>
    <w:rsid w:val="00747627"/>
    <w:rsid w:val="00751740"/>
    <w:rsid w:val="00751918"/>
    <w:rsid w:val="0075194B"/>
    <w:rsid w:val="00753845"/>
    <w:rsid w:val="007540C7"/>
    <w:rsid w:val="0075480F"/>
    <w:rsid w:val="00755952"/>
    <w:rsid w:val="00757459"/>
    <w:rsid w:val="00757DCC"/>
    <w:rsid w:val="0076155A"/>
    <w:rsid w:val="00763677"/>
    <w:rsid w:val="0076513D"/>
    <w:rsid w:val="00770438"/>
    <w:rsid w:val="007745A8"/>
    <w:rsid w:val="00775474"/>
    <w:rsid w:val="00775D96"/>
    <w:rsid w:val="0077778F"/>
    <w:rsid w:val="00781A8B"/>
    <w:rsid w:val="00781BE6"/>
    <w:rsid w:val="00784483"/>
    <w:rsid w:val="007853CC"/>
    <w:rsid w:val="00785B57"/>
    <w:rsid w:val="00785EDF"/>
    <w:rsid w:val="00786955"/>
    <w:rsid w:val="007906EA"/>
    <w:rsid w:val="00791B31"/>
    <w:rsid w:val="00791DD5"/>
    <w:rsid w:val="00794739"/>
    <w:rsid w:val="007A14FF"/>
    <w:rsid w:val="007A1829"/>
    <w:rsid w:val="007A1FDA"/>
    <w:rsid w:val="007A4131"/>
    <w:rsid w:val="007A4D02"/>
    <w:rsid w:val="007A5089"/>
    <w:rsid w:val="007A6DCB"/>
    <w:rsid w:val="007B1009"/>
    <w:rsid w:val="007B1172"/>
    <w:rsid w:val="007B453B"/>
    <w:rsid w:val="007B5718"/>
    <w:rsid w:val="007B6CB3"/>
    <w:rsid w:val="007B6CCD"/>
    <w:rsid w:val="007B75A5"/>
    <w:rsid w:val="007B7A42"/>
    <w:rsid w:val="007B7F0B"/>
    <w:rsid w:val="007C0E47"/>
    <w:rsid w:val="007C2F79"/>
    <w:rsid w:val="007C4B88"/>
    <w:rsid w:val="007C50CC"/>
    <w:rsid w:val="007D1675"/>
    <w:rsid w:val="007D1BCD"/>
    <w:rsid w:val="007D44CB"/>
    <w:rsid w:val="007E2F48"/>
    <w:rsid w:val="007E3D15"/>
    <w:rsid w:val="007E3FCC"/>
    <w:rsid w:val="007E5BBF"/>
    <w:rsid w:val="007E7EAA"/>
    <w:rsid w:val="007F00EB"/>
    <w:rsid w:val="007F50CC"/>
    <w:rsid w:val="007F594D"/>
    <w:rsid w:val="007F78F4"/>
    <w:rsid w:val="007F7EF7"/>
    <w:rsid w:val="00800E90"/>
    <w:rsid w:val="0080175D"/>
    <w:rsid w:val="00801809"/>
    <w:rsid w:val="00802E15"/>
    <w:rsid w:val="00803857"/>
    <w:rsid w:val="00806AE6"/>
    <w:rsid w:val="00806CED"/>
    <w:rsid w:val="00806EBE"/>
    <w:rsid w:val="00810B30"/>
    <w:rsid w:val="00810E89"/>
    <w:rsid w:val="00811B6D"/>
    <w:rsid w:val="008150CD"/>
    <w:rsid w:val="00815BA1"/>
    <w:rsid w:val="00815C9A"/>
    <w:rsid w:val="00815DE1"/>
    <w:rsid w:val="00816311"/>
    <w:rsid w:val="00817CA2"/>
    <w:rsid w:val="00820758"/>
    <w:rsid w:val="00823129"/>
    <w:rsid w:val="0082352D"/>
    <w:rsid w:val="008246A7"/>
    <w:rsid w:val="0082537C"/>
    <w:rsid w:val="00827724"/>
    <w:rsid w:val="008306F2"/>
    <w:rsid w:val="0083169E"/>
    <w:rsid w:val="00831E6F"/>
    <w:rsid w:val="00832D69"/>
    <w:rsid w:val="00833D98"/>
    <w:rsid w:val="00836CE2"/>
    <w:rsid w:val="00840512"/>
    <w:rsid w:val="0084108A"/>
    <w:rsid w:val="0084142E"/>
    <w:rsid w:val="008426F6"/>
    <w:rsid w:val="00844509"/>
    <w:rsid w:val="00844DD9"/>
    <w:rsid w:val="00845742"/>
    <w:rsid w:val="00846DDB"/>
    <w:rsid w:val="00853829"/>
    <w:rsid w:val="00854C7A"/>
    <w:rsid w:val="00855BA1"/>
    <w:rsid w:val="0085655A"/>
    <w:rsid w:val="0086023D"/>
    <w:rsid w:val="00860B64"/>
    <w:rsid w:val="00862324"/>
    <w:rsid w:val="008626E8"/>
    <w:rsid w:val="00863B02"/>
    <w:rsid w:val="00863D15"/>
    <w:rsid w:val="0086491D"/>
    <w:rsid w:val="00864EA3"/>
    <w:rsid w:val="00865846"/>
    <w:rsid w:val="00866979"/>
    <w:rsid w:val="00867AF4"/>
    <w:rsid w:val="00870064"/>
    <w:rsid w:val="00873425"/>
    <w:rsid w:val="00875701"/>
    <w:rsid w:val="008759D8"/>
    <w:rsid w:val="00877BA7"/>
    <w:rsid w:val="00880DE2"/>
    <w:rsid w:val="008818CB"/>
    <w:rsid w:val="0088223D"/>
    <w:rsid w:val="00883289"/>
    <w:rsid w:val="00883926"/>
    <w:rsid w:val="00885412"/>
    <w:rsid w:val="00885847"/>
    <w:rsid w:val="0088764B"/>
    <w:rsid w:val="0089232D"/>
    <w:rsid w:val="008925A9"/>
    <w:rsid w:val="00893145"/>
    <w:rsid w:val="00894156"/>
    <w:rsid w:val="00896730"/>
    <w:rsid w:val="00896B63"/>
    <w:rsid w:val="008A04D3"/>
    <w:rsid w:val="008A1432"/>
    <w:rsid w:val="008A2446"/>
    <w:rsid w:val="008A5840"/>
    <w:rsid w:val="008A5CC5"/>
    <w:rsid w:val="008A6202"/>
    <w:rsid w:val="008B05B1"/>
    <w:rsid w:val="008B0C13"/>
    <w:rsid w:val="008B5366"/>
    <w:rsid w:val="008B58AE"/>
    <w:rsid w:val="008C5130"/>
    <w:rsid w:val="008C5226"/>
    <w:rsid w:val="008C7473"/>
    <w:rsid w:val="008D01C3"/>
    <w:rsid w:val="008D353F"/>
    <w:rsid w:val="008D38A3"/>
    <w:rsid w:val="008D65AC"/>
    <w:rsid w:val="008D722C"/>
    <w:rsid w:val="008D7427"/>
    <w:rsid w:val="008D74DA"/>
    <w:rsid w:val="008D7FB2"/>
    <w:rsid w:val="008E132A"/>
    <w:rsid w:val="008E290A"/>
    <w:rsid w:val="008E4659"/>
    <w:rsid w:val="008E5ABD"/>
    <w:rsid w:val="008E7F27"/>
    <w:rsid w:val="008F07BE"/>
    <w:rsid w:val="008F26E4"/>
    <w:rsid w:val="008F3612"/>
    <w:rsid w:val="008F4FD9"/>
    <w:rsid w:val="008F5FF4"/>
    <w:rsid w:val="009045D9"/>
    <w:rsid w:val="00905D42"/>
    <w:rsid w:val="00905DF0"/>
    <w:rsid w:val="0091023F"/>
    <w:rsid w:val="009121C7"/>
    <w:rsid w:val="00912386"/>
    <w:rsid w:val="009137FD"/>
    <w:rsid w:val="00913D80"/>
    <w:rsid w:val="00913F16"/>
    <w:rsid w:val="009141CE"/>
    <w:rsid w:val="009142B8"/>
    <w:rsid w:val="009143AD"/>
    <w:rsid w:val="00914584"/>
    <w:rsid w:val="0091602B"/>
    <w:rsid w:val="00916AE9"/>
    <w:rsid w:val="00916B80"/>
    <w:rsid w:val="00917600"/>
    <w:rsid w:val="0091765D"/>
    <w:rsid w:val="00917F26"/>
    <w:rsid w:val="00917F4B"/>
    <w:rsid w:val="009209B5"/>
    <w:rsid w:val="00920FAE"/>
    <w:rsid w:val="00922EF1"/>
    <w:rsid w:val="009253F5"/>
    <w:rsid w:val="009276C6"/>
    <w:rsid w:val="009302D1"/>
    <w:rsid w:val="00933B01"/>
    <w:rsid w:val="009348C6"/>
    <w:rsid w:val="00936EC3"/>
    <w:rsid w:val="00940FA3"/>
    <w:rsid w:val="009445EB"/>
    <w:rsid w:val="00945716"/>
    <w:rsid w:val="00947F84"/>
    <w:rsid w:val="009509BE"/>
    <w:rsid w:val="00952A11"/>
    <w:rsid w:val="00953AD2"/>
    <w:rsid w:val="00961780"/>
    <w:rsid w:val="00963A32"/>
    <w:rsid w:val="0096423F"/>
    <w:rsid w:val="00970C34"/>
    <w:rsid w:val="00971C5C"/>
    <w:rsid w:val="00972510"/>
    <w:rsid w:val="00975707"/>
    <w:rsid w:val="009779AA"/>
    <w:rsid w:val="00980D31"/>
    <w:rsid w:val="0098101E"/>
    <w:rsid w:val="00982C2F"/>
    <w:rsid w:val="00982FF1"/>
    <w:rsid w:val="00983024"/>
    <w:rsid w:val="00984198"/>
    <w:rsid w:val="00984723"/>
    <w:rsid w:val="009905F1"/>
    <w:rsid w:val="00990D87"/>
    <w:rsid w:val="0099287C"/>
    <w:rsid w:val="009937C2"/>
    <w:rsid w:val="00993FFC"/>
    <w:rsid w:val="00997723"/>
    <w:rsid w:val="009A04FE"/>
    <w:rsid w:val="009A1006"/>
    <w:rsid w:val="009A1187"/>
    <w:rsid w:val="009A1260"/>
    <w:rsid w:val="009A35C2"/>
    <w:rsid w:val="009A3719"/>
    <w:rsid w:val="009A63DC"/>
    <w:rsid w:val="009A6DA3"/>
    <w:rsid w:val="009B5732"/>
    <w:rsid w:val="009B593F"/>
    <w:rsid w:val="009C3C0D"/>
    <w:rsid w:val="009C5002"/>
    <w:rsid w:val="009C51C3"/>
    <w:rsid w:val="009C67D8"/>
    <w:rsid w:val="009D080F"/>
    <w:rsid w:val="009D103A"/>
    <w:rsid w:val="009D18A8"/>
    <w:rsid w:val="009D2F79"/>
    <w:rsid w:val="009D55F8"/>
    <w:rsid w:val="009D5680"/>
    <w:rsid w:val="009D7260"/>
    <w:rsid w:val="009D7F7A"/>
    <w:rsid w:val="009E0228"/>
    <w:rsid w:val="009E123D"/>
    <w:rsid w:val="009E36A2"/>
    <w:rsid w:val="009E3782"/>
    <w:rsid w:val="009E386A"/>
    <w:rsid w:val="009E47A4"/>
    <w:rsid w:val="009E4A15"/>
    <w:rsid w:val="009E53CE"/>
    <w:rsid w:val="009E6261"/>
    <w:rsid w:val="009E69BE"/>
    <w:rsid w:val="009E7141"/>
    <w:rsid w:val="009E7217"/>
    <w:rsid w:val="009F1775"/>
    <w:rsid w:val="009F30FF"/>
    <w:rsid w:val="009F3AB6"/>
    <w:rsid w:val="009F6550"/>
    <w:rsid w:val="00A00835"/>
    <w:rsid w:val="00A04E10"/>
    <w:rsid w:val="00A0666A"/>
    <w:rsid w:val="00A07300"/>
    <w:rsid w:val="00A102D7"/>
    <w:rsid w:val="00A10CC3"/>
    <w:rsid w:val="00A10E21"/>
    <w:rsid w:val="00A119C3"/>
    <w:rsid w:val="00A127FC"/>
    <w:rsid w:val="00A12F0E"/>
    <w:rsid w:val="00A136BA"/>
    <w:rsid w:val="00A138B5"/>
    <w:rsid w:val="00A209F2"/>
    <w:rsid w:val="00A21FA4"/>
    <w:rsid w:val="00A227C1"/>
    <w:rsid w:val="00A22AB6"/>
    <w:rsid w:val="00A26409"/>
    <w:rsid w:val="00A26553"/>
    <w:rsid w:val="00A303B2"/>
    <w:rsid w:val="00A353CE"/>
    <w:rsid w:val="00A3634B"/>
    <w:rsid w:val="00A36426"/>
    <w:rsid w:val="00A40882"/>
    <w:rsid w:val="00A42F92"/>
    <w:rsid w:val="00A43D0A"/>
    <w:rsid w:val="00A461D8"/>
    <w:rsid w:val="00A4620C"/>
    <w:rsid w:val="00A50334"/>
    <w:rsid w:val="00A5405C"/>
    <w:rsid w:val="00A5721D"/>
    <w:rsid w:val="00A600F2"/>
    <w:rsid w:val="00A61D79"/>
    <w:rsid w:val="00A620C9"/>
    <w:rsid w:val="00A621E7"/>
    <w:rsid w:val="00A63AE3"/>
    <w:rsid w:val="00A64EB5"/>
    <w:rsid w:val="00A67C37"/>
    <w:rsid w:val="00A71392"/>
    <w:rsid w:val="00A7224F"/>
    <w:rsid w:val="00A73318"/>
    <w:rsid w:val="00A738A1"/>
    <w:rsid w:val="00A8057F"/>
    <w:rsid w:val="00A81699"/>
    <w:rsid w:val="00A83041"/>
    <w:rsid w:val="00A90090"/>
    <w:rsid w:val="00A91B87"/>
    <w:rsid w:val="00A91BAA"/>
    <w:rsid w:val="00A92EC2"/>
    <w:rsid w:val="00A93344"/>
    <w:rsid w:val="00A942EE"/>
    <w:rsid w:val="00A96853"/>
    <w:rsid w:val="00AA2604"/>
    <w:rsid w:val="00AA2A52"/>
    <w:rsid w:val="00AA3364"/>
    <w:rsid w:val="00AA47A8"/>
    <w:rsid w:val="00AA65CF"/>
    <w:rsid w:val="00AA6744"/>
    <w:rsid w:val="00AA7B50"/>
    <w:rsid w:val="00AB0B22"/>
    <w:rsid w:val="00AB320A"/>
    <w:rsid w:val="00AB3CF8"/>
    <w:rsid w:val="00AC1B0F"/>
    <w:rsid w:val="00AC6A8D"/>
    <w:rsid w:val="00AD3D7E"/>
    <w:rsid w:val="00AD6F9C"/>
    <w:rsid w:val="00AD7773"/>
    <w:rsid w:val="00AD7A0B"/>
    <w:rsid w:val="00AE055C"/>
    <w:rsid w:val="00AE238A"/>
    <w:rsid w:val="00AE4EA3"/>
    <w:rsid w:val="00AE5C1C"/>
    <w:rsid w:val="00AE61A4"/>
    <w:rsid w:val="00AE74D4"/>
    <w:rsid w:val="00AE7564"/>
    <w:rsid w:val="00AF1FEF"/>
    <w:rsid w:val="00AF3DF8"/>
    <w:rsid w:val="00AF7EAD"/>
    <w:rsid w:val="00B010A3"/>
    <w:rsid w:val="00B0119D"/>
    <w:rsid w:val="00B014A7"/>
    <w:rsid w:val="00B01C60"/>
    <w:rsid w:val="00B01CED"/>
    <w:rsid w:val="00B023AE"/>
    <w:rsid w:val="00B0318E"/>
    <w:rsid w:val="00B034D2"/>
    <w:rsid w:val="00B0350C"/>
    <w:rsid w:val="00B04FB7"/>
    <w:rsid w:val="00B06010"/>
    <w:rsid w:val="00B1005E"/>
    <w:rsid w:val="00B12041"/>
    <w:rsid w:val="00B1510B"/>
    <w:rsid w:val="00B16804"/>
    <w:rsid w:val="00B21182"/>
    <w:rsid w:val="00B21FB3"/>
    <w:rsid w:val="00B2207A"/>
    <w:rsid w:val="00B230A6"/>
    <w:rsid w:val="00B241D1"/>
    <w:rsid w:val="00B24AD7"/>
    <w:rsid w:val="00B24BC7"/>
    <w:rsid w:val="00B2549C"/>
    <w:rsid w:val="00B275CF"/>
    <w:rsid w:val="00B30522"/>
    <w:rsid w:val="00B30735"/>
    <w:rsid w:val="00B3128D"/>
    <w:rsid w:val="00B3312A"/>
    <w:rsid w:val="00B33AA1"/>
    <w:rsid w:val="00B33DCA"/>
    <w:rsid w:val="00B35A04"/>
    <w:rsid w:val="00B379B2"/>
    <w:rsid w:val="00B41A6E"/>
    <w:rsid w:val="00B427A8"/>
    <w:rsid w:val="00B42D0D"/>
    <w:rsid w:val="00B437F9"/>
    <w:rsid w:val="00B43B35"/>
    <w:rsid w:val="00B44071"/>
    <w:rsid w:val="00B44B32"/>
    <w:rsid w:val="00B457F8"/>
    <w:rsid w:val="00B45DDA"/>
    <w:rsid w:val="00B45F36"/>
    <w:rsid w:val="00B5401D"/>
    <w:rsid w:val="00B54358"/>
    <w:rsid w:val="00B62058"/>
    <w:rsid w:val="00B62BE6"/>
    <w:rsid w:val="00B64663"/>
    <w:rsid w:val="00B649B5"/>
    <w:rsid w:val="00B666E4"/>
    <w:rsid w:val="00B67DF9"/>
    <w:rsid w:val="00B71094"/>
    <w:rsid w:val="00B72103"/>
    <w:rsid w:val="00B75947"/>
    <w:rsid w:val="00B76E2A"/>
    <w:rsid w:val="00B8017E"/>
    <w:rsid w:val="00B80A4F"/>
    <w:rsid w:val="00B8136F"/>
    <w:rsid w:val="00B82E74"/>
    <w:rsid w:val="00B84F39"/>
    <w:rsid w:val="00B867DA"/>
    <w:rsid w:val="00B87448"/>
    <w:rsid w:val="00B90494"/>
    <w:rsid w:val="00B90EFB"/>
    <w:rsid w:val="00B9121C"/>
    <w:rsid w:val="00B925C6"/>
    <w:rsid w:val="00B92D17"/>
    <w:rsid w:val="00B946F2"/>
    <w:rsid w:val="00B94CE2"/>
    <w:rsid w:val="00BA0E24"/>
    <w:rsid w:val="00BA1939"/>
    <w:rsid w:val="00BA1DBA"/>
    <w:rsid w:val="00BA1FD1"/>
    <w:rsid w:val="00BA2CFD"/>
    <w:rsid w:val="00BA6064"/>
    <w:rsid w:val="00BA65B3"/>
    <w:rsid w:val="00BA6770"/>
    <w:rsid w:val="00BA7780"/>
    <w:rsid w:val="00BA7C52"/>
    <w:rsid w:val="00BB070A"/>
    <w:rsid w:val="00BB33DF"/>
    <w:rsid w:val="00BB50B0"/>
    <w:rsid w:val="00BB7DC9"/>
    <w:rsid w:val="00BC0BE0"/>
    <w:rsid w:val="00BC4401"/>
    <w:rsid w:val="00BC4B7A"/>
    <w:rsid w:val="00BC5E46"/>
    <w:rsid w:val="00BC6683"/>
    <w:rsid w:val="00BD163E"/>
    <w:rsid w:val="00BD29CE"/>
    <w:rsid w:val="00BD2B0A"/>
    <w:rsid w:val="00BD32E6"/>
    <w:rsid w:val="00BD39A8"/>
    <w:rsid w:val="00BD49A8"/>
    <w:rsid w:val="00BD4A3B"/>
    <w:rsid w:val="00BD54C4"/>
    <w:rsid w:val="00BD76ED"/>
    <w:rsid w:val="00BD7F68"/>
    <w:rsid w:val="00BE13BA"/>
    <w:rsid w:val="00BE1D7E"/>
    <w:rsid w:val="00BE1F21"/>
    <w:rsid w:val="00BE3E09"/>
    <w:rsid w:val="00BE3E40"/>
    <w:rsid w:val="00BE45CB"/>
    <w:rsid w:val="00BF088A"/>
    <w:rsid w:val="00BF0BC7"/>
    <w:rsid w:val="00BF2AC1"/>
    <w:rsid w:val="00BF41DD"/>
    <w:rsid w:val="00BF46C7"/>
    <w:rsid w:val="00BF5A82"/>
    <w:rsid w:val="00BF5BCA"/>
    <w:rsid w:val="00BF6B36"/>
    <w:rsid w:val="00BF71F5"/>
    <w:rsid w:val="00BF7252"/>
    <w:rsid w:val="00BF79E2"/>
    <w:rsid w:val="00C01CE9"/>
    <w:rsid w:val="00C01E5A"/>
    <w:rsid w:val="00C040FF"/>
    <w:rsid w:val="00C05BCC"/>
    <w:rsid w:val="00C11576"/>
    <w:rsid w:val="00C1308D"/>
    <w:rsid w:val="00C14D36"/>
    <w:rsid w:val="00C1558E"/>
    <w:rsid w:val="00C158FB"/>
    <w:rsid w:val="00C15F79"/>
    <w:rsid w:val="00C16BFA"/>
    <w:rsid w:val="00C17434"/>
    <w:rsid w:val="00C2162C"/>
    <w:rsid w:val="00C219C2"/>
    <w:rsid w:val="00C242CE"/>
    <w:rsid w:val="00C24F88"/>
    <w:rsid w:val="00C2731E"/>
    <w:rsid w:val="00C27D88"/>
    <w:rsid w:val="00C30043"/>
    <w:rsid w:val="00C3088E"/>
    <w:rsid w:val="00C317F5"/>
    <w:rsid w:val="00C31B07"/>
    <w:rsid w:val="00C322B5"/>
    <w:rsid w:val="00C36BE0"/>
    <w:rsid w:val="00C373A6"/>
    <w:rsid w:val="00C40CE2"/>
    <w:rsid w:val="00C426E1"/>
    <w:rsid w:val="00C42708"/>
    <w:rsid w:val="00C429ED"/>
    <w:rsid w:val="00C439EF"/>
    <w:rsid w:val="00C46063"/>
    <w:rsid w:val="00C5245A"/>
    <w:rsid w:val="00C53EDF"/>
    <w:rsid w:val="00C55100"/>
    <w:rsid w:val="00C555E7"/>
    <w:rsid w:val="00C558CD"/>
    <w:rsid w:val="00C56623"/>
    <w:rsid w:val="00C5668D"/>
    <w:rsid w:val="00C5750C"/>
    <w:rsid w:val="00C604E0"/>
    <w:rsid w:val="00C60DF0"/>
    <w:rsid w:val="00C60E02"/>
    <w:rsid w:val="00C64566"/>
    <w:rsid w:val="00C6648D"/>
    <w:rsid w:val="00C66C3C"/>
    <w:rsid w:val="00C6709E"/>
    <w:rsid w:val="00C6712E"/>
    <w:rsid w:val="00C672A4"/>
    <w:rsid w:val="00C713F5"/>
    <w:rsid w:val="00C73A9E"/>
    <w:rsid w:val="00C74E5C"/>
    <w:rsid w:val="00C75750"/>
    <w:rsid w:val="00C75F15"/>
    <w:rsid w:val="00C77663"/>
    <w:rsid w:val="00C7796E"/>
    <w:rsid w:val="00C809C2"/>
    <w:rsid w:val="00C81C63"/>
    <w:rsid w:val="00C81F37"/>
    <w:rsid w:val="00C82715"/>
    <w:rsid w:val="00C86416"/>
    <w:rsid w:val="00C868B2"/>
    <w:rsid w:val="00C87123"/>
    <w:rsid w:val="00C90278"/>
    <w:rsid w:val="00C90D42"/>
    <w:rsid w:val="00C9107F"/>
    <w:rsid w:val="00C9278C"/>
    <w:rsid w:val="00C965E0"/>
    <w:rsid w:val="00C9726A"/>
    <w:rsid w:val="00CA0A1A"/>
    <w:rsid w:val="00CA337A"/>
    <w:rsid w:val="00CA6D81"/>
    <w:rsid w:val="00CB1576"/>
    <w:rsid w:val="00CB2822"/>
    <w:rsid w:val="00CB39ED"/>
    <w:rsid w:val="00CB407C"/>
    <w:rsid w:val="00CB6C0B"/>
    <w:rsid w:val="00CB6D37"/>
    <w:rsid w:val="00CB72A1"/>
    <w:rsid w:val="00CB73A9"/>
    <w:rsid w:val="00CB7FB6"/>
    <w:rsid w:val="00CC1E9D"/>
    <w:rsid w:val="00CC225C"/>
    <w:rsid w:val="00CC283E"/>
    <w:rsid w:val="00CC35F3"/>
    <w:rsid w:val="00CC3F9E"/>
    <w:rsid w:val="00CC5A03"/>
    <w:rsid w:val="00CC6B36"/>
    <w:rsid w:val="00CC7EA0"/>
    <w:rsid w:val="00CD16B4"/>
    <w:rsid w:val="00CD20FD"/>
    <w:rsid w:val="00CD2209"/>
    <w:rsid w:val="00CD250B"/>
    <w:rsid w:val="00CD3324"/>
    <w:rsid w:val="00CD3B6C"/>
    <w:rsid w:val="00CD41BB"/>
    <w:rsid w:val="00CD4ECA"/>
    <w:rsid w:val="00CD513B"/>
    <w:rsid w:val="00CD6AF3"/>
    <w:rsid w:val="00CD772D"/>
    <w:rsid w:val="00CE120E"/>
    <w:rsid w:val="00CE1D32"/>
    <w:rsid w:val="00CE3118"/>
    <w:rsid w:val="00CE3263"/>
    <w:rsid w:val="00CE36CB"/>
    <w:rsid w:val="00CF360D"/>
    <w:rsid w:val="00CF457A"/>
    <w:rsid w:val="00CF54B5"/>
    <w:rsid w:val="00CF5604"/>
    <w:rsid w:val="00CF5D06"/>
    <w:rsid w:val="00D0031F"/>
    <w:rsid w:val="00D01D7D"/>
    <w:rsid w:val="00D05C21"/>
    <w:rsid w:val="00D07392"/>
    <w:rsid w:val="00D10934"/>
    <w:rsid w:val="00D127A7"/>
    <w:rsid w:val="00D147CB"/>
    <w:rsid w:val="00D159B3"/>
    <w:rsid w:val="00D168A0"/>
    <w:rsid w:val="00D17BD8"/>
    <w:rsid w:val="00D2217C"/>
    <w:rsid w:val="00D255A3"/>
    <w:rsid w:val="00D25C4D"/>
    <w:rsid w:val="00D26E2B"/>
    <w:rsid w:val="00D27FCA"/>
    <w:rsid w:val="00D31279"/>
    <w:rsid w:val="00D31334"/>
    <w:rsid w:val="00D31442"/>
    <w:rsid w:val="00D32A6B"/>
    <w:rsid w:val="00D3626E"/>
    <w:rsid w:val="00D4353D"/>
    <w:rsid w:val="00D44A18"/>
    <w:rsid w:val="00D44F91"/>
    <w:rsid w:val="00D46DC3"/>
    <w:rsid w:val="00D47562"/>
    <w:rsid w:val="00D475AB"/>
    <w:rsid w:val="00D476C5"/>
    <w:rsid w:val="00D477E9"/>
    <w:rsid w:val="00D47D12"/>
    <w:rsid w:val="00D50824"/>
    <w:rsid w:val="00D51194"/>
    <w:rsid w:val="00D52505"/>
    <w:rsid w:val="00D52904"/>
    <w:rsid w:val="00D53CFC"/>
    <w:rsid w:val="00D56363"/>
    <w:rsid w:val="00D6024A"/>
    <w:rsid w:val="00D6273D"/>
    <w:rsid w:val="00D6382E"/>
    <w:rsid w:val="00D64E8B"/>
    <w:rsid w:val="00D662FD"/>
    <w:rsid w:val="00D6715D"/>
    <w:rsid w:val="00D67C19"/>
    <w:rsid w:val="00D67DA5"/>
    <w:rsid w:val="00D734B4"/>
    <w:rsid w:val="00D74499"/>
    <w:rsid w:val="00D74E43"/>
    <w:rsid w:val="00D750C0"/>
    <w:rsid w:val="00D755C0"/>
    <w:rsid w:val="00D77F25"/>
    <w:rsid w:val="00D819BD"/>
    <w:rsid w:val="00D81DD5"/>
    <w:rsid w:val="00D83404"/>
    <w:rsid w:val="00D83B00"/>
    <w:rsid w:val="00D84D10"/>
    <w:rsid w:val="00D85B82"/>
    <w:rsid w:val="00D85EC5"/>
    <w:rsid w:val="00D861A5"/>
    <w:rsid w:val="00D91558"/>
    <w:rsid w:val="00D94D22"/>
    <w:rsid w:val="00D94EF2"/>
    <w:rsid w:val="00D95CC7"/>
    <w:rsid w:val="00D97310"/>
    <w:rsid w:val="00DA0662"/>
    <w:rsid w:val="00DA21ED"/>
    <w:rsid w:val="00DA23B2"/>
    <w:rsid w:val="00DA3EB5"/>
    <w:rsid w:val="00DA58AD"/>
    <w:rsid w:val="00DA5A96"/>
    <w:rsid w:val="00DA7A12"/>
    <w:rsid w:val="00DB265B"/>
    <w:rsid w:val="00DB2E06"/>
    <w:rsid w:val="00DB3357"/>
    <w:rsid w:val="00DB460A"/>
    <w:rsid w:val="00DC1752"/>
    <w:rsid w:val="00DC2E1D"/>
    <w:rsid w:val="00DC4099"/>
    <w:rsid w:val="00DC41B7"/>
    <w:rsid w:val="00DC59E3"/>
    <w:rsid w:val="00DD0475"/>
    <w:rsid w:val="00DD0786"/>
    <w:rsid w:val="00DD2031"/>
    <w:rsid w:val="00DD29EA"/>
    <w:rsid w:val="00DD2C6C"/>
    <w:rsid w:val="00DD33B0"/>
    <w:rsid w:val="00DD463E"/>
    <w:rsid w:val="00DD4F96"/>
    <w:rsid w:val="00DD5AA0"/>
    <w:rsid w:val="00DD6AFC"/>
    <w:rsid w:val="00DE0710"/>
    <w:rsid w:val="00DE3B76"/>
    <w:rsid w:val="00DE4ED8"/>
    <w:rsid w:val="00DE7DA6"/>
    <w:rsid w:val="00DF0D64"/>
    <w:rsid w:val="00DF1716"/>
    <w:rsid w:val="00DF4644"/>
    <w:rsid w:val="00DF4AA9"/>
    <w:rsid w:val="00DF52B7"/>
    <w:rsid w:val="00DF61C1"/>
    <w:rsid w:val="00DF6820"/>
    <w:rsid w:val="00DF7B74"/>
    <w:rsid w:val="00E029CA"/>
    <w:rsid w:val="00E0440C"/>
    <w:rsid w:val="00E05DCE"/>
    <w:rsid w:val="00E07342"/>
    <w:rsid w:val="00E076FA"/>
    <w:rsid w:val="00E10AC9"/>
    <w:rsid w:val="00E1175E"/>
    <w:rsid w:val="00E13B7A"/>
    <w:rsid w:val="00E15484"/>
    <w:rsid w:val="00E21162"/>
    <w:rsid w:val="00E22F41"/>
    <w:rsid w:val="00E2497A"/>
    <w:rsid w:val="00E25AAA"/>
    <w:rsid w:val="00E26E3E"/>
    <w:rsid w:val="00E276C9"/>
    <w:rsid w:val="00E27750"/>
    <w:rsid w:val="00E305C9"/>
    <w:rsid w:val="00E310EA"/>
    <w:rsid w:val="00E366F0"/>
    <w:rsid w:val="00E3689D"/>
    <w:rsid w:val="00E40882"/>
    <w:rsid w:val="00E515B1"/>
    <w:rsid w:val="00E51FB7"/>
    <w:rsid w:val="00E55766"/>
    <w:rsid w:val="00E55AFC"/>
    <w:rsid w:val="00E57E78"/>
    <w:rsid w:val="00E60144"/>
    <w:rsid w:val="00E620FD"/>
    <w:rsid w:val="00E62EE0"/>
    <w:rsid w:val="00E64AEB"/>
    <w:rsid w:val="00E66F78"/>
    <w:rsid w:val="00E70DE1"/>
    <w:rsid w:val="00E718E5"/>
    <w:rsid w:val="00E71B63"/>
    <w:rsid w:val="00E7380E"/>
    <w:rsid w:val="00E749D5"/>
    <w:rsid w:val="00E76C63"/>
    <w:rsid w:val="00E76D3C"/>
    <w:rsid w:val="00E77D1B"/>
    <w:rsid w:val="00E80CD2"/>
    <w:rsid w:val="00E8106D"/>
    <w:rsid w:val="00E81D82"/>
    <w:rsid w:val="00E87B0A"/>
    <w:rsid w:val="00E904BF"/>
    <w:rsid w:val="00E9120D"/>
    <w:rsid w:val="00E94B0B"/>
    <w:rsid w:val="00EA1D92"/>
    <w:rsid w:val="00EA2723"/>
    <w:rsid w:val="00EA28D9"/>
    <w:rsid w:val="00EA2DD4"/>
    <w:rsid w:val="00EA3A5E"/>
    <w:rsid w:val="00EA47FF"/>
    <w:rsid w:val="00EA5ADF"/>
    <w:rsid w:val="00EA5E91"/>
    <w:rsid w:val="00EA6DAB"/>
    <w:rsid w:val="00EA71AE"/>
    <w:rsid w:val="00EB2AD5"/>
    <w:rsid w:val="00EB37DF"/>
    <w:rsid w:val="00EB4B1C"/>
    <w:rsid w:val="00EB4FFC"/>
    <w:rsid w:val="00EB621C"/>
    <w:rsid w:val="00EB627A"/>
    <w:rsid w:val="00EB73EC"/>
    <w:rsid w:val="00EC0084"/>
    <w:rsid w:val="00EC27FD"/>
    <w:rsid w:val="00EC3CCE"/>
    <w:rsid w:val="00EC3FFD"/>
    <w:rsid w:val="00EC45E1"/>
    <w:rsid w:val="00EC4AA8"/>
    <w:rsid w:val="00ED1CAF"/>
    <w:rsid w:val="00ED1F2B"/>
    <w:rsid w:val="00ED31C6"/>
    <w:rsid w:val="00EE1968"/>
    <w:rsid w:val="00EE2A61"/>
    <w:rsid w:val="00EE3506"/>
    <w:rsid w:val="00EE3F16"/>
    <w:rsid w:val="00EE519F"/>
    <w:rsid w:val="00EE6584"/>
    <w:rsid w:val="00EE6D2A"/>
    <w:rsid w:val="00EE797C"/>
    <w:rsid w:val="00EF1DA2"/>
    <w:rsid w:val="00EF4E9A"/>
    <w:rsid w:val="00EF564C"/>
    <w:rsid w:val="00EF5992"/>
    <w:rsid w:val="00EF6781"/>
    <w:rsid w:val="00F017E1"/>
    <w:rsid w:val="00F01ADD"/>
    <w:rsid w:val="00F0224C"/>
    <w:rsid w:val="00F06952"/>
    <w:rsid w:val="00F1030C"/>
    <w:rsid w:val="00F109F0"/>
    <w:rsid w:val="00F160B1"/>
    <w:rsid w:val="00F166C5"/>
    <w:rsid w:val="00F17730"/>
    <w:rsid w:val="00F2121C"/>
    <w:rsid w:val="00F272E8"/>
    <w:rsid w:val="00F275B5"/>
    <w:rsid w:val="00F30C0D"/>
    <w:rsid w:val="00F33D29"/>
    <w:rsid w:val="00F3463B"/>
    <w:rsid w:val="00F367AB"/>
    <w:rsid w:val="00F41636"/>
    <w:rsid w:val="00F428B2"/>
    <w:rsid w:val="00F43A1B"/>
    <w:rsid w:val="00F43FC4"/>
    <w:rsid w:val="00F449AE"/>
    <w:rsid w:val="00F44B75"/>
    <w:rsid w:val="00F45ECF"/>
    <w:rsid w:val="00F503F7"/>
    <w:rsid w:val="00F51126"/>
    <w:rsid w:val="00F51D49"/>
    <w:rsid w:val="00F52205"/>
    <w:rsid w:val="00F52231"/>
    <w:rsid w:val="00F52E40"/>
    <w:rsid w:val="00F54F1E"/>
    <w:rsid w:val="00F57F69"/>
    <w:rsid w:val="00F6000A"/>
    <w:rsid w:val="00F601CE"/>
    <w:rsid w:val="00F60EC2"/>
    <w:rsid w:val="00F64090"/>
    <w:rsid w:val="00F64740"/>
    <w:rsid w:val="00F6493D"/>
    <w:rsid w:val="00F64D00"/>
    <w:rsid w:val="00F65F28"/>
    <w:rsid w:val="00F66C03"/>
    <w:rsid w:val="00F70FF5"/>
    <w:rsid w:val="00F71EF9"/>
    <w:rsid w:val="00F731AD"/>
    <w:rsid w:val="00F738DD"/>
    <w:rsid w:val="00F8093D"/>
    <w:rsid w:val="00F8523F"/>
    <w:rsid w:val="00F85B8A"/>
    <w:rsid w:val="00F873C3"/>
    <w:rsid w:val="00F87B0D"/>
    <w:rsid w:val="00F913A8"/>
    <w:rsid w:val="00F925F3"/>
    <w:rsid w:val="00F93BD2"/>
    <w:rsid w:val="00F94739"/>
    <w:rsid w:val="00FA0E78"/>
    <w:rsid w:val="00FA13BE"/>
    <w:rsid w:val="00FA1BB1"/>
    <w:rsid w:val="00FA3799"/>
    <w:rsid w:val="00FA37E1"/>
    <w:rsid w:val="00FA37F4"/>
    <w:rsid w:val="00FA3FBB"/>
    <w:rsid w:val="00FA44C9"/>
    <w:rsid w:val="00FA4C2A"/>
    <w:rsid w:val="00FA5088"/>
    <w:rsid w:val="00FA6574"/>
    <w:rsid w:val="00FB134D"/>
    <w:rsid w:val="00FB18C1"/>
    <w:rsid w:val="00FB1BD9"/>
    <w:rsid w:val="00FB3ADC"/>
    <w:rsid w:val="00FB54C8"/>
    <w:rsid w:val="00FB6D31"/>
    <w:rsid w:val="00FB7678"/>
    <w:rsid w:val="00FC13E8"/>
    <w:rsid w:val="00FC6A6E"/>
    <w:rsid w:val="00FD0ABB"/>
    <w:rsid w:val="00FD1254"/>
    <w:rsid w:val="00FD14DE"/>
    <w:rsid w:val="00FD24EE"/>
    <w:rsid w:val="00FD3CA5"/>
    <w:rsid w:val="00FD50B4"/>
    <w:rsid w:val="00FD7A3E"/>
    <w:rsid w:val="00FE01F2"/>
    <w:rsid w:val="00FE054D"/>
    <w:rsid w:val="00FE1A88"/>
    <w:rsid w:val="00FE1AA1"/>
    <w:rsid w:val="00FE41F0"/>
    <w:rsid w:val="00FF1D95"/>
    <w:rsid w:val="00FF38EB"/>
    <w:rsid w:val="00FF48DC"/>
    <w:rsid w:val="00FF49E1"/>
    <w:rsid w:val="00FF5C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semiHidden/>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3"/>
      </w:numPr>
      <w:contextualSpacing/>
    </w:pPr>
  </w:style>
  <w:style w:type="paragraph" w:styleId="ListBullet3">
    <w:name w:val="List Bullet 3"/>
    <w:basedOn w:val="Normal"/>
    <w:uiPriority w:val="99"/>
    <w:semiHidden/>
    <w:unhideWhenUsed/>
    <w:rsid w:val="00DD2C6C"/>
    <w:pPr>
      <w:numPr>
        <w:numId w:val="4"/>
      </w:numPr>
      <w:contextualSpacing/>
    </w:pPr>
  </w:style>
  <w:style w:type="paragraph" w:styleId="ListBullet4">
    <w:name w:val="List Bullet 4"/>
    <w:basedOn w:val="Normal"/>
    <w:uiPriority w:val="99"/>
    <w:semiHidden/>
    <w:unhideWhenUsed/>
    <w:rsid w:val="00DD2C6C"/>
    <w:pPr>
      <w:numPr>
        <w:numId w:val="5"/>
      </w:numPr>
      <w:contextualSpacing/>
    </w:pPr>
  </w:style>
  <w:style w:type="paragraph" w:styleId="ListBullet5">
    <w:name w:val="List Bullet 5"/>
    <w:basedOn w:val="Normal"/>
    <w:uiPriority w:val="99"/>
    <w:semiHidden/>
    <w:unhideWhenUsed/>
    <w:rsid w:val="00DD2C6C"/>
    <w:pPr>
      <w:numPr>
        <w:numId w:val="6"/>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7"/>
      </w:numPr>
      <w:contextualSpacing/>
    </w:pPr>
  </w:style>
  <w:style w:type="paragraph" w:styleId="ListNumber2">
    <w:name w:val="List Number 2"/>
    <w:basedOn w:val="Normal"/>
    <w:uiPriority w:val="99"/>
    <w:semiHidden/>
    <w:unhideWhenUsed/>
    <w:rsid w:val="00DD2C6C"/>
    <w:pPr>
      <w:numPr>
        <w:numId w:val="8"/>
      </w:numPr>
      <w:contextualSpacing/>
    </w:pPr>
  </w:style>
  <w:style w:type="paragraph" w:styleId="ListNumber3">
    <w:name w:val="List Number 3"/>
    <w:basedOn w:val="Normal"/>
    <w:uiPriority w:val="99"/>
    <w:semiHidden/>
    <w:unhideWhenUsed/>
    <w:rsid w:val="00DD2C6C"/>
    <w:pPr>
      <w:numPr>
        <w:numId w:val="9"/>
      </w:numPr>
      <w:contextualSpacing/>
    </w:pPr>
  </w:style>
  <w:style w:type="paragraph" w:styleId="ListNumber4">
    <w:name w:val="List Number 4"/>
    <w:basedOn w:val="Normal"/>
    <w:uiPriority w:val="99"/>
    <w:semiHidden/>
    <w:unhideWhenUsed/>
    <w:rsid w:val="00DD2C6C"/>
    <w:pPr>
      <w:numPr>
        <w:numId w:val="10"/>
      </w:numPr>
      <w:contextualSpacing/>
    </w:pPr>
  </w:style>
  <w:style w:type="paragraph" w:styleId="ListNumber5">
    <w:name w:val="List Number 5"/>
    <w:basedOn w:val="Normal"/>
    <w:uiPriority w:val="99"/>
    <w:semiHidden/>
    <w:unhideWhenUsed/>
    <w:rsid w:val="00DD2C6C"/>
    <w:pPr>
      <w:numPr>
        <w:numId w:val="11"/>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imes New Roman"/>
        <w:sz w:val="24"/>
        <w:szCs w:val="24"/>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72CCA"/>
  </w:style>
  <w:style w:type="paragraph" w:styleId="Heading1">
    <w:name w:val="heading 1"/>
    <w:basedOn w:val="Normal"/>
    <w:next w:val="Normal"/>
    <w:rsid w:val="00B72103"/>
    <w:pPr>
      <w:keepNext/>
      <w:pBdr>
        <w:bottom w:val="single" w:sz="2" w:space="1" w:color="333399"/>
      </w:pBdr>
      <w:spacing w:before="300" w:after="180"/>
      <w:outlineLvl w:val="0"/>
    </w:pPr>
    <w:rPr>
      <w:rFonts w:asciiTheme="majorHAnsi" w:hAnsiTheme="majorHAnsi" w:cs="Arial"/>
      <w:b/>
      <w:bCs/>
      <w:color w:val="333399"/>
      <w:kern w:val="32"/>
      <w:sz w:val="28"/>
      <w:szCs w:val="32"/>
      <w:lang w:eastAsia="zh-CN"/>
    </w:rPr>
  </w:style>
  <w:style w:type="paragraph" w:styleId="Heading2">
    <w:name w:val="heading 2"/>
    <w:basedOn w:val="Normal"/>
    <w:next w:val="Normal"/>
    <w:unhideWhenUsed/>
    <w:qFormat/>
    <w:rsid w:val="00F8523F"/>
    <w:pPr>
      <w:keepNext/>
      <w:pBdr>
        <w:bottom w:val="single" w:sz="2" w:space="1" w:color="808080"/>
      </w:pBdr>
      <w:spacing w:before="240" w:after="120"/>
      <w:outlineLvl w:val="1"/>
    </w:pPr>
    <w:rPr>
      <w:rFonts w:ascii="Trebuchet MS" w:hAnsi="Trebuchet MS" w:cs="Arial"/>
      <w:b/>
      <w:bCs/>
      <w:iCs/>
      <w:color w:val="595959" w:themeColor="text1" w:themeTint="A6"/>
      <w:sz w:val="28"/>
      <w:szCs w:val="28"/>
      <w:lang w:eastAsia="zh-CN"/>
    </w:rPr>
  </w:style>
  <w:style w:type="paragraph" w:styleId="Heading3">
    <w:name w:val="heading 3"/>
    <w:basedOn w:val="Normal"/>
    <w:next w:val="Normal"/>
    <w:semiHidden/>
    <w:unhideWhenUsed/>
    <w:qFormat/>
    <w:rsid w:val="00F8523F"/>
    <w:pPr>
      <w:keepNext/>
      <w:spacing w:before="240"/>
      <w:ind w:left="720" w:right="720"/>
      <w:outlineLvl w:val="2"/>
    </w:pPr>
    <w:rPr>
      <w:rFonts w:ascii="Trebuchet MS" w:hAnsi="Trebuchet MS" w:cs="Arial"/>
      <w:b/>
      <w:bCs/>
      <w:color w:val="595959" w:themeColor="text1" w:themeTint="A6"/>
      <w:sz w:val="28"/>
      <w:szCs w:val="26"/>
      <w:lang w:eastAsia="zh-CN"/>
    </w:rPr>
  </w:style>
  <w:style w:type="paragraph" w:styleId="Heading4">
    <w:name w:val="heading 4"/>
    <w:basedOn w:val="Normal"/>
    <w:next w:val="Normal"/>
    <w:semiHidden/>
    <w:unhideWhenUsed/>
    <w:qFormat/>
    <w:rsid w:val="00F8523F"/>
    <w:pPr>
      <w:keepNext/>
      <w:spacing w:before="240"/>
      <w:ind w:left="720" w:right="720"/>
      <w:outlineLvl w:val="3"/>
    </w:pPr>
    <w:rPr>
      <w:rFonts w:ascii="Trebuchet MS" w:hAnsi="Trebuchet MS"/>
      <w:bCs/>
      <w:i/>
      <w:color w:val="595959" w:themeColor="text1" w:themeTint="A6"/>
      <w:sz w:val="28"/>
      <w:szCs w:val="28"/>
      <w:lang w:eastAsia="zh-CN"/>
    </w:rPr>
  </w:style>
  <w:style w:type="paragraph" w:styleId="Heading5">
    <w:name w:val="heading 5"/>
    <w:basedOn w:val="Normal"/>
    <w:next w:val="Normal"/>
    <w:semiHidden/>
    <w:unhideWhenUsed/>
    <w:qFormat/>
    <w:rsid w:val="00F8523F"/>
    <w:pPr>
      <w:spacing w:before="240"/>
      <w:ind w:left="720" w:right="720"/>
      <w:outlineLvl w:val="4"/>
    </w:pPr>
    <w:rPr>
      <w:rFonts w:ascii="Trebuchet MS" w:hAnsi="Trebuchet MS"/>
      <w:bCs/>
      <w:i/>
      <w:iCs/>
      <w:color w:val="595959" w:themeColor="text1" w:themeTint="A6"/>
      <w:szCs w:val="26"/>
      <w:lang w:eastAsia="zh-CN"/>
    </w:rPr>
  </w:style>
  <w:style w:type="paragraph" w:styleId="Heading6">
    <w:name w:val="heading 6"/>
    <w:basedOn w:val="Normal"/>
    <w:next w:val="Normal"/>
    <w:semiHidden/>
    <w:unhideWhenUsed/>
    <w:qFormat/>
    <w:rsid w:val="00F8523F"/>
    <w:pPr>
      <w:spacing w:before="240"/>
      <w:ind w:left="720" w:right="720"/>
      <w:outlineLvl w:val="5"/>
    </w:pPr>
    <w:rPr>
      <w:rFonts w:ascii="Trebuchet MS" w:hAnsi="Trebuchet MS"/>
      <w:bCs/>
      <w:color w:val="595959" w:themeColor="text1" w:themeTint="A6"/>
      <w:sz w:val="22"/>
      <w:szCs w:val="22"/>
      <w:lang w:eastAsia="zh-CN"/>
    </w:rPr>
  </w:style>
  <w:style w:type="paragraph" w:styleId="Heading7">
    <w:name w:val="heading 7"/>
    <w:basedOn w:val="Normal"/>
    <w:next w:val="Normal"/>
    <w:semiHidden/>
    <w:unhideWhenUsed/>
    <w:qFormat/>
    <w:rsid w:val="00F8523F"/>
    <w:pPr>
      <w:spacing w:before="240"/>
      <w:ind w:left="720" w:right="720"/>
      <w:outlineLvl w:val="6"/>
    </w:pPr>
    <w:rPr>
      <w:rFonts w:ascii="Trebuchet MS" w:eastAsia="SimSun" w:hAnsi="Trebuchet MS"/>
      <w:i/>
      <w:color w:val="595959" w:themeColor="text1" w:themeTint="A6"/>
      <w:sz w:val="22"/>
      <w:lang w:eastAsia="zh-CN"/>
    </w:rPr>
  </w:style>
  <w:style w:type="paragraph" w:styleId="Heading8">
    <w:name w:val="heading 8"/>
    <w:basedOn w:val="Normal"/>
    <w:next w:val="Normal"/>
    <w:semiHidden/>
    <w:unhideWhenUsed/>
    <w:qFormat/>
    <w:rsid w:val="00035C60"/>
    <w:pPr>
      <w:spacing w:before="240"/>
      <w:ind w:left="720" w:right="720"/>
      <w:outlineLvl w:val="7"/>
    </w:pPr>
    <w:rPr>
      <w:rFonts w:ascii="Trebuchet MS" w:eastAsia="SimSun" w:hAnsi="Trebuchet MS"/>
      <w:iCs/>
      <w:color w:val="595959" w:themeColor="text1" w:themeTint="A6"/>
      <w:sz w:val="22"/>
      <w:lang w:eastAsia="zh-CN"/>
    </w:rPr>
  </w:style>
  <w:style w:type="paragraph" w:styleId="Heading9">
    <w:name w:val="heading 9"/>
    <w:basedOn w:val="Normal"/>
    <w:next w:val="Normal"/>
    <w:semiHidden/>
    <w:unhideWhenUsed/>
    <w:qFormat/>
    <w:rsid w:val="00035C60"/>
    <w:pPr>
      <w:spacing w:before="240"/>
      <w:ind w:left="720" w:right="720"/>
      <w:outlineLvl w:val="8"/>
    </w:pPr>
    <w:rPr>
      <w:rFonts w:ascii="Trebuchet MS" w:eastAsia="SimSun" w:hAnsi="Trebuchet MS" w:cs="Arial"/>
      <w:color w:val="595959" w:themeColor="text1" w:themeTint="A6"/>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RACTER">
    <w:name w:val="CHARACTER"/>
    <w:basedOn w:val="Normal"/>
    <w:next w:val="Dialogue"/>
    <w:link w:val="CHARACTERChar"/>
    <w:qFormat/>
    <w:rsid w:val="00B72103"/>
    <w:pPr>
      <w:keepNext/>
      <w:ind w:left="2520" w:right="1080"/>
    </w:pPr>
    <w:rPr>
      <w:caps/>
      <w:color w:val="17365D" w:themeColor="text2" w:themeShade="BF"/>
    </w:rPr>
  </w:style>
  <w:style w:type="paragraph" w:customStyle="1" w:styleId="SCENEHEADING">
    <w:name w:val="SCENE HEADING"/>
    <w:basedOn w:val="Normal"/>
    <w:next w:val="Normal"/>
    <w:link w:val="SCENEHEADINGChar"/>
    <w:qFormat/>
    <w:rsid w:val="00B946F2"/>
    <w:rPr>
      <w:caps/>
      <w:color w:val="632423" w:themeColor="accent2" w:themeShade="80"/>
    </w:rPr>
  </w:style>
  <w:style w:type="character" w:customStyle="1" w:styleId="CHARACTERChar">
    <w:name w:val="CHARACTER Char"/>
    <w:basedOn w:val="DefaultParagraphFont"/>
    <w:link w:val="CHARACTER"/>
    <w:rsid w:val="00B72103"/>
    <w:rPr>
      <w:rFonts w:asciiTheme="minorHAnsi" w:hAnsiTheme="minorHAnsi"/>
      <w:caps/>
      <w:color w:val="17365D" w:themeColor="text2" w:themeShade="BF"/>
      <w:sz w:val="24"/>
      <w:szCs w:val="24"/>
    </w:rPr>
  </w:style>
  <w:style w:type="character" w:customStyle="1" w:styleId="SCENEHEADINGChar">
    <w:name w:val="SCENE HEADING Char"/>
    <w:basedOn w:val="CHARACTERChar"/>
    <w:link w:val="SCENEHEADING"/>
    <w:rsid w:val="00B946F2"/>
    <w:rPr>
      <w:rFonts w:asciiTheme="minorHAnsi" w:hAnsiTheme="minorHAnsi"/>
      <w:caps/>
      <w:color w:val="632423" w:themeColor="accent2" w:themeShade="80"/>
      <w:sz w:val="24"/>
      <w:szCs w:val="24"/>
    </w:rPr>
  </w:style>
  <w:style w:type="paragraph" w:customStyle="1" w:styleId="TRANSIN">
    <w:name w:val="TRANS IN"/>
    <w:basedOn w:val="Normal"/>
    <w:next w:val="SCENEHEADING"/>
    <w:qFormat/>
    <w:rsid w:val="00C965E0"/>
    <w:rPr>
      <w:caps/>
    </w:rPr>
  </w:style>
  <w:style w:type="paragraph" w:customStyle="1" w:styleId="Dialogue">
    <w:name w:val="Dialogue"/>
    <w:basedOn w:val="Normal"/>
    <w:next w:val="Normal"/>
    <w:qFormat/>
    <w:rsid w:val="00B946F2"/>
    <w:pPr>
      <w:ind w:left="1440" w:right="1080"/>
    </w:pPr>
  </w:style>
  <w:style w:type="paragraph" w:customStyle="1" w:styleId="Parenthetical">
    <w:name w:val="Parenthetical"/>
    <w:next w:val="CHARACTER"/>
    <w:qFormat/>
    <w:rsid w:val="00C965E0"/>
    <w:pPr>
      <w:keepNext/>
      <w:widowControl w:val="0"/>
      <w:ind w:left="2160" w:right="2160"/>
    </w:pPr>
  </w:style>
  <w:style w:type="paragraph" w:customStyle="1" w:styleId="TRANSOUT">
    <w:name w:val="TRANS OUT"/>
    <w:basedOn w:val="TRANSIN"/>
    <w:next w:val="SCENEHEADING"/>
    <w:qFormat/>
    <w:rsid w:val="00B946F2"/>
    <w:pPr>
      <w:jc w:val="right"/>
    </w:pPr>
  </w:style>
  <w:style w:type="paragraph" w:styleId="Footer">
    <w:name w:val="footer"/>
    <w:basedOn w:val="Normal"/>
    <w:rsid w:val="00B72103"/>
    <w:pPr>
      <w:jc w:val="right"/>
    </w:pPr>
  </w:style>
  <w:style w:type="paragraph" w:customStyle="1" w:styleId="Address">
    <w:name w:val="Address"/>
    <w:basedOn w:val="Normal"/>
    <w:qFormat/>
    <w:rsid w:val="00E57E78"/>
    <w:pPr>
      <w:spacing w:before="400" w:after="0"/>
      <w:contextualSpacing/>
      <w:jc w:val="right"/>
    </w:pPr>
  </w:style>
  <w:style w:type="paragraph" w:customStyle="1" w:styleId="TheEnd">
    <w:name w:val="The End"/>
    <w:basedOn w:val="Normal"/>
    <w:qFormat/>
    <w:rsid w:val="003665ED"/>
    <w:pPr>
      <w:spacing w:before="240"/>
      <w:jc w:val="center"/>
    </w:pPr>
    <w:rPr>
      <w:caps/>
    </w:rPr>
  </w:style>
  <w:style w:type="paragraph" w:styleId="Title">
    <w:name w:val="Title"/>
    <w:basedOn w:val="Normal"/>
    <w:qFormat/>
    <w:rsid w:val="00E57E78"/>
    <w:pPr>
      <w:spacing w:before="3000" w:after="600" w:line="480" w:lineRule="auto"/>
      <w:jc w:val="center"/>
      <w:outlineLvl w:val="0"/>
    </w:pPr>
    <w:rPr>
      <w:rFonts w:asciiTheme="majorHAnsi" w:hAnsiTheme="majorHAnsi" w:cs="Arial"/>
      <w:bCs/>
      <w:caps/>
      <w:kern w:val="28"/>
    </w:rPr>
  </w:style>
  <w:style w:type="paragraph" w:customStyle="1" w:styleId="Author">
    <w:name w:val="Author"/>
    <w:basedOn w:val="Normal"/>
    <w:qFormat/>
    <w:rsid w:val="00E57E78"/>
    <w:pPr>
      <w:spacing w:after="0" w:line="480" w:lineRule="auto"/>
      <w:contextualSpacing/>
      <w:jc w:val="center"/>
    </w:pPr>
  </w:style>
  <w:style w:type="table" w:styleId="TableGrid">
    <w:name w:val="Table Grid"/>
    <w:basedOn w:val="TableNormal"/>
    <w:uiPriority w:val="59"/>
    <w:rsid w:val="00E57E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46F2"/>
    <w:pPr>
      <w:tabs>
        <w:tab w:val="center" w:pos="4680"/>
        <w:tab w:val="right" w:pos="9360"/>
      </w:tabs>
      <w:spacing w:after="0"/>
    </w:pPr>
  </w:style>
  <w:style w:type="character" w:customStyle="1" w:styleId="HeaderChar">
    <w:name w:val="Header Char"/>
    <w:basedOn w:val="DefaultParagraphFont"/>
    <w:link w:val="Header"/>
    <w:uiPriority w:val="99"/>
    <w:rsid w:val="00B946F2"/>
    <w:rPr>
      <w:rFonts w:asciiTheme="minorHAnsi" w:hAnsiTheme="minorHAnsi"/>
      <w:sz w:val="24"/>
      <w:szCs w:val="24"/>
    </w:rPr>
  </w:style>
  <w:style w:type="character" w:styleId="PlaceholderText">
    <w:name w:val="Placeholder Text"/>
    <w:basedOn w:val="DefaultParagraphFont"/>
    <w:uiPriority w:val="99"/>
    <w:semiHidden/>
    <w:rsid w:val="00035C60"/>
    <w:rPr>
      <w:color w:val="595959" w:themeColor="text1" w:themeTint="A6"/>
    </w:rPr>
  </w:style>
  <w:style w:type="paragraph" w:styleId="BalloonText">
    <w:name w:val="Balloon Text"/>
    <w:basedOn w:val="Normal"/>
    <w:link w:val="BalloonTextChar"/>
    <w:uiPriority w:val="99"/>
    <w:semiHidden/>
    <w:unhideWhenUsed/>
    <w:rsid w:val="00B72103"/>
    <w:pPr>
      <w:spacing w:after="0"/>
    </w:pPr>
    <w:rPr>
      <w:rFonts w:ascii="Tahoma" w:hAnsi="Tahoma" w:cs="Tahoma"/>
      <w:sz w:val="22"/>
      <w:szCs w:val="16"/>
    </w:rPr>
  </w:style>
  <w:style w:type="character" w:customStyle="1" w:styleId="BalloonTextChar">
    <w:name w:val="Balloon Text Char"/>
    <w:basedOn w:val="DefaultParagraphFont"/>
    <w:link w:val="BalloonText"/>
    <w:uiPriority w:val="99"/>
    <w:semiHidden/>
    <w:rsid w:val="00B72103"/>
    <w:rPr>
      <w:rFonts w:ascii="Tahoma" w:hAnsi="Tahoma" w:cs="Tahoma"/>
      <w:sz w:val="22"/>
      <w:szCs w:val="16"/>
    </w:rPr>
  </w:style>
  <w:style w:type="paragraph" w:styleId="Bibliography">
    <w:name w:val="Bibliography"/>
    <w:basedOn w:val="Normal"/>
    <w:next w:val="Normal"/>
    <w:uiPriority w:val="37"/>
    <w:semiHidden/>
    <w:unhideWhenUsed/>
    <w:rsid w:val="00DD2C6C"/>
  </w:style>
  <w:style w:type="paragraph" w:styleId="BlockText">
    <w:name w:val="Block Text"/>
    <w:basedOn w:val="Normal"/>
    <w:uiPriority w:val="99"/>
    <w:semiHidden/>
    <w:unhideWhenUsed/>
    <w:rsid w:val="005133FE"/>
    <w:pPr>
      <w:pBdr>
        <w:top w:val="single" w:sz="2" w:space="10" w:color="365F91" w:themeColor="accent1" w:themeShade="BF"/>
        <w:left w:val="single" w:sz="2" w:space="10" w:color="365F91" w:themeColor="accent1" w:themeShade="BF"/>
        <w:bottom w:val="single" w:sz="2" w:space="10" w:color="365F91" w:themeColor="accent1" w:themeShade="BF"/>
        <w:right w:val="single" w:sz="2" w:space="10" w:color="365F91" w:themeColor="accent1" w:themeShade="BF"/>
      </w:pBdr>
      <w:ind w:left="1152" w:right="1152"/>
    </w:pPr>
    <w:rPr>
      <w:rFonts w:eastAsiaTheme="minorEastAsia" w:cstheme="minorBidi"/>
      <w:i/>
      <w:iCs/>
      <w:color w:val="365F91" w:themeColor="accent1" w:themeShade="BF"/>
    </w:rPr>
  </w:style>
  <w:style w:type="paragraph" w:styleId="BodyText">
    <w:name w:val="Body Text"/>
    <w:basedOn w:val="Normal"/>
    <w:link w:val="BodyTextChar"/>
    <w:uiPriority w:val="99"/>
    <w:semiHidden/>
    <w:unhideWhenUsed/>
    <w:rsid w:val="00DD2C6C"/>
    <w:pPr>
      <w:spacing w:after="120"/>
    </w:pPr>
  </w:style>
  <w:style w:type="character" w:customStyle="1" w:styleId="BodyTextChar">
    <w:name w:val="Body Text Char"/>
    <w:basedOn w:val="DefaultParagraphFont"/>
    <w:link w:val="BodyText"/>
    <w:uiPriority w:val="99"/>
    <w:semiHidden/>
    <w:rsid w:val="00DD2C6C"/>
    <w:rPr>
      <w:rFonts w:asciiTheme="minorHAnsi" w:hAnsiTheme="minorHAnsi"/>
      <w:sz w:val="24"/>
      <w:szCs w:val="24"/>
    </w:rPr>
  </w:style>
  <w:style w:type="paragraph" w:styleId="BodyText2">
    <w:name w:val="Body Text 2"/>
    <w:basedOn w:val="Normal"/>
    <w:link w:val="BodyText2Char"/>
    <w:uiPriority w:val="99"/>
    <w:semiHidden/>
    <w:unhideWhenUsed/>
    <w:rsid w:val="00DD2C6C"/>
    <w:pPr>
      <w:spacing w:after="120" w:line="480" w:lineRule="auto"/>
    </w:pPr>
  </w:style>
  <w:style w:type="character" w:customStyle="1" w:styleId="BodyText2Char">
    <w:name w:val="Body Text 2 Char"/>
    <w:basedOn w:val="DefaultParagraphFont"/>
    <w:link w:val="BodyText2"/>
    <w:uiPriority w:val="99"/>
    <w:semiHidden/>
    <w:rsid w:val="00DD2C6C"/>
    <w:rPr>
      <w:rFonts w:asciiTheme="minorHAnsi" w:hAnsiTheme="minorHAnsi"/>
      <w:sz w:val="24"/>
      <w:szCs w:val="24"/>
    </w:rPr>
  </w:style>
  <w:style w:type="paragraph" w:styleId="BodyText3">
    <w:name w:val="Body Text 3"/>
    <w:basedOn w:val="Normal"/>
    <w:link w:val="BodyText3Char"/>
    <w:uiPriority w:val="99"/>
    <w:semiHidden/>
    <w:unhideWhenUsed/>
    <w:rsid w:val="00DD2C6C"/>
    <w:pPr>
      <w:spacing w:after="120"/>
    </w:pPr>
    <w:rPr>
      <w:sz w:val="22"/>
      <w:szCs w:val="16"/>
    </w:rPr>
  </w:style>
  <w:style w:type="character" w:customStyle="1" w:styleId="BodyText3Char">
    <w:name w:val="Body Text 3 Char"/>
    <w:basedOn w:val="DefaultParagraphFont"/>
    <w:link w:val="BodyText3"/>
    <w:uiPriority w:val="99"/>
    <w:semiHidden/>
    <w:rsid w:val="00DD2C6C"/>
    <w:rPr>
      <w:rFonts w:asciiTheme="minorHAnsi" w:hAnsiTheme="minorHAnsi"/>
      <w:sz w:val="22"/>
      <w:szCs w:val="16"/>
    </w:rPr>
  </w:style>
  <w:style w:type="paragraph" w:styleId="BodyTextFirstIndent">
    <w:name w:val="Body Text First Indent"/>
    <w:basedOn w:val="BodyText"/>
    <w:link w:val="BodyTextFirstIndentChar"/>
    <w:uiPriority w:val="99"/>
    <w:semiHidden/>
    <w:unhideWhenUsed/>
    <w:rsid w:val="00DD2C6C"/>
    <w:pPr>
      <w:spacing w:after="200"/>
      <w:ind w:firstLine="360"/>
    </w:pPr>
  </w:style>
  <w:style w:type="character" w:customStyle="1" w:styleId="BodyTextFirstIndentChar">
    <w:name w:val="Body Text First Indent Char"/>
    <w:basedOn w:val="BodyTextChar"/>
    <w:link w:val="BodyTextFirstIndent"/>
    <w:uiPriority w:val="99"/>
    <w:semiHidden/>
    <w:rsid w:val="00DD2C6C"/>
    <w:rPr>
      <w:rFonts w:asciiTheme="minorHAnsi" w:hAnsiTheme="minorHAnsi"/>
      <w:sz w:val="24"/>
      <w:szCs w:val="24"/>
    </w:rPr>
  </w:style>
  <w:style w:type="paragraph" w:styleId="BodyTextIndent">
    <w:name w:val="Body Text Indent"/>
    <w:basedOn w:val="Normal"/>
    <w:link w:val="BodyTextIndentChar"/>
    <w:uiPriority w:val="99"/>
    <w:semiHidden/>
    <w:unhideWhenUsed/>
    <w:rsid w:val="00DD2C6C"/>
    <w:pPr>
      <w:spacing w:after="120"/>
      <w:ind w:left="283"/>
    </w:pPr>
  </w:style>
  <w:style w:type="character" w:customStyle="1" w:styleId="BodyTextIndentChar">
    <w:name w:val="Body Text Indent Char"/>
    <w:basedOn w:val="DefaultParagraphFont"/>
    <w:link w:val="BodyTextIndent"/>
    <w:uiPriority w:val="99"/>
    <w:semiHidden/>
    <w:rsid w:val="00DD2C6C"/>
    <w:rPr>
      <w:rFonts w:asciiTheme="minorHAnsi" w:hAnsiTheme="minorHAnsi"/>
      <w:sz w:val="24"/>
      <w:szCs w:val="24"/>
    </w:rPr>
  </w:style>
  <w:style w:type="paragraph" w:styleId="BodyTextFirstIndent2">
    <w:name w:val="Body Text First Indent 2"/>
    <w:basedOn w:val="BodyTextIndent"/>
    <w:link w:val="BodyTextFirstIndent2Char"/>
    <w:uiPriority w:val="99"/>
    <w:semiHidden/>
    <w:unhideWhenUsed/>
    <w:rsid w:val="00DD2C6C"/>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DD2C6C"/>
    <w:rPr>
      <w:rFonts w:asciiTheme="minorHAnsi" w:hAnsiTheme="minorHAnsi"/>
      <w:sz w:val="24"/>
      <w:szCs w:val="24"/>
    </w:rPr>
  </w:style>
  <w:style w:type="paragraph" w:styleId="BodyTextIndent2">
    <w:name w:val="Body Text Indent 2"/>
    <w:basedOn w:val="Normal"/>
    <w:link w:val="BodyTextIndent2Char"/>
    <w:uiPriority w:val="99"/>
    <w:semiHidden/>
    <w:unhideWhenUsed/>
    <w:rsid w:val="00DD2C6C"/>
    <w:pPr>
      <w:spacing w:after="120" w:line="480" w:lineRule="auto"/>
      <w:ind w:left="283"/>
    </w:pPr>
  </w:style>
  <w:style w:type="character" w:customStyle="1" w:styleId="BodyTextIndent2Char">
    <w:name w:val="Body Text Indent 2 Char"/>
    <w:basedOn w:val="DefaultParagraphFont"/>
    <w:link w:val="BodyTextIndent2"/>
    <w:uiPriority w:val="99"/>
    <w:semiHidden/>
    <w:rsid w:val="00DD2C6C"/>
    <w:rPr>
      <w:rFonts w:asciiTheme="minorHAnsi" w:hAnsiTheme="minorHAnsi"/>
      <w:sz w:val="24"/>
      <w:szCs w:val="24"/>
    </w:rPr>
  </w:style>
  <w:style w:type="paragraph" w:styleId="BodyTextIndent3">
    <w:name w:val="Body Text Indent 3"/>
    <w:basedOn w:val="Normal"/>
    <w:link w:val="BodyTextIndent3Char"/>
    <w:uiPriority w:val="99"/>
    <w:semiHidden/>
    <w:unhideWhenUsed/>
    <w:rsid w:val="00DD2C6C"/>
    <w:pPr>
      <w:spacing w:after="120"/>
      <w:ind w:left="283"/>
    </w:pPr>
    <w:rPr>
      <w:sz w:val="22"/>
      <w:szCs w:val="16"/>
    </w:rPr>
  </w:style>
  <w:style w:type="character" w:customStyle="1" w:styleId="BodyTextIndent3Char">
    <w:name w:val="Body Text Indent 3 Char"/>
    <w:basedOn w:val="DefaultParagraphFont"/>
    <w:link w:val="BodyTextIndent3"/>
    <w:uiPriority w:val="99"/>
    <w:semiHidden/>
    <w:rsid w:val="00DD2C6C"/>
    <w:rPr>
      <w:rFonts w:asciiTheme="minorHAnsi" w:hAnsiTheme="minorHAnsi"/>
      <w:sz w:val="22"/>
      <w:szCs w:val="16"/>
    </w:rPr>
  </w:style>
  <w:style w:type="character" w:styleId="BookTitle">
    <w:name w:val="Book Title"/>
    <w:basedOn w:val="DefaultParagraphFont"/>
    <w:uiPriority w:val="33"/>
    <w:semiHidden/>
    <w:unhideWhenUsed/>
    <w:qFormat/>
    <w:rsid w:val="00DD2C6C"/>
    <w:rPr>
      <w:b/>
      <w:bCs/>
      <w:i/>
      <w:iCs/>
      <w:spacing w:val="5"/>
    </w:rPr>
  </w:style>
  <w:style w:type="paragraph" w:styleId="Caption">
    <w:name w:val="caption"/>
    <w:basedOn w:val="Normal"/>
    <w:next w:val="Normal"/>
    <w:uiPriority w:val="35"/>
    <w:semiHidden/>
    <w:unhideWhenUsed/>
    <w:qFormat/>
    <w:rsid w:val="00DD2C6C"/>
    <w:rPr>
      <w:i/>
      <w:iCs/>
      <w:color w:val="1F497D" w:themeColor="text2"/>
      <w:sz w:val="22"/>
      <w:szCs w:val="18"/>
    </w:rPr>
  </w:style>
  <w:style w:type="paragraph" w:styleId="Closing">
    <w:name w:val="Closing"/>
    <w:basedOn w:val="Normal"/>
    <w:link w:val="ClosingChar"/>
    <w:uiPriority w:val="99"/>
    <w:semiHidden/>
    <w:unhideWhenUsed/>
    <w:rsid w:val="00DD2C6C"/>
    <w:pPr>
      <w:spacing w:after="0"/>
      <w:ind w:left="4252"/>
    </w:pPr>
  </w:style>
  <w:style w:type="character" w:customStyle="1" w:styleId="ClosingChar">
    <w:name w:val="Closing Char"/>
    <w:basedOn w:val="DefaultParagraphFont"/>
    <w:link w:val="Closing"/>
    <w:uiPriority w:val="99"/>
    <w:semiHidden/>
    <w:rsid w:val="00DD2C6C"/>
    <w:rPr>
      <w:rFonts w:asciiTheme="minorHAnsi" w:hAnsiTheme="minorHAnsi"/>
      <w:sz w:val="24"/>
      <w:szCs w:val="24"/>
    </w:rPr>
  </w:style>
  <w:style w:type="table" w:styleId="ColorfulGrid">
    <w:name w:val="Colorful Grid"/>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semiHidden/>
    <w:unhideWhenUsed/>
    <w:rsid w:val="00DD2C6C"/>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semiHidden/>
    <w:unhideWhenUsed/>
    <w:rsid w:val="00DD2C6C"/>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D2C6C"/>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D2C6C"/>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semiHidden/>
    <w:unhideWhenUsed/>
    <w:rsid w:val="00DD2C6C"/>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D2C6C"/>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DD2C6C"/>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D2C6C"/>
    <w:rPr>
      <w:sz w:val="22"/>
      <w:szCs w:val="16"/>
    </w:rPr>
  </w:style>
  <w:style w:type="paragraph" w:styleId="CommentText">
    <w:name w:val="annotation text"/>
    <w:basedOn w:val="Normal"/>
    <w:link w:val="CommentTextChar"/>
    <w:uiPriority w:val="99"/>
    <w:semiHidden/>
    <w:unhideWhenUsed/>
    <w:rsid w:val="00DD2C6C"/>
    <w:rPr>
      <w:sz w:val="22"/>
      <w:szCs w:val="20"/>
    </w:rPr>
  </w:style>
  <w:style w:type="character" w:customStyle="1" w:styleId="CommentTextChar">
    <w:name w:val="Comment Text Char"/>
    <w:basedOn w:val="DefaultParagraphFont"/>
    <w:link w:val="CommentText"/>
    <w:uiPriority w:val="99"/>
    <w:semiHidden/>
    <w:rsid w:val="00DD2C6C"/>
    <w:rPr>
      <w:rFonts w:asciiTheme="minorHAnsi" w:hAnsiTheme="minorHAnsi"/>
      <w:sz w:val="22"/>
    </w:rPr>
  </w:style>
  <w:style w:type="paragraph" w:styleId="CommentSubject">
    <w:name w:val="annotation subject"/>
    <w:basedOn w:val="CommentText"/>
    <w:next w:val="CommentText"/>
    <w:link w:val="CommentSubjectChar"/>
    <w:uiPriority w:val="99"/>
    <w:semiHidden/>
    <w:unhideWhenUsed/>
    <w:rsid w:val="00DD2C6C"/>
    <w:rPr>
      <w:b/>
      <w:bCs/>
    </w:rPr>
  </w:style>
  <w:style w:type="character" w:customStyle="1" w:styleId="CommentSubjectChar">
    <w:name w:val="Comment Subject Char"/>
    <w:basedOn w:val="CommentTextChar"/>
    <w:link w:val="CommentSubject"/>
    <w:uiPriority w:val="99"/>
    <w:semiHidden/>
    <w:rsid w:val="00DD2C6C"/>
    <w:rPr>
      <w:rFonts w:asciiTheme="minorHAnsi" w:hAnsiTheme="minorHAnsi"/>
      <w:b/>
      <w:bCs/>
      <w:sz w:val="22"/>
    </w:rPr>
  </w:style>
  <w:style w:type="table" w:styleId="DarkList">
    <w:name w:val="Dark List"/>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semiHidden/>
    <w:unhideWhenUsed/>
    <w:rsid w:val="00DD2C6C"/>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unhideWhenUsed/>
    <w:rsid w:val="00DD2C6C"/>
  </w:style>
  <w:style w:type="character" w:customStyle="1" w:styleId="DateChar">
    <w:name w:val="Date Char"/>
    <w:basedOn w:val="DefaultParagraphFont"/>
    <w:link w:val="Date"/>
    <w:uiPriority w:val="99"/>
    <w:semiHidden/>
    <w:rsid w:val="00DD2C6C"/>
    <w:rPr>
      <w:rFonts w:asciiTheme="minorHAnsi" w:hAnsiTheme="minorHAnsi"/>
      <w:sz w:val="24"/>
      <w:szCs w:val="24"/>
    </w:rPr>
  </w:style>
  <w:style w:type="paragraph" w:styleId="DocumentMap">
    <w:name w:val="Document Map"/>
    <w:basedOn w:val="Normal"/>
    <w:link w:val="DocumentMapChar"/>
    <w:uiPriority w:val="99"/>
    <w:semiHidden/>
    <w:unhideWhenUsed/>
    <w:rsid w:val="00DD2C6C"/>
    <w:pPr>
      <w:spacing w:after="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DD2C6C"/>
    <w:rPr>
      <w:rFonts w:ascii="Segoe UI" w:hAnsi="Segoe UI" w:cs="Segoe UI"/>
      <w:sz w:val="22"/>
      <w:szCs w:val="16"/>
    </w:rPr>
  </w:style>
  <w:style w:type="paragraph" w:styleId="E-mailSignature">
    <w:name w:val="E-mail Signature"/>
    <w:basedOn w:val="Normal"/>
    <w:link w:val="E-mailSignatureChar"/>
    <w:uiPriority w:val="99"/>
    <w:semiHidden/>
    <w:unhideWhenUsed/>
    <w:rsid w:val="00DD2C6C"/>
    <w:pPr>
      <w:spacing w:after="0"/>
    </w:pPr>
  </w:style>
  <w:style w:type="character" w:customStyle="1" w:styleId="E-mailSignatureChar">
    <w:name w:val="E-mail Signature Char"/>
    <w:basedOn w:val="DefaultParagraphFont"/>
    <w:link w:val="E-mailSignature"/>
    <w:uiPriority w:val="99"/>
    <w:semiHidden/>
    <w:rsid w:val="00DD2C6C"/>
    <w:rPr>
      <w:rFonts w:asciiTheme="minorHAnsi" w:hAnsiTheme="minorHAnsi"/>
      <w:sz w:val="24"/>
      <w:szCs w:val="24"/>
    </w:rPr>
  </w:style>
  <w:style w:type="character" w:styleId="Emphasis">
    <w:name w:val="Emphasis"/>
    <w:basedOn w:val="DefaultParagraphFont"/>
    <w:uiPriority w:val="20"/>
    <w:qFormat/>
    <w:rsid w:val="00DD2C6C"/>
    <w:rPr>
      <w:i/>
      <w:iCs/>
    </w:rPr>
  </w:style>
  <w:style w:type="character" w:styleId="EndnoteReference">
    <w:name w:val="endnote reference"/>
    <w:basedOn w:val="DefaultParagraphFont"/>
    <w:uiPriority w:val="99"/>
    <w:semiHidden/>
    <w:unhideWhenUsed/>
    <w:rsid w:val="00DD2C6C"/>
    <w:rPr>
      <w:vertAlign w:val="superscript"/>
    </w:rPr>
  </w:style>
  <w:style w:type="paragraph" w:styleId="EndnoteText">
    <w:name w:val="endnote text"/>
    <w:basedOn w:val="Normal"/>
    <w:link w:val="EndnoteTextChar"/>
    <w:uiPriority w:val="99"/>
    <w:semiHidden/>
    <w:unhideWhenUsed/>
    <w:rsid w:val="00DD2C6C"/>
    <w:pPr>
      <w:spacing w:after="0"/>
    </w:pPr>
    <w:rPr>
      <w:sz w:val="22"/>
      <w:szCs w:val="20"/>
    </w:rPr>
  </w:style>
  <w:style w:type="character" w:customStyle="1" w:styleId="EndnoteTextChar">
    <w:name w:val="Endnote Text Char"/>
    <w:basedOn w:val="DefaultParagraphFont"/>
    <w:link w:val="EndnoteText"/>
    <w:uiPriority w:val="99"/>
    <w:semiHidden/>
    <w:rsid w:val="00DD2C6C"/>
    <w:rPr>
      <w:rFonts w:asciiTheme="minorHAnsi" w:hAnsiTheme="minorHAnsi"/>
      <w:sz w:val="22"/>
    </w:rPr>
  </w:style>
  <w:style w:type="paragraph" w:styleId="EnvelopeAddress">
    <w:name w:val="envelope address"/>
    <w:basedOn w:val="Normal"/>
    <w:uiPriority w:val="99"/>
    <w:semiHidden/>
    <w:unhideWhenUsed/>
    <w:rsid w:val="00DD2C6C"/>
    <w:pPr>
      <w:framePr w:w="7920" w:h="1980" w:hRule="exact" w:hSpace="180" w:wrap="auto" w:hAnchor="page" w:xAlign="center" w:yAlign="bottom"/>
      <w:spacing w:after="0"/>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DD2C6C"/>
    <w:pPr>
      <w:spacing w:after="0"/>
    </w:pPr>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DD2C6C"/>
    <w:rPr>
      <w:color w:val="800080" w:themeColor="followedHyperlink"/>
      <w:u w:val="single"/>
    </w:rPr>
  </w:style>
  <w:style w:type="character" w:styleId="FootnoteReference">
    <w:name w:val="footnote reference"/>
    <w:basedOn w:val="DefaultParagraphFont"/>
    <w:uiPriority w:val="99"/>
    <w:semiHidden/>
    <w:unhideWhenUsed/>
    <w:rsid w:val="00DD2C6C"/>
    <w:rPr>
      <w:vertAlign w:val="superscript"/>
    </w:rPr>
  </w:style>
  <w:style w:type="paragraph" w:styleId="FootnoteText">
    <w:name w:val="footnote text"/>
    <w:basedOn w:val="Normal"/>
    <w:link w:val="FootnoteTextChar"/>
    <w:uiPriority w:val="99"/>
    <w:semiHidden/>
    <w:unhideWhenUsed/>
    <w:rsid w:val="00DD2C6C"/>
    <w:pPr>
      <w:spacing w:after="0"/>
    </w:pPr>
    <w:rPr>
      <w:sz w:val="22"/>
      <w:szCs w:val="20"/>
    </w:rPr>
  </w:style>
  <w:style w:type="character" w:customStyle="1" w:styleId="FootnoteTextChar">
    <w:name w:val="Footnote Text Char"/>
    <w:basedOn w:val="DefaultParagraphFont"/>
    <w:link w:val="FootnoteText"/>
    <w:uiPriority w:val="99"/>
    <w:semiHidden/>
    <w:rsid w:val="00DD2C6C"/>
    <w:rPr>
      <w:rFonts w:asciiTheme="minorHAnsi" w:hAnsiTheme="minorHAnsi"/>
      <w:sz w:val="22"/>
    </w:rPr>
  </w:style>
  <w:style w:type="table" w:customStyle="1" w:styleId="GridTable1Light">
    <w:name w:val="Grid Table 1 Light"/>
    <w:basedOn w:val="TableNormal"/>
    <w:uiPriority w:val="46"/>
    <w:rsid w:val="00DD2C6C"/>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DD2C6C"/>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DD2C6C"/>
    <w:tblPr>
      <w:tblStyleRowBandSize w:val="1"/>
      <w:tblStyleColBandSize w:val="1"/>
      <w:tblInd w:w="0" w:type="dxa"/>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DD2C6C"/>
    <w:tblPr>
      <w:tblStyleRowBandSize w:val="1"/>
      <w:tblStyleColBandSize w:val="1"/>
      <w:tblInd w:w="0" w:type="dxa"/>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DD2C6C"/>
    <w:tblPr>
      <w:tblStyleRowBandSize w:val="1"/>
      <w:tblStyleColBandSize w:val="1"/>
      <w:tblInd w:w="0" w:type="dxa"/>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DD2C6C"/>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DD2C6C"/>
    <w:tblPr>
      <w:tblStyleRowBandSize w:val="1"/>
      <w:tblStyleColBandSize w:val="1"/>
      <w:tblInd w:w="0" w:type="dxa"/>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DD2C6C"/>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DD2C6C"/>
    <w:tblPr>
      <w:tblStyleRowBandSize w:val="1"/>
      <w:tblStyleColBandSize w:val="1"/>
      <w:tblInd w:w="0" w:type="dxa"/>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CellMar>
        <w:top w:w="0" w:type="dxa"/>
        <w:left w:w="108" w:type="dxa"/>
        <w:bottom w:w="0" w:type="dxa"/>
        <w:right w:w="108" w:type="dxa"/>
      </w:tblCellMar>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2Accent2">
    <w:name w:val="Grid Table 2 Accent 2"/>
    <w:basedOn w:val="TableNormal"/>
    <w:uiPriority w:val="47"/>
    <w:rsid w:val="00DD2C6C"/>
    <w:tblPr>
      <w:tblStyleRowBandSize w:val="1"/>
      <w:tblStyleColBandSize w:val="1"/>
      <w:tblInd w:w="0" w:type="dxa"/>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CellMar>
        <w:top w:w="0" w:type="dxa"/>
        <w:left w:w="108" w:type="dxa"/>
        <w:bottom w:w="0" w:type="dxa"/>
        <w:right w:w="108" w:type="dxa"/>
      </w:tblCellMar>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2Accent3">
    <w:name w:val="Grid Table 2 Accent 3"/>
    <w:basedOn w:val="TableNormal"/>
    <w:uiPriority w:val="47"/>
    <w:rsid w:val="00DD2C6C"/>
    <w:tblPr>
      <w:tblStyleRowBandSize w:val="1"/>
      <w:tblStyleColBandSize w:val="1"/>
      <w:tblInd w:w="0" w:type="dxa"/>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CellMar>
        <w:top w:w="0" w:type="dxa"/>
        <w:left w:w="108" w:type="dxa"/>
        <w:bottom w:w="0" w:type="dxa"/>
        <w:right w:w="108" w:type="dxa"/>
      </w:tblCellMar>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2Accent4">
    <w:name w:val="Grid Table 2 Accent 4"/>
    <w:basedOn w:val="TableNormal"/>
    <w:uiPriority w:val="47"/>
    <w:rsid w:val="00DD2C6C"/>
    <w:tblPr>
      <w:tblStyleRowBandSize w:val="1"/>
      <w:tblStyleColBandSize w:val="1"/>
      <w:tblInd w:w="0" w:type="dxa"/>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CellMar>
        <w:top w:w="0" w:type="dxa"/>
        <w:left w:w="108" w:type="dxa"/>
        <w:bottom w:w="0" w:type="dxa"/>
        <w:right w:w="108" w:type="dxa"/>
      </w:tblCellMar>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eNormal"/>
    <w:uiPriority w:val="47"/>
    <w:rsid w:val="00DD2C6C"/>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2Accent6">
    <w:name w:val="Grid Table 2 Accent 6"/>
    <w:basedOn w:val="TableNormal"/>
    <w:uiPriority w:val="47"/>
    <w:rsid w:val="00DD2C6C"/>
    <w:tblPr>
      <w:tblStyleRowBandSize w:val="1"/>
      <w:tblStyleColBandSize w:val="1"/>
      <w:tblInd w:w="0" w:type="dxa"/>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CellMar>
        <w:top w:w="0" w:type="dxa"/>
        <w:left w:w="108" w:type="dxa"/>
        <w:bottom w:w="0" w:type="dxa"/>
        <w:right w:w="108" w:type="dxa"/>
      </w:tblCellMar>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3">
    <w:name w:val="Grid Table 3"/>
    <w:basedOn w:val="TableNormal"/>
    <w:uiPriority w:val="48"/>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3Accent2">
    <w:name w:val="Grid Table 3 Accent 2"/>
    <w:basedOn w:val="TableNormal"/>
    <w:uiPriority w:val="48"/>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3Accent3">
    <w:name w:val="Grid Table 3 Accent 3"/>
    <w:basedOn w:val="TableNormal"/>
    <w:uiPriority w:val="48"/>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3Accent4">
    <w:name w:val="Grid Table 3 Accent 4"/>
    <w:basedOn w:val="TableNormal"/>
    <w:uiPriority w:val="48"/>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3Accent5">
    <w:name w:val="Grid Table 3 Accent 5"/>
    <w:basedOn w:val="TableNormal"/>
    <w:uiPriority w:val="48"/>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3Accent6">
    <w:name w:val="Grid Table 3 Accent 6"/>
    <w:basedOn w:val="TableNormal"/>
    <w:uiPriority w:val="48"/>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customStyle="1" w:styleId="GridTable4">
    <w:name w:val="Grid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2">
    <w:name w:val="Grid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4Accent3">
    <w:name w:val="Grid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4Accent5">
    <w:name w:val="Grid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
    <w:name w:val="Grid Table 5 Dark"/>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2">
    <w:name w:val="Grid Table 5 Dark Accent 2"/>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customStyle="1" w:styleId="GridTable5DarkAccent3">
    <w:name w:val="Grid Table 5 Dark Accent 3"/>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GridTable5DarkAccent4">
    <w:name w:val="Grid Table 5 Dark Accent 4"/>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customStyle="1" w:styleId="GridTable5DarkAccent5">
    <w:name w:val="Grid Table 5 Dark Accent 5"/>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6">
    <w:name w:val="Grid Table 5 Dark Accent 6"/>
    <w:basedOn w:val="TableNormal"/>
    <w:uiPriority w:val="50"/>
    <w:rsid w:val="00DD2C6C"/>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GridTable6Colorful">
    <w:name w:val="Grid Table 6 Colorful"/>
    <w:basedOn w:val="TableNormal"/>
    <w:uiPriority w:val="51"/>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6ColorfulAccent2">
    <w:name w:val="Grid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GridTable6ColorfulAccent3">
    <w:name w:val="Grid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4">
    <w:name w:val="Grid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6ColorfulAccent5">
    <w:name w:val="Grid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6ColorfulAccent6">
    <w:name w:val="Grid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7Colorful">
    <w:name w:val="Grid Table 7 Colorful"/>
    <w:basedOn w:val="TableNormal"/>
    <w:uiPriority w:val="52"/>
    <w:rsid w:val="00DD2C6C"/>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DD2C6C"/>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customStyle="1" w:styleId="GridTable7ColorfulAccent2">
    <w:name w:val="Grid Table 7 Colorful Accent 2"/>
    <w:basedOn w:val="TableNormal"/>
    <w:uiPriority w:val="52"/>
    <w:rsid w:val="00DD2C6C"/>
    <w:rPr>
      <w:color w:val="943634" w:themeColor="accent2" w:themeShade="BF"/>
    </w:r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customStyle="1" w:styleId="GridTable7ColorfulAccent3">
    <w:name w:val="Grid Table 7 Colorful Accent 3"/>
    <w:basedOn w:val="TableNormal"/>
    <w:uiPriority w:val="52"/>
    <w:rsid w:val="00DD2C6C"/>
    <w:rPr>
      <w:color w:val="76923C" w:themeColor="accent3" w:themeShade="BF"/>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7ColorfulAccent4">
    <w:name w:val="Grid Table 7 Colorful Accent 4"/>
    <w:basedOn w:val="TableNormal"/>
    <w:uiPriority w:val="52"/>
    <w:rsid w:val="00DD2C6C"/>
    <w:rPr>
      <w:color w:val="5F497A" w:themeColor="accent4" w:themeShade="BF"/>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customStyle="1" w:styleId="GridTable7ColorfulAccent5">
    <w:name w:val="Grid Table 7 Colorful Accent 5"/>
    <w:basedOn w:val="TableNormal"/>
    <w:uiPriority w:val="52"/>
    <w:rsid w:val="00DD2C6C"/>
    <w:rPr>
      <w:color w:val="31849B" w:themeColor="accent5" w:themeShade="BF"/>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customStyle="1" w:styleId="GridTable7ColorfulAccent6">
    <w:name w:val="Grid Table 7 Colorful Accent 6"/>
    <w:basedOn w:val="TableNormal"/>
    <w:uiPriority w:val="52"/>
    <w:rsid w:val="00DD2C6C"/>
    <w:rPr>
      <w:color w:val="E36C0A" w:themeColor="accent6" w:themeShade="BF"/>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character" w:customStyle="1" w:styleId="Hashtag">
    <w:name w:val="Hashtag"/>
    <w:basedOn w:val="DefaultParagraphFont"/>
    <w:uiPriority w:val="99"/>
    <w:semiHidden/>
    <w:unhideWhenUsed/>
    <w:rsid w:val="00DD2C6C"/>
    <w:rPr>
      <w:color w:val="2B579A"/>
      <w:shd w:val="clear" w:color="auto" w:fill="E6E6E6"/>
    </w:rPr>
  </w:style>
  <w:style w:type="character" w:styleId="HTMLAcronym">
    <w:name w:val="HTML Acronym"/>
    <w:basedOn w:val="DefaultParagraphFont"/>
    <w:uiPriority w:val="99"/>
    <w:semiHidden/>
    <w:unhideWhenUsed/>
    <w:rsid w:val="00DD2C6C"/>
  </w:style>
  <w:style w:type="paragraph" w:styleId="HTMLAddress">
    <w:name w:val="HTML Address"/>
    <w:basedOn w:val="Normal"/>
    <w:link w:val="HTMLAddressChar"/>
    <w:uiPriority w:val="99"/>
    <w:semiHidden/>
    <w:unhideWhenUsed/>
    <w:rsid w:val="00DD2C6C"/>
    <w:pPr>
      <w:spacing w:after="0"/>
    </w:pPr>
    <w:rPr>
      <w:i/>
      <w:iCs/>
    </w:rPr>
  </w:style>
  <w:style w:type="character" w:customStyle="1" w:styleId="HTMLAddressChar">
    <w:name w:val="HTML Address Char"/>
    <w:basedOn w:val="DefaultParagraphFont"/>
    <w:link w:val="HTMLAddress"/>
    <w:uiPriority w:val="99"/>
    <w:semiHidden/>
    <w:rsid w:val="00DD2C6C"/>
    <w:rPr>
      <w:rFonts w:asciiTheme="minorHAnsi" w:hAnsiTheme="minorHAnsi"/>
      <w:i/>
      <w:iCs/>
      <w:sz w:val="24"/>
      <w:szCs w:val="24"/>
    </w:rPr>
  </w:style>
  <w:style w:type="character" w:styleId="HTMLCite">
    <w:name w:val="HTML Cite"/>
    <w:basedOn w:val="DefaultParagraphFont"/>
    <w:uiPriority w:val="99"/>
    <w:semiHidden/>
    <w:unhideWhenUsed/>
    <w:rsid w:val="00DD2C6C"/>
    <w:rPr>
      <w:i/>
      <w:iCs/>
    </w:rPr>
  </w:style>
  <w:style w:type="character" w:styleId="HTMLCode">
    <w:name w:val="HTML Code"/>
    <w:basedOn w:val="DefaultParagraphFont"/>
    <w:uiPriority w:val="99"/>
    <w:semiHidden/>
    <w:unhideWhenUsed/>
    <w:rsid w:val="00DD2C6C"/>
    <w:rPr>
      <w:rFonts w:ascii="Consolas" w:hAnsi="Consolas"/>
      <w:sz w:val="22"/>
      <w:szCs w:val="20"/>
    </w:rPr>
  </w:style>
  <w:style w:type="character" w:styleId="HTMLDefinition">
    <w:name w:val="HTML Definition"/>
    <w:basedOn w:val="DefaultParagraphFont"/>
    <w:uiPriority w:val="99"/>
    <w:semiHidden/>
    <w:unhideWhenUsed/>
    <w:rsid w:val="00DD2C6C"/>
    <w:rPr>
      <w:i/>
      <w:iCs/>
    </w:rPr>
  </w:style>
  <w:style w:type="character" w:styleId="HTMLKeyboard">
    <w:name w:val="HTML Keyboard"/>
    <w:basedOn w:val="DefaultParagraphFont"/>
    <w:uiPriority w:val="99"/>
    <w:semiHidden/>
    <w:unhideWhenUsed/>
    <w:rsid w:val="00DD2C6C"/>
    <w:rPr>
      <w:rFonts w:ascii="Consolas" w:hAnsi="Consolas"/>
      <w:sz w:val="22"/>
      <w:szCs w:val="20"/>
    </w:rPr>
  </w:style>
  <w:style w:type="paragraph" w:styleId="HTMLPreformatted">
    <w:name w:val="HTML Preformatted"/>
    <w:basedOn w:val="Normal"/>
    <w:link w:val="HTMLPreformattedChar"/>
    <w:uiPriority w:val="99"/>
    <w:semiHidden/>
    <w:unhideWhenUsed/>
    <w:rsid w:val="00DD2C6C"/>
    <w:pPr>
      <w:spacing w:after="0"/>
    </w:pPr>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DD2C6C"/>
    <w:rPr>
      <w:rFonts w:ascii="Consolas" w:hAnsi="Consolas"/>
      <w:sz w:val="22"/>
    </w:rPr>
  </w:style>
  <w:style w:type="character" w:styleId="HTMLSample">
    <w:name w:val="HTML Sample"/>
    <w:basedOn w:val="DefaultParagraphFont"/>
    <w:uiPriority w:val="99"/>
    <w:semiHidden/>
    <w:unhideWhenUsed/>
    <w:rsid w:val="00DD2C6C"/>
    <w:rPr>
      <w:rFonts w:ascii="Consolas" w:hAnsi="Consolas"/>
      <w:sz w:val="24"/>
      <w:szCs w:val="24"/>
    </w:rPr>
  </w:style>
  <w:style w:type="character" w:styleId="HTMLTypewriter">
    <w:name w:val="HTML Typewriter"/>
    <w:basedOn w:val="DefaultParagraphFont"/>
    <w:uiPriority w:val="99"/>
    <w:semiHidden/>
    <w:unhideWhenUsed/>
    <w:rsid w:val="00DD2C6C"/>
    <w:rPr>
      <w:rFonts w:ascii="Consolas" w:hAnsi="Consolas"/>
      <w:sz w:val="22"/>
      <w:szCs w:val="20"/>
    </w:rPr>
  </w:style>
  <w:style w:type="character" w:styleId="HTMLVariable">
    <w:name w:val="HTML Variable"/>
    <w:basedOn w:val="DefaultParagraphFont"/>
    <w:uiPriority w:val="99"/>
    <w:semiHidden/>
    <w:unhideWhenUsed/>
    <w:rsid w:val="00DD2C6C"/>
    <w:rPr>
      <w:i/>
      <w:iCs/>
    </w:rPr>
  </w:style>
  <w:style w:type="character" w:styleId="Hyperlink">
    <w:name w:val="Hyperlink"/>
    <w:basedOn w:val="DefaultParagraphFont"/>
    <w:uiPriority w:val="99"/>
    <w:unhideWhenUsed/>
    <w:rsid w:val="00DD2C6C"/>
    <w:rPr>
      <w:color w:val="0000FF" w:themeColor="hyperlink"/>
      <w:u w:val="single"/>
    </w:rPr>
  </w:style>
  <w:style w:type="paragraph" w:styleId="Index1">
    <w:name w:val="index 1"/>
    <w:basedOn w:val="Normal"/>
    <w:next w:val="Normal"/>
    <w:autoRedefine/>
    <w:uiPriority w:val="99"/>
    <w:semiHidden/>
    <w:unhideWhenUsed/>
    <w:rsid w:val="00DD2C6C"/>
    <w:pPr>
      <w:spacing w:after="0"/>
      <w:ind w:left="240" w:hanging="240"/>
    </w:pPr>
  </w:style>
  <w:style w:type="paragraph" w:styleId="Index2">
    <w:name w:val="index 2"/>
    <w:basedOn w:val="Normal"/>
    <w:next w:val="Normal"/>
    <w:autoRedefine/>
    <w:uiPriority w:val="99"/>
    <w:semiHidden/>
    <w:unhideWhenUsed/>
    <w:rsid w:val="00DD2C6C"/>
    <w:pPr>
      <w:spacing w:after="0"/>
      <w:ind w:left="480" w:hanging="240"/>
    </w:pPr>
  </w:style>
  <w:style w:type="paragraph" w:styleId="Index3">
    <w:name w:val="index 3"/>
    <w:basedOn w:val="Normal"/>
    <w:next w:val="Normal"/>
    <w:autoRedefine/>
    <w:uiPriority w:val="99"/>
    <w:semiHidden/>
    <w:unhideWhenUsed/>
    <w:rsid w:val="00DD2C6C"/>
    <w:pPr>
      <w:spacing w:after="0"/>
      <w:ind w:left="720" w:hanging="240"/>
    </w:pPr>
  </w:style>
  <w:style w:type="paragraph" w:styleId="Index4">
    <w:name w:val="index 4"/>
    <w:basedOn w:val="Normal"/>
    <w:next w:val="Normal"/>
    <w:autoRedefine/>
    <w:uiPriority w:val="99"/>
    <w:semiHidden/>
    <w:unhideWhenUsed/>
    <w:rsid w:val="00DD2C6C"/>
    <w:pPr>
      <w:spacing w:after="0"/>
      <w:ind w:left="960" w:hanging="240"/>
    </w:pPr>
  </w:style>
  <w:style w:type="paragraph" w:styleId="Index5">
    <w:name w:val="index 5"/>
    <w:basedOn w:val="Normal"/>
    <w:next w:val="Normal"/>
    <w:autoRedefine/>
    <w:uiPriority w:val="99"/>
    <w:semiHidden/>
    <w:unhideWhenUsed/>
    <w:rsid w:val="00DD2C6C"/>
    <w:pPr>
      <w:spacing w:after="0"/>
      <w:ind w:left="1200" w:hanging="240"/>
    </w:pPr>
  </w:style>
  <w:style w:type="paragraph" w:styleId="Index6">
    <w:name w:val="index 6"/>
    <w:basedOn w:val="Normal"/>
    <w:next w:val="Normal"/>
    <w:autoRedefine/>
    <w:uiPriority w:val="99"/>
    <w:semiHidden/>
    <w:unhideWhenUsed/>
    <w:rsid w:val="00DD2C6C"/>
    <w:pPr>
      <w:spacing w:after="0"/>
      <w:ind w:left="1440" w:hanging="240"/>
    </w:pPr>
  </w:style>
  <w:style w:type="paragraph" w:styleId="Index7">
    <w:name w:val="index 7"/>
    <w:basedOn w:val="Normal"/>
    <w:next w:val="Normal"/>
    <w:autoRedefine/>
    <w:uiPriority w:val="99"/>
    <w:semiHidden/>
    <w:unhideWhenUsed/>
    <w:rsid w:val="00DD2C6C"/>
    <w:pPr>
      <w:spacing w:after="0"/>
      <w:ind w:left="1680" w:hanging="240"/>
    </w:pPr>
  </w:style>
  <w:style w:type="paragraph" w:styleId="Index8">
    <w:name w:val="index 8"/>
    <w:basedOn w:val="Normal"/>
    <w:next w:val="Normal"/>
    <w:autoRedefine/>
    <w:uiPriority w:val="99"/>
    <w:semiHidden/>
    <w:unhideWhenUsed/>
    <w:rsid w:val="00DD2C6C"/>
    <w:pPr>
      <w:spacing w:after="0"/>
      <w:ind w:left="1920" w:hanging="240"/>
    </w:pPr>
  </w:style>
  <w:style w:type="paragraph" w:styleId="Index9">
    <w:name w:val="index 9"/>
    <w:basedOn w:val="Normal"/>
    <w:next w:val="Normal"/>
    <w:autoRedefine/>
    <w:uiPriority w:val="99"/>
    <w:semiHidden/>
    <w:unhideWhenUsed/>
    <w:rsid w:val="00DD2C6C"/>
    <w:pPr>
      <w:spacing w:after="0"/>
      <w:ind w:left="2160" w:hanging="240"/>
    </w:pPr>
  </w:style>
  <w:style w:type="paragraph" w:styleId="IndexHeading">
    <w:name w:val="index heading"/>
    <w:basedOn w:val="Normal"/>
    <w:next w:val="Index1"/>
    <w:uiPriority w:val="99"/>
    <w:semiHidden/>
    <w:unhideWhenUsed/>
    <w:rsid w:val="00DD2C6C"/>
    <w:rPr>
      <w:rFonts w:asciiTheme="majorHAnsi" w:eastAsiaTheme="majorEastAsia" w:hAnsiTheme="majorHAnsi" w:cstheme="majorBidi"/>
      <w:b/>
      <w:bCs/>
    </w:rPr>
  </w:style>
  <w:style w:type="character" w:styleId="IntenseEmphasis">
    <w:name w:val="Intense Emphasis"/>
    <w:basedOn w:val="DefaultParagraphFont"/>
    <w:uiPriority w:val="21"/>
    <w:qFormat/>
    <w:rsid w:val="00035C60"/>
    <w:rPr>
      <w:i/>
      <w:iCs/>
      <w:color w:val="365F91" w:themeColor="accent1" w:themeShade="BF"/>
    </w:rPr>
  </w:style>
  <w:style w:type="paragraph" w:styleId="IntenseQuote">
    <w:name w:val="Intense Quote"/>
    <w:basedOn w:val="Normal"/>
    <w:next w:val="Normal"/>
    <w:link w:val="IntenseQuoteChar"/>
    <w:uiPriority w:val="30"/>
    <w:qFormat/>
    <w:rsid w:val="0088328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83289"/>
    <w:rPr>
      <w:rFonts w:asciiTheme="minorHAnsi" w:hAnsiTheme="minorHAnsi"/>
      <w:i/>
      <w:iCs/>
      <w:color w:val="365F91" w:themeColor="accent1" w:themeShade="BF"/>
      <w:sz w:val="24"/>
      <w:szCs w:val="24"/>
    </w:rPr>
  </w:style>
  <w:style w:type="character" w:styleId="IntenseReference">
    <w:name w:val="Intense Reference"/>
    <w:basedOn w:val="DefaultParagraphFont"/>
    <w:uiPriority w:val="32"/>
    <w:semiHidden/>
    <w:unhideWhenUsed/>
    <w:qFormat/>
    <w:rsid w:val="00035C60"/>
    <w:rPr>
      <w:b/>
      <w:bCs/>
      <w:caps w:val="0"/>
      <w:smallCaps/>
      <w:color w:val="365F91" w:themeColor="accent1" w:themeShade="BF"/>
      <w:spacing w:val="5"/>
    </w:rPr>
  </w:style>
  <w:style w:type="table" w:styleId="LightGrid">
    <w:name w:val="Light Grid"/>
    <w:basedOn w:val="TableNormal"/>
    <w:uiPriority w:val="62"/>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semiHidden/>
    <w:unhideWhenUsed/>
    <w:rsid w:val="00DD2C6C"/>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D2C6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semiHidden/>
    <w:unhideWhenUsed/>
    <w:rsid w:val="00DD2C6C"/>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semiHidden/>
    <w:unhideWhenUsed/>
    <w:rsid w:val="00DD2C6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semiHidden/>
    <w:unhideWhenUsed/>
    <w:rsid w:val="00DD2C6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semiHidden/>
    <w:unhideWhenUsed/>
    <w:rsid w:val="00DD2C6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semiHidden/>
    <w:unhideWhenUsed/>
    <w:rsid w:val="00DD2C6C"/>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semiHidden/>
    <w:unhideWhenUsed/>
    <w:rsid w:val="00DD2C6C"/>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D2C6C"/>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semiHidden/>
    <w:unhideWhenUsed/>
    <w:rsid w:val="00DD2C6C"/>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semiHidden/>
    <w:unhideWhenUsed/>
    <w:rsid w:val="00DD2C6C"/>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semiHidden/>
    <w:unhideWhenUsed/>
    <w:rsid w:val="00DD2C6C"/>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semiHidden/>
    <w:unhideWhenUsed/>
    <w:rsid w:val="00DD2C6C"/>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semiHidden/>
    <w:unhideWhenUsed/>
    <w:rsid w:val="00DD2C6C"/>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character" w:styleId="LineNumber">
    <w:name w:val="line number"/>
    <w:basedOn w:val="DefaultParagraphFont"/>
    <w:uiPriority w:val="99"/>
    <w:semiHidden/>
    <w:unhideWhenUsed/>
    <w:rsid w:val="00DD2C6C"/>
  </w:style>
  <w:style w:type="paragraph" w:styleId="List">
    <w:name w:val="List"/>
    <w:basedOn w:val="Normal"/>
    <w:uiPriority w:val="99"/>
    <w:semiHidden/>
    <w:unhideWhenUsed/>
    <w:rsid w:val="00DD2C6C"/>
    <w:pPr>
      <w:ind w:left="283" w:hanging="283"/>
      <w:contextualSpacing/>
    </w:pPr>
  </w:style>
  <w:style w:type="paragraph" w:styleId="List2">
    <w:name w:val="List 2"/>
    <w:basedOn w:val="Normal"/>
    <w:uiPriority w:val="99"/>
    <w:semiHidden/>
    <w:unhideWhenUsed/>
    <w:rsid w:val="00DD2C6C"/>
    <w:pPr>
      <w:ind w:left="566" w:hanging="283"/>
      <w:contextualSpacing/>
    </w:pPr>
  </w:style>
  <w:style w:type="paragraph" w:styleId="List3">
    <w:name w:val="List 3"/>
    <w:basedOn w:val="Normal"/>
    <w:uiPriority w:val="99"/>
    <w:semiHidden/>
    <w:unhideWhenUsed/>
    <w:rsid w:val="00DD2C6C"/>
    <w:pPr>
      <w:ind w:left="849" w:hanging="283"/>
      <w:contextualSpacing/>
    </w:pPr>
  </w:style>
  <w:style w:type="paragraph" w:styleId="List4">
    <w:name w:val="List 4"/>
    <w:basedOn w:val="Normal"/>
    <w:uiPriority w:val="99"/>
    <w:semiHidden/>
    <w:unhideWhenUsed/>
    <w:rsid w:val="00DD2C6C"/>
    <w:pPr>
      <w:ind w:left="1132" w:hanging="283"/>
      <w:contextualSpacing/>
    </w:pPr>
  </w:style>
  <w:style w:type="paragraph" w:styleId="List5">
    <w:name w:val="List 5"/>
    <w:basedOn w:val="Normal"/>
    <w:uiPriority w:val="99"/>
    <w:semiHidden/>
    <w:unhideWhenUsed/>
    <w:rsid w:val="00DD2C6C"/>
    <w:pPr>
      <w:ind w:left="1415" w:hanging="283"/>
      <w:contextualSpacing/>
    </w:pPr>
  </w:style>
  <w:style w:type="paragraph" w:styleId="ListBullet">
    <w:name w:val="List Bullet"/>
    <w:basedOn w:val="Normal"/>
    <w:uiPriority w:val="99"/>
    <w:semiHidden/>
    <w:unhideWhenUsed/>
    <w:rsid w:val="00DD2C6C"/>
    <w:pPr>
      <w:numPr>
        <w:numId w:val="1"/>
      </w:numPr>
      <w:contextualSpacing/>
    </w:pPr>
  </w:style>
  <w:style w:type="paragraph" w:styleId="ListBullet2">
    <w:name w:val="List Bullet 2"/>
    <w:basedOn w:val="Normal"/>
    <w:uiPriority w:val="99"/>
    <w:semiHidden/>
    <w:unhideWhenUsed/>
    <w:rsid w:val="00DD2C6C"/>
    <w:pPr>
      <w:numPr>
        <w:numId w:val="3"/>
      </w:numPr>
      <w:contextualSpacing/>
    </w:pPr>
  </w:style>
  <w:style w:type="paragraph" w:styleId="ListBullet3">
    <w:name w:val="List Bullet 3"/>
    <w:basedOn w:val="Normal"/>
    <w:uiPriority w:val="99"/>
    <w:semiHidden/>
    <w:unhideWhenUsed/>
    <w:rsid w:val="00DD2C6C"/>
    <w:pPr>
      <w:numPr>
        <w:numId w:val="4"/>
      </w:numPr>
      <w:contextualSpacing/>
    </w:pPr>
  </w:style>
  <w:style w:type="paragraph" w:styleId="ListBullet4">
    <w:name w:val="List Bullet 4"/>
    <w:basedOn w:val="Normal"/>
    <w:uiPriority w:val="99"/>
    <w:semiHidden/>
    <w:unhideWhenUsed/>
    <w:rsid w:val="00DD2C6C"/>
    <w:pPr>
      <w:numPr>
        <w:numId w:val="5"/>
      </w:numPr>
      <w:contextualSpacing/>
    </w:pPr>
  </w:style>
  <w:style w:type="paragraph" w:styleId="ListBullet5">
    <w:name w:val="List Bullet 5"/>
    <w:basedOn w:val="Normal"/>
    <w:uiPriority w:val="99"/>
    <w:semiHidden/>
    <w:unhideWhenUsed/>
    <w:rsid w:val="00DD2C6C"/>
    <w:pPr>
      <w:numPr>
        <w:numId w:val="6"/>
      </w:numPr>
      <w:contextualSpacing/>
    </w:pPr>
  </w:style>
  <w:style w:type="paragraph" w:styleId="ListContinue">
    <w:name w:val="List Continue"/>
    <w:basedOn w:val="Normal"/>
    <w:uiPriority w:val="99"/>
    <w:semiHidden/>
    <w:unhideWhenUsed/>
    <w:rsid w:val="00DD2C6C"/>
    <w:pPr>
      <w:spacing w:after="120"/>
      <w:ind w:left="283"/>
      <w:contextualSpacing/>
    </w:pPr>
  </w:style>
  <w:style w:type="paragraph" w:styleId="ListContinue2">
    <w:name w:val="List Continue 2"/>
    <w:basedOn w:val="Normal"/>
    <w:uiPriority w:val="99"/>
    <w:semiHidden/>
    <w:unhideWhenUsed/>
    <w:rsid w:val="00DD2C6C"/>
    <w:pPr>
      <w:spacing w:after="120"/>
      <w:ind w:left="566"/>
      <w:contextualSpacing/>
    </w:pPr>
  </w:style>
  <w:style w:type="paragraph" w:styleId="ListContinue3">
    <w:name w:val="List Continue 3"/>
    <w:basedOn w:val="Normal"/>
    <w:uiPriority w:val="99"/>
    <w:semiHidden/>
    <w:unhideWhenUsed/>
    <w:rsid w:val="00DD2C6C"/>
    <w:pPr>
      <w:spacing w:after="120"/>
      <w:ind w:left="849"/>
      <w:contextualSpacing/>
    </w:pPr>
  </w:style>
  <w:style w:type="paragraph" w:styleId="ListContinue4">
    <w:name w:val="List Continue 4"/>
    <w:basedOn w:val="Normal"/>
    <w:uiPriority w:val="99"/>
    <w:semiHidden/>
    <w:unhideWhenUsed/>
    <w:rsid w:val="00DD2C6C"/>
    <w:pPr>
      <w:spacing w:after="120"/>
      <w:ind w:left="1132"/>
      <w:contextualSpacing/>
    </w:pPr>
  </w:style>
  <w:style w:type="paragraph" w:styleId="ListContinue5">
    <w:name w:val="List Continue 5"/>
    <w:basedOn w:val="Normal"/>
    <w:uiPriority w:val="99"/>
    <w:semiHidden/>
    <w:unhideWhenUsed/>
    <w:rsid w:val="00DD2C6C"/>
    <w:pPr>
      <w:spacing w:after="120"/>
      <w:ind w:left="1415"/>
      <w:contextualSpacing/>
    </w:pPr>
  </w:style>
  <w:style w:type="paragraph" w:styleId="ListNumber">
    <w:name w:val="List Number"/>
    <w:basedOn w:val="Normal"/>
    <w:uiPriority w:val="99"/>
    <w:semiHidden/>
    <w:unhideWhenUsed/>
    <w:rsid w:val="00DD2C6C"/>
    <w:pPr>
      <w:numPr>
        <w:numId w:val="7"/>
      </w:numPr>
      <w:contextualSpacing/>
    </w:pPr>
  </w:style>
  <w:style w:type="paragraph" w:styleId="ListNumber2">
    <w:name w:val="List Number 2"/>
    <w:basedOn w:val="Normal"/>
    <w:uiPriority w:val="99"/>
    <w:semiHidden/>
    <w:unhideWhenUsed/>
    <w:rsid w:val="00DD2C6C"/>
    <w:pPr>
      <w:numPr>
        <w:numId w:val="8"/>
      </w:numPr>
      <w:contextualSpacing/>
    </w:pPr>
  </w:style>
  <w:style w:type="paragraph" w:styleId="ListNumber3">
    <w:name w:val="List Number 3"/>
    <w:basedOn w:val="Normal"/>
    <w:uiPriority w:val="99"/>
    <w:semiHidden/>
    <w:unhideWhenUsed/>
    <w:rsid w:val="00DD2C6C"/>
    <w:pPr>
      <w:numPr>
        <w:numId w:val="9"/>
      </w:numPr>
      <w:contextualSpacing/>
    </w:pPr>
  </w:style>
  <w:style w:type="paragraph" w:styleId="ListNumber4">
    <w:name w:val="List Number 4"/>
    <w:basedOn w:val="Normal"/>
    <w:uiPriority w:val="99"/>
    <w:semiHidden/>
    <w:unhideWhenUsed/>
    <w:rsid w:val="00DD2C6C"/>
    <w:pPr>
      <w:numPr>
        <w:numId w:val="10"/>
      </w:numPr>
      <w:contextualSpacing/>
    </w:pPr>
  </w:style>
  <w:style w:type="paragraph" w:styleId="ListNumber5">
    <w:name w:val="List Number 5"/>
    <w:basedOn w:val="Normal"/>
    <w:uiPriority w:val="99"/>
    <w:semiHidden/>
    <w:unhideWhenUsed/>
    <w:rsid w:val="00DD2C6C"/>
    <w:pPr>
      <w:numPr>
        <w:numId w:val="11"/>
      </w:numPr>
      <w:contextualSpacing/>
    </w:pPr>
  </w:style>
  <w:style w:type="paragraph" w:styleId="ListParagraph">
    <w:name w:val="List Paragraph"/>
    <w:basedOn w:val="Normal"/>
    <w:uiPriority w:val="34"/>
    <w:qFormat/>
    <w:rsid w:val="00DD2C6C"/>
    <w:pPr>
      <w:ind w:left="720"/>
      <w:contextualSpacing/>
    </w:pPr>
  </w:style>
  <w:style w:type="table" w:customStyle="1" w:styleId="ListTable1Light">
    <w:name w:val="List Table 1 Light"/>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1LightAccent2">
    <w:name w:val="List Table 1 Light Accent 2"/>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1LightAccent3">
    <w:name w:val="List Table 1 Light Accent 3"/>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1LightAccent4">
    <w:name w:val="List Table 1 Light Accent 4"/>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1LightAccent5">
    <w:name w:val="List Table 1 Light Accent 5"/>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1LightAccent6">
    <w:name w:val="List Table 1 Light Accent 6"/>
    <w:basedOn w:val="TableNormal"/>
    <w:uiPriority w:val="46"/>
    <w:rsid w:val="00DD2C6C"/>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2">
    <w:name w:val="List Table 2"/>
    <w:basedOn w:val="TableNormal"/>
    <w:uiPriority w:val="47"/>
    <w:rsid w:val="00DD2C6C"/>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DD2C6C"/>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Accent2">
    <w:name w:val="List Table 2 Accent 2"/>
    <w:basedOn w:val="TableNormal"/>
    <w:uiPriority w:val="47"/>
    <w:rsid w:val="00DD2C6C"/>
    <w:tblPr>
      <w:tblStyleRowBandSize w:val="1"/>
      <w:tblStyleColBandSize w:val="1"/>
      <w:tblInd w:w="0" w:type="dxa"/>
      <w:tblBorders>
        <w:top w:val="single" w:sz="4" w:space="0" w:color="D99594" w:themeColor="accent2" w:themeTint="99"/>
        <w:bottom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2Accent3">
    <w:name w:val="List Table 2 Accent 3"/>
    <w:basedOn w:val="TableNormal"/>
    <w:uiPriority w:val="47"/>
    <w:rsid w:val="00DD2C6C"/>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4">
    <w:name w:val="List Table 2 Accent 4"/>
    <w:basedOn w:val="TableNormal"/>
    <w:uiPriority w:val="47"/>
    <w:rsid w:val="00DD2C6C"/>
    <w:tblPr>
      <w:tblStyleRowBandSize w:val="1"/>
      <w:tblStyleColBandSize w:val="1"/>
      <w:tblInd w:w="0" w:type="dxa"/>
      <w:tblBorders>
        <w:top w:val="single" w:sz="4" w:space="0" w:color="B2A1C7" w:themeColor="accent4" w:themeTint="99"/>
        <w:bottom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2Accent5">
    <w:name w:val="List Table 2 Accent 5"/>
    <w:basedOn w:val="TableNormal"/>
    <w:uiPriority w:val="47"/>
    <w:rsid w:val="00DD2C6C"/>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2Accent6">
    <w:name w:val="List Table 2 Accent 6"/>
    <w:basedOn w:val="TableNormal"/>
    <w:uiPriority w:val="47"/>
    <w:rsid w:val="00DD2C6C"/>
    <w:tblPr>
      <w:tblStyleRowBandSize w:val="1"/>
      <w:tblStyleColBandSize w:val="1"/>
      <w:tblInd w:w="0" w:type="dxa"/>
      <w:tblBorders>
        <w:top w:val="single" w:sz="4" w:space="0" w:color="FABF8F" w:themeColor="accent6" w:themeTint="99"/>
        <w:bottom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3">
    <w:name w:val="List Table 3"/>
    <w:basedOn w:val="TableNormal"/>
    <w:uiPriority w:val="48"/>
    <w:rsid w:val="00DD2C6C"/>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DD2C6C"/>
    <w:tblPr>
      <w:tblStyleRowBandSize w:val="1"/>
      <w:tblStyleColBandSize w:val="1"/>
      <w:tblInd w:w="0" w:type="dxa"/>
      <w:tblBorders>
        <w:top w:val="single" w:sz="4" w:space="0" w:color="4F81BD" w:themeColor="accent1"/>
        <w:left w:val="single" w:sz="4" w:space="0" w:color="4F81BD" w:themeColor="accent1"/>
        <w:bottom w:val="single" w:sz="4" w:space="0" w:color="4F81BD" w:themeColor="accent1"/>
        <w:right w:val="single" w:sz="4" w:space="0" w:color="4F81BD" w:themeColor="accent1"/>
      </w:tblBorders>
      <w:tblCellMar>
        <w:top w:w="0" w:type="dxa"/>
        <w:left w:w="108" w:type="dxa"/>
        <w:bottom w:w="0" w:type="dxa"/>
        <w:right w:w="108" w:type="dxa"/>
      </w:tblCellMar>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ListTable3Accent2">
    <w:name w:val="List Table 3 Accent 2"/>
    <w:basedOn w:val="TableNormal"/>
    <w:uiPriority w:val="48"/>
    <w:rsid w:val="00DD2C6C"/>
    <w:tblPr>
      <w:tblStyleRowBandSize w:val="1"/>
      <w:tblStyleColBandSize w:val="1"/>
      <w:tblInd w:w="0" w:type="dxa"/>
      <w:tblBorders>
        <w:top w:val="single" w:sz="4" w:space="0" w:color="C0504D" w:themeColor="accent2"/>
        <w:left w:val="single" w:sz="4" w:space="0" w:color="C0504D" w:themeColor="accent2"/>
        <w:bottom w:val="single" w:sz="4" w:space="0" w:color="C0504D" w:themeColor="accent2"/>
        <w:right w:val="single" w:sz="4" w:space="0" w:color="C0504D" w:themeColor="accent2"/>
      </w:tblBorders>
      <w:tblCellMar>
        <w:top w:w="0" w:type="dxa"/>
        <w:left w:w="108" w:type="dxa"/>
        <w:bottom w:w="0" w:type="dxa"/>
        <w:right w:w="108" w:type="dxa"/>
      </w:tblCellMar>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customStyle="1" w:styleId="ListTable3Accent3">
    <w:name w:val="List Table 3 Accent 3"/>
    <w:basedOn w:val="TableNormal"/>
    <w:uiPriority w:val="48"/>
    <w:rsid w:val="00DD2C6C"/>
    <w:tblPr>
      <w:tblStyleRowBandSize w:val="1"/>
      <w:tblStyleColBandSize w:val="1"/>
      <w:tblInd w:w="0" w:type="dxa"/>
      <w:tblBorders>
        <w:top w:val="single" w:sz="4" w:space="0" w:color="9BBB59" w:themeColor="accent3"/>
        <w:left w:val="single" w:sz="4" w:space="0" w:color="9BBB59" w:themeColor="accent3"/>
        <w:bottom w:val="single" w:sz="4" w:space="0" w:color="9BBB59" w:themeColor="accent3"/>
        <w:right w:val="single" w:sz="4" w:space="0" w:color="9BBB59" w:themeColor="accent3"/>
      </w:tblBorders>
      <w:tblCellMar>
        <w:top w:w="0" w:type="dxa"/>
        <w:left w:w="108" w:type="dxa"/>
        <w:bottom w:w="0" w:type="dxa"/>
        <w:right w:w="108" w:type="dxa"/>
      </w:tblCellMar>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customStyle="1" w:styleId="ListTable3Accent4">
    <w:name w:val="List Table 3 Accent 4"/>
    <w:basedOn w:val="TableNormal"/>
    <w:uiPriority w:val="48"/>
    <w:rsid w:val="00DD2C6C"/>
    <w:tblPr>
      <w:tblStyleRowBandSize w:val="1"/>
      <w:tblStyleColBandSize w:val="1"/>
      <w:tblInd w:w="0" w:type="dxa"/>
      <w:tblBorders>
        <w:top w:val="single" w:sz="4" w:space="0" w:color="8064A2" w:themeColor="accent4"/>
        <w:left w:val="single" w:sz="4" w:space="0" w:color="8064A2" w:themeColor="accent4"/>
        <w:bottom w:val="single" w:sz="4" w:space="0" w:color="8064A2" w:themeColor="accent4"/>
        <w:right w:val="single" w:sz="4" w:space="0" w:color="8064A2" w:themeColor="accent4"/>
      </w:tblBorders>
      <w:tblCellMar>
        <w:top w:w="0" w:type="dxa"/>
        <w:left w:w="108" w:type="dxa"/>
        <w:bottom w:w="0" w:type="dxa"/>
        <w:right w:w="108" w:type="dxa"/>
      </w:tblCellMar>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customStyle="1" w:styleId="ListTable3Accent5">
    <w:name w:val="List Table 3 Accent 5"/>
    <w:basedOn w:val="TableNormal"/>
    <w:uiPriority w:val="48"/>
    <w:rsid w:val="00DD2C6C"/>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customStyle="1" w:styleId="ListTable3Accent6">
    <w:name w:val="List Table 3 Accent 6"/>
    <w:basedOn w:val="TableNormal"/>
    <w:uiPriority w:val="48"/>
    <w:rsid w:val="00DD2C6C"/>
    <w:tblPr>
      <w:tblStyleRowBandSize w:val="1"/>
      <w:tblStyleColBandSize w:val="1"/>
      <w:tblInd w:w="0" w:type="dxa"/>
      <w:tblBorders>
        <w:top w:val="single" w:sz="4" w:space="0" w:color="F79646" w:themeColor="accent6"/>
        <w:left w:val="single" w:sz="4" w:space="0" w:color="F79646" w:themeColor="accent6"/>
        <w:bottom w:val="single" w:sz="4" w:space="0" w:color="F79646" w:themeColor="accent6"/>
        <w:right w:val="single" w:sz="4" w:space="0" w:color="F79646" w:themeColor="accent6"/>
      </w:tblBorders>
      <w:tblCellMar>
        <w:top w:w="0" w:type="dxa"/>
        <w:left w:w="108" w:type="dxa"/>
        <w:bottom w:w="0" w:type="dxa"/>
        <w:right w:w="108" w:type="dxa"/>
      </w:tblCellMar>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customStyle="1" w:styleId="ListTable4">
    <w:name w:val="List Table 4"/>
    <w:basedOn w:val="TableNormal"/>
    <w:uiPriority w:val="49"/>
    <w:rsid w:val="00DD2C6C"/>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DD2C6C"/>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4Accent2">
    <w:name w:val="List Table 4 Accent 2"/>
    <w:basedOn w:val="TableNormal"/>
    <w:uiPriority w:val="49"/>
    <w:rsid w:val="00DD2C6C"/>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4Accent3">
    <w:name w:val="List Table 4 Accent 3"/>
    <w:basedOn w:val="TableNormal"/>
    <w:uiPriority w:val="49"/>
    <w:rsid w:val="00DD2C6C"/>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4Accent4">
    <w:name w:val="List Table 4 Accent 4"/>
    <w:basedOn w:val="TableNormal"/>
    <w:uiPriority w:val="49"/>
    <w:rsid w:val="00DD2C6C"/>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4Accent5">
    <w:name w:val="List Table 4 Accent 5"/>
    <w:basedOn w:val="TableNormal"/>
    <w:uiPriority w:val="49"/>
    <w:rsid w:val="00DD2C6C"/>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4Accent6">
    <w:name w:val="List Table 4 Accent 6"/>
    <w:basedOn w:val="TableNormal"/>
    <w:uiPriority w:val="49"/>
    <w:rsid w:val="00DD2C6C"/>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5Dark">
    <w:name w:val="List Table 5 Dark"/>
    <w:basedOn w:val="TableNormal"/>
    <w:uiPriority w:val="50"/>
    <w:rsid w:val="00DD2C6C"/>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DD2C6C"/>
    <w:rPr>
      <w:color w:val="FFFFFF" w:themeColor="background1"/>
    </w:rPr>
    <w:tblPr>
      <w:tblStyleRowBandSize w:val="1"/>
      <w:tblStyleColBandSize w:val="1"/>
      <w:tblInd w:w="0" w:type="dxa"/>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CellMar>
        <w:top w:w="0" w:type="dxa"/>
        <w:left w:w="108" w:type="dxa"/>
        <w:bottom w:w="0" w:type="dxa"/>
        <w:right w:w="108" w:type="dxa"/>
      </w:tblCellMar>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DD2C6C"/>
    <w:rPr>
      <w:color w:val="FFFFFF" w:themeColor="background1"/>
    </w:rPr>
    <w:tblPr>
      <w:tblStyleRowBandSize w:val="1"/>
      <w:tblStyleColBandSize w:val="1"/>
      <w:tblInd w:w="0" w:type="dxa"/>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CellMar>
        <w:top w:w="0" w:type="dxa"/>
        <w:left w:w="108" w:type="dxa"/>
        <w:bottom w:w="0" w:type="dxa"/>
        <w:right w:w="108" w:type="dxa"/>
      </w:tblCellMar>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DD2C6C"/>
    <w:rPr>
      <w:color w:val="FFFFFF" w:themeColor="background1"/>
    </w:rPr>
    <w:tblPr>
      <w:tblStyleRowBandSize w:val="1"/>
      <w:tblStyleColBandSize w:val="1"/>
      <w:tblInd w:w="0" w:type="dxa"/>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CellMar>
        <w:top w:w="0" w:type="dxa"/>
        <w:left w:w="108" w:type="dxa"/>
        <w:bottom w:w="0" w:type="dxa"/>
        <w:right w:w="108" w:type="dxa"/>
      </w:tblCellMar>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DD2C6C"/>
    <w:rPr>
      <w:color w:val="FFFFFF" w:themeColor="background1"/>
    </w:rPr>
    <w:tblPr>
      <w:tblStyleRowBandSize w:val="1"/>
      <w:tblStyleColBandSize w:val="1"/>
      <w:tblInd w:w="0" w:type="dxa"/>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CellMar>
        <w:top w:w="0" w:type="dxa"/>
        <w:left w:w="108" w:type="dxa"/>
        <w:bottom w:w="0" w:type="dxa"/>
        <w:right w:w="108" w:type="dxa"/>
      </w:tblCellMar>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DD2C6C"/>
    <w:rPr>
      <w:color w:val="FFFFFF" w:themeColor="background1"/>
    </w:rPr>
    <w:tblPr>
      <w:tblStyleRowBandSize w:val="1"/>
      <w:tblStyleColBandSize w:val="1"/>
      <w:tblInd w:w="0" w:type="dxa"/>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CellMar>
        <w:top w:w="0" w:type="dxa"/>
        <w:left w:w="108" w:type="dxa"/>
        <w:bottom w:w="0" w:type="dxa"/>
        <w:right w:w="108" w:type="dxa"/>
      </w:tblCellMar>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DD2C6C"/>
    <w:rPr>
      <w:color w:val="FFFFFF" w:themeColor="background1"/>
    </w:rPr>
    <w:tblPr>
      <w:tblStyleRowBandSize w:val="1"/>
      <w:tblStyleColBandSize w:val="1"/>
      <w:tblInd w:w="0" w:type="dxa"/>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CellMar>
        <w:top w:w="0" w:type="dxa"/>
        <w:left w:w="108" w:type="dxa"/>
        <w:bottom w:w="0" w:type="dxa"/>
        <w:right w:w="108" w:type="dxa"/>
      </w:tblCellMar>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DD2C6C"/>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DD2C6C"/>
    <w:rPr>
      <w:color w:val="365F91" w:themeColor="accent1" w:themeShade="BF"/>
    </w:rPr>
    <w:tblPr>
      <w:tblStyleRowBandSize w:val="1"/>
      <w:tblStyleColBandSize w:val="1"/>
      <w:tblInd w:w="0" w:type="dxa"/>
      <w:tblBorders>
        <w:top w:val="single" w:sz="4" w:space="0" w:color="4F81BD" w:themeColor="accent1"/>
        <w:bottom w:val="single" w:sz="4" w:space="0" w:color="4F81BD" w:themeColor="accent1"/>
      </w:tblBorders>
      <w:tblCellMar>
        <w:top w:w="0" w:type="dxa"/>
        <w:left w:w="108" w:type="dxa"/>
        <w:bottom w:w="0" w:type="dxa"/>
        <w:right w:w="108" w:type="dxa"/>
      </w:tblCellMar>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6ColorfulAccent2">
    <w:name w:val="List Table 6 Colorful Accent 2"/>
    <w:basedOn w:val="TableNormal"/>
    <w:uiPriority w:val="51"/>
    <w:rsid w:val="00DD2C6C"/>
    <w:rPr>
      <w:color w:val="943634" w:themeColor="accent2" w:themeShade="BF"/>
    </w:rPr>
    <w:tblPr>
      <w:tblStyleRowBandSize w:val="1"/>
      <w:tblStyleColBandSize w:val="1"/>
      <w:tblInd w:w="0" w:type="dxa"/>
      <w:tblBorders>
        <w:top w:val="single" w:sz="4" w:space="0" w:color="C0504D" w:themeColor="accent2"/>
        <w:bottom w:val="single" w:sz="4" w:space="0" w:color="C0504D" w:themeColor="accent2"/>
      </w:tblBorders>
      <w:tblCellMar>
        <w:top w:w="0" w:type="dxa"/>
        <w:left w:w="108" w:type="dxa"/>
        <w:bottom w:w="0" w:type="dxa"/>
        <w:right w:w="108" w:type="dxa"/>
      </w:tblCellMar>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customStyle="1" w:styleId="ListTable6ColorfulAccent3">
    <w:name w:val="List Table 6 Colorful Accent 3"/>
    <w:basedOn w:val="TableNormal"/>
    <w:uiPriority w:val="51"/>
    <w:rsid w:val="00DD2C6C"/>
    <w:rPr>
      <w:color w:val="76923C" w:themeColor="accent3" w:themeShade="BF"/>
    </w:rPr>
    <w:tblPr>
      <w:tblStyleRowBandSize w:val="1"/>
      <w:tblStyleColBandSize w:val="1"/>
      <w:tblInd w:w="0" w:type="dxa"/>
      <w:tblBorders>
        <w:top w:val="single" w:sz="4" w:space="0" w:color="9BBB59" w:themeColor="accent3"/>
        <w:bottom w:val="single" w:sz="4" w:space="0" w:color="9BBB59" w:themeColor="accent3"/>
      </w:tblBorders>
      <w:tblCellMar>
        <w:top w:w="0" w:type="dxa"/>
        <w:left w:w="108" w:type="dxa"/>
        <w:bottom w:w="0" w:type="dxa"/>
        <w:right w:w="108" w:type="dxa"/>
      </w:tblCellMar>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6ColorfulAccent4">
    <w:name w:val="List Table 6 Colorful Accent 4"/>
    <w:basedOn w:val="TableNormal"/>
    <w:uiPriority w:val="51"/>
    <w:rsid w:val="00DD2C6C"/>
    <w:rPr>
      <w:color w:val="5F497A" w:themeColor="accent4" w:themeShade="BF"/>
    </w:rPr>
    <w:tblPr>
      <w:tblStyleRowBandSize w:val="1"/>
      <w:tblStyleColBandSize w:val="1"/>
      <w:tblInd w:w="0" w:type="dxa"/>
      <w:tblBorders>
        <w:top w:val="single" w:sz="4" w:space="0" w:color="8064A2" w:themeColor="accent4"/>
        <w:bottom w:val="single" w:sz="4" w:space="0" w:color="8064A2" w:themeColor="accent4"/>
      </w:tblBorders>
      <w:tblCellMar>
        <w:top w:w="0" w:type="dxa"/>
        <w:left w:w="108" w:type="dxa"/>
        <w:bottom w:w="0" w:type="dxa"/>
        <w:right w:w="108" w:type="dxa"/>
      </w:tblCellMar>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ListTable6ColorfulAccent5">
    <w:name w:val="List Table 6 Colorful Accent 5"/>
    <w:basedOn w:val="TableNormal"/>
    <w:uiPriority w:val="51"/>
    <w:rsid w:val="00DD2C6C"/>
    <w:rPr>
      <w:color w:val="31849B" w:themeColor="accent5" w:themeShade="BF"/>
    </w:rPr>
    <w:tblPr>
      <w:tblStyleRowBandSize w:val="1"/>
      <w:tblStyleColBandSize w:val="1"/>
      <w:tblInd w:w="0" w:type="dxa"/>
      <w:tblBorders>
        <w:top w:val="single" w:sz="4" w:space="0" w:color="4BACC6" w:themeColor="accent5"/>
        <w:bottom w:val="single" w:sz="4" w:space="0" w:color="4BACC6" w:themeColor="accent5"/>
      </w:tblBorders>
      <w:tblCellMar>
        <w:top w:w="0" w:type="dxa"/>
        <w:left w:w="108" w:type="dxa"/>
        <w:bottom w:w="0" w:type="dxa"/>
        <w:right w:w="108" w:type="dxa"/>
      </w:tblCellMar>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ListTable6ColorfulAccent6">
    <w:name w:val="List Table 6 Colorful Accent 6"/>
    <w:basedOn w:val="TableNormal"/>
    <w:uiPriority w:val="51"/>
    <w:rsid w:val="00DD2C6C"/>
    <w:rPr>
      <w:color w:val="E36C0A" w:themeColor="accent6" w:themeShade="BF"/>
    </w:rPr>
    <w:tblPr>
      <w:tblStyleRowBandSize w:val="1"/>
      <w:tblStyleColBandSize w:val="1"/>
      <w:tblInd w:w="0" w:type="dxa"/>
      <w:tblBorders>
        <w:top w:val="single" w:sz="4" w:space="0" w:color="F79646" w:themeColor="accent6"/>
        <w:bottom w:val="single" w:sz="4" w:space="0" w:color="F79646" w:themeColor="accent6"/>
      </w:tblBorders>
      <w:tblCellMar>
        <w:top w:w="0" w:type="dxa"/>
        <w:left w:w="108" w:type="dxa"/>
        <w:bottom w:w="0" w:type="dxa"/>
        <w:right w:w="108" w:type="dxa"/>
      </w:tblCellMar>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ListTable7Colorful">
    <w:name w:val="List Table 7 Colorful"/>
    <w:basedOn w:val="TableNormal"/>
    <w:uiPriority w:val="52"/>
    <w:rsid w:val="00DD2C6C"/>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DD2C6C"/>
    <w:rPr>
      <w:color w:val="365F91"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DD2C6C"/>
    <w:rPr>
      <w:color w:val="943634"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DD2C6C"/>
    <w:rPr>
      <w:color w:val="76923C"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DD2C6C"/>
    <w:rPr>
      <w:color w:val="5F497A"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DD2C6C"/>
    <w:rPr>
      <w:color w:val="31849B"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DD2C6C"/>
    <w:rPr>
      <w:color w:val="E36C0A"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D2C6C"/>
    <w:pPr>
      <w:widowControl w:val="0"/>
      <w:tabs>
        <w:tab w:val="left" w:pos="480"/>
        <w:tab w:val="left" w:pos="960"/>
        <w:tab w:val="left" w:pos="1440"/>
        <w:tab w:val="left" w:pos="1920"/>
        <w:tab w:val="left" w:pos="2400"/>
        <w:tab w:val="left" w:pos="2880"/>
        <w:tab w:val="left" w:pos="3360"/>
        <w:tab w:val="left" w:pos="3840"/>
        <w:tab w:val="left" w:pos="4320"/>
      </w:tabs>
    </w:pPr>
    <w:rPr>
      <w:rFonts w:ascii="Consolas" w:hAnsi="Consolas"/>
      <w:sz w:val="22"/>
    </w:rPr>
  </w:style>
  <w:style w:type="character" w:customStyle="1" w:styleId="MacroTextChar">
    <w:name w:val="Macro Text Char"/>
    <w:basedOn w:val="DefaultParagraphFont"/>
    <w:link w:val="MacroText"/>
    <w:uiPriority w:val="99"/>
    <w:semiHidden/>
    <w:rsid w:val="00DD2C6C"/>
    <w:rPr>
      <w:rFonts w:ascii="Consolas" w:hAnsi="Consolas"/>
      <w:sz w:val="22"/>
    </w:rPr>
  </w:style>
  <w:style w:type="table" w:styleId="MediumGrid1">
    <w:name w:val="Medium Grid 1"/>
    <w:basedOn w:val="TableNormal"/>
    <w:uiPriority w:val="67"/>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semiHidden/>
    <w:unhideWhenUsed/>
    <w:rsid w:val="00DD2C6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semiHidden/>
    <w:unhideWhenUsed/>
    <w:rsid w:val="00DD2C6C"/>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DD2C6C"/>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semiHidden/>
    <w:unhideWhenUsed/>
    <w:rsid w:val="00DD2C6C"/>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semiHidden/>
    <w:unhideWhenUsed/>
    <w:rsid w:val="00DD2C6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semiHidden/>
    <w:unhideWhenUsed/>
    <w:rsid w:val="00DD2C6C"/>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semiHidden/>
    <w:unhideWhenUsed/>
    <w:rsid w:val="00DD2C6C"/>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semiHidden/>
    <w:unhideWhenUsed/>
    <w:rsid w:val="00DD2C6C"/>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D2C6C"/>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D2C6C"/>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D2C6C"/>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D2C6C"/>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D2C6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D2C6C"/>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D2C6C"/>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D2C6C"/>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D2C6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
    <w:name w:val="Mention"/>
    <w:basedOn w:val="DefaultParagraphFont"/>
    <w:uiPriority w:val="99"/>
    <w:semiHidden/>
    <w:unhideWhenUsed/>
    <w:rsid w:val="00DD2C6C"/>
    <w:rPr>
      <w:color w:val="2B579A"/>
      <w:shd w:val="clear" w:color="auto" w:fill="E6E6E6"/>
    </w:rPr>
  </w:style>
  <w:style w:type="paragraph" w:styleId="MessageHeader">
    <w:name w:val="Message Header"/>
    <w:basedOn w:val="Normal"/>
    <w:link w:val="MessageHeaderChar"/>
    <w:uiPriority w:val="99"/>
    <w:semiHidden/>
    <w:unhideWhenUsed/>
    <w:rsid w:val="00DD2C6C"/>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DD2C6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DD2C6C"/>
    <w:pPr>
      <w:widowControl w:val="0"/>
    </w:pPr>
  </w:style>
  <w:style w:type="paragraph" w:styleId="NormalWeb">
    <w:name w:val="Normal (Web)"/>
    <w:basedOn w:val="Normal"/>
    <w:uiPriority w:val="99"/>
    <w:unhideWhenUsed/>
    <w:rsid w:val="00DD2C6C"/>
    <w:rPr>
      <w:rFonts w:ascii="Times New Roman" w:hAnsi="Times New Roman"/>
    </w:rPr>
  </w:style>
  <w:style w:type="paragraph" w:styleId="NormalIndent">
    <w:name w:val="Normal Indent"/>
    <w:basedOn w:val="Normal"/>
    <w:uiPriority w:val="99"/>
    <w:semiHidden/>
    <w:unhideWhenUsed/>
    <w:rsid w:val="00DD2C6C"/>
    <w:pPr>
      <w:ind w:left="720"/>
    </w:pPr>
  </w:style>
  <w:style w:type="paragraph" w:styleId="NoteHeading">
    <w:name w:val="Note Heading"/>
    <w:basedOn w:val="Normal"/>
    <w:next w:val="Normal"/>
    <w:link w:val="NoteHeadingChar"/>
    <w:uiPriority w:val="99"/>
    <w:semiHidden/>
    <w:unhideWhenUsed/>
    <w:rsid w:val="00DD2C6C"/>
    <w:pPr>
      <w:spacing w:after="0"/>
    </w:pPr>
  </w:style>
  <w:style w:type="character" w:customStyle="1" w:styleId="NoteHeadingChar">
    <w:name w:val="Note Heading Char"/>
    <w:basedOn w:val="DefaultParagraphFont"/>
    <w:link w:val="NoteHeading"/>
    <w:uiPriority w:val="99"/>
    <w:semiHidden/>
    <w:rsid w:val="00DD2C6C"/>
    <w:rPr>
      <w:rFonts w:asciiTheme="minorHAnsi" w:hAnsiTheme="minorHAnsi"/>
      <w:sz w:val="24"/>
      <w:szCs w:val="24"/>
    </w:rPr>
  </w:style>
  <w:style w:type="character" w:styleId="PageNumber">
    <w:name w:val="page number"/>
    <w:basedOn w:val="DefaultParagraphFont"/>
    <w:uiPriority w:val="99"/>
    <w:semiHidden/>
    <w:unhideWhenUsed/>
    <w:rsid w:val="00DD2C6C"/>
  </w:style>
  <w:style w:type="table" w:customStyle="1" w:styleId="PlainTable1">
    <w:name w:val="Plain Table 1"/>
    <w:basedOn w:val="TableNormal"/>
    <w:uiPriority w:val="41"/>
    <w:rsid w:val="00DD2C6C"/>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DD2C6C"/>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DD2C6C"/>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DD2C6C"/>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DD2C6C"/>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D2C6C"/>
    <w:pPr>
      <w:spacing w:after="0"/>
    </w:pPr>
    <w:rPr>
      <w:rFonts w:ascii="Consolas" w:hAnsi="Consolas"/>
      <w:sz w:val="22"/>
      <w:szCs w:val="21"/>
    </w:rPr>
  </w:style>
  <w:style w:type="character" w:customStyle="1" w:styleId="PlainTextChar">
    <w:name w:val="Plain Text Char"/>
    <w:basedOn w:val="DefaultParagraphFont"/>
    <w:link w:val="PlainText"/>
    <w:uiPriority w:val="99"/>
    <w:semiHidden/>
    <w:rsid w:val="00DD2C6C"/>
    <w:rPr>
      <w:rFonts w:ascii="Consolas" w:hAnsi="Consolas"/>
      <w:sz w:val="22"/>
      <w:szCs w:val="21"/>
    </w:rPr>
  </w:style>
  <w:style w:type="paragraph" w:styleId="Quote">
    <w:name w:val="Quote"/>
    <w:basedOn w:val="Normal"/>
    <w:next w:val="Normal"/>
    <w:link w:val="QuoteChar"/>
    <w:uiPriority w:val="29"/>
    <w:qFormat/>
    <w:rsid w:val="00DD2C6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2C6C"/>
    <w:rPr>
      <w:rFonts w:asciiTheme="minorHAnsi" w:hAnsiTheme="minorHAnsi"/>
      <w:i/>
      <w:iCs/>
      <w:color w:val="404040" w:themeColor="text1" w:themeTint="BF"/>
      <w:sz w:val="24"/>
      <w:szCs w:val="24"/>
    </w:rPr>
  </w:style>
  <w:style w:type="paragraph" w:styleId="Salutation">
    <w:name w:val="Salutation"/>
    <w:basedOn w:val="Normal"/>
    <w:next w:val="Normal"/>
    <w:link w:val="SalutationChar"/>
    <w:uiPriority w:val="99"/>
    <w:semiHidden/>
    <w:unhideWhenUsed/>
    <w:rsid w:val="00DD2C6C"/>
  </w:style>
  <w:style w:type="character" w:customStyle="1" w:styleId="SalutationChar">
    <w:name w:val="Salutation Char"/>
    <w:basedOn w:val="DefaultParagraphFont"/>
    <w:link w:val="Salutation"/>
    <w:uiPriority w:val="99"/>
    <w:semiHidden/>
    <w:rsid w:val="00DD2C6C"/>
    <w:rPr>
      <w:rFonts w:asciiTheme="minorHAnsi" w:hAnsiTheme="minorHAnsi"/>
      <w:sz w:val="24"/>
      <w:szCs w:val="24"/>
    </w:rPr>
  </w:style>
  <w:style w:type="paragraph" w:styleId="Signature">
    <w:name w:val="Signature"/>
    <w:basedOn w:val="Normal"/>
    <w:link w:val="SignatureChar"/>
    <w:uiPriority w:val="99"/>
    <w:semiHidden/>
    <w:unhideWhenUsed/>
    <w:rsid w:val="00DD2C6C"/>
    <w:pPr>
      <w:spacing w:after="0"/>
      <w:ind w:left="4252"/>
    </w:pPr>
  </w:style>
  <w:style w:type="character" w:customStyle="1" w:styleId="SignatureChar">
    <w:name w:val="Signature Char"/>
    <w:basedOn w:val="DefaultParagraphFont"/>
    <w:link w:val="Signature"/>
    <w:uiPriority w:val="99"/>
    <w:semiHidden/>
    <w:rsid w:val="00DD2C6C"/>
    <w:rPr>
      <w:rFonts w:asciiTheme="minorHAnsi" w:hAnsiTheme="minorHAnsi"/>
      <w:sz w:val="24"/>
      <w:szCs w:val="24"/>
    </w:rPr>
  </w:style>
  <w:style w:type="character" w:customStyle="1" w:styleId="SmartHyperlink">
    <w:name w:val="Smart Hyperlink"/>
    <w:basedOn w:val="DefaultParagraphFont"/>
    <w:uiPriority w:val="99"/>
    <w:semiHidden/>
    <w:unhideWhenUsed/>
    <w:rsid w:val="00DD2C6C"/>
    <w:rPr>
      <w:u w:val="dotted"/>
    </w:rPr>
  </w:style>
  <w:style w:type="character" w:styleId="Strong">
    <w:name w:val="Strong"/>
    <w:basedOn w:val="DefaultParagraphFont"/>
    <w:uiPriority w:val="22"/>
    <w:qFormat/>
    <w:rsid w:val="00DD2C6C"/>
    <w:rPr>
      <w:b/>
      <w:bCs/>
    </w:rPr>
  </w:style>
  <w:style w:type="paragraph" w:styleId="Subtitle">
    <w:name w:val="Subtitle"/>
    <w:basedOn w:val="Normal"/>
    <w:next w:val="Normal"/>
    <w:link w:val="SubtitleChar"/>
    <w:uiPriority w:val="11"/>
    <w:qFormat/>
    <w:rsid w:val="00DD2C6C"/>
    <w:pPr>
      <w:numPr>
        <w:ilvl w:val="1"/>
      </w:numPr>
      <w:spacing w:after="160"/>
    </w:pPr>
    <w:rPr>
      <w:rFonts w:eastAsiaTheme="minorEastAsia"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DD2C6C"/>
    <w:rPr>
      <w:rFonts w:asciiTheme="minorHAnsi" w:eastAsiaTheme="minorEastAsia" w:hAnsiTheme="minorHAnsi" w:cstheme="minorBidi"/>
      <w:color w:val="5A5A5A" w:themeColor="text1" w:themeTint="A5"/>
      <w:spacing w:val="15"/>
      <w:sz w:val="22"/>
      <w:szCs w:val="22"/>
    </w:rPr>
  </w:style>
  <w:style w:type="character" w:styleId="SubtleEmphasis">
    <w:name w:val="Subtle Emphasis"/>
    <w:basedOn w:val="DefaultParagraphFont"/>
    <w:uiPriority w:val="19"/>
    <w:qFormat/>
    <w:rsid w:val="00DD2C6C"/>
    <w:rPr>
      <w:i/>
      <w:iCs/>
      <w:color w:val="404040" w:themeColor="text1" w:themeTint="BF"/>
    </w:rPr>
  </w:style>
  <w:style w:type="character" w:styleId="SubtleReference">
    <w:name w:val="Subtle Reference"/>
    <w:basedOn w:val="DefaultParagraphFont"/>
    <w:uiPriority w:val="31"/>
    <w:qFormat/>
    <w:rsid w:val="00DD2C6C"/>
    <w:rPr>
      <w:smallCaps/>
      <w:color w:val="5A5A5A" w:themeColor="text1" w:themeTint="A5"/>
    </w:rPr>
  </w:style>
  <w:style w:type="table" w:styleId="Table3Deffects1">
    <w:name w:val="Table 3D effects 1"/>
    <w:basedOn w:val="TableNormal"/>
    <w:uiPriority w:val="99"/>
    <w:semiHidden/>
    <w:unhideWhenUsed/>
    <w:rsid w:val="00DD2C6C"/>
    <w:pPr>
      <w:widowControl w:val="0"/>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D2C6C"/>
    <w:pPr>
      <w:widowControl w:val="0"/>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D2C6C"/>
    <w:pPr>
      <w:widowControl w:val="0"/>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D2C6C"/>
    <w:pPr>
      <w:widowControl w:val="0"/>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D2C6C"/>
    <w:pPr>
      <w:widowControl w:val="0"/>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D2C6C"/>
    <w:pPr>
      <w:widowControl w:val="0"/>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D2C6C"/>
    <w:pPr>
      <w:widowControl w:val="0"/>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D2C6C"/>
    <w:pPr>
      <w:widowControl w:val="0"/>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D2C6C"/>
    <w:pPr>
      <w:widowControl w:val="0"/>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D2C6C"/>
    <w:pPr>
      <w:widowControl w:val="0"/>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D2C6C"/>
    <w:pPr>
      <w:widowControl w:val="0"/>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D2C6C"/>
    <w:pPr>
      <w:widowControl w:val="0"/>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D2C6C"/>
    <w:pPr>
      <w:widowControl w:val="0"/>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D2C6C"/>
    <w:pPr>
      <w:widowControl w:val="0"/>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D2C6C"/>
    <w:pPr>
      <w:widowControl w:val="0"/>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D2C6C"/>
    <w:pPr>
      <w:widowControl w:val="0"/>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D2C6C"/>
    <w:pPr>
      <w:widowControl w:val="0"/>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D2C6C"/>
    <w:pPr>
      <w:widowControl w:val="0"/>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D2C6C"/>
    <w:pPr>
      <w:widowControl w:val="0"/>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D2C6C"/>
    <w:pPr>
      <w:widowControl w:val="0"/>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DD2C6C"/>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DD2C6C"/>
    <w:pPr>
      <w:widowControl w:val="0"/>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D2C6C"/>
    <w:pPr>
      <w:widowControl w:val="0"/>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D2C6C"/>
    <w:pPr>
      <w:widowControl w:val="0"/>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D2C6C"/>
    <w:pPr>
      <w:widowControl w:val="0"/>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D2C6C"/>
    <w:pPr>
      <w:widowControl w:val="0"/>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DD2C6C"/>
    <w:pPr>
      <w:spacing w:after="0"/>
      <w:ind w:left="240" w:hanging="240"/>
    </w:pPr>
  </w:style>
  <w:style w:type="paragraph" w:styleId="TableofFigures">
    <w:name w:val="table of figures"/>
    <w:basedOn w:val="Normal"/>
    <w:next w:val="Normal"/>
    <w:uiPriority w:val="99"/>
    <w:semiHidden/>
    <w:unhideWhenUsed/>
    <w:rsid w:val="00DD2C6C"/>
    <w:pPr>
      <w:spacing w:after="0"/>
    </w:pPr>
  </w:style>
  <w:style w:type="table" w:styleId="TableProfessional">
    <w:name w:val="Table Professional"/>
    <w:basedOn w:val="TableNormal"/>
    <w:uiPriority w:val="99"/>
    <w:semiHidden/>
    <w:unhideWhenUsed/>
    <w:rsid w:val="00DD2C6C"/>
    <w:pPr>
      <w:widowControl w:val="0"/>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D2C6C"/>
    <w:pPr>
      <w:widowControl w:val="0"/>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D2C6C"/>
    <w:pPr>
      <w:widowControl w:val="0"/>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D2C6C"/>
    <w:pPr>
      <w:widowControl w:val="0"/>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D2C6C"/>
    <w:pPr>
      <w:widowControl w:val="0"/>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D2C6C"/>
    <w:pPr>
      <w:widowControl w:val="0"/>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D2C6C"/>
    <w:pPr>
      <w:widowControl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DD2C6C"/>
    <w:pPr>
      <w:widowControl w:val="0"/>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D2C6C"/>
    <w:pPr>
      <w:widowControl w:val="0"/>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D2C6C"/>
    <w:pPr>
      <w:widowControl w:val="0"/>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DD2C6C"/>
    <w:pPr>
      <w:spacing w:before="120"/>
    </w:pPr>
    <w:rPr>
      <w:rFonts w:asciiTheme="majorHAnsi" w:eastAsiaTheme="majorEastAsia" w:hAnsiTheme="majorHAnsi" w:cstheme="majorBidi"/>
      <w:b/>
      <w:bCs/>
    </w:rPr>
  </w:style>
  <w:style w:type="paragraph" w:styleId="TOC1">
    <w:name w:val="toc 1"/>
    <w:basedOn w:val="Normal"/>
    <w:next w:val="Normal"/>
    <w:autoRedefine/>
    <w:uiPriority w:val="39"/>
    <w:unhideWhenUsed/>
    <w:rsid w:val="00DD2C6C"/>
    <w:pPr>
      <w:spacing w:after="100"/>
    </w:pPr>
  </w:style>
  <w:style w:type="paragraph" w:styleId="TOC2">
    <w:name w:val="toc 2"/>
    <w:basedOn w:val="Normal"/>
    <w:next w:val="Normal"/>
    <w:autoRedefine/>
    <w:uiPriority w:val="39"/>
    <w:unhideWhenUsed/>
    <w:rsid w:val="00DD2C6C"/>
    <w:pPr>
      <w:spacing w:after="100"/>
      <w:ind w:left="240"/>
    </w:pPr>
  </w:style>
  <w:style w:type="paragraph" w:styleId="TOC3">
    <w:name w:val="toc 3"/>
    <w:basedOn w:val="Normal"/>
    <w:next w:val="Normal"/>
    <w:autoRedefine/>
    <w:uiPriority w:val="39"/>
    <w:unhideWhenUsed/>
    <w:rsid w:val="00DD2C6C"/>
    <w:pPr>
      <w:spacing w:after="100"/>
      <w:ind w:left="480"/>
    </w:pPr>
  </w:style>
  <w:style w:type="paragraph" w:styleId="TOC4">
    <w:name w:val="toc 4"/>
    <w:basedOn w:val="Normal"/>
    <w:next w:val="Normal"/>
    <w:autoRedefine/>
    <w:uiPriority w:val="39"/>
    <w:unhideWhenUsed/>
    <w:rsid w:val="00DD2C6C"/>
    <w:pPr>
      <w:spacing w:after="100"/>
      <w:ind w:left="720"/>
    </w:pPr>
  </w:style>
  <w:style w:type="paragraph" w:styleId="TOC5">
    <w:name w:val="toc 5"/>
    <w:basedOn w:val="Normal"/>
    <w:next w:val="Normal"/>
    <w:autoRedefine/>
    <w:uiPriority w:val="39"/>
    <w:unhideWhenUsed/>
    <w:rsid w:val="00DD2C6C"/>
    <w:pPr>
      <w:spacing w:after="100"/>
      <w:ind w:left="960"/>
    </w:pPr>
  </w:style>
  <w:style w:type="paragraph" w:styleId="TOC6">
    <w:name w:val="toc 6"/>
    <w:basedOn w:val="Normal"/>
    <w:next w:val="Normal"/>
    <w:autoRedefine/>
    <w:uiPriority w:val="39"/>
    <w:unhideWhenUsed/>
    <w:rsid w:val="00DD2C6C"/>
    <w:pPr>
      <w:spacing w:after="100"/>
      <w:ind w:left="1200"/>
    </w:pPr>
  </w:style>
  <w:style w:type="paragraph" w:styleId="TOC7">
    <w:name w:val="toc 7"/>
    <w:basedOn w:val="Normal"/>
    <w:next w:val="Normal"/>
    <w:autoRedefine/>
    <w:uiPriority w:val="39"/>
    <w:unhideWhenUsed/>
    <w:rsid w:val="00DD2C6C"/>
    <w:pPr>
      <w:spacing w:after="100"/>
      <w:ind w:left="1440"/>
    </w:pPr>
  </w:style>
  <w:style w:type="paragraph" w:styleId="TOC8">
    <w:name w:val="toc 8"/>
    <w:basedOn w:val="Normal"/>
    <w:next w:val="Normal"/>
    <w:autoRedefine/>
    <w:uiPriority w:val="39"/>
    <w:unhideWhenUsed/>
    <w:rsid w:val="00DD2C6C"/>
    <w:pPr>
      <w:spacing w:after="100"/>
      <w:ind w:left="1680"/>
    </w:pPr>
  </w:style>
  <w:style w:type="paragraph" w:styleId="TOC9">
    <w:name w:val="toc 9"/>
    <w:basedOn w:val="Normal"/>
    <w:next w:val="Normal"/>
    <w:autoRedefine/>
    <w:uiPriority w:val="39"/>
    <w:unhideWhenUsed/>
    <w:rsid w:val="00DD2C6C"/>
    <w:pPr>
      <w:spacing w:after="100"/>
      <w:ind w:left="1920"/>
    </w:pPr>
  </w:style>
  <w:style w:type="paragraph" w:styleId="TOCHeading">
    <w:name w:val="TOC Heading"/>
    <w:basedOn w:val="Heading1"/>
    <w:next w:val="Normal"/>
    <w:uiPriority w:val="39"/>
    <w:unhideWhenUsed/>
    <w:qFormat/>
    <w:rsid w:val="00DD2C6C"/>
    <w:pPr>
      <w:keepLines/>
      <w:pBdr>
        <w:bottom w:val="none" w:sz="0" w:space="0" w:color="auto"/>
      </w:pBdr>
      <w:spacing w:before="240" w:after="0"/>
      <w:outlineLvl w:val="9"/>
    </w:pPr>
    <w:rPr>
      <w:rFonts w:eastAsiaTheme="majorEastAsia" w:cstheme="majorBidi"/>
      <w:b w:val="0"/>
      <w:bCs w:val="0"/>
      <w:color w:val="365F91" w:themeColor="accent1" w:themeShade="BF"/>
      <w:kern w:val="0"/>
      <w:sz w:val="32"/>
      <w:lang w:eastAsia="en-US"/>
    </w:rPr>
  </w:style>
  <w:style w:type="character" w:customStyle="1" w:styleId="UnresolvedMention">
    <w:name w:val="Unresolved Mention"/>
    <w:basedOn w:val="DefaultParagraphFont"/>
    <w:uiPriority w:val="99"/>
    <w:semiHidden/>
    <w:unhideWhenUsed/>
    <w:rsid w:val="00035C6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2855">
      <w:bodyDiv w:val="1"/>
      <w:marLeft w:val="0"/>
      <w:marRight w:val="0"/>
      <w:marTop w:val="0"/>
      <w:marBottom w:val="0"/>
      <w:divBdr>
        <w:top w:val="none" w:sz="0" w:space="0" w:color="auto"/>
        <w:left w:val="none" w:sz="0" w:space="0" w:color="auto"/>
        <w:bottom w:val="none" w:sz="0" w:space="0" w:color="auto"/>
        <w:right w:val="none" w:sz="0" w:space="0" w:color="auto"/>
      </w:divBdr>
    </w:div>
    <w:div w:id="26100926">
      <w:bodyDiv w:val="1"/>
      <w:marLeft w:val="0"/>
      <w:marRight w:val="0"/>
      <w:marTop w:val="0"/>
      <w:marBottom w:val="0"/>
      <w:divBdr>
        <w:top w:val="none" w:sz="0" w:space="0" w:color="auto"/>
        <w:left w:val="none" w:sz="0" w:space="0" w:color="auto"/>
        <w:bottom w:val="none" w:sz="0" w:space="0" w:color="auto"/>
        <w:right w:val="none" w:sz="0" w:space="0" w:color="auto"/>
      </w:divBdr>
    </w:div>
    <w:div w:id="29569901">
      <w:bodyDiv w:val="1"/>
      <w:marLeft w:val="0"/>
      <w:marRight w:val="0"/>
      <w:marTop w:val="0"/>
      <w:marBottom w:val="0"/>
      <w:divBdr>
        <w:top w:val="none" w:sz="0" w:space="0" w:color="auto"/>
        <w:left w:val="none" w:sz="0" w:space="0" w:color="auto"/>
        <w:bottom w:val="none" w:sz="0" w:space="0" w:color="auto"/>
        <w:right w:val="none" w:sz="0" w:space="0" w:color="auto"/>
      </w:divBdr>
    </w:div>
    <w:div w:id="30765373">
      <w:bodyDiv w:val="1"/>
      <w:marLeft w:val="0"/>
      <w:marRight w:val="0"/>
      <w:marTop w:val="0"/>
      <w:marBottom w:val="0"/>
      <w:divBdr>
        <w:top w:val="none" w:sz="0" w:space="0" w:color="auto"/>
        <w:left w:val="none" w:sz="0" w:space="0" w:color="auto"/>
        <w:bottom w:val="none" w:sz="0" w:space="0" w:color="auto"/>
        <w:right w:val="none" w:sz="0" w:space="0" w:color="auto"/>
      </w:divBdr>
    </w:div>
    <w:div w:id="41180739">
      <w:bodyDiv w:val="1"/>
      <w:marLeft w:val="0"/>
      <w:marRight w:val="0"/>
      <w:marTop w:val="0"/>
      <w:marBottom w:val="0"/>
      <w:divBdr>
        <w:top w:val="none" w:sz="0" w:space="0" w:color="auto"/>
        <w:left w:val="none" w:sz="0" w:space="0" w:color="auto"/>
        <w:bottom w:val="none" w:sz="0" w:space="0" w:color="auto"/>
        <w:right w:val="none" w:sz="0" w:space="0" w:color="auto"/>
      </w:divBdr>
    </w:div>
    <w:div w:id="41560402">
      <w:bodyDiv w:val="1"/>
      <w:marLeft w:val="0"/>
      <w:marRight w:val="0"/>
      <w:marTop w:val="0"/>
      <w:marBottom w:val="0"/>
      <w:divBdr>
        <w:top w:val="none" w:sz="0" w:space="0" w:color="auto"/>
        <w:left w:val="none" w:sz="0" w:space="0" w:color="auto"/>
        <w:bottom w:val="none" w:sz="0" w:space="0" w:color="auto"/>
        <w:right w:val="none" w:sz="0" w:space="0" w:color="auto"/>
      </w:divBdr>
    </w:div>
    <w:div w:id="49353778">
      <w:bodyDiv w:val="1"/>
      <w:marLeft w:val="0"/>
      <w:marRight w:val="0"/>
      <w:marTop w:val="0"/>
      <w:marBottom w:val="0"/>
      <w:divBdr>
        <w:top w:val="none" w:sz="0" w:space="0" w:color="auto"/>
        <w:left w:val="none" w:sz="0" w:space="0" w:color="auto"/>
        <w:bottom w:val="none" w:sz="0" w:space="0" w:color="auto"/>
        <w:right w:val="none" w:sz="0" w:space="0" w:color="auto"/>
      </w:divBdr>
    </w:div>
    <w:div w:id="50546467">
      <w:bodyDiv w:val="1"/>
      <w:marLeft w:val="0"/>
      <w:marRight w:val="0"/>
      <w:marTop w:val="0"/>
      <w:marBottom w:val="0"/>
      <w:divBdr>
        <w:top w:val="none" w:sz="0" w:space="0" w:color="auto"/>
        <w:left w:val="none" w:sz="0" w:space="0" w:color="auto"/>
        <w:bottom w:val="none" w:sz="0" w:space="0" w:color="auto"/>
        <w:right w:val="none" w:sz="0" w:space="0" w:color="auto"/>
      </w:divBdr>
    </w:div>
    <w:div w:id="74790792">
      <w:bodyDiv w:val="1"/>
      <w:marLeft w:val="0"/>
      <w:marRight w:val="0"/>
      <w:marTop w:val="0"/>
      <w:marBottom w:val="0"/>
      <w:divBdr>
        <w:top w:val="none" w:sz="0" w:space="0" w:color="auto"/>
        <w:left w:val="none" w:sz="0" w:space="0" w:color="auto"/>
        <w:bottom w:val="none" w:sz="0" w:space="0" w:color="auto"/>
        <w:right w:val="none" w:sz="0" w:space="0" w:color="auto"/>
      </w:divBdr>
    </w:div>
    <w:div w:id="101657149">
      <w:bodyDiv w:val="1"/>
      <w:marLeft w:val="0"/>
      <w:marRight w:val="0"/>
      <w:marTop w:val="0"/>
      <w:marBottom w:val="0"/>
      <w:divBdr>
        <w:top w:val="none" w:sz="0" w:space="0" w:color="auto"/>
        <w:left w:val="none" w:sz="0" w:space="0" w:color="auto"/>
        <w:bottom w:val="none" w:sz="0" w:space="0" w:color="auto"/>
        <w:right w:val="none" w:sz="0" w:space="0" w:color="auto"/>
      </w:divBdr>
    </w:div>
    <w:div w:id="106894616">
      <w:bodyDiv w:val="1"/>
      <w:marLeft w:val="0"/>
      <w:marRight w:val="0"/>
      <w:marTop w:val="0"/>
      <w:marBottom w:val="0"/>
      <w:divBdr>
        <w:top w:val="none" w:sz="0" w:space="0" w:color="auto"/>
        <w:left w:val="none" w:sz="0" w:space="0" w:color="auto"/>
        <w:bottom w:val="none" w:sz="0" w:space="0" w:color="auto"/>
        <w:right w:val="none" w:sz="0" w:space="0" w:color="auto"/>
      </w:divBdr>
    </w:div>
    <w:div w:id="135680709">
      <w:bodyDiv w:val="1"/>
      <w:marLeft w:val="0"/>
      <w:marRight w:val="0"/>
      <w:marTop w:val="0"/>
      <w:marBottom w:val="0"/>
      <w:divBdr>
        <w:top w:val="none" w:sz="0" w:space="0" w:color="auto"/>
        <w:left w:val="none" w:sz="0" w:space="0" w:color="auto"/>
        <w:bottom w:val="none" w:sz="0" w:space="0" w:color="auto"/>
        <w:right w:val="none" w:sz="0" w:space="0" w:color="auto"/>
      </w:divBdr>
    </w:div>
    <w:div w:id="156196202">
      <w:bodyDiv w:val="1"/>
      <w:marLeft w:val="0"/>
      <w:marRight w:val="0"/>
      <w:marTop w:val="0"/>
      <w:marBottom w:val="0"/>
      <w:divBdr>
        <w:top w:val="none" w:sz="0" w:space="0" w:color="auto"/>
        <w:left w:val="none" w:sz="0" w:space="0" w:color="auto"/>
        <w:bottom w:val="none" w:sz="0" w:space="0" w:color="auto"/>
        <w:right w:val="none" w:sz="0" w:space="0" w:color="auto"/>
      </w:divBdr>
    </w:div>
    <w:div w:id="175777427">
      <w:bodyDiv w:val="1"/>
      <w:marLeft w:val="0"/>
      <w:marRight w:val="0"/>
      <w:marTop w:val="0"/>
      <w:marBottom w:val="0"/>
      <w:divBdr>
        <w:top w:val="none" w:sz="0" w:space="0" w:color="auto"/>
        <w:left w:val="none" w:sz="0" w:space="0" w:color="auto"/>
        <w:bottom w:val="none" w:sz="0" w:space="0" w:color="auto"/>
        <w:right w:val="none" w:sz="0" w:space="0" w:color="auto"/>
      </w:divBdr>
    </w:div>
    <w:div w:id="187063558">
      <w:bodyDiv w:val="1"/>
      <w:marLeft w:val="0"/>
      <w:marRight w:val="0"/>
      <w:marTop w:val="0"/>
      <w:marBottom w:val="0"/>
      <w:divBdr>
        <w:top w:val="none" w:sz="0" w:space="0" w:color="auto"/>
        <w:left w:val="none" w:sz="0" w:space="0" w:color="auto"/>
        <w:bottom w:val="none" w:sz="0" w:space="0" w:color="auto"/>
        <w:right w:val="none" w:sz="0" w:space="0" w:color="auto"/>
      </w:divBdr>
    </w:div>
    <w:div w:id="192230568">
      <w:bodyDiv w:val="1"/>
      <w:marLeft w:val="0"/>
      <w:marRight w:val="0"/>
      <w:marTop w:val="0"/>
      <w:marBottom w:val="0"/>
      <w:divBdr>
        <w:top w:val="none" w:sz="0" w:space="0" w:color="auto"/>
        <w:left w:val="none" w:sz="0" w:space="0" w:color="auto"/>
        <w:bottom w:val="none" w:sz="0" w:space="0" w:color="auto"/>
        <w:right w:val="none" w:sz="0" w:space="0" w:color="auto"/>
      </w:divBdr>
    </w:div>
    <w:div w:id="197012430">
      <w:bodyDiv w:val="1"/>
      <w:marLeft w:val="0"/>
      <w:marRight w:val="0"/>
      <w:marTop w:val="0"/>
      <w:marBottom w:val="0"/>
      <w:divBdr>
        <w:top w:val="none" w:sz="0" w:space="0" w:color="auto"/>
        <w:left w:val="none" w:sz="0" w:space="0" w:color="auto"/>
        <w:bottom w:val="none" w:sz="0" w:space="0" w:color="auto"/>
        <w:right w:val="none" w:sz="0" w:space="0" w:color="auto"/>
      </w:divBdr>
    </w:div>
    <w:div w:id="198278429">
      <w:bodyDiv w:val="1"/>
      <w:marLeft w:val="0"/>
      <w:marRight w:val="0"/>
      <w:marTop w:val="0"/>
      <w:marBottom w:val="0"/>
      <w:divBdr>
        <w:top w:val="none" w:sz="0" w:space="0" w:color="auto"/>
        <w:left w:val="none" w:sz="0" w:space="0" w:color="auto"/>
        <w:bottom w:val="none" w:sz="0" w:space="0" w:color="auto"/>
        <w:right w:val="none" w:sz="0" w:space="0" w:color="auto"/>
      </w:divBdr>
    </w:div>
    <w:div w:id="216479394">
      <w:bodyDiv w:val="1"/>
      <w:marLeft w:val="0"/>
      <w:marRight w:val="0"/>
      <w:marTop w:val="0"/>
      <w:marBottom w:val="0"/>
      <w:divBdr>
        <w:top w:val="none" w:sz="0" w:space="0" w:color="auto"/>
        <w:left w:val="none" w:sz="0" w:space="0" w:color="auto"/>
        <w:bottom w:val="none" w:sz="0" w:space="0" w:color="auto"/>
        <w:right w:val="none" w:sz="0" w:space="0" w:color="auto"/>
      </w:divBdr>
    </w:div>
    <w:div w:id="228851980">
      <w:bodyDiv w:val="1"/>
      <w:marLeft w:val="0"/>
      <w:marRight w:val="0"/>
      <w:marTop w:val="0"/>
      <w:marBottom w:val="0"/>
      <w:divBdr>
        <w:top w:val="none" w:sz="0" w:space="0" w:color="auto"/>
        <w:left w:val="none" w:sz="0" w:space="0" w:color="auto"/>
        <w:bottom w:val="none" w:sz="0" w:space="0" w:color="auto"/>
        <w:right w:val="none" w:sz="0" w:space="0" w:color="auto"/>
      </w:divBdr>
    </w:div>
    <w:div w:id="247690238">
      <w:bodyDiv w:val="1"/>
      <w:marLeft w:val="0"/>
      <w:marRight w:val="0"/>
      <w:marTop w:val="0"/>
      <w:marBottom w:val="0"/>
      <w:divBdr>
        <w:top w:val="none" w:sz="0" w:space="0" w:color="auto"/>
        <w:left w:val="none" w:sz="0" w:space="0" w:color="auto"/>
        <w:bottom w:val="none" w:sz="0" w:space="0" w:color="auto"/>
        <w:right w:val="none" w:sz="0" w:space="0" w:color="auto"/>
      </w:divBdr>
    </w:div>
    <w:div w:id="252932540">
      <w:bodyDiv w:val="1"/>
      <w:marLeft w:val="0"/>
      <w:marRight w:val="0"/>
      <w:marTop w:val="0"/>
      <w:marBottom w:val="0"/>
      <w:divBdr>
        <w:top w:val="none" w:sz="0" w:space="0" w:color="auto"/>
        <w:left w:val="none" w:sz="0" w:space="0" w:color="auto"/>
        <w:bottom w:val="none" w:sz="0" w:space="0" w:color="auto"/>
        <w:right w:val="none" w:sz="0" w:space="0" w:color="auto"/>
      </w:divBdr>
    </w:div>
    <w:div w:id="260185434">
      <w:bodyDiv w:val="1"/>
      <w:marLeft w:val="0"/>
      <w:marRight w:val="0"/>
      <w:marTop w:val="0"/>
      <w:marBottom w:val="0"/>
      <w:divBdr>
        <w:top w:val="none" w:sz="0" w:space="0" w:color="auto"/>
        <w:left w:val="none" w:sz="0" w:space="0" w:color="auto"/>
        <w:bottom w:val="none" w:sz="0" w:space="0" w:color="auto"/>
        <w:right w:val="none" w:sz="0" w:space="0" w:color="auto"/>
      </w:divBdr>
    </w:div>
    <w:div w:id="263878014">
      <w:bodyDiv w:val="1"/>
      <w:marLeft w:val="0"/>
      <w:marRight w:val="0"/>
      <w:marTop w:val="0"/>
      <w:marBottom w:val="0"/>
      <w:divBdr>
        <w:top w:val="none" w:sz="0" w:space="0" w:color="auto"/>
        <w:left w:val="none" w:sz="0" w:space="0" w:color="auto"/>
        <w:bottom w:val="none" w:sz="0" w:space="0" w:color="auto"/>
        <w:right w:val="none" w:sz="0" w:space="0" w:color="auto"/>
      </w:divBdr>
    </w:div>
    <w:div w:id="270288574">
      <w:bodyDiv w:val="1"/>
      <w:marLeft w:val="0"/>
      <w:marRight w:val="0"/>
      <w:marTop w:val="0"/>
      <w:marBottom w:val="0"/>
      <w:divBdr>
        <w:top w:val="none" w:sz="0" w:space="0" w:color="auto"/>
        <w:left w:val="none" w:sz="0" w:space="0" w:color="auto"/>
        <w:bottom w:val="none" w:sz="0" w:space="0" w:color="auto"/>
        <w:right w:val="none" w:sz="0" w:space="0" w:color="auto"/>
      </w:divBdr>
    </w:div>
    <w:div w:id="290600746">
      <w:bodyDiv w:val="1"/>
      <w:marLeft w:val="0"/>
      <w:marRight w:val="0"/>
      <w:marTop w:val="0"/>
      <w:marBottom w:val="0"/>
      <w:divBdr>
        <w:top w:val="none" w:sz="0" w:space="0" w:color="auto"/>
        <w:left w:val="none" w:sz="0" w:space="0" w:color="auto"/>
        <w:bottom w:val="none" w:sz="0" w:space="0" w:color="auto"/>
        <w:right w:val="none" w:sz="0" w:space="0" w:color="auto"/>
      </w:divBdr>
    </w:div>
    <w:div w:id="306857889">
      <w:bodyDiv w:val="1"/>
      <w:marLeft w:val="0"/>
      <w:marRight w:val="0"/>
      <w:marTop w:val="0"/>
      <w:marBottom w:val="0"/>
      <w:divBdr>
        <w:top w:val="none" w:sz="0" w:space="0" w:color="auto"/>
        <w:left w:val="none" w:sz="0" w:space="0" w:color="auto"/>
        <w:bottom w:val="none" w:sz="0" w:space="0" w:color="auto"/>
        <w:right w:val="none" w:sz="0" w:space="0" w:color="auto"/>
      </w:divBdr>
    </w:div>
    <w:div w:id="310987685">
      <w:bodyDiv w:val="1"/>
      <w:marLeft w:val="0"/>
      <w:marRight w:val="0"/>
      <w:marTop w:val="0"/>
      <w:marBottom w:val="0"/>
      <w:divBdr>
        <w:top w:val="none" w:sz="0" w:space="0" w:color="auto"/>
        <w:left w:val="none" w:sz="0" w:space="0" w:color="auto"/>
        <w:bottom w:val="none" w:sz="0" w:space="0" w:color="auto"/>
        <w:right w:val="none" w:sz="0" w:space="0" w:color="auto"/>
      </w:divBdr>
    </w:div>
    <w:div w:id="325860216">
      <w:bodyDiv w:val="1"/>
      <w:marLeft w:val="0"/>
      <w:marRight w:val="0"/>
      <w:marTop w:val="0"/>
      <w:marBottom w:val="0"/>
      <w:divBdr>
        <w:top w:val="none" w:sz="0" w:space="0" w:color="auto"/>
        <w:left w:val="none" w:sz="0" w:space="0" w:color="auto"/>
        <w:bottom w:val="none" w:sz="0" w:space="0" w:color="auto"/>
        <w:right w:val="none" w:sz="0" w:space="0" w:color="auto"/>
      </w:divBdr>
    </w:div>
    <w:div w:id="358699511">
      <w:bodyDiv w:val="1"/>
      <w:marLeft w:val="0"/>
      <w:marRight w:val="0"/>
      <w:marTop w:val="0"/>
      <w:marBottom w:val="0"/>
      <w:divBdr>
        <w:top w:val="none" w:sz="0" w:space="0" w:color="auto"/>
        <w:left w:val="none" w:sz="0" w:space="0" w:color="auto"/>
        <w:bottom w:val="none" w:sz="0" w:space="0" w:color="auto"/>
        <w:right w:val="none" w:sz="0" w:space="0" w:color="auto"/>
      </w:divBdr>
    </w:div>
    <w:div w:id="361172940">
      <w:bodyDiv w:val="1"/>
      <w:marLeft w:val="0"/>
      <w:marRight w:val="0"/>
      <w:marTop w:val="0"/>
      <w:marBottom w:val="0"/>
      <w:divBdr>
        <w:top w:val="none" w:sz="0" w:space="0" w:color="auto"/>
        <w:left w:val="none" w:sz="0" w:space="0" w:color="auto"/>
        <w:bottom w:val="none" w:sz="0" w:space="0" w:color="auto"/>
        <w:right w:val="none" w:sz="0" w:space="0" w:color="auto"/>
      </w:divBdr>
    </w:div>
    <w:div w:id="364330903">
      <w:bodyDiv w:val="1"/>
      <w:marLeft w:val="0"/>
      <w:marRight w:val="0"/>
      <w:marTop w:val="0"/>
      <w:marBottom w:val="0"/>
      <w:divBdr>
        <w:top w:val="none" w:sz="0" w:space="0" w:color="auto"/>
        <w:left w:val="none" w:sz="0" w:space="0" w:color="auto"/>
        <w:bottom w:val="none" w:sz="0" w:space="0" w:color="auto"/>
        <w:right w:val="none" w:sz="0" w:space="0" w:color="auto"/>
      </w:divBdr>
    </w:div>
    <w:div w:id="366024955">
      <w:bodyDiv w:val="1"/>
      <w:marLeft w:val="0"/>
      <w:marRight w:val="0"/>
      <w:marTop w:val="0"/>
      <w:marBottom w:val="0"/>
      <w:divBdr>
        <w:top w:val="none" w:sz="0" w:space="0" w:color="auto"/>
        <w:left w:val="none" w:sz="0" w:space="0" w:color="auto"/>
        <w:bottom w:val="none" w:sz="0" w:space="0" w:color="auto"/>
        <w:right w:val="none" w:sz="0" w:space="0" w:color="auto"/>
      </w:divBdr>
    </w:div>
    <w:div w:id="394933027">
      <w:bodyDiv w:val="1"/>
      <w:marLeft w:val="0"/>
      <w:marRight w:val="0"/>
      <w:marTop w:val="0"/>
      <w:marBottom w:val="0"/>
      <w:divBdr>
        <w:top w:val="none" w:sz="0" w:space="0" w:color="auto"/>
        <w:left w:val="none" w:sz="0" w:space="0" w:color="auto"/>
        <w:bottom w:val="none" w:sz="0" w:space="0" w:color="auto"/>
        <w:right w:val="none" w:sz="0" w:space="0" w:color="auto"/>
      </w:divBdr>
    </w:div>
    <w:div w:id="417482500">
      <w:bodyDiv w:val="1"/>
      <w:marLeft w:val="0"/>
      <w:marRight w:val="0"/>
      <w:marTop w:val="0"/>
      <w:marBottom w:val="0"/>
      <w:divBdr>
        <w:top w:val="none" w:sz="0" w:space="0" w:color="auto"/>
        <w:left w:val="none" w:sz="0" w:space="0" w:color="auto"/>
        <w:bottom w:val="none" w:sz="0" w:space="0" w:color="auto"/>
        <w:right w:val="none" w:sz="0" w:space="0" w:color="auto"/>
      </w:divBdr>
    </w:div>
    <w:div w:id="420183951">
      <w:bodyDiv w:val="1"/>
      <w:marLeft w:val="0"/>
      <w:marRight w:val="0"/>
      <w:marTop w:val="0"/>
      <w:marBottom w:val="0"/>
      <w:divBdr>
        <w:top w:val="none" w:sz="0" w:space="0" w:color="auto"/>
        <w:left w:val="none" w:sz="0" w:space="0" w:color="auto"/>
        <w:bottom w:val="none" w:sz="0" w:space="0" w:color="auto"/>
        <w:right w:val="none" w:sz="0" w:space="0" w:color="auto"/>
      </w:divBdr>
    </w:div>
    <w:div w:id="422801300">
      <w:bodyDiv w:val="1"/>
      <w:marLeft w:val="0"/>
      <w:marRight w:val="0"/>
      <w:marTop w:val="0"/>
      <w:marBottom w:val="0"/>
      <w:divBdr>
        <w:top w:val="none" w:sz="0" w:space="0" w:color="auto"/>
        <w:left w:val="none" w:sz="0" w:space="0" w:color="auto"/>
        <w:bottom w:val="none" w:sz="0" w:space="0" w:color="auto"/>
        <w:right w:val="none" w:sz="0" w:space="0" w:color="auto"/>
      </w:divBdr>
    </w:div>
    <w:div w:id="426659205">
      <w:bodyDiv w:val="1"/>
      <w:marLeft w:val="0"/>
      <w:marRight w:val="0"/>
      <w:marTop w:val="0"/>
      <w:marBottom w:val="0"/>
      <w:divBdr>
        <w:top w:val="none" w:sz="0" w:space="0" w:color="auto"/>
        <w:left w:val="none" w:sz="0" w:space="0" w:color="auto"/>
        <w:bottom w:val="none" w:sz="0" w:space="0" w:color="auto"/>
        <w:right w:val="none" w:sz="0" w:space="0" w:color="auto"/>
      </w:divBdr>
    </w:div>
    <w:div w:id="435827904">
      <w:bodyDiv w:val="1"/>
      <w:marLeft w:val="0"/>
      <w:marRight w:val="0"/>
      <w:marTop w:val="0"/>
      <w:marBottom w:val="0"/>
      <w:divBdr>
        <w:top w:val="none" w:sz="0" w:space="0" w:color="auto"/>
        <w:left w:val="none" w:sz="0" w:space="0" w:color="auto"/>
        <w:bottom w:val="none" w:sz="0" w:space="0" w:color="auto"/>
        <w:right w:val="none" w:sz="0" w:space="0" w:color="auto"/>
      </w:divBdr>
    </w:div>
    <w:div w:id="436606609">
      <w:bodyDiv w:val="1"/>
      <w:marLeft w:val="0"/>
      <w:marRight w:val="0"/>
      <w:marTop w:val="0"/>
      <w:marBottom w:val="0"/>
      <w:divBdr>
        <w:top w:val="none" w:sz="0" w:space="0" w:color="auto"/>
        <w:left w:val="none" w:sz="0" w:space="0" w:color="auto"/>
        <w:bottom w:val="none" w:sz="0" w:space="0" w:color="auto"/>
        <w:right w:val="none" w:sz="0" w:space="0" w:color="auto"/>
      </w:divBdr>
    </w:div>
    <w:div w:id="450368550">
      <w:bodyDiv w:val="1"/>
      <w:marLeft w:val="0"/>
      <w:marRight w:val="0"/>
      <w:marTop w:val="0"/>
      <w:marBottom w:val="0"/>
      <w:divBdr>
        <w:top w:val="none" w:sz="0" w:space="0" w:color="auto"/>
        <w:left w:val="none" w:sz="0" w:space="0" w:color="auto"/>
        <w:bottom w:val="none" w:sz="0" w:space="0" w:color="auto"/>
        <w:right w:val="none" w:sz="0" w:space="0" w:color="auto"/>
      </w:divBdr>
    </w:div>
    <w:div w:id="451942923">
      <w:bodyDiv w:val="1"/>
      <w:marLeft w:val="0"/>
      <w:marRight w:val="0"/>
      <w:marTop w:val="0"/>
      <w:marBottom w:val="0"/>
      <w:divBdr>
        <w:top w:val="none" w:sz="0" w:space="0" w:color="auto"/>
        <w:left w:val="none" w:sz="0" w:space="0" w:color="auto"/>
        <w:bottom w:val="none" w:sz="0" w:space="0" w:color="auto"/>
        <w:right w:val="none" w:sz="0" w:space="0" w:color="auto"/>
      </w:divBdr>
    </w:div>
    <w:div w:id="455376179">
      <w:bodyDiv w:val="1"/>
      <w:marLeft w:val="0"/>
      <w:marRight w:val="0"/>
      <w:marTop w:val="0"/>
      <w:marBottom w:val="0"/>
      <w:divBdr>
        <w:top w:val="none" w:sz="0" w:space="0" w:color="auto"/>
        <w:left w:val="none" w:sz="0" w:space="0" w:color="auto"/>
        <w:bottom w:val="none" w:sz="0" w:space="0" w:color="auto"/>
        <w:right w:val="none" w:sz="0" w:space="0" w:color="auto"/>
      </w:divBdr>
    </w:div>
    <w:div w:id="461576636">
      <w:bodyDiv w:val="1"/>
      <w:marLeft w:val="0"/>
      <w:marRight w:val="0"/>
      <w:marTop w:val="0"/>
      <w:marBottom w:val="0"/>
      <w:divBdr>
        <w:top w:val="none" w:sz="0" w:space="0" w:color="auto"/>
        <w:left w:val="none" w:sz="0" w:space="0" w:color="auto"/>
        <w:bottom w:val="none" w:sz="0" w:space="0" w:color="auto"/>
        <w:right w:val="none" w:sz="0" w:space="0" w:color="auto"/>
      </w:divBdr>
    </w:div>
    <w:div w:id="466364113">
      <w:bodyDiv w:val="1"/>
      <w:marLeft w:val="0"/>
      <w:marRight w:val="0"/>
      <w:marTop w:val="0"/>
      <w:marBottom w:val="0"/>
      <w:divBdr>
        <w:top w:val="none" w:sz="0" w:space="0" w:color="auto"/>
        <w:left w:val="none" w:sz="0" w:space="0" w:color="auto"/>
        <w:bottom w:val="none" w:sz="0" w:space="0" w:color="auto"/>
        <w:right w:val="none" w:sz="0" w:space="0" w:color="auto"/>
      </w:divBdr>
    </w:div>
    <w:div w:id="490758365">
      <w:bodyDiv w:val="1"/>
      <w:marLeft w:val="0"/>
      <w:marRight w:val="0"/>
      <w:marTop w:val="0"/>
      <w:marBottom w:val="0"/>
      <w:divBdr>
        <w:top w:val="none" w:sz="0" w:space="0" w:color="auto"/>
        <w:left w:val="none" w:sz="0" w:space="0" w:color="auto"/>
        <w:bottom w:val="none" w:sz="0" w:space="0" w:color="auto"/>
        <w:right w:val="none" w:sz="0" w:space="0" w:color="auto"/>
      </w:divBdr>
    </w:div>
    <w:div w:id="491794444">
      <w:bodyDiv w:val="1"/>
      <w:marLeft w:val="0"/>
      <w:marRight w:val="0"/>
      <w:marTop w:val="0"/>
      <w:marBottom w:val="0"/>
      <w:divBdr>
        <w:top w:val="none" w:sz="0" w:space="0" w:color="auto"/>
        <w:left w:val="none" w:sz="0" w:space="0" w:color="auto"/>
        <w:bottom w:val="none" w:sz="0" w:space="0" w:color="auto"/>
        <w:right w:val="none" w:sz="0" w:space="0" w:color="auto"/>
      </w:divBdr>
    </w:div>
    <w:div w:id="497355735">
      <w:bodyDiv w:val="1"/>
      <w:marLeft w:val="0"/>
      <w:marRight w:val="0"/>
      <w:marTop w:val="0"/>
      <w:marBottom w:val="0"/>
      <w:divBdr>
        <w:top w:val="none" w:sz="0" w:space="0" w:color="auto"/>
        <w:left w:val="none" w:sz="0" w:space="0" w:color="auto"/>
        <w:bottom w:val="none" w:sz="0" w:space="0" w:color="auto"/>
        <w:right w:val="none" w:sz="0" w:space="0" w:color="auto"/>
      </w:divBdr>
    </w:div>
    <w:div w:id="497579107">
      <w:bodyDiv w:val="1"/>
      <w:marLeft w:val="0"/>
      <w:marRight w:val="0"/>
      <w:marTop w:val="0"/>
      <w:marBottom w:val="0"/>
      <w:divBdr>
        <w:top w:val="none" w:sz="0" w:space="0" w:color="auto"/>
        <w:left w:val="none" w:sz="0" w:space="0" w:color="auto"/>
        <w:bottom w:val="none" w:sz="0" w:space="0" w:color="auto"/>
        <w:right w:val="none" w:sz="0" w:space="0" w:color="auto"/>
      </w:divBdr>
    </w:div>
    <w:div w:id="504907075">
      <w:bodyDiv w:val="1"/>
      <w:marLeft w:val="0"/>
      <w:marRight w:val="0"/>
      <w:marTop w:val="0"/>
      <w:marBottom w:val="0"/>
      <w:divBdr>
        <w:top w:val="none" w:sz="0" w:space="0" w:color="auto"/>
        <w:left w:val="none" w:sz="0" w:space="0" w:color="auto"/>
        <w:bottom w:val="none" w:sz="0" w:space="0" w:color="auto"/>
        <w:right w:val="none" w:sz="0" w:space="0" w:color="auto"/>
      </w:divBdr>
    </w:div>
    <w:div w:id="513765952">
      <w:bodyDiv w:val="1"/>
      <w:marLeft w:val="0"/>
      <w:marRight w:val="0"/>
      <w:marTop w:val="0"/>
      <w:marBottom w:val="0"/>
      <w:divBdr>
        <w:top w:val="none" w:sz="0" w:space="0" w:color="auto"/>
        <w:left w:val="none" w:sz="0" w:space="0" w:color="auto"/>
        <w:bottom w:val="none" w:sz="0" w:space="0" w:color="auto"/>
        <w:right w:val="none" w:sz="0" w:space="0" w:color="auto"/>
      </w:divBdr>
    </w:div>
    <w:div w:id="521630765">
      <w:bodyDiv w:val="1"/>
      <w:marLeft w:val="0"/>
      <w:marRight w:val="0"/>
      <w:marTop w:val="0"/>
      <w:marBottom w:val="0"/>
      <w:divBdr>
        <w:top w:val="none" w:sz="0" w:space="0" w:color="auto"/>
        <w:left w:val="none" w:sz="0" w:space="0" w:color="auto"/>
        <w:bottom w:val="none" w:sz="0" w:space="0" w:color="auto"/>
        <w:right w:val="none" w:sz="0" w:space="0" w:color="auto"/>
      </w:divBdr>
    </w:div>
    <w:div w:id="529415702">
      <w:bodyDiv w:val="1"/>
      <w:marLeft w:val="0"/>
      <w:marRight w:val="0"/>
      <w:marTop w:val="0"/>
      <w:marBottom w:val="0"/>
      <w:divBdr>
        <w:top w:val="none" w:sz="0" w:space="0" w:color="auto"/>
        <w:left w:val="none" w:sz="0" w:space="0" w:color="auto"/>
        <w:bottom w:val="none" w:sz="0" w:space="0" w:color="auto"/>
        <w:right w:val="none" w:sz="0" w:space="0" w:color="auto"/>
      </w:divBdr>
    </w:div>
    <w:div w:id="574558420">
      <w:bodyDiv w:val="1"/>
      <w:marLeft w:val="0"/>
      <w:marRight w:val="0"/>
      <w:marTop w:val="0"/>
      <w:marBottom w:val="0"/>
      <w:divBdr>
        <w:top w:val="none" w:sz="0" w:space="0" w:color="auto"/>
        <w:left w:val="none" w:sz="0" w:space="0" w:color="auto"/>
        <w:bottom w:val="none" w:sz="0" w:space="0" w:color="auto"/>
        <w:right w:val="none" w:sz="0" w:space="0" w:color="auto"/>
      </w:divBdr>
    </w:div>
    <w:div w:id="594899696">
      <w:bodyDiv w:val="1"/>
      <w:marLeft w:val="0"/>
      <w:marRight w:val="0"/>
      <w:marTop w:val="0"/>
      <w:marBottom w:val="0"/>
      <w:divBdr>
        <w:top w:val="none" w:sz="0" w:space="0" w:color="auto"/>
        <w:left w:val="none" w:sz="0" w:space="0" w:color="auto"/>
        <w:bottom w:val="none" w:sz="0" w:space="0" w:color="auto"/>
        <w:right w:val="none" w:sz="0" w:space="0" w:color="auto"/>
      </w:divBdr>
    </w:div>
    <w:div w:id="606697455">
      <w:bodyDiv w:val="1"/>
      <w:marLeft w:val="0"/>
      <w:marRight w:val="0"/>
      <w:marTop w:val="0"/>
      <w:marBottom w:val="0"/>
      <w:divBdr>
        <w:top w:val="none" w:sz="0" w:space="0" w:color="auto"/>
        <w:left w:val="none" w:sz="0" w:space="0" w:color="auto"/>
        <w:bottom w:val="none" w:sz="0" w:space="0" w:color="auto"/>
        <w:right w:val="none" w:sz="0" w:space="0" w:color="auto"/>
      </w:divBdr>
    </w:div>
    <w:div w:id="610820663">
      <w:bodyDiv w:val="1"/>
      <w:marLeft w:val="0"/>
      <w:marRight w:val="0"/>
      <w:marTop w:val="0"/>
      <w:marBottom w:val="0"/>
      <w:divBdr>
        <w:top w:val="none" w:sz="0" w:space="0" w:color="auto"/>
        <w:left w:val="none" w:sz="0" w:space="0" w:color="auto"/>
        <w:bottom w:val="none" w:sz="0" w:space="0" w:color="auto"/>
        <w:right w:val="none" w:sz="0" w:space="0" w:color="auto"/>
      </w:divBdr>
    </w:div>
    <w:div w:id="613707904">
      <w:bodyDiv w:val="1"/>
      <w:marLeft w:val="0"/>
      <w:marRight w:val="0"/>
      <w:marTop w:val="0"/>
      <w:marBottom w:val="0"/>
      <w:divBdr>
        <w:top w:val="none" w:sz="0" w:space="0" w:color="auto"/>
        <w:left w:val="none" w:sz="0" w:space="0" w:color="auto"/>
        <w:bottom w:val="none" w:sz="0" w:space="0" w:color="auto"/>
        <w:right w:val="none" w:sz="0" w:space="0" w:color="auto"/>
      </w:divBdr>
    </w:div>
    <w:div w:id="641691242">
      <w:bodyDiv w:val="1"/>
      <w:marLeft w:val="0"/>
      <w:marRight w:val="0"/>
      <w:marTop w:val="0"/>
      <w:marBottom w:val="0"/>
      <w:divBdr>
        <w:top w:val="none" w:sz="0" w:space="0" w:color="auto"/>
        <w:left w:val="none" w:sz="0" w:space="0" w:color="auto"/>
        <w:bottom w:val="none" w:sz="0" w:space="0" w:color="auto"/>
        <w:right w:val="none" w:sz="0" w:space="0" w:color="auto"/>
      </w:divBdr>
    </w:div>
    <w:div w:id="646131305">
      <w:bodyDiv w:val="1"/>
      <w:marLeft w:val="0"/>
      <w:marRight w:val="0"/>
      <w:marTop w:val="0"/>
      <w:marBottom w:val="0"/>
      <w:divBdr>
        <w:top w:val="none" w:sz="0" w:space="0" w:color="auto"/>
        <w:left w:val="none" w:sz="0" w:space="0" w:color="auto"/>
        <w:bottom w:val="none" w:sz="0" w:space="0" w:color="auto"/>
        <w:right w:val="none" w:sz="0" w:space="0" w:color="auto"/>
      </w:divBdr>
    </w:div>
    <w:div w:id="648941941">
      <w:bodyDiv w:val="1"/>
      <w:marLeft w:val="0"/>
      <w:marRight w:val="0"/>
      <w:marTop w:val="0"/>
      <w:marBottom w:val="0"/>
      <w:divBdr>
        <w:top w:val="none" w:sz="0" w:space="0" w:color="auto"/>
        <w:left w:val="none" w:sz="0" w:space="0" w:color="auto"/>
        <w:bottom w:val="none" w:sz="0" w:space="0" w:color="auto"/>
        <w:right w:val="none" w:sz="0" w:space="0" w:color="auto"/>
      </w:divBdr>
    </w:div>
    <w:div w:id="666858868">
      <w:bodyDiv w:val="1"/>
      <w:marLeft w:val="0"/>
      <w:marRight w:val="0"/>
      <w:marTop w:val="0"/>
      <w:marBottom w:val="0"/>
      <w:divBdr>
        <w:top w:val="none" w:sz="0" w:space="0" w:color="auto"/>
        <w:left w:val="none" w:sz="0" w:space="0" w:color="auto"/>
        <w:bottom w:val="none" w:sz="0" w:space="0" w:color="auto"/>
        <w:right w:val="none" w:sz="0" w:space="0" w:color="auto"/>
      </w:divBdr>
    </w:div>
    <w:div w:id="667828137">
      <w:bodyDiv w:val="1"/>
      <w:marLeft w:val="0"/>
      <w:marRight w:val="0"/>
      <w:marTop w:val="0"/>
      <w:marBottom w:val="0"/>
      <w:divBdr>
        <w:top w:val="none" w:sz="0" w:space="0" w:color="auto"/>
        <w:left w:val="none" w:sz="0" w:space="0" w:color="auto"/>
        <w:bottom w:val="none" w:sz="0" w:space="0" w:color="auto"/>
        <w:right w:val="none" w:sz="0" w:space="0" w:color="auto"/>
      </w:divBdr>
    </w:div>
    <w:div w:id="680008850">
      <w:bodyDiv w:val="1"/>
      <w:marLeft w:val="0"/>
      <w:marRight w:val="0"/>
      <w:marTop w:val="0"/>
      <w:marBottom w:val="0"/>
      <w:divBdr>
        <w:top w:val="none" w:sz="0" w:space="0" w:color="auto"/>
        <w:left w:val="none" w:sz="0" w:space="0" w:color="auto"/>
        <w:bottom w:val="none" w:sz="0" w:space="0" w:color="auto"/>
        <w:right w:val="none" w:sz="0" w:space="0" w:color="auto"/>
      </w:divBdr>
    </w:div>
    <w:div w:id="687609249">
      <w:bodyDiv w:val="1"/>
      <w:marLeft w:val="0"/>
      <w:marRight w:val="0"/>
      <w:marTop w:val="0"/>
      <w:marBottom w:val="0"/>
      <w:divBdr>
        <w:top w:val="none" w:sz="0" w:space="0" w:color="auto"/>
        <w:left w:val="none" w:sz="0" w:space="0" w:color="auto"/>
        <w:bottom w:val="none" w:sz="0" w:space="0" w:color="auto"/>
        <w:right w:val="none" w:sz="0" w:space="0" w:color="auto"/>
      </w:divBdr>
    </w:div>
    <w:div w:id="687803224">
      <w:bodyDiv w:val="1"/>
      <w:marLeft w:val="0"/>
      <w:marRight w:val="0"/>
      <w:marTop w:val="0"/>
      <w:marBottom w:val="0"/>
      <w:divBdr>
        <w:top w:val="none" w:sz="0" w:space="0" w:color="auto"/>
        <w:left w:val="none" w:sz="0" w:space="0" w:color="auto"/>
        <w:bottom w:val="none" w:sz="0" w:space="0" w:color="auto"/>
        <w:right w:val="none" w:sz="0" w:space="0" w:color="auto"/>
      </w:divBdr>
    </w:div>
    <w:div w:id="690643122">
      <w:bodyDiv w:val="1"/>
      <w:marLeft w:val="0"/>
      <w:marRight w:val="0"/>
      <w:marTop w:val="0"/>
      <w:marBottom w:val="0"/>
      <w:divBdr>
        <w:top w:val="none" w:sz="0" w:space="0" w:color="auto"/>
        <w:left w:val="none" w:sz="0" w:space="0" w:color="auto"/>
        <w:bottom w:val="none" w:sz="0" w:space="0" w:color="auto"/>
        <w:right w:val="none" w:sz="0" w:space="0" w:color="auto"/>
      </w:divBdr>
    </w:div>
    <w:div w:id="697780524">
      <w:bodyDiv w:val="1"/>
      <w:marLeft w:val="0"/>
      <w:marRight w:val="0"/>
      <w:marTop w:val="0"/>
      <w:marBottom w:val="0"/>
      <w:divBdr>
        <w:top w:val="none" w:sz="0" w:space="0" w:color="auto"/>
        <w:left w:val="none" w:sz="0" w:space="0" w:color="auto"/>
        <w:bottom w:val="none" w:sz="0" w:space="0" w:color="auto"/>
        <w:right w:val="none" w:sz="0" w:space="0" w:color="auto"/>
      </w:divBdr>
    </w:div>
    <w:div w:id="704718812">
      <w:bodyDiv w:val="1"/>
      <w:marLeft w:val="0"/>
      <w:marRight w:val="0"/>
      <w:marTop w:val="0"/>
      <w:marBottom w:val="0"/>
      <w:divBdr>
        <w:top w:val="none" w:sz="0" w:space="0" w:color="auto"/>
        <w:left w:val="none" w:sz="0" w:space="0" w:color="auto"/>
        <w:bottom w:val="none" w:sz="0" w:space="0" w:color="auto"/>
        <w:right w:val="none" w:sz="0" w:space="0" w:color="auto"/>
      </w:divBdr>
    </w:div>
    <w:div w:id="708338789">
      <w:bodyDiv w:val="1"/>
      <w:marLeft w:val="0"/>
      <w:marRight w:val="0"/>
      <w:marTop w:val="0"/>
      <w:marBottom w:val="0"/>
      <w:divBdr>
        <w:top w:val="none" w:sz="0" w:space="0" w:color="auto"/>
        <w:left w:val="none" w:sz="0" w:space="0" w:color="auto"/>
        <w:bottom w:val="none" w:sz="0" w:space="0" w:color="auto"/>
        <w:right w:val="none" w:sz="0" w:space="0" w:color="auto"/>
      </w:divBdr>
    </w:div>
    <w:div w:id="711460460">
      <w:bodyDiv w:val="1"/>
      <w:marLeft w:val="0"/>
      <w:marRight w:val="0"/>
      <w:marTop w:val="0"/>
      <w:marBottom w:val="0"/>
      <w:divBdr>
        <w:top w:val="none" w:sz="0" w:space="0" w:color="auto"/>
        <w:left w:val="none" w:sz="0" w:space="0" w:color="auto"/>
        <w:bottom w:val="none" w:sz="0" w:space="0" w:color="auto"/>
        <w:right w:val="none" w:sz="0" w:space="0" w:color="auto"/>
      </w:divBdr>
    </w:div>
    <w:div w:id="723330781">
      <w:bodyDiv w:val="1"/>
      <w:marLeft w:val="0"/>
      <w:marRight w:val="0"/>
      <w:marTop w:val="0"/>
      <w:marBottom w:val="0"/>
      <w:divBdr>
        <w:top w:val="none" w:sz="0" w:space="0" w:color="auto"/>
        <w:left w:val="none" w:sz="0" w:space="0" w:color="auto"/>
        <w:bottom w:val="none" w:sz="0" w:space="0" w:color="auto"/>
        <w:right w:val="none" w:sz="0" w:space="0" w:color="auto"/>
      </w:divBdr>
    </w:div>
    <w:div w:id="726956648">
      <w:bodyDiv w:val="1"/>
      <w:marLeft w:val="0"/>
      <w:marRight w:val="0"/>
      <w:marTop w:val="0"/>
      <w:marBottom w:val="0"/>
      <w:divBdr>
        <w:top w:val="none" w:sz="0" w:space="0" w:color="auto"/>
        <w:left w:val="none" w:sz="0" w:space="0" w:color="auto"/>
        <w:bottom w:val="none" w:sz="0" w:space="0" w:color="auto"/>
        <w:right w:val="none" w:sz="0" w:space="0" w:color="auto"/>
      </w:divBdr>
    </w:div>
    <w:div w:id="746684146">
      <w:bodyDiv w:val="1"/>
      <w:marLeft w:val="0"/>
      <w:marRight w:val="0"/>
      <w:marTop w:val="0"/>
      <w:marBottom w:val="0"/>
      <w:divBdr>
        <w:top w:val="none" w:sz="0" w:space="0" w:color="auto"/>
        <w:left w:val="none" w:sz="0" w:space="0" w:color="auto"/>
        <w:bottom w:val="none" w:sz="0" w:space="0" w:color="auto"/>
        <w:right w:val="none" w:sz="0" w:space="0" w:color="auto"/>
      </w:divBdr>
    </w:div>
    <w:div w:id="755369236">
      <w:bodyDiv w:val="1"/>
      <w:marLeft w:val="0"/>
      <w:marRight w:val="0"/>
      <w:marTop w:val="0"/>
      <w:marBottom w:val="0"/>
      <w:divBdr>
        <w:top w:val="none" w:sz="0" w:space="0" w:color="auto"/>
        <w:left w:val="none" w:sz="0" w:space="0" w:color="auto"/>
        <w:bottom w:val="none" w:sz="0" w:space="0" w:color="auto"/>
        <w:right w:val="none" w:sz="0" w:space="0" w:color="auto"/>
      </w:divBdr>
    </w:div>
    <w:div w:id="769857059">
      <w:bodyDiv w:val="1"/>
      <w:marLeft w:val="0"/>
      <w:marRight w:val="0"/>
      <w:marTop w:val="0"/>
      <w:marBottom w:val="0"/>
      <w:divBdr>
        <w:top w:val="none" w:sz="0" w:space="0" w:color="auto"/>
        <w:left w:val="none" w:sz="0" w:space="0" w:color="auto"/>
        <w:bottom w:val="none" w:sz="0" w:space="0" w:color="auto"/>
        <w:right w:val="none" w:sz="0" w:space="0" w:color="auto"/>
      </w:divBdr>
    </w:div>
    <w:div w:id="779421772">
      <w:bodyDiv w:val="1"/>
      <w:marLeft w:val="0"/>
      <w:marRight w:val="0"/>
      <w:marTop w:val="0"/>
      <w:marBottom w:val="0"/>
      <w:divBdr>
        <w:top w:val="none" w:sz="0" w:space="0" w:color="auto"/>
        <w:left w:val="none" w:sz="0" w:space="0" w:color="auto"/>
        <w:bottom w:val="none" w:sz="0" w:space="0" w:color="auto"/>
        <w:right w:val="none" w:sz="0" w:space="0" w:color="auto"/>
      </w:divBdr>
    </w:div>
    <w:div w:id="779758066">
      <w:bodyDiv w:val="1"/>
      <w:marLeft w:val="0"/>
      <w:marRight w:val="0"/>
      <w:marTop w:val="0"/>
      <w:marBottom w:val="0"/>
      <w:divBdr>
        <w:top w:val="none" w:sz="0" w:space="0" w:color="auto"/>
        <w:left w:val="none" w:sz="0" w:space="0" w:color="auto"/>
        <w:bottom w:val="none" w:sz="0" w:space="0" w:color="auto"/>
        <w:right w:val="none" w:sz="0" w:space="0" w:color="auto"/>
      </w:divBdr>
    </w:div>
    <w:div w:id="780338185">
      <w:bodyDiv w:val="1"/>
      <w:marLeft w:val="0"/>
      <w:marRight w:val="0"/>
      <w:marTop w:val="0"/>
      <w:marBottom w:val="0"/>
      <w:divBdr>
        <w:top w:val="none" w:sz="0" w:space="0" w:color="auto"/>
        <w:left w:val="none" w:sz="0" w:space="0" w:color="auto"/>
        <w:bottom w:val="none" w:sz="0" w:space="0" w:color="auto"/>
        <w:right w:val="none" w:sz="0" w:space="0" w:color="auto"/>
      </w:divBdr>
    </w:div>
    <w:div w:id="794257585">
      <w:bodyDiv w:val="1"/>
      <w:marLeft w:val="0"/>
      <w:marRight w:val="0"/>
      <w:marTop w:val="0"/>
      <w:marBottom w:val="0"/>
      <w:divBdr>
        <w:top w:val="none" w:sz="0" w:space="0" w:color="auto"/>
        <w:left w:val="none" w:sz="0" w:space="0" w:color="auto"/>
        <w:bottom w:val="none" w:sz="0" w:space="0" w:color="auto"/>
        <w:right w:val="none" w:sz="0" w:space="0" w:color="auto"/>
      </w:divBdr>
    </w:div>
    <w:div w:id="803812317">
      <w:bodyDiv w:val="1"/>
      <w:marLeft w:val="0"/>
      <w:marRight w:val="0"/>
      <w:marTop w:val="0"/>
      <w:marBottom w:val="0"/>
      <w:divBdr>
        <w:top w:val="none" w:sz="0" w:space="0" w:color="auto"/>
        <w:left w:val="none" w:sz="0" w:space="0" w:color="auto"/>
        <w:bottom w:val="none" w:sz="0" w:space="0" w:color="auto"/>
        <w:right w:val="none" w:sz="0" w:space="0" w:color="auto"/>
      </w:divBdr>
    </w:div>
    <w:div w:id="806631185">
      <w:bodyDiv w:val="1"/>
      <w:marLeft w:val="0"/>
      <w:marRight w:val="0"/>
      <w:marTop w:val="0"/>
      <w:marBottom w:val="0"/>
      <w:divBdr>
        <w:top w:val="none" w:sz="0" w:space="0" w:color="auto"/>
        <w:left w:val="none" w:sz="0" w:space="0" w:color="auto"/>
        <w:bottom w:val="none" w:sz="0" w:space="0" w:color="auto"/>
        <w:right w:val="none" w:sz="0" w:space="0" w:color="auto"/>
      </w:divBdr>
    </w:div>
    <w:div w:id="854265586">
      <w:bodyDiv w:val="1"/>
      <w:marLeft w:val="0"/>
      <w:marRight w:val="0"/>
      <w:marTop w:val="0"/>
      <w:marBottom w:val="0"/>
      <w:divBdr>
        <w:top w:val="none" w:sz="0" w:space="0" w:color="auto"/>
        <w:left w:val="none" w:sz="0" w:space="0" w:color="auto"/>
        <w:bottom w:val="none" w:sz="0" w:space="0" w:color="auto"/>
        <w:right w:val="none" w:sz="0" w:space="0" w:color="auto"/>
      </w:divBdr>
    </w:div>
    <w:div w:id="863523566">
      <w:bodyDiv w:val="1"/>
      <w:marLeft w:val="0"/>
      <w:marRight w:val="0"/>
      <w:marTop w:val="0"/>
      <w:marBottom w:val="0"/>
      <w:divBdr>
        <w:top w:val="none" w:sz="0" w:space="0" w:color="auto"/>
        <w:left w:val="none" w:sz="0" w:space="0" w:color="auto"/>
        <w:bottom w:val="none" w:sz="0" w:space="0" w:color="auto"/>
        <w:right w:val="none" w:sz="0" w:space="0" w:color="auto"/>
      </w:divBdr>
    </w:div>
    <w:div w:id="870804028">
      <w:bodyDiv w:val="1"/>
      <w:marLeft w:val="0"/>
      <w:marRight w:val="0"/>
      <w:marTop w:val="0"/>
      <w:marBottom w:val="0"/>
      <w:divBdr>
        <w:top w:val="none" w:sz="0" w:space="0" w:color="auto"/>
        <w:left w:val="none" w:sz="0" w:space="0" w:color="auto"/>
        <w:bottom w:val="none" w:sz="0" w:space="0" w:color="auto"/>
        <w:right w:val="none" w:sz="0" w:space="0" w:color="auto"/>
      </w:divBdr>
    </w:div>
    <w:div w:id="874661712">
      <w:bodyDiv w:val="1"/>
      <w:marLeft w:val="0"/>
      <w:marRight w:val="0"/>
      <w:marTop w:val="0"/>
      <w:marBottom w:val="0"/>
      <w:divBdr>
        <w:top w:val="none" w:sz="0" w:space="0" w:color="auto"/>
        <w:left w:val="none" w:sz="0" w:space="0" w:color="auto"/>
        <w:bottom w:val="none" w:sz="0" w:space="0" w:color="auto"/>
        <w:right w:val="none" w:sz="0" w:space="0" w:color="auto"/>
      </w:divBdr>
    </w:div>
    <w:div w:id="893003465">
      <w:bodyDiv w:val="1"/>
      <w:marLeft w:val="0"/>
      <w:marRight w:val="0"/>
      <w:marTop w:val="0"/>
      <w:marBottom w:val="0"/>
      <w:divBdr>
        <w:top w:val="none" w:sz="0" w:space="0" w:color="auto"/>
        <w:left w:val="none" w:sz="0" w:space="0" w:color="auto"/>
        <w:bottom w:val="none" w:sz="0" w:space="0" w:color="auto"/>
        <w:right w:val="none" w:sz="0" w:space="0" w:color="auto"/>
      </w:divBdr>
    </w:div>
    <w:div w:id="915019084">
      <w:bodyDiv w:val="1"/>
      <w:marLeft w:val="0"/>
      <w:marRight w:val="0"/>
      <w:marTop w:val="0"/>
      <w:marBottom w:val="0"/>
      <w:divBdr>
        <w:top w:val="none" w:sz="0" w:space="0" w:color="auto"/>
        <w:left w:val="none" w:sz="0" w:space="0" w:color="auto"/>
        <w:bottom w:val="none" w:sz="0" w:space="0" w:color="auto"/>
        <w:right w:val="none" w:sz="0" w:space="0" w:color="auto"/>
      </w:divBdr>
    </w:div>
    <w:div w:id="919607340">
      <w:bodyDiv w:val="1"/>
      <w:marLeft w:val="0"/>
      <w:marRight w:val="0"/>
      <w:marTop w:val="0"/>
      <w:marBottom w:val="0"/>
      <w:divBdr>
        <w:top w:val="none" w:sz="0" w:space="0" w:color="auto"/>
        <w:left w:val="none" w:sz="0" w:space="0" w:color="auto"/>
        <w:bottom w:val="none" w:sz="0" w:space="0" w:color="auto"/>
        <w:right w:val="none" w:sz="0" w:space="0" w:color="auto"/>
      </w:divBdr>
    </w:div>
    <w:div w:id="936134757">
      <w:bodyDiv w:val="1"/>
      <w:marLeft w:val="0"/>
      <w:marRight w:val="0"/>
      <w:marTop w:val="0"/>
      <w:marBottom w:val="0"/>
      <w:divBdr>
        <w:top w:val="none" w:sz="0" w:space="0" w:color="auto"/>
        <w:left w:val="none" w:sz="0" w:space="0" w:color="auto"/>
        <w:bottom w:val="none" w:sz="0" w:space="0" w:color="auto"/>
        <w:right w:val="none" w:sz="0" w:space="0" w:color="auto"/>
      </w:divBdr>
    </w:div>
    <w:div w:id="936527100">
      <w:bodyDiv w:val="1"/>
      <w:marLeft w:val="0"/>
      <w:marRight w:val="0"/>
      <w:marTop w:val="0"/>
      <w:marBottom w:val="0"/>
      <w:divBdr>
        <w:top w:val="none" w:sz="0" w:space="0" w:color="auto"/>
        <w:left w:val="none" w:sz="0" w:space="0" w:color="auto"/>
        <w:bottom w:val="none" w:sz="0" w:space="0" w:color="auto"/>
        <w:right w:val="none" w:sz="0" w:space="0" w:color="auto"/>
      </w:divBdr>
    </w:div>
    <w:div w:id="937103403">
      <w:bodyDiv w:val="1"/>
      <w:marLeft w:val="0"/>
      <w:marRight w:val="0"/>
      <w:marTop w:val="0"/>
      <w:marBottom w:val="0"/>
      <w:divBdr>
        <w:top w:val="none" w:sz="0" w:space="0" w:color="auto"/>
        <w:left w:val="none" w:sz="0" w:space="0" w:color="auto"/>
        <w:bottom w:val="none" w:sz="0" w:space="0" w:color="auto"/>
        <w:right w:val="none" w:sz="0" w:space="0" w:color="auto"/>
      </w:divBdr>
    </w:div>
    <w:div w:id="947470088">
      <w:bodyDiv w:val="1"/>
      <w:marLeft w:val="0"/>
      <w:marRight w:val="0"/>
      <w:marTop w:val="0"/>
      <w:marBottom w:val="0"/>
      <w:divBdr>
        <w:top w:val="none" w:sz="0" w:space="0" w:color="auto"/>
        <w:left w:val="none" w:sz="0" w:space="0" w:color="auto"/>
        <w:bottom w:val="none" w:sz="0" w:space="0" w:color="auto"/>
        <w:right w:val="none" w:sz="0" w:space="0" w:color="auto"/>
      </w:divBdr>
    </w:div>
    <w:div w:id="958990087">
      <w:bodyDiv w:val="1"/>
      <w:marLeft w:val="0"/>
      <w:marRight w:val="0"/>
      <w:marTop w:val="0"/>
      <w:marBottom w:val="0"/>
      <w:divBdr>
        <w:top w:val="none" w:sz="0" w:space="0" w:color="auto"/>
        <w:left w:val="none" w:sz="0" w:space="0" w:color="auto"/>
        <w:bottom w:val="none" w:sz="0" w:space="0" w:color="auto"/>
        <w:right w:val="none" w:sz="0" w:space="0" w:color="auto"/>
      </w:divBdr>
    </w:div>
    <w:div w:id="963074587">
      <w:bodyDiv w:val="1"/>
      <w:marLeft w:val="0"/>
      <w:marRight w:val="0"/>
      <w:marTop w:val="0"/>
      <w:marBottom w:val="0"/>
      <w:divBdr>
        <w:top w:val="none" w:sz="0" w:space="0" w:color="auto"/>
        <w:left w:val="none" w:sz="0" w:space="0" w:color="auto"/>
        <w:bottom w:val="none" w:sz="0" w:space="0" w:color="auto"/>
        <w:right w:val="none" w:sz="0" w:space="0" w:color="auto"/>
      </w:divBdr>
    </w:div>
    <w:div w:id="970553822">
      <w:bodyDiv w:val="1"/>
      <w:marLeft w:val="0"/>
      <w:marRight w:val="0"/>
      <w:marTop w:val="0"/>
      <w:marBottom w:val="0"/>
      <w:divBdr>
        <w:top w:val="none" w:sz="0" w:space="0" w:color="auto"/>
        <w:left w:val="none" w:sz="0" w:space="0" w:color="auto"/>
        <w:bottom w:val="none" w:sz="0" w:space="0" w:color="auto"/>
        <w:right w:val="none" w:sz="0" w:space="0" w:color="auto"/>
      </w:divBdr>
    </w:div>
    <w:div w:id="984969273">
      <w:bodyDiv w:val="1"/>
      <w:marLeft w:val="0"/>
      <w:marRight w:val="0"/>
      <w:marTop w:val="0"/>
      <w:marBottom w:val="0"/>
      <w:divBdr>
        <w:top w:val="none" w:sz="0" w:space="0" w:color="auto"/>
        <w:left w:val="none" w:sz="0" w:space="0" w:color="auto"/>
        <w:bottom w:val="none" w:sz="0" w:space="0" w:color="auto"/>
        <w:right w:val="none" w:sz="0" w:space="0" w:color="auto"/>
      </w:divBdr>
    </w:div>
    <w:div w:id="987589109">
      <w:bodyDiv w:val="1"/>
      <w:marLeft w:val="0"/>
      <w:marRight w:val="0"/>
      <w:marTop w:val="0"/>
      <w:marBottom w:val="0"/>
      <w:divBdr>
        <w:top w:val="none" w:sz="0" w:space="0" w:color="auto"/>
        <w:left w:val="none" w:sz="0" w:space="0" w:color="auto"/>
        <w:bottom w:val="none" w:sz="0" w:space="0" w:color="auto"/>
        <w:right w:val="none" w:sz="0" w:space="0" w:color="auto"/>
      </w:divBdr>
    </w:div>
    <w:div w:id="1002005019">
      <w:bodyDiv w:val="1"/>
      <w:marLeft w:val="0"/>
      <w:marRight w:val="0"/>
      <w:marTop w:val="0"/>
      <w:marBottom w:val="0"/>
      <w:divBdr>
        <w:top w:val="none" w:sz="0" w:space="0" w:color="auto"/>
        <w:left w:val="none" w:sz="0" w:space="0" w:color="auto"/>
        <w:bottom w:val="none" w:sz="0" w:space="0" w:color="auto"/>
        <w:right w:val="none" w:sz="0" w:space="0" w:color="auto"/>
      </w:divBdr>
    </w:div>
    <w:div w:id="1009136851">
      <w:bodyDiv w:val="1"/>
      <w:marLeft w:val="0"/>
      <w:marRight w:val="0"/>
      <w:marTop w:val="0"/>
      <w:marBottom w:val="0"/>
      <w:divBdr>
        <w:top w:val="none" w:sz="0" w:space="0" w:color="auto"/>
        <w:left w:val="none" w:sz="0" w:space="0" w:color="auto"/>
        <w:bottom w:val="none" w:sz="0" w:space="0" w:color="auto"/>
        <w:right w:val="none" w:sz="0" w:space="0" w:color="auto"/>
      </w:divBdr>
    </w:div>
    <w:div w:id="1015963181">
      <w:bodyDiv w:val="1"/>
      <w:marLeft w:val="0"/>
      <w:marRight w:val="0"/>
      <w:marTop w:val="0"/>
      <w:marBottom w:val="0"/>
      <w:divBdr>
        <w:top w:val="none" w:sz="0" w:space="0" w:color="auto"/>
        <w:left w:val="none" w:sz="0" w:space="0" w:color="auto"/>
        <w:bottom w:val="none" w:sz="0" w:space="0" w:color="auto"/>
        <w:right w:val="none" w:sz="0" w:space="0" w:color="auto"/>
      </w:divBdr>
    </w:div>
    <w:div w:id="1018434445">
      <w:bodyDiv w:val="1"/>
      <w:marLeft w:val="0"/>
      <w:marRight w:val="0"/>
      <w:marTop w:val="0"/>
      <w:marBottom w:val="0"/>
      <w:divBdr>
        <w:top w:val="none" w:sz="0" w:space="0" w:color="auto"/>
        <w:left w:val="none" w:sz="0" w:space="0" w:color="auto"/>
        <w:bottom w:val="none" w:sz="0" w:space="0" w:color="auto"/>
        <w:right w:val="none" w:sz="0" w:space="0" w:color="auto"/>
      </w:divBdr>
    </w:div>
    <w:div w:id="1025709634">
      <w:bodyDiv w:val="1"/>
      <w:marLeft w:val="0"/>
      <w:marRight w:val="0"/>
      <w:marTop w:val="0"/>
      <w:marBottom w:val="0"/>
      <w:divBdr>
        <w:top w:val="none" w:sz="0" w:space="0" w:color="auto"/>
        <w:left w:val="none" w:sz="0" w:space="0" w:color="auto"/>
        <w:bottom w:val="none" w:sz="0" w:space="0" w:color="auto"/>
        <w:right w:val="none" w:sz="0" w:space="0" w:color="auto"/>
      </w:divBdr>
    </w:div>
    <w:div w:id="1027562351">
      <w:bodyDiv w:val="1"/>
      <w:marLeft w:val="0"/>
      <w:marRight w:val="0"/>
      <w:marTop w:val="0"/>
      <w:marBottom w:val="0"/>
      <w:divBdr>
        <w:top w:val="none" w:sz="0" w:space="0" w:color="auto"/>
        <w:left w:val="none" w:sz="0" w:space="0" w:color="auto"/>
        <w:bottom w:val="none" w:sz="0" w:space="0" w:color="auto"/>
        <w:right w:val="none" w:sz="0" w:space="0" w:color="auto"/>
      </w:divBdr>
    </w:div>
    <w:div w:id="1029381524">
      <w:bodyDiv w:val="1"/>
      <w:marLeft w:val="0"/>
      <w:marRight w:val="0"/>
      <w:marTop w:val="0"/>
      <w:marBottom w:val="0"/>
      <w:divBdr>
        <w:top w:val="none" w:sz="0" w:space="0" w:color="auto"/>
        <w:left w:val="none" w:sz="0" w:space="0" w:color="auto"/>
        <w:bottom w:val="none" w:sz="0" w:space="0" w:color="auto"/>
        <w:right w:val="none" w:sz="0" w:space="0" w:color="auto"/>
      </w:divBdr>
    </w:div>
    <w:div w:id="1029719906">
      <w:bodyDiv w:val="1"/>
      <w:marLeft w:val="0"/>
      <w:marRight w:val="0"/>
      <w:marTop w:val="0"/>
      <w:marBottom w:val="0"/>
      <w:divBdr>
        <w:top w:val="none" w:sz="0" w:space="0" w:color="auto"/>
        <w:left w:val="none" w:sz="0" w:space="0" w:color="auto"/>
        <w:bottom w:val="none" w:sz="0" w:space="0" w:color="auto"/>
        <w:right w:val="none" w:sz="0" w:space="0" w:color="auto"/>
      </w:divBdr>
    </w:div>
    <w:div w:id="1034044095">
      <w:bodyDiv w:val="1"/>
      <w:marLeft w:val="0"/>
      <w:marRight w:val="0"/>
      <w:marTop w:val="0"/>
      <w:marBottom w:val="0"/>
      <w:divBdr>
        <w:top w:val="none" w:sz="0" w:space="0" w:color="auto"/>
        <w:left w:val="none" w:sz="0" w:space="0" w:color="auto"/>
        <w:bottom w:val="none" w:sz="0" w:space="0" w:color="auto"/>
        <w:right w:val="none" w:sz="0" w:space="0" w:color="auto"/>
      </w:divBdr>
    </w:div>
    <w:div w:id="1036467321">
      <w:bodyDiv w:val="1"/>
      <w:marLeft w:val="0"/>
      <w:marRight w:val="0"/>
      <w:marTop w:val="0"/>
      <w:marBottom w:val="0"/>
      <w:divBdr>
        <w:top w:val="none" w:sz="0" w:space="0" w:color="auto"/>
        <w:left w:val="none" w:sz="0" w:space="0" w:color="auto"/>
        <w:bottom w:val="none" w:sz="0" w:space="0" w:color="auto"/>
        <w:right w:val="none" w:sz="0" w:space="0" w:color="auto"/>
      </w:divBdr>
    </w:div>
    <w:div w:id="1040588281">
      <w:bodyDiv w:val="1"/>
      <w:marLeft w:val="0"/>
      <w:marRight w:val="0"/>
      <w:marTop w:val="0"/>
      <w:marBottom w:val="0"/>
      <w:divBdr>
        <w:top w:val="none" w:sz="0" w:space="0" w:color="auto"/>
        <w:left w:val="none" w:sz="0" w:space="0" w:color="auto"/>
        <w:bottom w:val="none" w:sz="0" w:space="0" w:color="auto"/>
        <w:right w:val="none" w:sz="0" w:space="0" w:color="auto"/>
      </w:divBdr>
    </w:div>
    <w:div w:id="1051002751">
      <w:bodyDiv w:val="1"/>
      <w:marLeft w:val="0"/>
      <w:marRight w:val="0"/>
      <w:marTop w:val="0"/>
      <w:marBottom w:val="0"/>
      <w:divBdr>
        <w:top w:val="none" w:sz="0" w:space="0" w:color="auto"/>
        <w:left w:val="none" w:sz="0" w:space="0" w:color="auto"/>
        <w:bottom w:val="none" w:sz="0" w:space="0" w:color="auto"/>
        <w:right w:val="none" w:sz="0" w:space="0" w:color="auto"/>
      </w:divBdr>
    </w:div>
    <w:div w:id="1072700686">
      <w:bodyDiv w:val="1"/>
      <w:marLeft w:val="0"/>
      <w:marRight w:val="0"/>
      <w:marTop w:val="0"/>
      <w:marBottom w:val="0"/>
      <w:divBdr>
        <w:top w:val="none" w:sz="0" w:space="0" w:color="auto"/>
        <w:left w:val="none" w:sz="0" w:space="0" w:color="auto"/>
        <w:bottom w:val="none" w:sz="0" w:space="0" w:color="auto"/>
        <w:right w:val="none" w:sz="0" w:space="0" w:color="auto"/>
      </w:divBdr>
    </w:div>
    <w:div w:id="1077091113">
      <w:bodyDiv w:val="1"/>
      <w:marLeft w:val="0"/>
      <w:marRight w:val="0"/>
      <w:marTop w:val="0"/>
      <w:marBottom w:val="0"/>
      <w:divBdr>
        <w:top w:val="none" w:sz="0" w:space="0" w:color="auto"/>
        <w:left w:val="none" w:sz="0" w:space="0" w:color="auto"/>
        <w:bottom w:val="none" w:sz="0" w:space="0" w:color="auto"/>
        <w:right w:val="none" w:sz="0" w:space="0" w:color="auto"/>
      </w:divBdr>
    </w:div>
    <w:div w:id="1085303308">
      <w:bodyDiv w:val="1"/>
      <w:marLeft w:val="0"/>
      <w:marRight w:val="0"/>
      <w:marTop w:val="0"/>
      <w:marBottom w:val="0"/>
      <w:divBdr>
        <w:top w:val="none" w:sz="0" w:space="0" w:color="auto"/>
        <w:left w:val="none" w:sz="0" w:space="0" w:color="auto"/>
        <w:bottom w:val="none" w:sz="0" w:space="0" w:color="auto"/>
        <w:right w:val="none" w:sz="0" w:space="0" w:color="auto"/>
      </w:divBdr>
    </w:div>
    <w:div w:id="1086876778">
      <w:bodyDiv w:val="1"/>
      <w:marLeft w:val="0"/>
      <w:marRight w:val="0"/>
      <w:marTop w:val="0"/>
      <w:marBottom w:val="0"/>
      <w:divBdr>
        <w:top w:val="none" w:sz="0" w:space="0" w:color="auto"/>
        <w:left w:val="none" w:sz="0" w:space="0" w:color="auto"/>
        <w:bottom w:val="none" w:sz="0" w:space="0" w:color="auto"/>
        <w:right w:val="none" w:sz="0" w:space="0" w:color="auto"/>
      </w:divBdr>
    </w:div>
    <w:div w:id="1089154336">
      <w:bodyDiv w:val="1"/>
      <w:marLeft w:val="0"/>
      <w:marRight w:val="0"/>
      <w:marTop w:val="0"/>
      <w:marBottom w:val="0"/>
      <w:divBdr>
        <w:top w:val="none" w:sz="0" w:space="0" w:color="auto"/>
        <w:left w:val="none" w:sz="0" w:space="0" w:color="auto"/>
        <w:bottom w:val="none" w:sz="0" w:space="0" w:color="auto"/>
        <w:right w:val="none" w:sz="0" w:space="0" w:color="auto"/>
      </w:divBdr>
    </w:div>
    <w:div w:id="1101529863">
      <w:bodyDiv w:val="1"/>
      <w:marLeft w:val="0"/>
      <w:marRight w:val="0"/>
      <w:marTop w:val="0"/>
      <w:marBottom w:val="0"/>
      <w:divBdr>
        <w:top w:val="none" w:sz="0" w:space="0" w:color="auto"/>
        <w:left w:val="none" w:sz="0" w:space="0" w:color="auto"/>
        <w:bottom w:val="none" w:sz="0" w:space="0" w:color="auto"/>
        <w:right w:val="none" w:sz="0" w:space="0" w:color="auto"/>
      </w:divBdr>
    </w:div>
    <w:div w:id="1105420525">
      <w:bodyDiv w:val="1"/>
      <w:marLeft w:val="0"/>
      <w:marRight w:val="0"/>
      <w:marTop w:val="0"/>
      <w:marBottom w:val="0"/>
      <w:divBdr>
        <w:top w:val="none" w:sz="0" w:space="0" w:color="auto"/>
        <w:left w:val="none" w:sz="0" w:space="0" w:color="auto"/>
        <w:bottom w:val="none" w:sz="0" w:space="0" w:color="auto"/>
        <w:right w:val="none" w:sz="0" w:space="0" w:color="auto"/>
      </w:divBdr>
    </w:div>
    <w:div w:id="1107845028">
      <w:bodyDiv w:val="1"/>
      <w:marLeft w:val="0"/>
      <w:marRight w:val="0"/>
      <w:marTop w:val="0"/>
      <w:marBottom w:val="0"/>
      <w:divBdr>
        <w:top w:val="none" w:sz="0" w:space="0" w:color="auto"/>
        <w:left w:val="none" w:sz="0" w:space="0" w:color="auto"/>
        <w:bottom w:val="none" w:sz="0" w:space="0" w:color="auto"/>
        <w:right w:val="none" w:sz="0" w:space="0" w:color="auto"/>
      </w:divBdr>
    </w:div>
    <w:div w:id="1118723824">
      <w:bodyDiv w:val="1"/>
      <w:marLeft w:val="0"/>
      <w:marRight w:val="0"/>
      <w:marTop w:val="0"/>
      <w:marBottom w:val="0"/>
      <w:divBdr>
        <w:top w:val="none" w:sz="0" w:space="0" w:color="auto"/>
        <w:left w:val="none" w:sz="0" w:space="0" w:color="auto"/>
        <w:bottom w:val="none" w:sz="0" w:space="0" w:color="auto"/>
        <w:right w:val="none" w:sz="0" w:space="0" w:color="auto"/>
      </w:divBdr>
    </w:div>
    <w:div w:id="1118911598">
      <w:bodyDiv w:val="1"/>
      <w:marLeft w:val="0"/>
      <w:marRight w:val="0"/>
      <w:marTop w:val="0"/>
      <w:marBottom w:val="0"/>
      <w:divBdr>
        <w:top w:val="none" w:sz="0" w:space="0" w:color="auto"/>
        <w:left w:val="none" w:sz="0" w:space="0" w:color="auto"/>
        <w:bottom w:val="none" w:sz="0" w:space="0" w:color="auto"/>
        <w:right w:val="none" w:sz="0" w:space="0" w:color="auto"/>
      </w:divBdr>
    </w:div>
    <w:div w:id="1136874249">
      <w:bodyDiv w:val="1"/>
      <w:marLeft w:val="0"/>
      <w:marRight w:val="0"/>
      <w:marTop w:val="0"/>
      <w:marBottom w:val="0"/>
      <w:divBdr>
        <w:top w:val="none" w:sz="0" w:space="0" w:color="auto"/>
        <w:left w:val="none" w:sz="0" w:space="0" w:color="auto"/>
        <w:bottom w:val="none" w:sz="0" w:space="0" w:color="auto"/>
        <w:right w:val="none" w:sz="0" w:space="0" w:color="auto"/>
      </w:divBdr>
    </w:div>
    <w:div w:id="1141193810">
      <w:bodyDiv w:val="1"/>
      <w:marLeft w:val="0"/>
      <w:marRight w:val="0"/>
      <w:marTop w:val="0"/>
      <w:marBottom w:val="0"/>
      <w:divBdr>
        <w:top w:val="none" w:sz="0" w:space="0" w:color="auto"/>
        <w:left w:val="none" w:sz="0" w:space="0" w:color="auto"/>
        <w:bottom w:val="none" w:sz="0" w:space="0" w:color="auto"/>
        <w:right w:val="none" w:sz="0" w:space="0" w:color="auto"/>
      </w:divBdr>
    </w:div>
    <w:div w:id="1159611610">
      <w:bodyDiv w:val="1"/>
      <w:marLeft w:val="0"/>
      <w:marRight w:val="0"/>
      <w:marTop w:val="0"/>
      <w:marBottom w:val="0"/>
      <w:divBdr>
        <w:top w:val="none" w:sz="0" w:space="0" w:color="auto"/>
        <w:left w:val="none" w:sz="0" w:space="0" w:color="auto"/>
        <w:bottom w:val="none" w:sz="0" w:space="0" w:color="auto"/>
        <w:right w:val="none" w:sz="0" w:space="0" w:color="auto"/>
      </w:divBdr>
    </w:div>
    <w:div w:id="1188442376">
      <w:bodyDiv w:val="1"/>
      <w:marLeft w:val="0"/>
      <w:marRight w:val="0"/>
      <w:marTop w:val="0"/>
      <w:marBottom w:val="0"/>
      <w:divBdr>
        <w:top w:val="none" w:sz="0" w:space="0" w:color="auto"/>
        <w:left w:val="none" w:sz="0" w:space="0" w:color="auto"/>
        <w:bottom w:val="none" w:sz="0" w:space="0" w:color="auto"/>
        <w:right w:val="none" w:sz="0" w:space="0" w:color="auto"/>
      </w:divBdr>
    </w:div>
    <w:div w:id="1189366537">
      <w:bodyDiv w:val="1"/>
      <w:marLeft w:val="0"/>
      <w:marRight w:val="0"/>
      <w:marTop w:val="0"/>
      <w:marBottom w:val="0"/>
      <w:divBdr>
        <w:top w:val="none" w:sz="0" w:space="0" w:color="auto"/>
        <w:left w:val="none" w:sz="0" w:space="0" w:color="auto"/>
        <w:bottom w:val="none" w:sz="0" w:space="0" w:color="auto"/>
        <w:right w:val="none" w:sz="0" w:space="0" w:color="auto"/>
      </w:divBdr>
    </w:div>
    <w:div w:id="1195998295">
      <w:bodyDiv w:val="1"/>
      <w:marLeft w:val="0"/>
      <w:marRight w:val="0"/>
      <w:marTop w:val="0"/>
      <w:marBottom w:val="0"/>
      <w:divBdr>
        <w:top w:val="none" w:sz="0" w:space="0" w:color="auto"/>
        <w:left w:val="none" w:sz="0" w:space="0" w:color="auto"/>
        <w:bottom w:val="none" w:sz="0" w:space="0" w:color="auto"/>
        <w:right w:val="none" w:sz="0" w:space="0" w:color="auto"/>
      </w:divBdr>
    </w:div>
    <w:div w:id="1198929613">
      <w:bodyDiv w:val="1"/>
      <w:marLeft w:val="0"/>
      <w:marRight w:val="0"/>
      <w:marTop w:val="0"/>
      <w:marBottom w:val="0"/>
      <w:divBdr>
        <w:top w:val="none" w:sz="0" w:space="0" w:color="auto"/>
        <w:left w:val="none" w:sz="0" w:space="0" w:color="auto"/>
        <w:bottom w:val="none" w:sz="0" w:space="0" w:color="auto"/>
        <w:right w:val="none" w:sz="0" w:space="0" w:color="auto"/>
      </w:divBdr>
    </w:div>
    <w:div w:id="1206984207">
      <w:bodyDiv w:val="1"/>
      <w:marLeft w:val="0"/>
      <w:marRight w:val="0"/>
      <w:marTop w:val="0"/>
      <w:marBottom w:val="0"/>
      <w:divBdr>
        <w:top w:val="none" w:sz="0" w:space="0" w:color="auto"/>
        <w:left w:val="none" w:sz="0" w:space="0" w:color="auto"/>
        <w:bottom w:val="none" w:sz="0" w:space="0" w:color="auto"/>
        <w:right w:val="none" w:sz="0" w:space="0" w:color="auto"/>
      </w:divBdr>
    </w:div>
    <w:div w:id="1218978541">
      <w:bodyDiv w:val="1"/>
      <w:marLeft w:val="0"/>
      <w:marRight w:val="0"/>
      <w:marTop w:val="0"/>
      <w:marBottom w:val="0"/>
      <w:divBdr>
        <w:top w:val="none" w:sz="0" w:space="0" w:color="auto"/>
        <w:left w:val="none" w:sz="0" w:space="0" w:color="auto"/>
        <w:bottom w:val="none" w:sz="0" w:space="0" w:color="auto"/>
        <w:right w:val="none" w:sz="0" w:space="0" w:color="auto"/>
      </w:divBdr>
    </w:div>
    <w:div w:id="1252618089">
      <w:bodyDiv w:val="1"/>
      <w:marLeft w:val="0"/>
      <w:marRight w:val="0"/>
      <w:marTop w:val="0"/>
      <w:marBottom w:val="0"/>
      <w:divBdr>
        <w:top w:val="none" w:sz="0" w:space="0" w:color="auto"/>
        <w:left w:val="none" w:sz="0" w:space="0" w:color="auto"/>
        <w:bottom w:val="none" w:sz="0" w:space="0" w:color="auto"/>
        <w:right w:val="none" w:sz="0" w:space="0" w:color="auto"/>
      </w:divBdr>
    </w:div>
    <w:div w:id="1257447931">
      <w:bodyDiv w:val="1"/>
      <w:marLeft w:val="0"/>
      <w:marRight w:val="0"/>
      <w:marTop w:val="0"/>
      <w:marBottom w:val="0"/>
      <w:divBdr>
        <w:top w:val="none" w:sz="0" w:space="0" w:color="auto"/>
        <w:left w:val="none" w:sz="0" w:space="0" w:color="auto"/>
        <w:bottom w:val="none" w:sz="0" w:space="0" w:color="auto"/>
        <w:right w:val="none" w:sz="0" w:space="0" w:color="auto"/>
      </w:divBdr>
    </w:div>
    <w:div w:id="1266810954">
      <w:bodyDiv w:val="1"/>
      <w:marLeft w:val="0"/>
      <w:marRight w:val="0"/>
      <w:marTop w:val="0"/>
      <w:marBottom w:val="0"/>
      <w:divBdr>
        <w:top w:val="none" w:sz="0" w:space="0" w:color="auto"/>
        <w:left w:val="none" w:sz="0" w:space="0" w:color="auto"/>
        <w:bottom w:val="none" w:sz="0" w:space="0" w:color="auto"/>
        <w:right w:val="none" w:sz="0" w:space="0" w:color="auto"/>
      </w:divBdr>
    </w:div>
    <w:div w:id="1303849996">
      <w:bodyDiv w:val="1"/>
      <w:marLeft w:val="0"/>
      <w:marRight w:val="0"/>
      <w:marTop w:val="0"/>
      <w:marBottom w:val="0"/>
      <w:divBdr>
        <w:top w:val="none" w:sz="0" w:space="0" w:color="auto"/>
        <w:left w:val="none" w:sz="0" w:space="0" w:color="auto"/>
        <w:bottom w:val="none" w:sz="0" w:space="0" w:color="auto"/>
        <w:right w:val="none" w:sz="0" w:space="0" w:color="auto"/>
      </w:divBdr>
    </w:div>
    <w:div w:id="1307515398">
      <w:bodyDiv w:val="1"/>
      <w:marLeft w:val="0"/>
      <w:marRight w:val="0"/>
      <w:marTop w:val="0"/>
      <w:marBottom w:val="0"/>
      <w:divBdr>
        <w:top w:val="none" w:sz="0" w:space="0" w:color="auto"/>
        <w:left w:val="none" w:sz="0" w:space="0" w:color="auto"/>
        <w:bottom w:val="none" w:sz="0" w:space="0" w:color="auto"/>
        <w:right w:val="none" w:sz="0" w:space="0" w:color="auto"/>
      </w:divBdr>
    </w:div>
    <w:div w:id="1324049365">
      <w:bodyDiv w:val="1"/>
      <w:marLeft w:val="0"/>
      <w:marRight w:val="0"/>
      <w:marTop w:val="0"/>
      <w:marBottom w:val="0"/>
      <w:divBdr>
        <w:top w:val="none" w:sz="0" w:space="0" w:color="auto"/>
        <w:left w:val="none" w:sz="0" w:space="0" w:color="auto"/>
        <w:bottom w:val="none" w:sz="0" w:space="0" w:color="auto"/>
        <w:right w:val="none" w:sz="0" w:space="0" w:color="auto"/>
      </w:divBdr>
    </w:div>
    <w:div w:id="1324623438">
      <w:bodyDiv w:val="1"/>
      <w:marLeft w:val="0"/>
      <w:marRight w:val="0"/>
      <w:marTop w:val="0"/>
      <w:marBottom w:val="0"/>
      <w:divBdr>
        <w:top w:val="none" w:sz="0" w:space="0" w:color="auto"/>
        <w:left w:val="none" w:sz="0" w:space="0" w:color="auto"/>
        <w:bottom w:val="none" w:sz="0" w:space="0" w:color="auto"/>
        <w:right w:val="none" w:sz="0" w:space="0" w:color="auto"/>
      </w:divBdr>
    </w:div>
    <w:div w:id="1334068538">
      <w:bodyDiv w:val="1"/>
      <w:marLeft w:val="0"/>
      <w:marRight w:val="0"/>
      <w:marTop w:val="0"/>
      <w:marBottom w:val="0"/>
      <w:divBdr>
        <w:top w:val="none" w:sz="0" w:space="0" w:color="auto"/>
        <w:left w:val="none" w:sz="0" w:space="0" w:color="auto"/>
        <w:bottom w:val="none" w:sz="0" w:space="0" w:color="auto"/>
        <w:right w:val="none" w:sz="0" w:space="0" w:color="auto"/>
      </w:divBdr>
    </w:div>
    <w:div w:id="1340157932">
      <w:bodyDiv w:val="1"/>
      <w:marLeft w:val="0"/>
      <w:marRight w:val="0"/>
      <w:marTop w:val="0"/>
      <w:marBottom w:val="0"/>
      <w:divBdr>
        <w:top w:val="none" w:sz="0" w:space="0" w:color="auto"/>
        <w:left w:val="none" w:sz="0" w:space="0" w:color="auto"/>
        <w:bottom w:val="none" w:sz="0" w:space="0" w:color="auto"/>
        <w:right w:val="none" w:sz="0" w:space="0" w:color="auto"/>
      </w:divBdr>
    </w:div>
    <w:div w:id="1354111837">
      <w:bodyDiv w:val="1"/>
      <w:marLeft w:val="0"/>
      <w:marRight w:val="0"/>
      <w:marTop w:val="0"/>
      <w:marBottom w:val="0"/>
      <w:divBdr>
        <w:top w:val="none" w:sz="0" w:space="0" w:color="auto"/>
        <w:left w:val="none" w:sz="0" w:space="0" w:color="auto"/>
        <w:bottom w:val="none" w:sz="0" w:space="0" w:color="auto"/>
        <w:right w:val="none" w:sz="0" w:space="0" w:color="auto"/>
      </w:divBdr>
    </w:div>
    <w:div w:id="1370031541">
      <w:bodyDiv w:val="1"/>
      <w:marLeft w:val="0"/>
      <w:marRight w:val="0"/>
      <w:marTop w:val="0"/>
      <w:marBottom w:val="0"/>
      <w:divBdr>
        <w:top w:val="none" w:sz="0" w:space="0" w:color="auto"/>
        <w:left w:val="none" w:sz="0" w:space="0" w:color="auto"/>
        <w:bottom w:val="none" w:sz="0" w:space="0" w:color="auto"/>
        <w:right w:val="none" w:sz="0" w:space="0" w:color="auto"/>
      </w:divBdr>
    </w:div>
    <w:div w:id="1373387900">
      <w:bodyDiv w:val="1"/>
      <w:marLeft w:val="0"/>
      <w:marRight w:val="0"/>
      <w:marTop w:val="0"/>
      <w:marBottom w:val="0"/>
      <w:divBdr>
        <w:top w:val="none" w:sz="0" w:space="0" w:color="auto"/>
        <w:left w:val="none" w:sz="0" w:space="0" w:color="auto"/>
        <w:bottom w:val="none" w:sz="0" w:space="0" w:color="auto"/>
        <w:right w:val="none" w:sz="0" w:space="0" w:color="auto"/>
      </w:divBdr>
    </w:div>
    <w:div w:id="1382241696">
      <w:bodyDiv w:val="1"/>
      <w:marLeft w:val="0"/>
      <w:marRight w:val="0"/>
      <w:marTop w:val="0"/>
      <w:marBottom w:val="0"/>
      <w:divBdr>
        <w:top w:val="none" w:sz="0" w:space="0" w:color="auto"/>
        <w:left w:val="none" w:sz="0" w:space="0" w:color="auto"/>
        <w:bottom w:val="none" w:sz="0" w:space="0" w:color="auto"/>
        <w:right w:val="none" w:sz="0" w:space="0" w:color="auto"/>
      </w:divBdr>
    </w:div>
    <w:div w:id="1385762149">
      <w:bodyDiv w:val="1"/>
      <w:marLeft w:val="0"/>
      <w:marRight w:val="0"/>
      <w:marTop w:val="0"/>
      <w:marBottom w:val="0"/>
      <w:divBdr>
        <w:top w:val="none" w:sz="0" w:space="0" w:color="auto"/>
        <w:left w:val="none" w:sz="0" w:space="0" w:color="auto"/>
        <w:bottom w:val="none" w:sz="0" w:space="0" w:color="auto"/>
        <w:right w:val="none" w:sz="0" w:space="0" w:color="auto"/>
      </w:divBdr>
    </w:div>
    <w:div w:id="1387028810">
      <w:bodyDiv w:val="1"/>
      <w:marLeft w:val="0"/>
      <w:marRight w:val="0"/>
      <w:marTop w:val="0"/>
      <w:marBottom w:val="0"/>
      <w:divBdr>
        <w:top w:val="none" w:sz="0" w:space="0" w:color="auto"/>
        <w:left w:val="none" w:sz="0" w:space="0" w:color="auto"/>
        <w:bottom w:val="none" w:sz="0" w:space="0" w:color="auto"/>
        <w:right w:val="none" w:sz="0" w:space="0" w:color="auto"/>
      </w:divBdr>
    </w:div>
    <w:div w:id="1400205774">
      <w:bodyDiv w:val="1"/>
      <w:marLeft w:val="0"/>
      <w:marRight w:val="0"/>
      <w:marTop w:val="0"/>
      <w:marBottom w:val="0"/>
      <w:divBdr>
        <w:top w:val="none" w:sz="0" w:space="0" w:color="auto"/>
        <w:left w:val="none" w:sz="0" w:space="0" w:color="auto"/>
        <w:bottom w:val="none" w:sz="0" w:space="0" w:color="auto"/>
        <w:right w:val="none" w:sz="0" w:space="0" w:color="auto"/>
      </w:divBdr>
    </w:div>
    <w:div w:id="1402172762">
      <w:bodyDiv w:val="1"/>
      <w:marLeft w:val="0"/>
      <w:marRight w:val="0"/>
      <w:marTop w:val="0"/>
      <w:marBottom w:val="0"/>
      <w:divBdr>
        <w:top w:val="none" w:sz="0" w:space="0" w:color="auto"/>
        <w:left w:val="none" w:sz="0" w:space="0" w:color="auto"/>
        <w:bottom w:val="none" w:sz="0" w:space="0" w:color="auto"/>
        <w:right w:val="none" w:sz="0" w:space="0" w:color="auto"/>
      </w:divBdr>
    </w:div>
    <w:div w:id="1422993024">
      <w:bodyDiv w:val="1"/>
      <w:marLeft w:val="0"/>
      <w:marRight w:val="0"/>
      <w:marTop w:val="0"/>
      <w:marBottom w:val="0"/>
      <w:divBdr>
        <w:top w:val="none" w:sz="0" w:space="0" w:color="auto"/>
        <w:left w:val="none" w:sz="0" w:space="0" w:color="auto"/>
        <w:bottom w:val="none" w:sz="0" w:space="0" w:color="auto"/>
        <w:right w:val="none" w:sz="0" w:space="0" w:color="auto"/>
      </w:divBdr>
    </w:div>
    <w:div w:id="1435520534">
      <w:bodyDiv w:val="1"/>
      <w:marLeft w:val="0"/>
      <w:marRight w:val="0"/>
      <w:marTop w:val="0"/>
      <w:marBottom w:val="0"/>
      <w:divBdr>
        <w:top w:val="none" w:sz="0" w:space="0" w:color="auto"/>
        <w:left w:val="none" w:sz="0" w:space="0" w:color="auto"/>
        <w:bottom w:val="none" w:sz="0" w:space="0" w:color="auto"/>
        <w:right w:val="none" w:sz="0" w:space="0" w:color="auto"/>
      </w:divBdr>
    </w:div>
    <w:div w:id="1444225458">
      <w:bodyDiv w:val="1"/>
      <w:marLeft w:val="0"/>
      <w:marRight w:val="0"/>
      <w:marTop w:val="0"/>
      <w:marBottom w:val="0"/>
      <w:divBdr>
        <w:top w:val="none" w:sz="0" w:space="0" w:color="auto"/>
        <w:left w:val="none" w:sz="0" w:space="0" w:color="auto"/>
        <w:bottom w:val="none" w:sz="0" w:space="0" w:color="auto"/>
        <w:right w:val="none" w:sz="0" w:space="0" w:color="auto"/>
      </w:divBdr>
    </w:div>
    <w:div w:id="1452936066">
      <w:bodyDiv w:val="1"/>
      <w:marLeft w:val="0"/>
      <w:marRight w:val="0"/>
      <w:marTop w:val="0"/>
      <w:marBottom w:val="0"/>
      <w:divBdr>
        <w:top w:val="none" w:sz="0" w:space="0" w:color="auto"/>
        <w:left w:val="none" w:sz="0" w:space="0" w:color="auto"/>
        <w:bottom w:val="none" w:sz="0" w:space="0" w:color="auto"/>
        <w:right w:val="none" w:sz="0" w:space="0" w:color="auto"/>
      </w:divBdr>
    </w:div>
    <w:div w:id="1465806037">
      <w:bodyDiv w:val="1"/>
      <w:marLeft w:val="0"/>
      <w:marRight w:val="0"/>
      <w:marTop w:val="0"/>
      <w:marBottom w:val="0"/>
      <w:divBdr>
        <w:top w:val="none" w:sz="0" w:space="0" w:color="auto"/>
        <w:left w:val="none" w:sz="0" w:space="0" w:color="auto"/>
        <w:bottom w:val="none" w:sz="0" w:space="0" w:color="auto"/>
        <w:right w:val="none" w:sz="0" w:space="0" w:color="auto"/>
      </w:divBdr>
    </w:div>
    <w:div w:id="1468276905">
      <w:bodyDiv w:val="1"/>
      <w:marLeft w:val="0"/>
      <w:marRight w:val="0"/>
      <w:marTop w:val="0"/>
      <w:marBottom w:val="0"/>
      <w:divBdr>
        <w:top w:val="none" w:sz="0" w:space="0" w:color="auto"/>
        <w:left w:val="none" w:sz="0" w:space="0" w:color="auto"/>
        <w:bottom w:val="none" w:sz="0" w:space="0" w:color="auto"/>
        <w:right w:val="none" w:sz="0" w:space="0" w:color="auto"/>
      </w:divBdr>
    </w:div>
    <w:div w:id="1472361021">
      <w:bodyDiv w:val="1"/>
      <w:marLeft w:val="0"/>
      <w:marRight w:val="0"/>
      <w:marTop w:val="0"/>
      <w:marBottom w:val="0"/>
      <w:divBdr>
        <w:top w:val="none" w:sz="0" w:space="0" w:color="auto"/>
        <w:left w:val="none" w:sz="0" w:space="0" w:color="auto"/>
        <w:bottom w:val="none" w:sz="0" w:space="0" w:color="auto"/>
        <w:right w:val="none" w:sz="0" w:space="0" w:color="auto"/>
      </w:divBdr>
    </w:div>
    <w:div w:id="1475760253">
      <w:bodyDiv w:val="1"/>
      <w:marLeft w:val="0"/>
      <w:marRight w:val="0"/>
      <w:marTop w:val="0"/>
      <w:marBottom w:val="0"/>
      <w:divBdr>
        <w:top w:val="none" w:sz="0" w:space="0" w:color="auto"/>
        <w:left w:val="none" w:sz="0" w:space="0" w:color="auto"/>
        <w:bottom w:val="none" w:sz="0" w:space="0" w:color="auto"/>
        <w:right w:val="none" w:sz="0" w:space="0" w:color="auto"/>
      </w:divBdr>
    </w:div>
    <w:div w:id="1479375546">
      <w:bodyDiv w:val="1"/>
      <w:marLeft w:val="0"/>
      <w:marRight w:val="0"/>
      <w:marTop w:val="0"/>
      <w:marBottom w:val="0"/>
      <w:divBdr>
        <w:top w:val="none" w:sz="0" w:space="0" w:color="auto"/>
        <w:left w:val="none" w:sz="0" w:space="0" w:color="auto"/>
        <w:bottom w:val="none" w:sz="0" w:space="0" w:color="auto"/>
        <w:right w:val="none" w:sz="0" w:space="0" w:color="auto"/>
      </w:divBdr>
    </w:div>
    <w:div w:id="1486318712">
      <w:bodyDiv w:val="1"/>
      <w:marLeft w:val="0"/>
      <w:marRight w:val="0"/>
      <w:marTop w:val="0"/>
      <w:marBottom w:val="0"/>
      <w:divBdr>
        <w:top w:val="none" w:sz="0" w:space="0" w:color="auto"/>
        <w:left w:val="none" w:sz="0" w:space="0" w:color="auto"/>
        <w:bottom w:val="none" w:sz="0" w:space="0" w:color="auto"/>
        <w:right w:val="none" w:sz="0" w:space="0" w:color="auto"/>
      </w:divBdr>
    </w:div>
    <w:div w:id="1501385109">
      <w:bodyDiv w:val="1"/>
      <w:marLeft w:val="0"/>
      <w:marRight w:val="0"/>
      <w:marTop w:val="0"/>
      <w:marBottom w:val="0"/>
      <w:divBdr>
        <w:top w:val="none" w:sz="0" w:space="0" w:color="auto"/>
        <w:left w:val="none" w:sz="0" w:space="0" w:color="auto"/>
        <w:bottom w:val="none" w:sz="0" w:space="0" w:color="auto"/>
        <w:right w:val="none" w:sz="0" w:space="0" w:color="auto"/>
      </w:divBdr>
    </w:div>
    <w:div w:id="1504315363">
      <w:bodyDiv w:val="1"/>
      <w:marLeft w:val="0"/>
      <w:marRight w:val="0"/>
      <w:marTop w:val="0"/>
      <w:marBottom w:val="0"/>
      <w:divBdr>
        <w:top w:val="none" w:sz="0" w:space="0" w:color="auto"/>
        <w:left w:val="none" w:sz="0" w:space="0" w:color="auto"/>
        <w:bottom w:val="none" w:sz="0" w:space="0" w:color="auto"/>
        <w:right w:val="none" w:sz="0" w:space="0" w:color="auto"/>
      </w:divBdr>
    </w:div>
    <w:div w:id="1504593015">
      <w:bodyDiv w:val="1"/>
      <w:marLeft w:val="0"/>
      <w:marRight w:val="0"/>
      <w:marTop w:val="0"/>
      <w:marBottom w:val="0"/>
      <w:divBdr>
        <w:top w:val="none" w:sz="0" w:space="0" w:color="auto"/>
        <w:left w:val="none" w:sz="0" w:space="0" w:color="auto"/>
        <w:bottom w:val="none" w:sz="0" w:space="0" w:color="auto"/>
        <w:right w:val="none" w:sz="0" w:space="0" w:color="auto"/>
      </w:divBdr>
    </w:div>
    <w:div w:id="1517773618">
      <w:bodyDiv w:val="1"/>
      <w:marLeft w:val="0"/>
      <w:marRight w:val="0"/>
      <w:marTop w:val="0"/>
      <w:marBottom w:val="0"/>
      <w:divBdr>
        <w:top w:val="none" w:sz="0" w:space="0" w:color="auto"/>
        <w:left w:val="none" w:sz="0" w:space="0" w:color="auto"/>
        <w:bottom w:val="none" w:sz="0" w:space="0" w:color="auto"/>
        <w:right w:val="none" w:sz="0" w:space="0" w:color="auto"/>
      </w:divBdr>
    </w:div>
    <w:div w:id="1536776296">
      <w:bodyDiv w:val="1"/>
      <w:marLeft w:val="0"/>
      <w:marRight w:val="0"/>
      <w:marTop w:val="0"/>
      <w:marBottom w:val="0"/>
      <w:divBdr>
        <w:top w:val="none" w:sz="0" w:space="0" w:color="auto"/>
        <w:left w:val="none" w:sz="0" w:space="0" w:color="auto"/>
        <w:bottom w:val="none" w:sz="0" w:space="0" w:color="auto"/>
        <w:right w:val="none" w:sz="0" w:space="0" w:color="auto"/>
      </w:divBdr>
    </w:div>
    <w:div w:id="1540243891">
      <w:bodyDiv w:val="1"/>
      <w:marLeft w:val="0"/>
      <w:marRight w:val="0"/>
      <w:marTop w:val="0"/>
      <w:marBottom w:val="0"/>
      <w:divBdr>
        <w:top w:val="none" w:sz="0" w:space="0" w:color="auto"/>
        <w:left w:val="none" w:sz="0" w:space="0" w:color="auto"/>
        <w:bottom w:val="none" w:sz="0" w:space="0" w:color="auto"/>
        <w:right w:val="none" w:sz="0" w:space="0" w:color="auto"/>
      </w:divBdr>
      <w:divsChild>
        <w:div w:id="1969430229">
          <w:marLeft w:val="0"/>
          <w:marRight w:val="0"/>
          <w:marTop w:val="0"/>
          <w:marBottom w:val="0"/>
          <w:divBdr>
            <w:top w:val="none" w:sz="0" w:space="0" w:color="auto"/>
            <w:left w:val="none" w:sz="0" w:space="0" w:color="auto"/>
            <w:bottom w:val="none" w:sz="0" w:space="0" w:color="auto"/>
            <w:right w:val="none" w:sz="0" w:space="0" w:color="auto"/>
          </w:divBdr>
          <w:divsChild>
            <w:div w:id="1532953363">
              <w:marLeft w:val="-240"/>
              <w:marRight w:val="-240"/>
              <w:marTop w:val="0"/>
              <w:marBottom w:val="0"/>
              <w:divBdr>
                <w:top w:val="none" w:sz="0" w:space="0" w:color="auto"/>
                <w:left w:val="none" w:sz="0" w:space="0" w:color="auto"/>
                <w:bottom w:val="none" w:sz="0" w:space="0" w:color="auto"/>
                <w:right w:val="none" w:sz="0" w:space="0" w:color="auto"/>
              </w:divBdr>
              <w:divsChild>
                <w:div w:id="2083134572">
                  <w:marLeft w:val="0"/>
                  <w:marRight w:val="0"/>
                  <w:marTop w:val="0"/>
                  <w:marBottom w:val="0"/>
                  <w:divBdr>
                    <w:top w:val="none" w:sz="0" w:space="0" w:color="auto"/>
                    <w:left w:val="none" w:sz="0" w:space="0" w:color="auto"/>
                    <w:bottom w:val="none" w:sz="0" w:space="0" w:color="auto"/>
                    <w:right w:val="none" w:sz="0" w:space="0" w:color="auto"/>
                  </w:divBdr>
                  <w:divsChild>
                    <w:div w:id="323357043">
                      <w:marLeft w:val="0"/>
                      <w:marRight w:val="0"/>
                      <w:marTop w:val="0"/>
                      <w:marBottom w:val="0"/>
                      <w:divBdr>
                        <w:top w:val="none" w:sz="0" w:space="0" w:color="auto"/>
                        <w:left w:val="none" w:sz="0" w:space="0" w:color="auto"/>
                        <w:bottom w:val="none" w:sz="0" w:space="0" w:color="auto"/>
                        <w:right w:val="none" w:sz="0" w:space="0" w:color="auto"/>
                      </w:divBdr>
                    </w:div>
                    <w:div w:id="1162962174">
                      <w:marLeft w:val="0"/>
                      <w:marRight w:val="0"/>
                      <w:marTop w:val="0"/>
                      <w:marBottom w:val="0"/>
                      <w:divBdr>
                        <w:top w:val="none" w:sz="0" w:space="0" w:color="auto"/>
                        <w:left w:val="none" w:sz="0" w:space="0" w:color="auto"/>
                        <w:bottom w:val="none" w:sz="0" w:space="0" w:color="auto"/>
                        <w:right w:val="none" w:sz="0" w:space="0" w:color="auto"/>
                      </w:divBdr>
                      <w:divsChild>
                        <w:div w:id="2111507041">
                          <w:marLeft w:val="165"/>
                          <w:marRight w:val="165"/>
                          <w:marTop w:val="0"/>
                          <w:marBottom w:val="0"/>
                          <w:divBdr>
                            <w:top w:val="none" w:sz="0" w:space="0" w:color="auto"/>
                            <w:left w:val="none" w:sz="0" w:space="0" w:color="auto"/>
                            <w:bottom w:val="none" w:sz="0" w:space="0" w:color="auto"/>
                            <w:right w:val="none" w:sz="0" w:space="0" w:color="auto"/>
                          </w:divBdr>
                          <w:divsChild>
                            <w:div w:id="764880468">
                              <w:marLeft w:val="0"/>
                              <w:marRight w:val="0"/>
                              <w:marTop w:val="0"/>
                              <w:marBottom w:val="0"/>
                              <w:divBdr>
                                <w:top w:val="none" w:sz="0" w:space="0" w:color="auto"/>
                                <w:left w:val="none" w:sz="0" w:space="0" w:color="auto"/>
                                <w:bottom w:val="none" w:sz="0" w:space="0" w:color="auto"/>
                                <w:right w:val="none" w:sz="0" w:space="0" w:color="auto"/>
                              </w:divBdr>
                              <w:divsChild>
                                <w:div w:id="7158220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0974085">
      <w:bodyDiv w:val="1"/>
      <w:marLeft w:val="0"/>
      <w:marRight w:val="0"/>
      <w:marTop w:val="0"/>
      <w:marBottom w:val="0"/>
      <w:divBdr>
        <w:top w:val="none" w:sz="0" w:space="0" w:color="auto"/>
        <w:left w:val="none" w:sz="0" w:space="0" w:color="auto"/>
        <w:bottom w:val="none" w:sz="0" w:space="0" w:color="auto"/>
        <w:right w:val="none" w:sz="0" w:space="0" w:color="auto"/>
      </w:divBdr>
    </w:div>
    <w:div w:id="1544711368">
      <w:bodyDiv w:val="1"/>
      <w:marLeft w:val="0"/>
      <w:marRight w:val="0"/>
      <w:marTop w:val="0"/>
      <w:marBottom w:val="0"/>
      <w:divBdr>
        <w:top w:val="none" w:sz="0" w:space="0" w:color="auto"/>
        <w:left w:val="none" w:sz="0" w:space="0" w:color="auto"/>
        <w:bottom w:val="none" w:sz="0" w:space="0" w:color="auto"/>
        <w:right w:val="none" w:sz="0" w:space="0" w:color="auto"/>
      </w:divBdr>
    </w:div>
    <w:div w:id="1576014632">
      <w:bodyDiv w:val="1"/>
      <w:marLeft w:val="0"/>
      <w:marRight w:val="0"/>
      <w:marTop w:val="0"/>
      <w:marBottom w:val="0"/>
      <w:divBdr>
        <w:top w:val="none" w:sz="0" w:space="0" w:color="auto"/>
        <w:left w:val="none" w:sz="0" w:space="0" w:color="auto"/>
        <w:bottom w:val="none" w:sz="0" w:space="0" w:color="auto"/>
        <w:right w:val="none" w:sz="0" w:space="0" w:color="auto"/>
      </w:divBdr>
    </w:div>
    <w:div w:id="1579680170">
      <w:bodyDiv w:val="1"/>
      <w:marLeft w:val="0"/>
      <w:marRight w:val="0"/>
      <w:marTop w:val="0"/>
      <w:marBottom w:val="0"/>
      <w:divBdr>
        <w:top w:val="none" w:sz="0" w:space="0" w:color="auto"/>
        <w:left w:val="none" w:sz="0" w:space="0" w:color="auto"/>
        <w:bottom w:val="none" w:sz="0" w:space="0" w:color="auto"/>
        <w:right w:val="none" w:sz="0" w:space="0" w:color="auto"/>
      </w:divBdr>
    </w:div>
    <w:div w:id="1584484592">
      <w:bodyDiv w:val="1"/>
      <w:marLeft w:val="0"/>
      <w:marRight w:val="0"/>
      <w:marTop w:val="0"/>
      <w:marBottom w:val="0"/>
      <w:divBdr>
        <w:top w:val="none" w:sz="0" w:space="0" w:color="auto"/>
        <w:left w:val="none" w:sz="0" w:space="0" w:color="auto"/>
        <w:bottom w:val="none" w:sz="0" w:space="0" w:color="auto"/>
        <w:right w:val="none" w:sz="0" w:space="0" w:color="auto"/>
      </w:divBdr>
    </w:div>
    <w:div w:id="1591623556">
      <w:bodyDiv w:val="1"/>
      <w:marLeft w:val="0"/>
      <w:marRight w:val="0"/>
      <w:marTop w:val="0"/>
      <w:marBottom w:val="0"/>
      <w:divBdr>
        <w:top w:val="none" w:sz="0" w:space="0" w:color="auto"/>
        <w:left w:val="none" w:sz="0" w:space="0" w:color="auto"/>
        <w:bottom w:val="none" w:sz="0" w:space="0" w:color="auto"/>
        <w:right w:val="none" w:sz="0" w:space="0" w:color="auto"/>
      </w:divBdr>
    </w:div>
    <w:div w:id="1598558398">
      <w:bodyDiv w:val="1"/>
      <w:marLeft w:val="0"/>
      <w:marRight w:val="0"/>
      <w:marTop w:val="0"/>
      <w:marBottom w:val="0"/>
      <w:divBdr>
        <w:top w:val="none" w:sz="0" w:space="0" w:color="auto"/>
        <w:left w:val="none" w:sz="0" w:space="0" w:color="auto"/>
        <w:bottom w:val="none" w:sz="0" w:space="0" w:color="auto"/>
        <w:right w:val="none" w:sz="0" w:space="0" w:color="auto"/>
      </w:divBdr>
    </w:div>
    <w:div w:id="1602949556">
      <w:bodyDiv w:val="1"/>
      <w:marLeft w:val="0"/>
      <w:marRight w:val="0"/>
      <w:marTop w:val="0"/>
      <w:marBottom w:val="0"/>
      <w:divBdr>
        <w:top w:val="none" w:sz="0" w:space="0" w:color="auto"/>
        <w:left w:val="none" w:sz="0" w:space="0" w:color="auto"/>
        <w:bottom w:val="none" w:sz="0" w:space="0" w:color="auto"/>
        <w:right w:val="none" w:sz="0" w:space="0" w:color="auto"/>
      </w:divBdr>
    </w:div>
    <w:div w:id="1608587169">
      <w:bodyDiv w:val="1"/>
      <w:marLeft w:val="0"/>
      <w:marRight w:val="0"/>
      <w:marTop w:val="0"/>
      <w:marBottom w:val="0"/>
      <w:divBdr>
        <w:top w:val="none" w:sz="0" w:space="0" w:color="auto"/>
        <w:left w:val="none" w:sz="0" w:space="0" w:color="auto"/>
        <w:bottom w:val="none" w:sz="0" w:space="0" w:color="auto"/>
        <w:right w:val="none" w:sz="0" w:space="0" w:color="auto"/>
      </w:divBdr>
    </w:div>
    <w:div w:id="1626884218">
      <w:bodyDiv w:val="1"/>
      <w:marLeft w:val="0"/>
      <w:marRight w:val="0"/>
      <w:marTop w:val="0"/>
      <w:marBottom w:val="0"/>
      <w:divBdr>
        <w:top w:val="none" w:sz="0" w:space="0" w:color="auto"/>
        <w:left w:val="none" w:sz="0" w:space="0" w:color="auto"/>
        <w:bottom w:val="none" w:sz="0" w:space="0" w:color="auto"/>
        <w:right w:val="none" w:sz="0" w:space="0" w:color="auto"/>
      </w:divBdr>
    </w:div>
    <w:div w:id="1628196520">
      <w:bodyDiv w:val="1"/>
      <w:marLeft w:val="0"/>
      <w:marRight w:val="0"/>
      <w:marTop w:val="0"/>
      <w:marBottom w:val="0"/>
      <w:divBdr>
        <w:top w:val="none" w:sz="0" w:space="0" w:color="auto"/>
        <w:left w:val="none" w:sz="0" w:space="0" w:color="auto"/>
        <w:bottom w:val="none" w:sz="0" w:space="0" w:color="auto"/>
        <w:right w:val="none" w:sz="0" w:space="0" w:color="auto"/>
      </w:divBdr>
    </w:div>
    <w:div w:id="1671444814">
      <w:bodyDiv w:val="1"/>
      <w:marLeft w:val="0"/>
      <w:marRight w:val="0"/>
      <w:marTop w:val="0"/>
      <w:marBottom w:val="0"/>
      <w:divBdr>
        <w:top w:val="none" w:sz="0" w:space="0" w:color="auto"/>
        <w:left w:val="none" w:sz="0" w:space="0" w:color="auto"/>
        <w:bottom w:val="none" w:sz="0" w:space="0" w:color="auto"/>
        <w:right w:val="none" w:sz="0" w:space="0" w:color="auto"/>
      </w:divBdr>
    </w:div>
    <w:div w:id="1693066562">
      <w:bodyDiv w:val="1"/>
      <w:marLeft w:val="0"/>
      <w:marRight w:val="0"/>
      <w:marTop w:val="0"/>
      <w:marBottom w:val="0"/>
      <w:divBdr>
        <w:top w:val="none" w:sz="0" w:space="0" w:color="auto"/>
        <w:left w:val="none" w:sz="0" w:space="0" w:color="auto"/>
        <w:bottom w:val="none" w:sz="0" w:space="0" w:color="auto"/>
        <w:right w:val="none" w:sz="0" w:space="0" w:color="auto"/>
      </w:divBdr>
    </w:div>
    <w:div w:id="1695643301">
      <w:bodyDiv w:val="1"/>
      <w:marLeft w:val="0"/>
      <w:marRight w:val="0"/>
      <w:marTop w:val="0"/>
      <w:marBottom w:val="0"/>
      <w:divBdr>
        <w:top w:val="none" w:sz="0" w:space="0" w:color="auto"/>
        <w:left w:val="none" w:sz="0" w:space="0" w:color="auto"/>
        <w:bottom w:val="none" w:sz="0" w:space="0" w:color="auto"/>
        <w:right w:val="none" w:sz="0" w:space="0" w:color="auto"/>
      </w:divBdr>
    </w:div>
    <w:div w:id="1700544740">
      <w:bodyDiv w:val="1"/>
      <w:marLeft w:val="0"/>
      <w:marRight w:val="0"/>
      <w:marTop w:val="0"/>
      <w:marBottom w:val="0"/>
      <w:divBdr>
        <w:top w:val="none" w:sz="0" w:space="0" w:color="auto"/>
        <w:left w:val="none" w:sz="0" w:space="0" w:color="auto"/>
        <w:bottom w:val="none" w:sz="0" w:space="0" w:color="auto"/>
        <w:right w:val="none" w:sz="0" w:space="0" w:color="auto"/>
      </w:divBdr>
    </w:div>
    <w:div w:id="1702321305">
      <w:bodyDiv w:val="1"/>
      <w:marLeft w:val="0"/>
      <w:marRight w:val="0"/>
      <w:marTop w:val="0"/>
      <w:marBottom w:val="0"/>
      <w:divBdr>
        <w:top w:val="none" w:sz="0" w:space="0" w:color="auto"/>
        <w:left w:val="none" w:sz="0" w:space="0" w:color="auto"/>
        <w:bottom w:val="none" w:sz="0" w:space="0" w:color="auto"/>
        <w:right w:val="none" w:sz="0" w:space="0" w:color="auto"/>
      </w:divBdr>
    </w:div>
    <w:div w:id="1720978740">
      <w:bodyDiv w:val="1"/>
      <w:marLeft w:val="0"/>
      <w:marRight w:val="0"/>
      <w:marTop w:val="0"/>
      <w:marBottom w:val="0"/>
      <w:divBdr>
        <w:top w:val="none" w:sz="0" w:space="0" w:color="auto"/>
        <w:left w:val="none" w:sz="0" w:space="0" w:color="auto"/>
        <w:bottom w:val="none" w:sz="0" w:space="0" w:color="auto"/>
        <w:right w:val="none" w:sz="0" w:space="0" w:color="auto"/>
      </w:divBdr>
    </w:div>
    <w:div w:id="1744909226">
      <w:bodyDiv w:val="1"/>
      <w:marLeft w:val="0"/>
      <w:marRight w:val="0"/>
      <w:marTop w:val="0"/>
      <w:marBottom w:val="0"/>
      <w:divBdr>
        <w:top w:val="none" w:sz="0" w:space="0" w:color="auto"/>
        <w:left w:val="none" w:sz="0" w:space="0" w:color="auto"/>
        <w:bottom w:val="none" w:sz="0" w:space="0" w:color="auto"/>
        <w:right w:val="none" w:sz="0" w:space="0" w:color="auto"/>
      </w:divBdr>
    </w:div>
    <w:div w:id="1745567244">
      <w:bodyDiv w:val="1"/>
      <w:marLeft w:val="0"/>
      <w:marRight w:val="0"/>
      <w:marTop w:val="0"/>
      <w:marBottom w:val="0"/>
      <w:divBdr>
        <w:top w:val="none" w:sz="0" w:space="0" w:color="auto"/>
        <w:left w:val="none" w:sz="0" w:space="0" w:color="auto"/>
        <w:bottom w:val="none" w:sz="0" w:space="0" w:color="auto"/>
        <w:right w:val="none" w:sz="0" w:space="0" w:color="auto"/>
      </w:divBdr>
    </w:div>
    <w:div w:id="1747994455">
      <w:bodyDiv w:val="1"/>
      <w:marLeft w:val="0"/>
      <w:marRight w:val="0"/>
      <w:marTop w:val="0"/>
      <w:marBottom w:val="0"/>
      <w:divBdr>
        <w:top w:val="none" w:sz="0" w:space="0" w:color="auto"/>
        <w:left w:val="none" w:sz="0" w:space="0" w:color="auto"/>
        <w:bottom w:val="none" w:sz="0" w:space="0" w:color="auto"/>
        <w:right w:val="none" w:sz="0" w:space="0" w:color="auto"/>
      </w:divBdr>
    </w:div>
    <w:div w:id="1757822804">
      <w:bodyDiv w:val="1"/>
      <w:marLeft w:val="0"/>
      <w:marRight w:val="0"/>
      <w:marTop w:val="0"/>
      <w:marBottom w:val="0"/>
      <w:divBdr>
        <w:top w:val="none" w:sz="0" w:space="0" w:color="auto"/>
        <w:left w:val="none" w:sz="0" w:space="0" w:color="auto"/>
        <w:bottom w:val="none" w:sz="0" w:space="0" w:color="auto"/>
        <w:right w:val="none" w:sz="0" w:space="0" w:color="auto"/>
      </w:divBdr>
    </w:div>
    <w:div w:id="1767727357">
      <w:bodyDiv w:val="1"/>
      <w:marLeft w:val="0"/>
      <w:marRight w:val="0"/>
      <w:marTop w:val="0"/>
      <w:marBottom w:val="0"/>
      <w:divBdr>
        <w:top w:val="none" w:sz="0" w:space="0" w:color="auto"/>
        <w:left w:val="none" w:sz="0" w:space="0" w:color="auto"/>
        <w:bottom w:val="none" w:sz="0" w:space="0" w:color="auto"/>
        <w:right w:val="none" w:sz="0" w:space="0" w:color="auto"/>
      </w:divBdr>
    </w:div>
    <w:div w:id="1767965546">
      <w:bodyDiv w:val="1"/>
      <w:marLeft w:val="0"/>
      <w:marRight w:val="0"/>
      <w:marTop w:val="0"/>
      <w:marBottom w:val="0"/>
      <w:divBdr>
        <w:top w:val="none" w:sz="0" w:space="0" w:color="auto"/>
        <w:left w:val="none" w:sz="0" w:space="0" w:color="auto"/>
        <w:bottom w:val="none" w:sz="0" w:space="0" w:color="auto"/>
        <w:right w:val="none" w:sz="0" w:space="0" w:color="auto"/>
      </w:divBdr>
    </w:div>
    <w:div w:id="1769229458">
      <w:bodyDiv w:val="1"/>
      <w:marLeft w:val="0"/>
      <w:marRight w:val="0"/>
      <w:marTop w:val="0"/>
      <w:marBottom w:val="0"/>
      <w:divBdr>
        <w:top w:val="none" w:sz="0" w:space="0" w:color="auto"/>
        <w:left w:val="none" w:sz="0" w:space="0" w:color="auto"/>
        <w:bottom w:val="none" w:sz="0" w:space="0" w:color="auto"/>
        <w:right w:val="none" w:sz="0" w:space="0" w:color="auto"/>
      </w:divBdr>
    </w:div>
    <w:div w:id="1775131341">
      <w:bodyDiv w:val="1"/>
      <w:marLeft w:val="0"/>
      <w:marRight w:val="0"/>
      <w:marTop w:val="0"/>
      <w:marBottom w:val="0"/>
      <w:divBdr>
        <w:top w:val="none" w:sz="0" w:space="0" w:color="auto"/>
        <w:left w:val="none" w:sz="0" w:space="0" w:color="auto"/>
        <w:bottom w:val="none" w:sz="0" w:space="0" w:color="auto"/>
        <w:right w:val="none" w:sz="0" w:space="0" w:color="auto"/>
      </w:divBdr>
    </w:div>
    <w:div w:id="1778402154">
      <w:bodyDiv w:val="1"/>
      <w:marLeft w:val="0"/>
      <w:marRight w:val="0"/>
      <w:marTop w:val="0"/>
      <w:marBottom w:val="0"/>
      <w:divBdr>
        <w:top w:val="none" w:sz="0" w:space="0" w:color="auto"/>
        <w:left w:val="none" w:sz="0" w:space="0" w:color="auto"/>
        <w:bottom w:val="none" w:sz="0" w:space="0" w:color="auto"/>
        <w:right w:val="none" w:sz="0" w:space="0" w:color="auto"/>
      </w:divBdr>
    </w:div>
    <w:div w:id="1790389654">
      <w:bodyDiv w:val="1"/>
      <w:marLeft w:val="0"/>
      <w:marRight w:val="0"/>
      <w:marTop w:val="0"/>
      <w:marBottom w:val="0"/>
      <w:divBdr>
        <w:top w:val="none" w:sz="0" w:space="0" w:color="auto"/>
        <w:left w:val="none" w:sz="0" w:space="0" w:color="auto"/>
        <w:bottom w:val="none" w:sz="0" w:space="0" w:color="auto"/>
        <w:right w:val="none" w:sz="0" w:space="0" w:color="auto"/>
      </w:divBdr>
    </w:div>
    <w:div w:id="1808549141">
      <w:bodyDiv w:val="1"/>
      <w:marLeft w:val="0"/>
      <w:marRight w:val="0"/>
      <w:marTop w:val="0"/>
      <w:marBottom w:val="0"/>
      <w:divBdr>
        <w:top w:val="none" w:sz="0" w:space="0" w:color="auto"/>
        <w:left w:val="none" w:sz="0" w:space="0" w:color="auto"/>
        <w:bottom w:val="none" w:sz="0" w:space="0" w:color="auto"/>
        <w:right w:val="none" w:sz="0" w:space="0" w:color="auto"/>
      </w:divBdr>
    </w:div>
    <w:div w:id="1812823614">
      <w:bodyDiv w:val="1"/>
      <w:marLeft w:val="0"/>
      <w:marRight w:val="0"/>
      <w:marTop w:val="0"/>
      <w:marBottom w:val="0"/>
      <w:divBdr>
        <w:top w:val="none" w:sz="0" w:space="0" w:color="auto"/>
        <w:left w:val="none" w:sz="0" w:space="0" w:color="auto"/>
        <w:bottom w:val="none" w:sz="0" w:space="0" w:color="auto"/>
        <w:right w:val="none" w:sz="0" w:space="0" w:color="auto"/>
      </w:divBdr>
    </w:div>
    <w:div w:id="1813211795">
      <w:bodyDiv w:val="1"/>
      <w:marLeft w:val="0"/>
      <w:marRight w:val="0"/>
      <w:marTop w:val="0"/>
      <w:marBottom w:val="0"/>
      <w:divBdr>
        <w:top w:val="none" w:sz="0" w:space="0" w:color="auto"/>
        <w:left w:val="none" w:sz="0" w:space="0" w:color="auto"/>
        <w:bottom w:val="none" w:sz="0" w:space="0" w:color="auto"/>
        <w:right w:val="none" w:sz="0" w:space="0" w:color="auto"/>
      </w:divBdr>
    </w:div>
    <w:div w:id="1844970104">
      <w:bodyDiv w:val="1"/>
      <w:marLeft w:val="0"/>
      <w:marRight w:val="0"/>
      <w:marTop w:val="0"/>
      <w:marBottom w:val="0"/>
      <w:divBdr>
        <w:top w:val="none" w:sz="0" w:space="0" w:color="auto"/>
        <w:left w:val="none" w:sz="0" w:space="0" w:color="auto"/>
        <w:bottom w:val="none" w:sz="0" w:space="0" w:color="auto"/>
        <w:right w:val="none" w:sz="0" w:space="0" w:color="auto"/>
      </w:divBdr>
    </w:div>
    <w:div w:id="1847135917">
      <w:bodyDiv w:val="1"/>
      <w:marLeft w:val="0"/>
      <w:marRight w:val="0"/>
      <w:marTop w:val="0"/>
      <w:marBottom w:val="0"/>
      <w:divBdr>
        <w:top w:val="none" w:sz="0" w:space="0" w:color="auto"/>
        <w:left w:val="none" w:sz="0" w:space="0" w:color="auto"/>
        <w:bottom w:val="none" w:sz="0" w:space="0" w:color="auto"/>
        <w:right w:val="none" w:sz="0" w:space="0" w:color="auto"/>
      </w:divBdr>
    </w:div>
    <w:div w:id="1848714844">
      <w:bodyDiv w:val="1"/>
      <w:marLeft w:val="0"/>
      <w:marRight w:val="0"/>
      <w:marTop w:val="0"/>
      <w:marBottom w:val="0"/>
      <w:divBdr>
        <w:top w:val="none" w:sz="0" w:space="0" w:color="auto"/>
        <w:left w:val="none" w:sz="0" w:space="0" w:color="auto"/>
        <w:bottom w:val="none" w:sz="0" w:space="0" w:color="auto"/>
        <w:right w:val="none" w:sz="0" w:space="0" w:color="auto"/>
      </w:divBdr>
    </w:div>
    <w:div w:id="1851026990">
      <w:bodyDiv w:val="1"/>
      <w:marLeft w:val="0"/>
      <w:marRight w:val="0"/>
      <w:marTop w:val="0"/>
      <w:marBottom w:val="0"/>
      <w:divBdr>
        <w:top w:val="none" w:sz="0" w:space="0" w:color="auto"/>
        <w:left w:val="none" w:sz="0" w:space="0" w:color="auto"/>
        <w:bottom w:val="none" w:sz="0" w:space="0" w:color="auto"/>
        <w:right w:val="none" w:sz="0" w:space="0" w:color="auto"/>
      </w:divBdr>
    </w:div>
    <w:div w:id="1863011632">
      <w:bodyDiv w:val="1"/>
      <w:marLeft w:val="0"/>
      <w:marRight w:val="0"/>
      <w:marTop w:val="0"/>
      <w:marBottom w:val="0"/>
      <w:divBdr>
        <w:top w:val="none" w:sz="0" w:space="0" w:color="auto"/>
        <w:left w:val="none" w:sz="0" w:space="0" w:color="auto"/>
        <w:bottom w:val="none" w:sz="0" w:space="0" w:color="auto"/>
        <w:right w:val="none" w:sz="0" w:space="0" w:color="auto"/>
      </w:divBdr>
    </w:div>
    <w:div w:id="1872722506">
      <w:bodyDiv w:val="1"/>
      <w:marLeft w:val="0"/>
      <w:marRight w:val="0"/>
      <w:marTop w:val="0"/>
      <w:marBottom w:val="0"/>
      <w:divBdr>
        <w:top w:val="none" w:sz="0" w:space="0" w:color="auto"/>
        <w:left w:val="none" w:sz="0" w:space="0" w:color="auto"/>
        <w:bottom w:val="none" w:sz="0" w:space="0" w:color="auto"/>
        <w:right w:val="none" w:sz="0" w:space="0" w:color="auto"/>
      </w:divBdr>
    </w:div>
    <w:div w:id="1874267401">
      <w:bodyDiv w:val="1"/>
      <w:marLeft w:val="0"/>
      <w:marRight w:val="0"/>
      <w:marTop w:val="0"/>
      <w:marBottom w:val="0"/>
      <w:divBdr>
        <w:top w:val="none" w:sz="0" w:space="0" w:color="auto"/>
        <w:left w:val="none" w:sz="0" w:space="0" w:color="auto"/>
        <w:bottom w:val="none" w:sz="0" w:space="0" w:color="auto"/>
        <w:right w:val="none" w:sz="0" w:space="0" w:color="auto"/>
      </w:divBdr>
    </w:div>
    <w:div w:id="1883666378">
      <w:bodyDiv w:val="1"/>
      <w:marLeft w:val="0"/>
      <w:marRight w:val="0"/>
      <w:marTop w:val="0"/>
      <w:marBottom w:val="0"/>
      <w:divBdr>
        <w:top w:val="none" w:sz="0" w:space="0" w:color="auto"/>
        <w:left w:val="none" w:sz="0" w:space="0" w:color="auto"/>
        <w:bottom w:val="none" w:sz="0" w:space="0" w:color="auto"/>
        <w:right w:val="none" w:sz="0" w:space="0" w:color="auto"/>
      </w:divBdr>
    </w:div>
    <w:div w:id="1894342276">
      <w:bodyDiv w:val="1"/>
      <w:marLeft w:val="0"/>
      <w:marRight w:val="0"/>
      <w:marTop w:val="0"/>
      <w:marBottom w:val="0"/>
      <w:divBdr>
        <w:top w:val="none" w:sz="0" w:space="0" w:color="auto"/>
        <w:left w:val="none" w:sz="0" w:space="0" w:color="auto"/>
        <w:bottom w:val="none" w:sz="0" w:space="0" w:color="auto"/>
        <w:right w:val="none" w:sz="0" w:space="0" w:color="auto"/>
      </w:divBdr>
    </w:div>
    <w:div w:id="1900045325">
      <w:bodyDiv w:val="1"/>
      <w:marLeft w:val="0"/>
      <w:marRight w:val="0"/>
      <w:marTop w:val="0"/>
      <w:marBottom w:val="0"/>
      <w:divBdr>
        <w:top w:val="none" w:sz="0" w:space="0" w:color="auto"/>
        <w:left w:val="none" w:sz="0" w:space="0" w:color="auto"/>
        <w:bottom w:val="none" w:sz="0" w:space="0" w:color="auto"/>
        <w:right w:val="none" w:sz="0" w:space="0" w:color="auto"/>
      </w:divBdr>
    </w:div>
    <w:div w:id="1904411368">
      <w:bodyDiv w:val="1"/>
      <w:marLeft w:val="0"/>
      <w:marRight w:val="0"/>
      <w:marTop w:val="0"/>
      <w:marBottom w:val="0"/>
      <w:divBdr>
        <w:top w:val="none" w:sz="0" w:space="0" w:color="auto"/>
        <w:left w:val="none" w:sz="0" w:space="0" w:color="auto"/>
        <w:bottom w:val="none" w:sz="0" w:space="0" w:color="auto"/>
        <w:right w:val="none" w:sz="0" w:space="0" w:color="auto"/>
      </w:divBdr>
    </w:div>
    <w:div w:id="1911235166">
      <w:bodyDiv w:val="1"/>
      <w:marLeft w:val="0"/>
      <w:marRight w:val="0"/>
      <w:marTop w:val="0"/>
      <w:marBottom w:val="0"/>
      <w:divBdr>
        <w:top w:val="none" w:sz="0" w:space="0" w:color="auto"/>
        <w:left w:val="none" w:sz="0" w:space="0" w:color="auto"/>
        <w:bottom w:val="none" w:sz="0" w:space="0" w:color="auto"/>
        <w:right w:val="none" w:sz="0" w:space="0" w:color="auto"/>
      </w:divBdr>
    </w:div>
    <w:div w:id="1914507824">
      <w:bodyDiv w:val="1"/>
      <w:marLeft w:val="0"/>
      <w:marRight w:val="0"/>
      <w:marTop w:val="0"/>
      <w:marBottom w:val="0"/>
      <w:divBdr>
        <w:top w:val="none" w:sz="0" w:space="0" w:color="auto"/>
        <w:left w:val="none" w:sz="0" w:space="0" w:color="auto"/>
        <w:bottom w:val="none" w:sz="0" w:space="0" w:color="auto"/>
        <w:right w:val="none" w:sz="0" w:space="0" w:color="auto"/>
      </w:divBdr>
    </w:div>
    <w:div w:id="1925383366">
      <w:bodyDiv w:val="1"/>
      <w:marLeft w:val="0"/>
      <w:marRight w:val="0"/>
      <w:marTop w:val="0"/>
      <w:marBottom w:val="0"/>
      <w:divBdr>
        <w:top w:val="none" w:sz="0" w:space="0" w:color="auto"/>
        <w:left w:val="none" w:sz="0" w:space="0" w:color="auto"/>
        <w:bottom w:val="none" w:sz="0" w:space="0" w:color="auto"/>
        <w:right w:val="none" w:sz="0" w:space="0" w:color="auto"/>
      </w:divBdr>
    </w:div>
    <w:div w:id="1926451276">
      <w:bodyDiv w:val="1"/>
      <w:marLeft w:val="0"/>
      <w:marRight w:val="0"/>
      <w:marTop w:val="0"/>
      <w:marBottom w:val="0"/>
      <w:divBdr>
        <w:top w:val="none" w:sz="0" w:space="0" w:color="auto"/>
        <w:left w:val="none" w:sz="0" w:space="0" w:color="auto"/>
        <w:bottom w:val="none" w:sz="0" w:space="0" w:color="auto"/>
        <w:right w:val="none" w:sz="0" w:space="0" w:color="auto"/>
      </w:divBdr>
    </w:div>
    <w:div w:id="1936210916">
      <w:bodyDiv w:val="1"/>
      <w:marLeft w:val="0"/>
      <w:marRight w:val="0"/>
      <w:marTop w:val="0"/>
      <w:marBottom w:val="0"/>
      <w:divBdr>
        <w:top w:val="none" w:sz="0" w:space="0" w:color="auto"/>
        <w:left w:val="none" w:sz="0" w:space="0" w:color="auto"/>
        <w:bottom w:val="none" w:sz="0" w:space="0" w:color="auto"/>
        <w:right w:val="none" w:sz="0" w:space="0" w:color="auto"/>
      </w:divBdr>
    </w:div>
    <w:div w:id="1938975060">
      <w:bodyDiv w:val="1"/>
      <w:marLeft w:val="0"/>
      <w:marRight w:val="0"/>
      <w:marTop w:val="0"/>
      <w:marBottom w:val="0"/>
      <w:divBdr>
        <w:top w:val="none" w:sz="0" w:space="0" w:color="auto"/>
        <w:left w:val="none" w:sz="0" w:space="0" w:color="auto"/>
        <w:bottom w:val="none" w:sz="0" w:space="0" w:color="auto"/>
        <w:right w:val="none" w:sz="0" w:space="0" w:color="auto"/>
      </w:divBdr>
    </w:div>
    <w:div w:id="1955213582">
      <w:bodyDiv w:val="1"/>
      <w:marLeft w:val="0"/>
      <w:marRight w:val="0"/>
      <w:marTop w:val="0"/>
      <w:marBottom w:val="0"/>
      <w:divBdr>
        <w:top w:val="none" w:sz="0" w:space="0" w:color="auto"/>
        <w:left w:val="none" w:sz="0" w:space="0" w:color="auto"/>
        <w:bottom w:val="none" w:sz="0" w:space="0" w:color="auto"/>
        <w:right w:val="none" w:sz="0" w:space="0" w:color="auto"/>
      </w:divBdr>
    </w:div>
    <w:div w:id="1956059431">
      <w:bodyDiv w:val="1"/>
      <w:marLeft w:val="0"/>
      <w:marRight w:val="0"/>
      <w:marTop w:val="0"/>
      <w:marBottom w:val="0"/>
      <w:divBdr>
        <w:top w:val="none" w:sz="0" w:space="0" w:color="auto"/>
        <w:left w:val="none" w:sz="0" w:space="0" w:color="auto"/>
        <w:bottom w:val="none" w:sz="0" w:space="0" w:color="auto"/>
        <w:right w:val="none" w:sz="0" w:space="0" w:color="auto"/>
      </w:divBdr>
    </w:div>
    <w:div w:id="1972439537">
      <w:bodyDiv w:val="1"/>
      <w:marLeft w:val="0"/>
      <w:marRight w:val="0"/>
      <w:marTop w:val="0"/>
      <w:marBottom w:val="0"/>
      <w:divBdr>
        <w:top w:val="none" w:sz="0" w:space="0" w:color="auto"/>
        <w:left w:val="none" w:sz="0" w:space="0" w:color="auto"/>
        <w:bottom w:val="none" w:sz="0" w:space="0" w:color="auto"/>
        <w:right w:val="none" w:sz="0" w:space="0" w:color="auto"/>
      </w:divBdr>
    </w:div>
    <w:div w:id="1977834918">
      <w:bodyDiv w:val="1"/>
      <w:marLeft w:val="0"/>
      <w:marRight w:val="0"/>
      <w:marTop w:val="0"/>
      <w:marBottom w:val="0"/>
      <w:divBdr>
        <w:top w:val="none" w:sz="0" w:space="0" w:color="auto"/>
        <w:left w:val="none" w:sz="0" w:space="0" w:color="auto"/>
        <w:bottom w:val="none" w:sz="0" w:space="0" w:color="auto"/>
        <w:right w:val="none" w:sz="0" w:space="0" w:color="auto"/>
      </w:divBdr>
    </w:div>
    <w:div w:id="1978367105">
      <w:bodyDiv w:val="1"/>
      <w:marLeft w:val="0"/>
      <w:marRight w:val="0"/>
      <w:marTop w:val="0"/>
      <w:marBottom w:val="0"/>
      <w:divBdr>
        <w:top w:val="none" w:sz="0" w:space="0" w:color="auto"/>
        <w:left w:val="none" w:sz="0" w:space="0" w:color="auto"/>
        <w:bottom w:val="none" w:sz="0" w:space="0" w:color="auto"/>
        <w:right w:val="none" w:sz="0" w:space="0" w:color="auto"/>
      </w:divBdr>
    </w:div>
    <w:div w:id="1982466064">
      <w:bodyDiv w:val="1"/>
      <w:marLeft w:val="0"/>
      <w:marRight w:val="0"/>
      <w:marTop w:val="0"/>
      <w:marBottom w:val="0"/>
      <w:divBdr>
        <w:top w:val="none" w:sz="0" w:space="0" w:color="auto"/>
        <w:left w:val="none" w:sz="0" w:space="0" w:color="auto"/>
        <w:bottom w:val="none" w:sz="0" w:space="0" w:color="auto"/>
        <w:right w:val="none" w:sz="0" w:space="0" w:color="auto"/>
      </w:divBdr>
    </w:div>
    <w:div w:id="1986154504">
      <w:bodyDiv w:val="1"/>
      <w:marLeft w:val="0"/>
      <w:marRight w:val="0"/>
      <w:marTop w:val="0"/>
      <w:marBottom w:val="0"/>
      <w:divBdr>
        <w:top w:val="none" w:sz="0" w:space="0" w:color="auto"/>
        <w:left w:val="none" w:sz="0" w:space="0" w:color="auto"/>
        <w:bottom w:val="none" w:sz="0" w:space="0" w:color="auto"/>
        <w:right w:val="none" w:sz="0" w:space="0" w:color="auto"/>
      </w:divBdr>
    </w:div>
    <w:div w:id="1987971726">
      <w:bodyDiv w:val="1"/>
      <w:marLeft w:val="0"/>
      <w:marRight w:val="0"/>
      <w:marTop w:val="0"/>
      <w:marBottom w:val="0"/>
      <w:divBdr>
        <w:top w:val="none" w:sz="0" w:space="0" w:color="auto"/>
        <w:left w:val="none" w:sz="0" w:space="0" w:color="auto"/>
        <w:bottom w:val="none" w:sz="0" w:space="0" w:color="auto"/>
        <w:right w:val="none" w:sz="0" w:space="0" w:color="auto"/>
      </w:divBdr>
    </w:div>
    <w:div w:id="2012642459">
      <w:bodyDiv w:val="1"/>
      <w:marLeft w:val="0"/>
      <w:marRight w:val="0"/>
      <w:marTop w:val="0"/>
      <w:marBottom w:val="0"/>
      <w:divBdr>
        <w:top w:val="none" w:sz="0" w:space="0" w:color="auto"/>
        <w:left w:val="none" w:sz="0" w:space="0" w:color="auto"/>
        <w:bottom w:val="none" w:sz="0" w:space="0" w:color="auto"/>
        <w:right w:val="none" w:sz="0" w:space="0" w:color="auto"/>
      </w:divBdr>
    </w:div>
    <w:div w:id="2013218025">
      <w:bodyDiv w:val="1"/>
      <w:marLeft w:val="0"/>
      <w:marRight w:val="0"/>
      <w:marTop w:val="0"/>
      <w:marBottom w:val="0"/>
      <w:divBdr>
        <w:top w:val="none" w:sz="0" w:space="0" w:color="auto"/>
        <w:left w:val="none" w:sz="0" w:space="0" w:color="auto"/>
        <w:bottom w:val="none" w:sz="0" w:space="0" w:color="auto"/>
        <w:right w:val="none" w:sz="0" w:space="0" w:color="auto"/>
      </w:divBdr>
    </w:div>
    <w:div w:id="2014143373">
      <w:bodyDiv w:val="1"/>
      <w:marLeft w:val="0"/>
      <w:marRight w:val="0"/>
      <w:marTop w:val="0"/>
      <w:marBottom w:val="0"/>
      <w:divBdr>
        <w:top w:val="none" w:sz="0" w:space="0" w:color="auto"/>
        <w:left w:val="none" w:sz="0" w:space="0" w:color="auto"/>
        <w:bottom w:val="none" w:sz="0" w:space="0" w:color="auto"/>
        <w:right w:val="none" w:sz="0" w:space="0" w:color="auto"/>
      </w:divBdr>
    </w:div>
    <w:div w:id="2015258657">
      <w:bodyDiv w:val="1"/>
      <w:marLeft w:val="0"/>
      <w:marRight w:val="0"/>
      <w:marTop w:val="0"/>
      <w:marBottom w:val="0"/>
      <w:divBdr>
        <w:top w:val="none" w:sz="0" w:space="0" w:color="auto"/>
        <w:left w:val="none" w:sz="0" w:space="0" w:color="auto"/>
        <w:bottom w:val="none" w:sz="0" w:space="0" w:color="auto"/>
        <w:right w:val="none" w:sz="0" w:space="0" w:color="auto"/>
      </w:divBdr>
    </w:div>
    <w:div w:id="2019187684">
      <w:bodyDiv w:val="1"/>
      <w:marLeft w:val="0"/>
      <w:marRight w:val="0"/>
      <w:marTop w:val="0"/>
      <w:marBottom w:val="0"/>
      <w:divBdr>
        <w:top w:val="none" w:sz="0" w:space="0" w:color="auto"/>
        <w:left w:val="none" w:sz="0" w:space="0" w:color="auto"/>
        <w:bottom w:val="none" w:sz="0" w:space="0" w:color="auto"/>
        <w:right w:val="none" w:sz="0" w:space="0" w:color="auto"/>
      </w:divBdr>
    </w:div>
    <w:div w:id="2038658892">
      <w:bodyDiv w:val="1"/>
      <w:marLeft w:val="0"/>
      <w:marRight w:val="0"/>
      <w:marTop w:val="0"/>
      <w:marBottom w:val="0"/>
      <w:divBdr>
        <w:top w:val="none" w:sz="0" w:space="0" w:color="auto"/>
        <w:left w:val="none" w:sz="0" w:space="0" w:color="auto"/>
        <w:bottom w:val="none" w:sz="0" w:space="0" w:color="auto"/>
        <w:right w:val="none" w:sz="0" w:space="0" w:color="auto"/>
      </w:divBdr>
    </w:div>
    <w:div w:id="2040934648">
      <w:bodyDiv w:val="1"/>
      <w:marLeft w:val="0"/>
      <w:marRight w:val="0"/>
      <w:marTop w:val="0"/>
      <w:marBottom w:val="0"/>
      <w:divBdr>
        <w:top w:val="none" w:sz="0" w:space="0" w:color="auto"/>
        <w:left w:val="none" w:sz="0" w:space="0" w:color="auto"/>
        <w:bottom w:val="none" w:sz="0" w:space="0" w:color="auto"/>
        <w:right w:val="none" w:sz="0" w:space="0" w:color="auto"/>
      </w:divBdr>
    </w:div>
    <w:div w:id="2042320529">
      <w:bodyDiv w:val="1"/>
      <w:marLeft w:val="0"/>
      <w:marRight w:val="0"/>
      <w:marTop w:val="0"/>
      <w:marBottom w:val="0"/>
      <w:divBdr>
        <w:top w:val="none" w:sz="0" w:space="0" w:color="auto"/>
        <w:left w:val="none" w:sz="0" w:space="0" w:color="auto"/>
        <w:bottom w:val="none" w:sz="0" w:space="0" w:color="auto"/>
        <w:right w:val="none" w:sz="0" w:space="0" w:color="auto"/>
      </w:divBdr>
    </w:div>
    <w:div w:id="2049406569">
      <w:bodyDiv w:val="1"/>
      <w:marLeft w:val="0"/>
      <w:marRight w:val="0"/>
      <w:marTop w:val="0"/>
      <w:marBottom w:val="0"/>
      <w:divBdr>
        <w:top w:val="none" w:sz="0" w:space="0" w:color="auto"/>
        <w:left w:val="none" w:sz="0" w:space="0" w:color="auto"/>
        <w:bottom w:val="none" w:sz="0" w:space="0" w:color="auto"/>
        <w:right w:val="none" w:sz="0" w:space="0" w:color="auto"/>
      </w:divBdr>
    </w:div>
    <w:div w:id="2069911520">
      <w:bodyDiv w:val="1"/>
      <w:marLeft w:val="0"/>
      <w:marRight w:val="0"/>
      <w:marTop w:val="0"/>
      <w:marBottom w:val="0"/>
      <w:divBdr>
        <w:top w:val="none" w:sz="0" w:space="0" w:color="auto"/>
        <w:left w:val="none" w:sz="0" w:space="0" w:color="auto"/>
        <w:bottom w:val="none" w:sz="0" w:space="0" w:color="auto"/>
        <w:right w:val="none" w:sz="0" w:space="0" w:color="auto"/>
      </w:divBdr>
    </w:div>
    <w:div w:id="2078168890">
      <w:bodyDiv w:val="1"/>
      <w:marLeft w:val="0"/>
      <w:marRight w:val="0"/>
      <w:marTop w:val="0"/>
      <w:marBottom w:val="0"/>
      <w:divBdr>
        <w:top w:val="none" w:sz="0" w:space="0" w:color="auto"/>
        <w:left w:val="none" w:sz="0" w:space="0" w:color="auto"/>
        <w:bottom w:val="none" w:sz="0" w:space="0" w:color="auto"/>
        <w:right w:val="none" w:sz="0" w:space="0" w:color="auto"/>
      </w:divBdr>
    </w:div>
    <w:div w:id="2078897903">
      <w:bodyDiv w:val="1"/>
      <w:marLeft w:val="0"/>
      <w:marRight w:val="0"/>
      <w:marTop w:val="0"/>
      <w:marBottom w:val="0"/>
      <w:divBdr>
        <w:top w:val="none" w:sz="0" w:space="0" w:color="auto"/>
        <w:left w:val="none" w:sz="0" w:space="0" w:color="auto"/>
        <w:bottom w:val="none" w:sz="0" w:space="0" w:color="auto"/>
        <w:right w:val="none" w:sz="0" w:space="0" w:color="auto"/>
      </w:divBdr>
    </w:div>
    <w:div w:id="2081167944">
      <w:bodyDiv w:val="1"/>
      <w:marLeft w:val="0"/>
      <w:marRight w:val="0"/>
      <w:marTop w:val="0"/>
      <w:marBottom w:val="0"/>
      <w:divBdr>
        <w:top w:val="none" w:sz="0" w:space="0" w:color="auto"/>
        <w:left w:val="none" w:sz="0" w:space="0" w:color="auto"/>
        <w:bottom w:val="none" w:sz="0" w:space="0" w:color="auto"/>
        <w:right w:val="none" w:sz="0" w:space="0" w:color="auto"/>
      </w:divBdr>
    </w:div>
    <w:div w:id="2088336393">
      <w:bodyDiv w:val="1"/>
      <w:marLeft w:val="0"/>
      <w:marRight w:val="0"/>
      <w:marTop w:val="0"/>
      <w:marBottom w:val="0"/>
      <w:divBdr>
        <w:top w:val="none" w:sz="0" w:space="0" w:color="auto"/>
        <w:left w:val="none" w:sz="0" w:space="0" w:color="auto"/>
        <w:bottom w:val="none" w:sz="0" w:space="0" w:color="auto"/>
        <w:right w:val="none" w:sz="0" w:space="0" w:color="auto"/>
      </w:divBdr>
    </w:div>
    <w:div w:id="2089300494">
      <w:bodyDiv w:val="1"/>
      <w:marLeft w:val="0"/>
      <w:marRight w:val="0"/>
      <w:marTop w:val="0"/>
      <w:marBottom w:val="0"/>
      <w:divBdr>
        <w:top w:val="none" w:sz="0" w:space="0" w:color="auto"/>
        <w:left w:val="none" w:sz="0" w:space="0" w:color="auto"/>
        <w:bottom w:val="none" w:sz="0" w:space="0" w:color="auto"/>
        <w:right w:val="none" w:sz="0" w:space="0" w:color="auto"/>
      </w:divBdr>
    </w:div>
    <w:div w:id="2097897664">
      <w:bodyDiv w:val="1"/>
      <w:marLeft w:val="0"/>
      <w:marRight w:val="0"/>
      <w:marTop w:val="0"/>
      <w:marBottom w:val="0"/>
      <w:divBdr>
        <w:top w:val="none" w:sz="0" w:space="0" w:color="auto"/>
        <w:left w:val="none" w:sz="0" w:space="0" w:color="auto"/>
        <w:bottom w:val="none" w:sz="0" w:space="0" w:color="auto"/>
        <w:right w:val="none" w:sz="0" w:space="0" w:color="auto"/>
      </w:divBdr>
    </w:div>
    <w:div w:id="2103530091">
      <w:bodyDiv w:val="1"/>
      <w:marLeft w:val="0"/>
      <w:marRight w:val="0"/>
      <w:marTop w:val="0"/>
      <w:marBottom w:val="0"/>
      <w:divBdr>
        <w:top w:val="none" w:sz="0" w:space="0" w:color="auto"/>
        <w:left w:val="none" w:sz="0" w:space="0" w:color="auto"/>
        <w:bottom w:val="none" w:sz="0" w:space="0" w:color="auto"/>
        <w:right w:val="none" w:sz="0" w:space="0" w:color="auto"/>
      </w:divBdr>
    </w:div>
    <w:div w:id="2104451989">
      <w:bodyDiv w:val="1"/>
      <w:marLeft w:val="0"/>
      <w:marRight w:val="0"/>
      <w:marTop w:val="0"/>
      <w:marBottom w:val="0"/>
      <w:divBdr>
        <w:top w:val="none" w:sz="0" w:space="0" w:color="auto"/>
        <w:left w:val="none" w:sz="0" w:space="0" w:color="auto"/>
        <w:bottom w:val="none" w:sz="0" w:space="0" w:color="auto"/>
        <w:right w:val="none" w:sz="0" w:space="0" w:color="auto"/>
      </w:divBdr>
    </w:div>
    <w:div w:id="2112237233">
      <w:bodyDiv w:val="1"/>
      <w:marLeft w:val="0"/>
      <w:marRight w:val="0"/>
      <w:marTop w:val="0"/>
      <w:marBottom w:val="0"/>
      <w:divBdr>
        <w:top w:val="none" w:sz="0" w:space="0" w:color="auto"/>
        <w:left w:val="none" w:sz="0" w:space="0" w:color="auto"/>
        <w:bottom w:val="none" w:sz="0" w:space="0" w:color="auto"/>
        <w:right w:val="none" w:sz="0" w:space="0" w:color="auto"/>
      </w:divBdr>
    </w:div>
    <w:div w:id="2119175249">
      <w:bodyDiv w:val="1"/>
      <w:marLeft w:val="0"/>
      <w:marRight w:val="0"/>
      <w:marTop w:val="0"/>
      <w:marBottom w:val="0"/>
      <w:divBdr>
        <w:top w:val="none" w:sz="0" w:space="0" w:color="auto"/>
        <w:left w:val="none" w:sz="0" w:space="0" w:color="auto"/>
        <w:bottom w:val="none" w:sz="0" w:space="0" w:color="auto"/>
        <w:right w:val="none" w:sz="0" w:space="0" w:color="auto"/>
      </w:divBdr>
    </w:div>
    <w:div w:id="2128043892">
      <w:bodyDiv w:val="1"/>
      <w:marLeft w:val="0"/>
      <w:marRight w:val="0"/>
      <w:marTop w:val="0"/>
      <w:marBottom w:val="0"/>
      <w:divBdr>
        <w:top w:val="none" w:sz="0" w:space="0" w:color="auto"/>
        <w:left w:val="none" w:sz="0" w:space="0" w:color="auto"/>
        <w:bottom w:val="none" w:sz="0" w:space="0" w:color="auto"/>
        <w:right w:val="none" w:sz="0" w:space="0" w:color="auto"/>
      </w:divBdr>
    </w:div>
    <w:div w:id="2128431259">
      <w:bodyDiv w:val="1"/>
      <w:marLeft w:val="0"/>
      <w:marRight w:val="0"/>
      <w:marTop w:val="0"/>
      <w:marBottom w:val="0"/>
      <w:divBdr>
        <w:top w:val="none" w:sz="0" w:space="0" w:color="auto"/>
        <w:left w:val="none" w:sz="0" w:space="0" w:color="auto"/>
        <w:bottom w:val="none" w:sz="0" w:space="0" w:color="auto"/>
        <w:right w:val="none" w:sz="0" w:space="0" w:color="auto"/>
      </w:divBdr>
    </w:div>
    <w:div w:id="2129229894">
      <w:bodyDiv w:val="1"/>
      <w:marLeft w:val="0"/>
      <w:marRight w:val="0"/>
      <w:marTop w:val="0"/>
      <w:marBottom w:val="0"/>
      <w:divBdr>
        <w:top w:val="none" w:sz="0" w:space="0" w:color="auto"/>
        <w:left w:val="none" w:sz="0" w:space="0" w:color="auto"/>
        <w:bottom w:val="none" w:sz="0" w:space="0" w:color="auto"/>
        <w:right w:val="none" w:sz="0" w:space="0" w:color="auto"/>
      </w:divBdr>
    </w:div>
    <w:div w:id="2130080264">
      <w:bodyDiv w:val="1"/>
      <w:marLeft w:val="0"/>
      <w:marRight w:val="0"/>
      <w:marTop w:val="0"/>
      <w:marBottom w:val="0"/>
      <w:divBdr>
        <w:top w:val="none" w:sz="0" w:space="0" w:color="auto"/>
        <w:left w:val="none" w:sz="0" w:space="0" w:color="auto"/>
        <w:bottom w:val="none" w:sz="0" w:space="0" w:color="auto"/>
        <w:right w:val="none" w:sz="0" w:space="0" w:color="auto"/>
      </w:divBdr>
    </w:div>
    <w:div w:id="2138329632">
      <w:bodyDiv w:val="1"/>
      <w:marLeft w:val="0"/>
      <w:marRight w:val="0"/>
      <w:marTop w:val="0"/>
      <w:marBottom w:val="0"/>
      <w:divBdr>
        <w:top w:val="none" w:sz="0" w:space="0" w:color="auto"/>
        <w:left w:val="none" w:sz="0" w:space="0" w:color="auto"/>
        <w:bottom w:val="none" w:sz="0" w:space="0" w:color="auto"/>
        <w:right w:val="none" w:sz="0" w:space="0" w:color="auto"/>
      </w:divBdr>
    </w:div>
    <w:div w:id="214670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c\AppData\Roaming\Microsoft\Templates\Screenplay.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643337AE5345EF8F30302A65C22BAC"/>
        <w:category>
          <w:name w:val="General"/>
          <w:gallery w:val="placeholder"/>
        </w:category>
        <w:types>
          <w:type w:val="bbPlcHdr"/>
        </w:types>
        <w:behaviors>
          <w:behavior w:val="content"/>
        </w:behaviors>
        <w:guid w:val="{55B84B8B-C4C2-464D-879B-9C141E01D3D2}"/>
      </w:docPartPr>
      <w:docPartBody>
        <w:p w:rsidR="003769D4" w:rsidRDefault="00613EE7">
          <w:pPr>
            <w:pStyle w:val="DE643337AE5345EF8F30302A65C22BAC"/>
          </w:pPr>
          <w:r>
            <w:t>By</w:t>
          </w:r>
        </w:p>
      </w:docPartBody>
    </w:docPart>
    <w:docPart>
      <w:docPartPr>
        <w:name w:val="E2F3F5632005415286042E93EEB0E164"/>
        <w:category>
          <w:name w:val="General"/>
          <w:gallery w:val="placeholder"/>
        </w:category>
        <w:types>
          <w:type w:val="bbPlcHdr"/>
        </w:types>
        <w:behaviors>
          <w:behavior w:val="content"/>
        </w:behaviors>
        <w:guid w:val="{222B9EE5-C11D-42BA-A6DE-5B0E7578F52A}"/>
      </w:docPartPr>
      <w:docPartBody>
        <w:p w:rsidR="003769D4" w:rsidRDefault="00613EE7">
          <w:pPr>
            <w:pStyle w:val="E2F3F5632005415286042E93EEB0E164"/>
          </w:pPr>
          <w:r>
            <w:t>Street Address</w:t>
          </w:r>
        </w:p>
      </w:docPartBody>
    </w:docPart>
    <w:docPart>
      <w:docPartPr>
        <w:name w:val="367B948516F4419FB89C2F7CE8A8E95F"/>
        <w:category>
          <w:name w:val="General"/>
          <w:gallery w:val="placeholder"/>
        </w:category>
        <w:types>
          <w:type w:val="bbPlcHdr"/>
        </w:types>
        <w:behaviors>
          <w:behavior w:val="content"/>
        </w:behaviors>
        <w:guid w:val="{79DFB520-C56A-49F0-83B8-2285DA5B4155}"/>
      </w:docPartPr>
      <w:docPartBody>
        <w:p w:rsidR="003769D4" w:rsidRDefault="00613EE7">
          <w:pPr>
            <w:pStyle w:val="367B948516F4419FB89C2F7CE8A8E95F"/>
          </w:pPr>
          <w:r>
            <w:t>City, ST ZIP Code</w:t>
          </w:r>
        </w:p>
      </w:docPartBody>
    </w:docPart>
    <w:docPart>
      <w:docPartPr>
        <w:name w:val="99556F2B2E1349F2B5E4B781C866C898"/>
        <w:category>
          <w:name w:val="General"/>
          <w:gallery w:val="placeholder"/>
        </w:category>
        <w:types>
          <w:type w:val="bbPlcHdr"/>
        </w:types>
        <w:behaviors>
          <w:behavior w:val="content"/>
        </w:behaviors>
        <w:guid w:val="{B1ADD00B-64F0-4E67-BFBA-05BE91C77A68}"/>
      </w:docPartPr>
      <w:docPartBody>
        <w:p w:rsidR="003769D4" w:rsidRDefault="00613EE7">
          <w:pPr>
            <w:pStyle w:val="99556F2B2E1349F2B5E4B781C866C898"/>
          </w:pPr>
          <w:r>
            <w:t>Phone</w:t>
          </w:r>
        </w:p>
      </w:docPartBody>
    </w:docPart>
    <w:docPart>
      <w:docPartPr>
        <w:name w:val="461F2CAA123344C2AA9FB3F38F3B5D4D"/>
        <w:category>
          <w:name w:val="General"/>
          <w:gallery w:val="placeholder"/>
        </w:category>
        <w:types>
          <w:type w:val="bbPlcHdr"/>
        </w:types>
        <w:behaviors>
          <w:behavior w:val="content"/>
        </w:behaviors>
        <w:guid w:val="{452813D1-C16C-422E-BB1E-737B599F079C}"/>
      </w:docPartPr>
      <w:docPartBody>
        <w:p w:rsidR="003769D4" w:rsidRDefault="00613EE7">
          <w:pPr>
            <w:pStyle w:val="461F2CAA123344C2AA9FB3F38F3B5D4D"/>
          </w:pPr>
          <w:r>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EED"/>
    <w:rsid w:val="00000D33"/>
    <w:rsid w:val="000036BA"/>
    <w:rsid w:val="00004099"/>
    <w:rsid w:val="00007D5D"/>
    <w:rsid w:val="000121C9"/>
    <w:rsid w:val="00012F07"/>
    <w:rsid w:val="00031708"/>
    <w:rsid w:val="00037733"/>
    <w:rsid w:val="000473C6"/>
    <w:rsid w:val="00054A1B"/>
    <w:rsid w:val="000747D2"/>
    <w:rsid w:val="000754EB"/>
    <w:rsid w:val="00085A37"/>
    <w:rsid w:val="000A1375"/>
    <w:rsid w:val="000D4640"/>
    <w:rsid w:val="000D78D3"/>
    <w:rsid w:val="000E2D82"/>
    <w:rsid w:val="001061B6"/>
    <w:rsid w:val="00116970"/>
    <w:rsid w:val="00131EE5"/>
    <w:rsid w:val="001369B1"/>
    <w:rsid w:val="00136CEB"/>
    <w:rsid w:val="00165AFC"/>
    <w:rsid w:val="001773F8"/>
    <w:rsid w:val="00182F98"/>
    <w:rsid w:val="00183DD5"/>
    <w:rsid w:val="0018590C"/>
    <w:rsid w:val="001A5DCE"/>
    <w:rsid w:val="001C5372"/>
    <w:rsid w:val="001E47C9"/>
    <w:rsid w:val="001E6C46"/>
    <w:rsid w:val="001F547B"/>
    <w:rsid w:val="001F5C98"/>
    <w:rsid w:val="002000B5"/>
    <w:rsid w:val="00210FF1"/>
    <w:rsid w:val="00232D9F"/>
    <w:rsid w:val="002400D8"/>
    <w:rsid w:val="002718F4"/>
    <w:rsid w:val="002822E9"/>
    <w:rsid w:val="0029165B"/>
    <w:rsid w:val="002A7D7F"/>
    <w:rsid w:val="002C2D99"/>
    <w:rsid w:val="002C723A"/>
    <w:rsid w:val="002D52AE"/>
    <w:rsid w:val="002D7EFE"/>
    <w:rsid w:val="00314621"/>
    <w:rsid w:val="003617E6"/>
    <w:rsid w:val="003639FF"/>
    <w:rsid w:val="0036799C"/>
    <w:rsid w:val="003742A3"/>
    <w:rsid w:val="003769D4"/>
    <w:rsid w:val="00390529"/>
    <w:rsid w:val="00390688"/>
    <w:rsid w:val="00392F8B"/>
    <w:rsid w:val="003A27B1"/>
    <w:rsid w:val="003E1953"/>
    <w:rsid w:val="003E3966"/>
    <w:rsid w:val="003F7797"/>
    <w:rsid w:val="00401133"/>
    <w:rsid w:val="00423D11"/>
    <w:rsid w:val="0043448E"/>
    <w:rsid w:val="00461FB5"/>
    <w:rsid w:val="00465BD0"/>
    <w:rsid w:val="004916FD"/>
    <w:rsid w:val="00492664"/>
    <w:rsid w:val="004A123C"/>
    <w:rsid w:val="004B711B"/>
    <w:rsid w:val="004C5ECA"/>
    <w:rsid w:val="004D08E6"/>
    <w:rsid w:val="004F0330"/>
    <w:rsid w:val="004F2E56"/>
    <w:rsid w:val="0050249B"/>
    <w:rsid w:val="00526D26"/>
    <w:rsid w:val="005429AE"/>
    <w:rsid w:val="005467D6"/>
    <w:rsid w:val="00561AA1"/>
    <w:rsid w:val="005645D2"/>
    <w:rsid w:val="0056639D"/>
    <w:rsid w:val="00571856"/>
    <w:rsid w:val="00580441"/>
    <w:rsid w:val="00581FD1"/>
    <w:rsid w:val="00595EE6"/>
    <w:rsid w:val="005A2E55"/>
    <w:rsid w:val="005A3B54"/>
    <w:rsid w:val="005B0B26"/>
    <w:rsid w:val="005B4BA0"/>
    <w:rsid w:val="005C56FF"/>
    <w:rsid w:val="005D585B"/>
    <w:rsid w:val="005F4CC5"/>
    <w:rsid w:val="005F4E63"/>
    <w:rsid w:val="0060091F"/>
    <w:rsid w:val="006032FE"/>
    <w:rsid w:val="00613EE7"/>
    <w:rsid w:val="0062049E"/>
    <w:rsid w:val="006371A6"/>
    <w:rsid w:val="006400CF"/>
    <w:rsid w:val="00643AC5"/>
    <w:rsid w:val="00654610"/>
    <w:rsid w:val="00660F49"/>
    <w:rsid w:val="0066282F"/>
    <w:rsid w:val="0068048F"/>
    <w:rsid w:val="00682D35"/>
    <w:rsid w:val="00691A63"/>
    <w:rsid w:val="00694E88"/>
    <w:rsid w:val="00695754"/>
    <w:rsid w:val="006B20C7"/>
    <w:rsid w:val="006B3B60"/>
    <w:rsid w:val="006C11B9"/>
    <w:rsid w:val="006C21FE"/>
    <w:rsid w:val="006C48CC"/>
    <w:rsid w:val="006D52A4"/>
    <w:rsid w:val="006E683C"/>
    <w:rsid w:val="006E6936"/>
    <w:rsid w:val="006F1B5F"/>
    <w:rsid w:val="006F2E9D"/>
    <w:rsid w:val="00702200"/>
    <w:rsid w:val="00713521"/>
    <w:rsid w:val="00726E94"/>
    <w:rsid w:val="00740E95"/>
    <w:rsid w:val="00743F56"/>
    <w:rsid w:val="0075619C"/>
    <w:rsid w:val="0078076E"/>
    <w:rsid w:val="00783F25"/>
    <w:rsid w:val="007A0550"/>
    <w:rsid w:val="007B4079"/>
    <w:rsid w:val="007B5E7E"/>
    <w:rsid w:val="007C0597"/>
    <w:rsid w:val="007C451A"/>
    <w:rsid w:val="007D31EE"/>
    <w:rsid w:val="007D4E11"/>
    <w:rsid w:val="007D7AD6"/>
    <w:rsid w:val="007F41DF"/>
    <w:rsid w:val="007F53D8"/>
    <w:rsid w:val="00806934"/>
    <w:rsid w:val="00812C01"/>
    <w:rsid w:val="008150CB"/>
    <w:rsid w:val="00815BC8"/>
    <w:rsid w:val="00822214"/>
    <w:rsid w:val="008226C9"/>
    <w:rsid w:val="00833DBC"/>
    <w:rsid w:val="00837C43"/>
    <w:rsid w:val="00840FB4"/>
    <w:rsid w:val="008472D3"/>
    <w:rsid w:val="00851B7F"/>
    <w:rsid w:val="0085637B"/>
    <w:rsid w:val="00857BF1"/>
    <w:rsid w:val="00891EED"/>
    <w:rsid w:val="00897224"/>
    <w:rsid w:val="008B5F14"/>
    <w:rsid w:val="008C071F"/>
    <w:rsid w:val="00903C6E"/>
    <w:rsid w:val="00906532"/>
    <w:rsid w:val="00914127"/>
    <w:rsid w:val="009224EA"/>
    <w:rsid w:val="009260D8"/>
    <w:rsid w:val="009417A9"/>
    <w:rsid w:val="00972B09"/>
    <w:rsid w:val="009B55CC"/>
    <w:rsid w:val="009D3D92"/>
    <w:rsid w:val="009D7ED1"/>
    <w:rsid w:val="009F0320"/>
    <w:rsid w:val="009F6F73"/>
    <w:rsid w:val="00A03483"/>
    <w:rsid w:val="00A115BE"/>
    <w:rsid w:val="00A23CC9"/>
    <w:rsid w:val="00A24268"/>
    <w:rsid w:val="00A63D4E"/>
    <w:rsid w:val="00A67C9B"/>
    <w:rsid w:val="00A82301"/>
    <w:rsid w:val="00A8777A"/>
    <w:rsid w:val="00A90CD2"/>
    <w:rsid w:val="00A94C0A"/>
    <w:rsid w:val="00AE3BE5"/>
    <w:rsid w:val="00AE7966"/>
    <w:rsid w:val="00AF04F3"/>
    <w:rsid w:val="00AF7F49"/>
    <w:rsid w:val="00B03A33"/>
    <w:rsid w:val="00B06604"/>
    <w:rsid w:val="00B2061E"/>
    <w:rsid w:val="00B26860"/>
    <w:rsid w:val="00B32389"/>
    <w:rsid w:val="00B42ABC"/>
    <w:rsid w:val="00B736BD"/>
    <w:rsid w:val="00B8217F"/>
    <w:rsid w:val="00B90079"/>
    <w:rsid w:val="00B93BCD"/>
    <w:rsid w:val="00B94DCA"/>
    <w:rsid w:val="00B97409"/>
    <w:rsid w:val="00BD591B"/>
    <w:rsid w:val="00BD702E"/>
    <w:rsid w:val="00C0086B"/>
    <w:rsid w:val="00C03BD1"/>
    <w:rsid w:val="00C61862"/>
    <w:rsid w:val="00C85998"/>
    <w:rsid w:val="00C92306"/>
    <w:rsid w:val="00CA7645"/>
    <w:rsid w:val="00CC33E6"/>
    <w:rsid w:val="00CC4A8E"/>
    <w:rsid w:val="00CD1031"/>
    <w:rsid w:val="00CE1F99"/>
    <w:rsid w:val="00CF0DF4"/>
    <w:rsid w:val="00D023BA"/>
    <w:rsid w:val="00D2093F"/>
    <w:rsid w:val="00D3229C"/>
    <w:rsid w:val="00D45291"/>
    <w:rsid w:val="00D47E4F"/>
    <w:rsid w:val="00D503A4"/>
    <w:rsid w:val="00D57DF1"/>
    <w:rsid w:val="00D610A5"/>
    <w:rsid w:val="00D64D29"/>
    <w:rsid w:val="00D719B2"/>
    <w:rsid w:val="00D75DE6"/>
    <w:rsid w:val="00D80D9D"/>
    <w:rsid w:val="00D822AF"/>
    <w:rsid w:val="00D856F3"/>
    <w:rsid w:val="00D90C3E"/>
    <w:rsid w:val="00DB481D"/>
    <w:rsid w:val="00DC1372"/>
    <w:rsid w:val="00DD3AB2"/>
    <w:rsid w:val="00DD5B71"/>
    <w:rsid w:val="00DF4865"/>
    <w:rsid w:val="00E00702"/>
    <w:rsid w:val="00E0434D"/>
    <w:rsid w:val="00E1393E"/>
    <w:rsid w:val="00E2168B"/>
    <w:rsid w:val="00E23088"/>
    <w:rsid w:val="00E3462B"/>
    <w:rsid w:val="00E36451"/>
    <w:rsid w:val="00E42A5B"/>
    <w:rsid w:val="00E5037E"/>
    <w:rsid w:val="00E52C1A"/>
    <w:rsid w:val="00E60B71"/>
    <w:rsid w:val="00E60C17"/>
    <w:rsid w:val="00E667FF"/>
    <w:rsid w:val="00EB4E28"/>
    <w:rsid w:val="00EC457A"/>
    <w:rsid w:val="00ED6C81"/>
    <w:rsid w:val="00EE7F68"/>
    <w:rsid w:val="00EF3471"/>
    <w:rsid w:val="00F04440"/>
    <w:rsid w:val="00F3169B"/>
    <w:rsid w:val="00F64E71"/>
    <w:rsid w:val="00F67117"/>
    <w:rsid w:val="00F7743F"/>
    <w:rsid w:val="00F92731"/>
    <w:rsid w:val="00F947C7"/>
    <w:rsid w:val="00FB0AC8"/>
    <w:rsid w:val="00FB1F46"/>
    <w:rsid w:val="00FE6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750A2FB5FE4FF087ED30CDF1C9C0C4">
    <w:name w:val="2E750A2FB5FE4FF087ED30CDF1C9C0C4"/>
  </w:style>
  <w:style w:type="paragraph" w:customStyle="1" w:styleId="DE643337AE5345EF8F30302A65C22BAC">
    <w:name w:val="DE643337AE5345EF8F30302A65C22BAC"/>
  </w:style>
  <w:style w:type="paragraph" w:customStyle="1" w:styleId="93BCE4E0F9D448E5864BBF654DEB2B4F">
    <w:name w:val="93BCE4E0F9D448E5864BBF654DEB2B4F"/>
  </w:style>
  <w:style w:type="paragraph" w:customStyle="1" w:styleId="E2F3F5632005415286042E93EEB0E164">
    <w:name w:val="E2F3F5632005415286042E93EEB0E164"/>
  </w:style>
  <w:style w:type="paragraph" w:customStyle="1" w:styleId="367B948516F4419FB89C2F7CE8A8E95F">
    <w:name w:val="367B948516F4419FB89C2F7CE8A8E95F"/>
  </w:style>
  <w:style w:type="paragraph" w:customStyle="1" w:styleId="99556F2B2E1349F2B5E4B781C866C898">
    <w:name w:val="99556F2B2E1349F2B5E4B781C866C898"/>
  </w:style>
  <w:style w:type="paragraph" w:customStyle="1" w:styleId="461F2CAA123344C2AA9FB3F38F3B5D4D">
    <w:name w:val="461F2CAA123344C2AA9FB3F38F3B5D4D"/>
  </w:style>
  <w:style w:type="paragraph" w:customStyle="1" w:styleId="C7C17BEAEDA247BCA2608B27858E783D">
    <w:name w:val="C7C17BEAEDA247BCA2608B27858E783D"/>
  </w:style>
  <w:style w:type="paragraph" w:customStyle="1" w:styleId="820034C9FE37430D9BA00AED531DBAA4">
    <w:name w:val="820034C9FE37430D9BA00AED531DBAA4"/>
  </w:style>
  <w:style w:type="paragraph" w:customStyle="1" w:styleId="03A6519BE18B40419B70E8D9A082A213">
    <w:name w:val="03A6519BE18B40419B70E8D9A082A213"/>
  </w:style>
  <w:style w:type="paragraph" w:customStyle="1" w:styleId="C5E1571D75674D97B99038C37D847E0D">
    <w:name w:val="C5E1571D75674D97B99038C37D847E0D"/>
  </w:style>
  <w:style w:type="paragraph" w:customStyle="1" w:styleId="74D809553FE145118D6D3D0DCD96C814">
    <w:name w:val="74D809553FE145118D6D3D0DCD96C814"/>
  </w:style>
  <w:style w:type="paragraph" w:customStyle="1" w:styleId="7EA1AFD6DA1A40BFB80F9A30F6C4D664">
    <w:name w:val="7EA1AFD6DA1A40BFB80F9A30F6C4D664"/>
  </w:style>
  <w:style w:type="paragraph" w:customStyle="1" w:styleId="AE1E1C936C324CF0B3F07157E0370E2F">
    <w:name w:val="AE1E1C936C324CF0B3F07157E0370E2F"/>
  </w:style>
  <w:style w:type="paragraph" w:customStyle="1" w:styleId="F0F0B443660B4DC98B8D30C4C5A4DCEE">
    <w:name w:val="F0F0B443660B4DC98B8D30C4C5A4DCEE"/>
  </w:style>
  <w:style w:type="paragraph" w:customStyle="1" w:styleId="89267C4144F04137B2F74981D11F0AB1">
    <w:name w:val="89267C4144F04137B2F74981D11F0AB1"/>
  </w:style>
  <w:style w:type="paragraph" w:customStyle="1" w:styleId="E8288CA7C056451DBF7CCBE526425A74">
    <w:name w:val="E8288CA7C056451DBF7CCBE526425A74"/>
  </w:style>
  <w:style w:type="paragraph" w:customStyle="1" w:styleId="5B4728950A734796816D2D046C6B0562">
    <w:name w:val="5B4728950A734796816D2D046C6B0562"/>
  </w:style>
  <w:style w:type="paragraph" w:customStyle="1" w:styleId="3008A4438AB14D5186AB07C44EFC3A5C">
    <w:name w:val="3008A4438AB14D5186AB07C44EFC3A5C"/>
  </w:style>
  <w:style w:type="paragraph" w:customStyle="1" w:styleId="71667AC8791D4B48BB798A066B41D253">
    <w:name w:val="71667AC8791D4B48BB798A066B41D253"/>
  </w:style>
  <w:style w:type="paragraph" w:customStyle="1" w:styleId="3968C8677E5943299CFD3848C8EC32CD">
    <w:name w:val="3968C8677E5943299CFD3848C8EC32CD"/>
  </w:style>
  <w:style w:type="paragraph" w:customStyle="1" w:styleId="D18AC9E7789B4CE7B09261D16D6C1314">
    <w:name w:val="D18AC9E7789B4CE7B09261D16D6C1314"/>
  </w:style>
  <w:style w:type="paragraph" w:customStyle="1" w:styleId="0825DFC083514467B262A0ECA91AB173">
    <w:name w:val="0825DFC083514467B262A0ECA91AB173"/>
  </w:style>
  <w:style w:type="paragraph" w:customStyle="1" w:styleId="64E8FC11558045BB812DAB3752E2A6AB">
    <w:name w:val="64E8FC11558045BB812DAB3752E2A6AB"/>
  </w:style>
  <w:style w:type="paragraph" w:customStyle="1" w:styleId="597A7DCEB9D24E8795A6614483FED2E9">
    <w:name w:val="597A7DCEB9D24E8795A6614483FED2E9"/>
  </w:style>
  <w:style w:type="paragraph" w:customStyle="1" w:styleId="D1072980197B4CD3B24DBEDAC5CD27C8">
    <w:name w:val="D1072980197B4CD3B24DBEDAC5CD27C8"/>
  </w:style>
  <w:style w:type="paragraph" w:customStyle="1" w:styleId="A44F7A1696E644B98ECC062F571882D0">
    <w:name w:val="A44F7A1696E644B98ECC062F571882D0"/>
  </w:style>
  <w:style w:type="paragraph" w:customStyle="1" w:styleId="6901AFCB05954AD5A015060F06B29092">
    <w:name w:val="6901AFCB05954AD5A015060F06B29092"/>
  </w:style>
  <w:style w:type="paragraph" w:customStyle="1" w:styleId="65BDE452E4024CFABCA39B5AFC154777">
    <w:name w:val="65BDE452E4024CFABCA39B5AFC154777"/>
  </w:style>
  <w:style w:type="paragraph" w:customStyle="1" w:styleId="6480F068F21C49A68F370F31F8E94CA0">
    <w:name w:val="6480F068F21C49A68F370F31F8E94CA0"/>
  </w:style>
  <w:style w:type="paragraph" w:customStyle="1" w:styleId="C73CC2F5EEAC4C21932A8D151CFF6803">
    <w:name w:val="C73CC2F5EEAC4C21932A8D151CFF6803"/>
  </w:style>
  <w:style w:type="paragraph" w:customStyle="1" w:styleId="8D92F6E3DD08423F95C52BB7C9DA828E">
    <w:name w:val="8D92F6E3DD08423F95C52BB7C9DA828E"/>
  </w:style>
  <w:style w:type="paragraph" w:customStyle="1" w:styleId="BC9652002628428F9660F7B9486B55ED">
    <w:name w:val="BC9652002628428F9660F7B9486B55ED"/>
  </w:style>
  <w:style w:type="paragraph" w:customStyle="1" w:styleId="9491EE3C087141D68EB5210A675A0926">
    <w:name w:val="9491EE3C087141D68EB5210A675A0926"/>
  </w:style>
  <w:style w:type="paragraph" w:customStyle="1" w:styleId="0281E7A3BC4E47F8BAED75D611756722">
    <w:name w:val="0281E7A3BC4E47F8BAED75D611756722"/>
  </w:style>
  <w:style w:type="paragraph" w:customStyle="1" w:styleId="EED17ECCC2D94691A926C6D10CB21985">
    <w:name w:val="EED17ECCC2D94691A926C6D10CB21985"/>
  </w:style>
  <w:style w:type="paragraph" w:customStyle="1" w:styleId="CBBE2AD7D75C4A978B7A9C4F03FBEBAE">
    <w:name w:val="CBBE2AD7D75C4A978B7A9C4F03FBEBAE"/>
  </w:style>
  <w:style w:type="paragraph" w:customStyle="1" w:styleId="CE9E600BB3334222A5AE30FC6397B725">
    <w:name w:val="CE9E600BB3334222A5AE30FC6397B725"/>
    <w:rsid w:val="00891E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reenplay">
      <a:majorFont>
        <a:latin typeface="Courier New"/>
        <a:ea typeface=""/>
        <a:cs typeface=""/>
      </a:majorFont>
      <a:minorFont>
        <a:latin typeface="Courier New"/>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A8A320-7D77-4D9A-94B0-F005C5ABD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Screenplay</Template>
  <TotalTime>9648</TotalTime>
  <Pages>159</Pages>
  <Words>44227</Words>
  <Characters>252100</Characters>
  <Application>Microsoft Office Word</Application>
  <DocSecurity>0</DocSecurity>
  <Lines>2100</Lines>
  <Paragraphs>591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295736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Admin</cp:lastModifiedBy>
  <cp:revision>126</cp:revision>
  <dcterms:created xsi:type="dcterms:W3CDTF">2021-06-14T15:08:00Z</dcterms:created>
  <dcterms:modified xsi:type="dcterms:W3CDTF">2022-11-16T12:46:00Z</dcterms:modified>
</cp:coreProperties>
</file>